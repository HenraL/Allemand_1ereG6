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D3C" w:rsidRDefault="000F2231">
      <w:r w:rsidRPr="00E677B5">
        <w:rPr>
          <w:lang w:val="de-DE"/>
        </w:rPr>
        <w:t>Die Regierung</w:t>
      </w:r>
      <w:r>
        <w:t>(en) = le gouvernement</w:t>
      </w:r>
    </w:p>
    <w:p w:rsidR="000F2231" w:rsidRDefault="000F2231">
      <w:r w:rsidRPr="00E677B5">
        <w:rPr>
          <w:lang w:val="de-DE"/>
        </w:rPr>
        <w:t>Verbieten</w:t>
      </w:r>
      <w:r w:rsidR="001B1749">
        <w:t xml:space="preserve"> (-) = interdire</w:t>
      </w:r>
    </w:p>
    <w:p w:rsidR="001B1749" w:rsidRDefault="001B1749">
      <w:r w:rsidRPr="00E677B5">
        <w:rPr>
          <w:lang w:val="de-DE"/>
        </w:rPr>
        <w:t>Die Demonstration</w:t>
      </w:r>
      <w:r>
        <w:t xml:space="preserve"> (en) = Manifestation</w:t>
      </w:r>
    </w:p>
    <w:p w:rsidR="00E677B5" w:rsidRDefault="000F2231">
      <w:r w:rsidRPr="00E677B5">
        <w:rPr>
          <w:lang w:val="de-DE"/>
        </w:rPr>
        <w:t xml:space="preserve">Der </w:t>
      </w:r>
      <w:r w:rsidR="00E677B5" w:rsidRPr="00E677B5">
        <w:rPr>
          <w:lang w:val="de-DE"/>
        </w:rPr>
        <w:t>Schauspieler</w:t>
      </w:r>
      <w:r w:rsidRPr="00E677B5">
        <w:rPr>
          <w:lang w:val="de-DE"/>
        </w:rPr>
        <w:t xml:space="preserve"> </w:t>
      </w:r>
      <w:r>
        <w:t>(-) = l’acteur</w:t>
      </w:r>
    </w:p>
    <w:p w:rsidR="000F2231" w:rsidRDefault="00A75570">
      <w:r w:rsidRPr="00E677B5">
        <w:rPr>
          <w:lang w:val="de-DE"/>
        </w:rPr>
        <w:t xml:space="preserve">Schützen </w:t>
      </w:r>
      <w:r>
        <w:t>= protéger</w:t>
      </w:r>
    </w:p>
    <w:p w:rsidR="00A75570" w:rsidRDefault="009E19E5">
      <w:r w:rsidRPr="00E677B5">
        <w:rPr>
          <w:lang w:val="de-DE"/>
        </w:rPr>
        <w:t xml:space="preserve">Die Gewalt </w:t>
      </w:r>
      <w:r>
        <w:t>= la violence</w:t>
      </w:r>
    </w:p>
    <w:p w:rsidR="009E19E5" w:rsidRDefault="009E19E5">
      <w:r w:rsidRPr="00E677B5">
        <w:rPr>
          <w:lang w:val="de-DE"/>
        </w:rPr>
        <w:t>Friedlich</w:t>
      </w:r>
      <w:r>
        <w:t xml:space="preserve"> = paisible</w:t>
      </w:r>
    </w:p>
    <w:p w:rsidR="00F62572" w:rsidRDefault="00F62572">
      <w:r w:rsidRPr="00F62572">
        <w:rPr>
          <w:lang w:val="de-DE"/>
        </w:rPr>
        <w:t>Das Plakat (e)</w:t>
      </w:r>
      <w:r>
        <w:t xml:space="preserve"> = l’affiche</w:t>
      </w:r>
    </w:p>
    <w:p w:rsidR="00F62572" w:rsidRDefault="00F62572">
      <w:r w:rsidRPr="00F62572">
        <w:rPr>
          <w:lang w:val="de-DE"/>
        </w:rPr>
        <w:t xml:space="preserve">Der Kopfhörer </w:t>
      </w:r>
      <w:r>
        <w:t>= le casque audio</w:t>
      </w:r>
    </w:p>
    <w:p w:rsidR="00F62572" w:rsidRDefault="00F62572">
      <w:r w:rsidRPr="00F62572">
        <w:rPr>
          <w:lang w:val="de-DE"/>
        </w:rPr>
        <w:t xml:space="preserve">Das paar </w:t>
      </w:r>
      <w:r>
        <w:t>= le couple</w:t>
      </w:r>
    </w:p>
    <w:p w:rsidR="00F62572" w:rsidRDefault="00F62572">
      <w:r w:rsidRPr="00F62572">
        <w:rPr>
          <w:lang w:val="de-DE"/>
        </w:rPr>
        <w:t>Bespitzelt</w:t>
      </w:r>
      <w:r>
        <w:t xml:space="preserve"> = espionner</w:t>
      </w:r>
    </w:p>
    <w:p w:rsidR="00F62572" w:rsidRDefault="004D55B5">
      <w:r>
        <w:t>Der Hacker (-) = le hacker</w:t>
      </w:r>
    </w:p>
    <w:p w:rsidR="004D55B5" w:rsidRDefault="00751DA2">
      <w:r w:rsidRPr="00751DA2">
        <w:rPr>
          <w:lang w:val="de-DE"/>
        </w:rPr>
        <w:t xml:space="preserve">Das Gesicht </w:t>
      </w:r>
      <w:r>
        <w:t>(er) = le visage</w:t>
      </w:r>
    </w:p>
    <w:p w:rsidR="00751DA2" w:rsidRDefault="000348D6">
      <w:r w:rsidRPr="000348D6">
        <w:rPr>
          <w:lang w:val="de-DE"/>
        </w:rPr>
        <w:t>Die persönlichen Daten</w:t>
      </w:r>
      <w:r>
        <w:t xml:space="preserve"> = les données personnelles</w:t>
      </w:r>
    </w:p>
    <w:p w:rsidR="000348D6" w:rsidRDefault="000348D6">
      <w:r w:rsidRPr="000348D6">
        <w:rPr>
          <w:lang w:val="de-DE"/>
        </w:rPr>
        <w:t xml:space="preserve">Eine Website </w:t>
      </w:r>
      <w:r>
        <w:t>= le site internet</w:t>
      </w:r>
      <w:bookmarkStart w:id="0" w:name="_GoBack"/>
      <w:bookmarkEnd w:id="0"/>
    </w:p>
    <w:p w:rsidR="000348D6" w:rsidRDefault="000348D6">
      <w:r w:rsidRPr="000348D6">
        <w:rPr>
          <w:lang w:val="de-DE"/>
        </w:rPr>
        <w:t>Wiedersprechen</w:t>
      </w:r>
      <w:r>
        <w:t xml:space="preserve"> +D = contredire</w:t>
      </w:r>
    </w:p>
    <w:p w:rsidR="004D55B5" w:rsidRDefault="004D55B5"/>
    <w:p w:rsidR="00F62572" w:rsidRDefault="00F62572"/>
    <w:p w:rsidR="009E19E5" w:rsidRPr="00E677B5" w:rsidRDefault="00E677B5">
      <w:pPr>
        <w:rPr>
          <w:lang w:val="de-DE"/>
        </w:rPr>
      </w:pPr>
      <w:r w:rsidRPr="00E677B5">
        <w:rPr>
          <w:lang w:val="de-DE"/>
        </w:rPr>
        <w:t xml:space="preserve">Frage 1: Der Artikel garantiert den Schutz der privat </w:t>
      </w:r>
      <w:r w:rsidR="00F62572" w:rsidRPr="00E677B5">
        <w:rPr>
          <w:lang w:val="de-DE"/>
        </w:rPr>
        <w:t>Sphäre</w:t>
      </w:r>
      <w:r w:rsidRPr="00E677B5">
        <w:rPr>
          <w:lang w:val="de-DE"/>
        </w:rPr>
        <w:t>.</w:t>
      </w:r>
    </w:p>
    <w:p w:rsidR="00E677B5" w:rsidRDefault="00E677B5"/>
    <w:sectPr w:rsidR="00E677B5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F99" w:rsidRDefault="005C4F99" w:rsidP="00F4573B">
      <w:pPr>
        <w:spacing w:after="0" w:line="240" w:lineRule="auto"/>
      </w:pPr>
      <w:r>
        <w:separator/>
      </w:r>
    </w:p>
  </w:endnote>
  <w:endnote w:type="continuationSeparator" w:id="0">
    <w:p w:rsidR="005C4F99" w:rsidRDefault="005C4F99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35ECBBF" wp14:editId="4D4842BB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5ECBB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F99" w:rsidRDefault="005C4F99" w:rsidP="00F4573B">
      <w:pPr>
        <w:spacing w:after="0" w:line="240" w:lineRule="auto"/>
      </w:pPr>
      <w:r>
        <w:separator/>
      </w:r>
    </w:p>
  </w:footnote>
  <w:footnote w:type="continuationSeparator" w:id="0">
    <w:p w:rsidR="005C4F99" w:rsidRDefault="005C4F99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DB702B">
      <w:t>3</w:t>
    </w:r>
    <w:r>
      <w:tab/>
      <w:t>Deutsch</w:t>
    </w:r>
    <w:r>
      <w:tab/>
    </w:r>
    <w:r w:rsidR="00DB702B">
      <w:rPr>
        <w:lang w:val="de-DE"/>
      </w:rPr>
      <w:t>Donnerstag, den 6. Februar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2B"/>
    <w:rsid w:val="000348D6"/>
    <w:rsid w:val="000E66BB"/>
    <w:rsid w:val="000F2231"/>
    <w:rsid w:val="00151752"/>
    <w:rsid w:val="00153283"/>
    <w:rsid w:val="001B1749"/>
    <w:rsid w:val="001C17E7"/>
    <w:rsid w:val="002811C2"/>
    <w:rsid w:val="004D55B5"/>
    <w:rsid w:val="005C4F99"/>
    <w:rsid w:val="00751DA2"/>
    <w:rsid w:val="009E19E5"/>
    <w:rsid w:val="00A75570"/>
    <w:rsid w:val="00AF2AD0"/>
    <w:rsid w:val="00DB702B"/>
    <w:rsid w:val="00E677B5"/>
    <w:rsid w:val="00F3124E"/>
    <w:rsid w:val="00F4573B"/>
    <w:rsid w:val="00F62572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0CD3AE"/>
  <w15:chartTrackingRefBased/>
  <w15:docId w15:val="{C11F9BE1-8585-4D7F-9FC6-F4CF6A75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19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11</cp:revision>
  <dcterms:created xsi:type="dcterms:W3CDTF">2020-02-06T09:22:00Z</dcterms:created>
  <dcterms:modified xsi:type="dcterms:W3CDTF">2020-02-06T09:52:00Z</dcterms:modified>
</cp:coreProperties>
</file>