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64D" w:rsidRDefault="00F9264D">
      <w:pPr>
        <w:rPr>
          <w:noProof/>
        </w:rPr>
      </w:pPr>
    </w:p>
    <w:p w:rsidR="004A5D3C" w:rsidRDefault="00F9264D">
      <w:r>
        <w:rPr>
          <w:noProof/>
        </w:rPr>
        <w:drawing>
          <wp:inline distT="0" distB="0" distL="0" distR="0" wp14:anchorId="52BE3A37" wp14:editId="66CC221A">
            <wp:extent cx="2981325" cy="9620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2329"/>
                    <a:stretch/>
                  </pic:blipFill>
                  <pic:spPr bwMode="auto">
                    <a:xfrm>
                      <a:off x="0" y="0"/>
                      <a:ext cx="2981325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64D" w:rsidRDefault="00F9264D"/>
    <w:p w:rsidR="00606403" w:rsidRDefault="0074761B">
      <w:pPr>
        <w:rPr>
          <w:lang w:val="de-DE"/>
        </w:rPr>
      </w:pPr>
      <w:r>
        <w:rPr>
          <w:lang w:val="de-DE"/>
        </w:rPr>
        <w:t xml:space="preserve">Wenn ich ein BUFDI </w:t>
      </w:r>
      <w:r w:rsidR="00A515C5">
        <w:rPr>
          <w:lang w:val="de-DE"/>
        </w:rPr>
        <w:t xml:space="preserve">wäre, würde ich gerne </w:t>
      </w:r>
      <w:r w:rsidR="0078058F">
        <w:rPr>
          <w:lang w:val="de-DE"/>
        </w:rPr>
        <w:t xml:space="preserve">mich </w:t>
      </w:r>
      <w:r w:rsidR="00A515C5">
        <w:rPr>
          <w:lang w:val="de-DE"/>
        </w:rPr>
        <w:t>um</w:t>
      </w:r>
      <w:r w:rsidR="0078058F">
        <w:rPr>
          <w:lang w:val="de-DE"/>
        </w:rPr>
        <w:t xml:space="preserve"> O</w:t>
      </w:r>
      <w:r w:rsidR="00157A7F" w:rsidRPr="00157A7F">
        <w:rPr>
          <w:lang w:val="de-DE"/>
        </w:rPr>
        <w:t xml:space="preserve">bdachlosen </w:t>
      </w:r>
      <w:r w:rsidR="00A515C5">
        <w:rPr>
          <w:lang w:val="de-DE"/>
        </w:rPr>
        <w:t>kümmern</w:t>
      </w:r>
      <w:r w:rsidR="00157A7F" w:rsidRPr="00157A7F">
        <w:rPr>
          <w:lang w:val="de-DE"/>
        </w:rPr>
        <w:t xml:space="preserve">. </w:t>
      </w:r>
      <w:r w:rsidR="006A35C4">
        <w:rPr>
          <w:lang w:val="de-DE"/>
        </w:rPr>
        <w:t>Wen</w:t>
      </w:r>
      <w:r w:rsidR="0078058F">
        <w:rPr>
          <w:lang w:val="de-DE"/>
        </w:rPr>
        <w:t>n</w:t>
      </w:r>
      <w:r w:rsidR="006A35C4">
        <w:rPr>
          <w:lang w:val="de-DE"/>
        </w:rPr>
        <w:t xml:space="preserve"> </w:t>
      </w:r>
      <w:r w:rsidR="0078058F">
        <w:rPr>
          <w:lang w:val="de-DE"/>
        </w:rPr>
        <w:t>s</w:t>
      </w:r>
      <w:r w:rsidR="006A35C4">
        <w:rPr>
          <w:lang w:val="de-DE"/>
        </w:rPr>
        <w:t>ie Hunger</w:t>
      </w:r>
      <w:r w:rsidR="00157A7F" w:rsidRPr="00157A7F">
        <w:rPr>
          <w:lang w:val="de-DE"/>
        </w:rPr>
        <w:t xml:space="preserve"> </w:t>
      </w:r>
      <w:r w:rsidR="0078058F">
        <w:rPr>
          <w:lang w:val="de-DE"/>
        </w:rPr>
        <w:t>haben</w:t>
      </w:r>
      <w:r w:rsidR="00A515C5">
        <w:rPr>
          <w:lang w:val="de-DE"/>
        </w:rPr>
        <w:t>,</w:t>
      </w:r>
      <w:r w:rsidR="0078058F">
        <w:rPr>
          <w:lang w:val="de-DE"/>
        </w:rPr>
        <w:t xml:space="preserve"> </w:t>
      </w:r>
      <w:r w:rsidR="008102BA">
        <w:rPr>
          <w:lang w:val="de-DE"/>
        </w:rPr>
        <w:t>bring</w:t>
      </w:r>
      <w:r w:rsidR="0078058F">
        <w:rPr>
          <w:lang w:val="de-DE"/>
        </w:rPr>
        <w:t>e</w:t>
      </w:r>
      <w:r w:rsidR="00157A7F">
        <w:rPr>
          <w:lang w:val="de-DE"/>
        </w:rPr>
        <w:t xml:space="preserve"> </w:t>
      </w:r>
      <w:r w:rsidR="006A35C4">
        <w:rPr>
          <w:lang w:val="de-DE"/>
        </w:rPr>
        <w:t xml:space="preserve">ich </w:t>
      </w:r>
      <w:r w:rsidR="00A515C5">
        <w:rPr>
          <w:lang w:val="de-DE"/>
        </w:rPr>
        <w:t>ihnen Nahrung</w:t>
      </w:r>
      <w:r w:rsidR="0078058F">
        <w:rPr>
          <w:lang w:val="de-DE"/>
        </w:rPr>
        <w:t xml:space="preserve"> oder </w:t>
      </w:r>
      <w:r w:rsidR="00E33D5C">
        <w:rPr>
          <w:lang w:val="de-DE"/>
        </w:rPr>
        <w:t>zeige</w:t>
      </w:r>
      <w:r w:rsidR="0078058F" w:rsidRPr="0078058F">
        <w:rPr>
          <w:lang w:val="de-DE"/>
        </w:rPr>
        <w:t xml:space="preserve"> ich </w:t>
      </w:r>
      <w:r w:rsidR="00A515C5">
        <w:rPr>
          <w:lang w:val="de-DE"/>
        </w:rPr>
        <w:t xml:space="preserve">ihnen </w:t>
      </w:r>
      <w:r w:rsidR="00E33D5C">
        <w:rPr>
          <w:lang w:val="de-DE"/>
        </w:rPr>
        <w:t>wo sie ein warmes Essen finden können</w:t>
      </w:r>
      <w:r w:rsidR="006A35C4">
        <w:rPr>
          <w:lang w:val="de-DE"/>
        </w:rPr>
        <w:t xml:space="preserve">. </w:t>
      </w:r>
      <w:r w:rsidR="00FC46E9">
        <w:rPr>
          <w:lang w:val="de-DE"/>
        </w:rPr>
        <w:t>Sonst w</w:t>
      </w:r>
      <w:r w:rsidR="00E40181">
        <w:rPr>
          <w:lang w:val="de-DE"/>
        </w:rPr>
        <w:t xml:space="preserve">enn </w:t>
      </w:r>
      <w:r w:rsidR="00EE41E4">
        <w:rPr>
          <w:lang w:val="de-DE"/>
        </w:rPr>
        <w:t>s</w:t>
      </w:r>
      <w:r w:rsidR="00E40181">
        <w:rPr>
          <w:lang w:val="de-DE"/>
        </w:rPr>
        <w:t>ie</w:t>
      </w:r>
      <w:r w:rsidR="00E40181">
        <w:rPr>
          <w:lang w:val="de-DE"/>
        </w:rPr>
        <w:t xml:space="preserve"> </w:t>
      </w:r>
      <w:r w:rsidR="006A35C4">
        <w:rPr>
          <w:lang w:val="de-DE"/>
        </w:rPr>
        <w:t>kalt</w:t>
      </w:r>
      <w:r w:rsidR="00FC46E9" w:rsidRPr="00FC46E9">
        <w:rPr>
          <w:lang w:val="de-DE"/>
        </w:rPr>
        <w:t xml:space="preserve"> </w:t>
      </w:r>
      <w:r w:rsidR="00FC46E9">
        <w:rPr>
          <w:lang w:val="de-DE"/>
        </w:rPr>
        <w:t>sind</w:t>
      </w:r>
      <w:r w:rsidR="006A35C4">
        <w:rPr>
          <w:lang w:val="de-DE"/>
        </w:rPr>
        <w:t>, d</w:t>
      </w:r>
      <w:r w:rsidR="00FC46E9">
        <w:rPr>
          <w:lang w:val="de-DE"/>
        </w:rPr>
        <w:t>an</w:t>
      </w:r>
      <w:r w:rsidR="006A35C4">
        <w:rPr>
          <w:lang w:val="de-DE"/>
        </w:rPr>
        <w:t xml:space="preserve">n </w:t>
      </w:r>
      <w:r w:rsidR="00FC46E9">
        <w:rPr>
          <w:lang w:val="de-DE"/>
        </w:rPr>
        <w:t>bringe</w:t>
      </w:r>
      <w:r w:rsidR="00FC46E9">
        <w:rPr>
          <w:lang w:val="de-DE"/>
        </w:rPr>
        <w:t xml:space="preserve"> </w:t>
      </w:r>
      <w:r w:rsidR="00E40181">
        <w:rPr>
          <w:lang w:val="de-DE"/>
        </w:rPr>
        <w:t xml:space="preserve">ich </w:t>
      </w:r>
      <w:r w:rsidR="00FC46E9">
        <w:rPr>
          <w:lang w:val="de-DE"/>
        </w:rPr>
        <w:t xml:space="preserve">ihnen </w:t>
      </w:r>
      <w:r w:rsidR="008102BA">
        <w:rPr>
          <w:lang w:val="de-DE"/>
        </w:rPr>
        <w:t>Decke</w:t>
      </w:r>
      <w:r w:rsidR="00FC46E9">
        <w:rPr>
          <w:lang w:val="de-DE"/>
        </w:rPr>
        <w:t>n</w:t>
      </w:r>
      <w:r w:rsidR="008102BA">
        <w:rPr>
          <w:lang w:val="de-DE"/>
        </w:rPr>
        <w:t xml:space="preserve">. </w:t>
      </w:r>
      <w:r w:rsidR="00FC46E9">
        <w:rPr>
          <w:lang w:val="de-DE"/>
        </w:rPr>
        <w:t>Es ist auch wichtig mit diese Menschen zu reden,</w:t>
      </w:r>
      <w:r w:rsidR="00E40181" w:rsidRPr="00E40181">
        <w:rPr>
          <w:lang w:val="de-DE"/>
        </w:rPr>
        <w:t xml:space="preserve"> </w:t>
      </w:r>
      <w:r w:rsidR="00FC46E9">
        <w:rPr>
          <w:lang w:val="de-DE"/>
        </w:rPr>
        <w:t xml:space="preserve">ihnen zu zuhören, wenn </w:t>
      </w:r>
      <w:r w:rsidR="00E40181" w:rsidRPr="00E40181">
        <w:rPr>
          <w:lang w:val="de-DE"/>
        </w:rPr>
        <w:t>sie deprimiert sind</w:t>
      </w:r>
      <w:r w:rsidR="00E40181">
        <w:rPr>
          <w:lang w:val="de-DE"/>
        </w:rPr>
        <w:t xml:space="preserve">, </w:t>
      </w:r>
      <w:r w:rsidR="00FC46E9">
        <w:rPr>
          <w:lang w:val="de-DE"/>
        </w:rPr>
        <w:t xml:space="preserve">versuchen </w:t>
      </w:r>
      <w:r w:rsidR="00FC46E9">
        <w:rPr>
          <w:lang w:val="de-DE"/>
        </w:rPr>
        <w:t>sie</w:t>
      </w:r>
      <w:r w:rsidR="00FC46E9">
        <w:rPr>
          <w:lang w:val="de-DE"/>
        </w:rPr>
        <w:t xml:space="preserve"> zu </w:t>
      </w:r>
      <w:r w:rsidR="00E40181">
        <w:rPr>
          <w:lang w:val="de-DE"/>
        </w:rPr>
        <w:t>trösten.</w:t>
      </w:r>
      <w:r w:rsidR="003C1697">
        <w:rPr>
          <w:lang w:val="de-DE"/>
        </w:rPr>
        <w:t xml:space="preserve"> W</w:t>
      </w:r>
      <w:r w:rsidR="003C1697" w:rsidRPr="003C1697">
        <w:rPr>
          <w:lang w:val="de-DE"/>
        </w:rPr>
        <w:t>ann immer ich kann</w:t>
      </w:r>
      <w:r w:rsidR="003C1697">
        <w:rPr>
          <w:lang w:val="de-DE"/>
        </w:rPr>
        <w:t>,</w:t>
      </w:r>
      <w:r w:rsidR="00813CB7">
        <w:rPr>
          <w:lang w:val="de-DE"/>
        </w:rPr>
        <w:t xml:space="preserve"> verbringe</w:t>
      </w:r>
      <w:r w:rsidR="003C1697">
        <w:rPr>
          <w:lang w:val="de-DE"/>
        </w:rPr>
        <w:t xml:space="preserve"> ich </w:t>
      </w:r>
      <w:r w:rsidR="00813CB7">
        <w:rPr>
          <w:lang w:val="de-DE"/>
        </w:rPr>
        <w:t xml:space="preserve">Zeit in </w:t>
      </w:r>
      <w:r w:rsidR="003C1697" w:rsidRPr="003C1697">
        <w:rPr>
          <w:lang w:val="de-DE"/>
        </w:rPr>
        <w:t xml:space="preserve">der </w:t>
      </w:r>
      <w:r w:rsidR="003C1697">
        <w:rPr>
          <w:lang w:val="de-DE"/>
        </w:rPr>
        <w:t>FSJ</w:t>
      </w:r>
      <w:r w:rsidR="003C1697" w:rsidRPr="003C1697">
        <w:rPr>
          <w:lang w:val="de-DE"/>
        </w:rPr>
        <w:t xml:space="preserve"> Vereinigung</w:t>
      </w:r>
      <w:r w:rsidR="00813CB7">
        <w:rPr>
          <w:lang w:val="de-DE"/>
        </w:rPr>
        <w:t>, es gibt immer viel zu tun, zum Beispiel: Kaffee machen, abspielen, aufräumen</w:t>
      </w:r>
      <w:r w:rsidR="003F737A">
        <w:rPr>
          <w:lang w:val="de-DE"/>
        </w:rPr>
        <w:t>, Telefon antworten, und so weiter… die Liste ist lang.</w:t>
      </w:r>
    </w:p>
    <w:p w:rsidR="00606403" w:rsidRDefault="00606403">
      <w:pPr>
        <w:rPr>
          <w:lang w:val="de-DE"/>
        </w:rPr>
      </w:pPr>
    </w:p>
    <w:p w:rsidR="00606403" w:rsidRPr="00606403" w:rsidRDefault="00606403">
      <w:pPr>
        <w:rPr>
          <w:lang w:val="de-DE"/>
        </w:rPr>
      </w:pPr>
    </w:p>
    <w:p w:rsidR="008102BA" w:rsidRDefault="008102BA">
      <w:r w:rsidRPr="008102BA">
        <w:rPr>
          <w:lang w:val="de-DE"/>
        </w:rPr>
        <w:t xml:space="preserve">Die </w:t>
      </w:r>
      <w:r w:rsidRPr="008102BA">
        <w:rPr>
          <w:lang w:val="de-DE"/>
        </w:rPr>
        <w:t>Nahrung</w:t>
      </w:r>
      <w:r>
        <w:t xml:space="preserve"> = de la nourriture</w:t>
      </w:r>
    </w:p>
    <w:p w:rsidR="008102BA" w:rsidRDefault="006A35C4">
      <w:r w:rsidRPr="0012270F">
        <w:rPr>
          <w:lang w:val="de-DE"/>
        </w:rPr>
        <w:t>F</w:t>
      </w:r>
      <w:r w:rsidRPr="0012270F">
        <w:rPr>
          <w:lang w:val="de-DE"/>
        </w:rPr>
        <w:t>alls</w:t>
      </w:r>
      <w:r>
        <w:t xml:space="preserve"> = Si</w:t>
      </w:r>
      <w:bookmarkStart w:id="0" w:name="_GoBack"/>
      <w:bookmarkEnd w:id="0"/>
    </w:p>
    <w:p w:rsidR="006A35C4" w:rsidRDefault="006A35C4">
      <w:r w:rsidRPr="0012270F">
        <w:rPr>
          <w:lang w:val="de-DE"/>
        </w:rPr>
        <w:t>Durst</w:t>
      </w:r>
      <w:r>
        <w:t xml:space="preserve"> = avoir soif</w:t>
      </w:r>
    </w:p>
    <w:p w:rsidR="00A57A6A" w:rsidRDefault="00E40181" w:rsidP="00A57A6A">
      <w:r w:rsidRPr="0012270F">
        <w:rPr>
          <w:lang w:val="de-DE"/>
        </w:rPr>
        <w:t>Trösten</w:t>
      </w:r>
      <w:r>
        <w:t xml:space="preserve"> = réconforter</w:t>
      </w:r>
    </w:p>
    <w:p w:rsidR="0012270F" w:rsidRDefault="0012270F" w:rsidP="00A57A6A">
      <w:r w:rsidRPr="0012270F">
        <w:rPr>
          <w:lang w:val="de-DE"/>
        </w:rPr>
        <w:t>Vereinigung</w:t>
      </w:r>
      <w:r>
        <w:t xml:space="preserve"> = Association</w:t>
      </w:r>
    </w:p>
    <w:p w:rsidR="0012270F" w:rsidRDefault="0012270F" w:rsidP="00A57A6A">
      <w:r w:rsidRPr="0012270F">
        <w:rPr>
          <w:lang w:val="de-DE"/>
        </w:rPr>
        <w:t xml:space="preserve">Abspielen </w:t>
      </w:r>
      <w:r>
        <w:t>= faire la vaisselle</w:t>
      </w:r>
    </w:p>
    <w:p w:rsidR="0012270F" w:rsidRDefault="0012270F" w:rsidP="00A57A6A">
      <w:r w:rsidRPr="0012270F">
        <w:rPr>
          <w:lang w:val="de-DE"/>
        </w:rPr>
        <w:t xml:space="preserve">Aufräumen </w:t>
      </w:r>
      <w:r>
        <w:t>= ranger</w:t>
      </w:r>
    </w:p>
    <w:sectPr w:rsidR="0012270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7D8" w:rsidRDefault="007E77D8" w:rsidP="00F4573B">
      <w:pPr>
        <w:spacing w:after="0" w:line="240" w:lineRule="auto"/>
      </w:pPr>
      <w:r>
        <w:separator/>
      </w:r>
    </w:p>
  </w:endnote>
  <w:endnote w:type="continuationSeparator" w:id="0">
    <w:p w:rsidR="007E77D8" w:rsidRDefault="007E77D8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35ECBBF" wp14:editId="4D4842BB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7D8" w:rsidRDefault="007E77D8" w:rsidP="00F4573B">
      <w:pPr>
        <w:spacing w:after="0" w:line="240" w:lineRule="auto"/>
      </w:pPr>
      <w:r>
        <w:separator/>
      </w:r>
    </w:p>
  </w:footnote>
  <w:footnote w:type="continuationSeparator" w:id="0">
    <w:p w:rsidR="007E77D8" w:rsidRDefault="007E77D8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F6459C">
      <w:t>3</w:t>
    </w:r>
    <w:r>
      <w:tab/>
      <w:t>Deutsch</w:t>
    </w:r>
    <w:r>
      <w:tab/>
    </w:r>
    <w:r w:rsidR="00F6459C">
      <w:rPr>
        <w:lang w:val="de-DE"/>
      </w:rPr>
      <w:t>Montag, den 11. Mai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1tDQ3MjQysjAzN7JU0lEKTi0uzszPAykwrAUAXZR8jSwAAAA="/>
  </w:docVars>
  <w:rsids>
    <w:rsidRoot w:val="00F9264D"/>
    <w:rsid w:val="00027B40"/>
    <w:rsid w:val="000E66BB"/>
    <w:rsid w:val="0012270F"/>
    <w:rsid w:val="00151752"/>
    <w:rsid w:val="00153283"/>
    <w:rsid w:val="00157A7F"/>
    <w:rsid w:val="001C17E7"/>
    <w:rsid w:val="002811C2"/>
    <w:rsid w:val="00384126"/>
    <w:rsid w:val="003C1697"/>
    <w:rsid w:val="003F737A"/>
    <w:rsid w:val="004001BD"/>
    <w:rsid w:val="00606403"/>
    <w:rsid w:val="006A35C4"/>
    <w:rsid w:val="0074761B"/>
    <w:rsid w:val="0078058F"/>
    <w:rsid w:val="007E2148"/>
    <w:rsid w:val="007E77D8"/>
    <w:rsid w:val="008102BA"/>
    <w:rsid w:val="00813CB7"/>
    <w:rsid w:val="008E59A8"/>
    <w:rsid w:val="00992D97"/>
    <w:rsid w:val="00A515C5"/>
    <w:rsid w:val="00A57A6A"/>
    <w:rsid w:val="00A81A9C"/>
    <w:rsid w:val="00AF2AD0"/>
    <w:rsid w:val="00CF5997"/>
    <w:rsid w:val="00E33D5C"/>
    <w:rsid w:val="00E40181"/>
    <w:rsid w:val="00EE41E4"/>
    <w:rsid w:val="00F3124E"/>
    <w:rsid w:val="00F4573B"/>
    <w:rsid w:val="00F6459C"/>
    <w:rsid w:val="00F9264D"/>
    <w:rsid w:val="00FA1721"/>
    <w:rsid w:val="00FC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0CD3AE"/>
  <w15:chartTrackingRefBased/>
  <w15:docId w15:val="{04B9087E-14CE-4913-B44F-BB3F83EE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E21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21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1001</TotalTime>
  <Pages>1</Pages>
  <Words>119</Words>
  <Characters>595</Characters>
  <Application>Microsoft Office Word</Application>
  <DocSecurity>0</DocSecurity>
  <Lines>23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6</cp:revision>
  <dcterms:created xsi:type="dcterms:W3CDTF">2020-05-10T15:55:00Z</dcterms:created>
  <dcterms:modified xsi:type="dcterms:W3CDTF">2020-05-12T20:00:00Z</dcterms:modified>
</cp:coreProperties>
</file>