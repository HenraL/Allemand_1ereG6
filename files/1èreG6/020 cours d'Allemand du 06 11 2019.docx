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B5C2" w14:textId="7D851D2F" w:rsidR="005F1209" w:rsidRPr="005F1209" w:rsidRDefault="005F1209">
      <w:pPr>
        <w:rPr>
          <w:b/>
          <w:bCs/>
          <w:lang w:val="de-DE"/>
        </w:rPr>
      </w:pPr>
      <w:bookmarkStart w:id="0" w:name="_GoBack"/>
      <w:r w:rsidRPr="005F1209">
        <w:rPr>
          <w:b/>
          <w:bCs/>
          <w:lang w:val="de-DE"/>
        </w:rPr>
        <w:t>Voc:</w:t>
      </w:r>
    </w:p>
    <w:bookmarkEnd w:id="0"/>
    <w:p w14:paraId="61166722" w14:textId="0D2D1C98" w:rsidR="004A5D3C" w:rsidRDefault="00B26C60">
      <w:r w:rsidRPr="00B26C60">
        <w:rPr>
          <w:lang w:val="de-DE"/>
        </w:rPr>
        <w:t xml:space="preserve">Besichtigen </w:t>
      </w:r>
      <w:r>
        <w:t>= visiter</w:t>
      </w:r>
    </w:p>
    <w:p w14:paraId="337F79E4" w14:textId="77777777" w:rsidR="00B26C60" w:rsidRDefault="00B26C60">
      <w:r w:rsidRPr="00B26C60">
        <w:rPr>
          <w:lang w:val="de-DE"/>
        </w:rPr>
        <w:t xml:space="preserve">Besuchen </w:t>
      </w:r>
      <w:r>
        <w:t>= visiter</w:t>
      </w:r>
    </w:p>
    <w:p w14:paraId="3C73E0F1" w14:textId="77777777" w:rsidR="00B26C60" w:rsidRDefault="00B26C60">
      <w:r w:rsidRPr="00B26C60">
        <w:rPr>
          <w:lang w:val="de-DE"/>
        </w:rPr>
        <w:t>Das Muse</w:t>
      </w:r>
      <w:r>
        <w:rPr>
          <w:lang w:val="de-DE"/>
        </w:rPr>
        <w:t>u</w:t>
      </w:r>
      <w:r w:rsidRPr="00B26C60">
        <w:rPr>
          <w:lang w:val="de-DE"/>
        </w:rPr>
        <w:t xml:space="preserve">m </w:t>
      </w:r>
      <w:r>
        <w:rPr>
          <w:lang w:val="de-DE"/>
        </w:rPr>
        <w:t>(die Museen)</w:t>
      </w:r>
      <w:r w:rsidR="00F42265">
        <w:rPr>
          <w:lang w:val="de-DE"/>
        </w:rPr>
        <w:t xml:space="preserve"> </w:t>
      </w:r>
      <w:r>
        <w:t>= le musé</w:t>
      </w:r>
    </w:p>
    <w:p w14:paraId="44895178" w14:textId="77777777" w:rsidR="00B26C60" w:rsidRPr="00B26C60" w:rsidRDefault="00B26C60">
      <w:pPr>
        <w:rPr>
          <w:lang w:val="de-DE"/>
        </w:rPr>
      </w:pPr>
      <w:r w:rsidRPr="00B26C60">
        <w:rPr>
          <w:lang w:val="de-DE"/>
        </w:rPr>
        <w:t>Ich habe das Automobilmuseum besichtigt.</w:t>
      </w:r>
    </w:p>
    <w:p w14:paraId="63075337" w14:textId="63CB9313" w:rsidR="00B26C60" w:rsidRDefault="00DD2F57">
      <w:pPr>
        <w:rPr>
          <w:lang w:val="de-DE"/>
        </w:rPr>
      </w:pPr>
      <w:r>
        <w:rPr>
          <w:lang w:val="de-DE"/>
        </w:rPr>
        <w:t xml:space="preserve">Auf/gehen = se </w:t>
      </w:r>
      <w:proofErr w:type="spellStart"/>
      <w:r>
        <w:rPr>
          <w:lang w:val="de-DE"/>
        </w:rPr>
        <w:t>lever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astre</w:t>
      </w:r>
      <w:proofErr w:type="spellEnd"/>
      <w:r>
        <w:rPr>
          <w:lang w:val="de-DE"/>
        </w:rPr>
        <w:t>)</w:t>
      </w:r>
    </w:p>
    <w:p w14:paraId="13D61EFD" w14:textId="7B74CA07" w:rsidR="00DD2F57" w:rsidRDefault="00DD2F57">
      <w:pPr>
        <w:rPr>
          <w:lang w:val="de-DE"/>
        </w:rPr>
      </w:pPr>
      <w:r>
        <w:rPr>
          <w:lang w:val="de-DE"/>
        </w:rPr>
        <w:t xml:space="preserve">Die Sonne = le </w:t>
      </w:r>
      <w:proofErr w:type="spellStart"/>
      <w:r>
        <w:rPr>
          <w:lang w:val="de-DE"/>
        </w:rPr>
        <w:t>soleil</w:t>
      </w:r>
      <w:proofErr w:type="spellEnd"/>
    </w:p>
    <w:p w14:paraId="4A7773FD" w14:textId="66E81D85" w:rsidR="00DD2F57" w:rsidRDefault="00DD2F57">
      <w:pPr>
        <w:rPr>
          <w:lang w:val="de-DE"/>
        </w:rPr>
      </w:pPr>
      <w:r>
        <w:rPr>
          <w:lang w:val="de-DE"/>
        </w:rPr>
        <w:t xml:space="preserve">Der Mond = la </w:t>
      </w:r>
      <w:proofErr w:type="spellStart"/>
      <w:r>
        <w:rPr>
          <w:lang w:val="de-DE"/>
        </w:rPr>
        <w:t>lune</w:t>
      </w:r>
      <w:proofErr w:type="spellEnd"/>
    </w:p>
    <w:p w14:paraId="71C1604A" w14:textId="455CFDE3" w:rsidR="002D0026" w:rsidRDefault="002D0026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frühling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primtemps</w:t>
      </w:r>
      <w:proofErr w:type="spellEnd"/>
    </w:p>
    <w:p w14:paraId="1448B0A0" w14:textId="782134D2" w:rsidR="002D0026" w:rsidRDefault="002D0026">
      <w:pPr>
        <w:rPr>
          <w:lang w:val="de-DE"/>
        </w:rPr>
      </w:pPr>
      <w:r>
        <w:rPr>
          <w:lang w:val="de-DE"/>
        </w:rPr>
        <w:t xml:space="preserve">Der Sommer = </w:t>
      </w:r>
      <w:proofErr w:type="spellStart"/>
      <w:r>
        <w:rPr>
          <w:lang w:val="de-DE"/>
        </w:rPr>
        <w:t>l’été</w:t>
      </w:r>
      <w:proofErr w:type="spellEnd"/>
    </w:p>
    <w:p w14:paraId="43A83D7C" w14:textId="3D200411" w:rsidR="002D0026" w:rsidRDefault="002D0026">
      <w:pPr>
        <w:rPr>
          <w:lang w:val="de-DE"/>
        </w:rPr>
      </w:pPr>
      <w:r>
        <w:rPr>
          <w:lang w:val="de-DE"/>
        </w:rPr>
        <w:t xml:space="preserve">Der Herbst = </w:t>
      </w:r>
      <w:proofErr w:type="spellStart"/>
      <w:r>
        <w:rPr>
          <w:lang w:val="de-DE"/>
        </w:rPr>
        <w:t>automne</w:t>
      </w:r>
      <w:proofErr w:type="spellEnd"/>
    </w:p>
    <w:p w14:paraId="1048CA0F" w14:textId="18274C9F" w:rsidR="002D0026" w:rsidRDefault="002D0026">
      <w:pPr>
        <w:rPr>
          <w:lang w:val="de-DE"/>
        </w:rPr>
      </w:pPr>
      <w:r>
        <w:rPr>
          <w:lang w:val="de-DE"/>
        </w:rPr>
        <w:t xml:space="preserve">Der Winter = </w:t>
      </w:r>
      <w:proofErr w:type="spellStart"/>
      <w:r>
        <w:rPr>
          <w:lang w:val="de-DE"/>
        </w:rPr>
        <w:t>l’hiver</w:t>
      </w:r>
      <w:proofErr w:type="spellEnd"/>
    </w:p>
    <w:p w14:paraId="195551C7" w14:textId="0BEC9D9B" w:rsidR="002D0026" w:rsidRDefault="002D0026">
      <w:pPr>
        <w:rPr>
          <w:lang w:val="de-DE"/>
        </w:rPr>
      </w:pPr>
      <w:r>
        <w:rPr>
          <w:lang w:val="de-DE"/>
        </w:rPr>
        <w:t xml:space="preserve">Die Jahreszeit (en)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saisons</w:t>
      </w:r>
      <w:proofErr w:type="spellEnd"/>
    </w:p>
    <w:p w14:paraId="0F66FD88" w14:textId="0E5EAE6D" w:rsidR="002D0026" w:rsidRDefault="002D0026">
      <w:pPr>
        <w:rPr>
          <w:lang w:val="de-DE"/>
        </w:rPr>
      </w:pPr>
      <w:proofErr w:type="spellStart"/>
      <w:r>
        <w:rPr>
          <w:lang w:val="de-DE"/>
        </w:rPr>
        <w:t>Immer+comparatif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supériorité</w:t>
      </w:r>
      <w:proofErr w:type="spellEnd"/>
      <w:r>
        <w:rPr>
          <w:lang w:val="de-DE"/>
        </w:rPr>
        <w:t xml:space="preserve"> = de + en +</w:t>
      </w:r>
    </w:p>
    <w:p w14:paraId="61564FC8" w14:textId="412A557F" w:rsidR="002D0026" w:rsidRDefault="002D0026">
      <w:pPr>
        <w:rPr>
          <w:lang w:val="de-DE"/>
        </w:rPr>
      </w:pPr>
      <w:r>
        <w:rPr>
          <w:lang w:val="de-DE"/>
        </w:rPr>
        <w:t xml:space="preserve">Er ist immer größer = </w:t>
      </w:r>
      <w:r w:rsidRPr="002D0026">
        <w:t>il est de plus en plus grand</w:t>
      </w:r>
    </w:p>
    <w:p w14:paraId="45CB95C4" w14:textId="77777777" w:rsidR="002D0026" w:rsidRDefault="002D0026" w:rsidP="002D0026">
      <w:pPr>
        <w:rPr>
          <w:lang w:val="de-DE"/>
        </w:rPr>
      </w:pPr>
      <w:r>
        <w:rPr>
          <w:lang w:val="de-DE"/>
        </w:rPr>
        <w:t xml:space="preserve">Die Jugend herberge (en) </w:t>
      </w:r>
    </w:p>
    <w:p w14:paraId="2E3D52C7" w14:textId="77777777" w:rsidR="002D0026" w:rsidRPr="005F665B" w:rsidRDefault="002D0026" w:rsidP="002D0026">
      <w:pPr>
        <w:rPr>
          <w:lang w:val="de-DE"/>
        </w:rPr>
      </w:pPr>
      <w:r>
        <w:rPr>
          <w:lang w:val="de-DE"/>
        </w:rPr>
        <w:t>Der Austauschpartner (-)</w:t>
      </w:r>
    </w:p>
    <w:p w14:paraId="019D5637" w14:textId="1A323951" w:rsidR="002D0026" w:rsidRDefault="002D0026" w:rsidP="002D0026">
      <w:pPr>
        <w:rPr>
          <w:lang w:val="de-DE"/>
        </w:rPr>
      </w:pPr>
      <w:r>
        <w:rPr>
          <w:lang w:val="de-DE"/>
        </w:rPr>
        <w:t>Die Gastfamilie (en)</w:t>
      </w:r>
    </w:p>
    <w:p w14:paraId="0C013F1F" w14:textId="77777777" w:rsidR="002D0026" w:rsidRDefault="002D0026" w:rsidP="002D0026">
      <w:pPr>
        <w:rPr>
          <w:lang w:val="de-DE"/>
        </w:rPr>
      </w:pPr>
      <w:r>
        <w:rPr>
          <w:lang w:val="de-DE"/>
        </w:rPr>
        <w:t xml:space="preserve">Das Heimweh = </w:t>
      </w:r>
    </w:p>
    <w:p w14:paraId="26DF3226" w14:textId="77777777" w:rsidR="002D0026" w:rsidRDefault="002D0026" w:rsidP="002D0026">
      <w:pPr>
        <w:rPr>
          <w:lang w:val="de-DE"/>
        </w:rPr>
      </w:pPr>
      <w:r>
        <w:rPr>
          <w:lang w:val="de-DE"/>
        </w:rPr>
        <w:t xml:space="preserve">Süddeutschland = </w:t>
      </w:r>
    </w:p>
    <w:p w14:paraId="1FEB291D" w14:textId="561117E7" w:rsidR="002D0026" w:rsidRDefault="002D0026">
      <w:pPr>
        <w:rPr>
          <w:lang w:val="de-DE"/>
        </w:rPr>
      </w:pPr>
      <w:r>
        <w:rPr>
          <w:lang w:val="de-DE"/>
        </w:rPr>
        <w:t xml:space="preserve">Der Auslandaufenthalt (e) = Le </w:t>
      </w:r>
      <w:proofErr w:type="spellStart"/>
      <w:r>
        <w:rPr>
          <w:lang w:val="de-DE"/>
        </w:rPr>
        <w:t>séjour</w:t>
      </w:r>
      <w:proofErr w:type="spellEnd"/>
    </w:p>
    <w:p w14:paraId="05FE1D7A" w14:textId="77777777" w:rsidR="000A0ECC" w:rsidRDefault="000A0ECC" w:rsidP="000A0ECC">
      <w:pPr>
        <w:rPr>
          <w:lang w:val="de-DE"/>
        </w:rPr>
      </w:pPr>
      <w:r>
        <w:rPr>
          <w:lang w:val="de-DE"/>
        </w:rPr>
        <w:t xml:space="preserve">Gründen = </w:t>
      </w:r>
      <w:proofErr w:type="spellStart"/>
      <w:r>
        <w:rPr>
          <w:lang w:val="de-DE"/>
        </w:rPr>
        <w:t>créé</w:t>
      </w:r>
      <w:proofErr w:type="spellEnd"/>
    </w:p>
    <w:p w14:paraId="5345A302" w14:textId="6353FD45" w:rsidR="002D0026" w:rsidRPr="00B26C60" w:rsidRDefault="002D0026">
      <w:pPr>
        <w:rPr>
          <w:lang w:val="de-DE"/>
        </w:rPr>
      </w:pPr>
    </w:p>
    <w:sectPr w:rsidR="002D0026" w:rsidRPr="00B26C6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7E6C" w14:textId="77777777" w:rsidR="00AA7B6D" w:rsidRDefault="00AA7B6D" w:rsidP="00F4573B">
      <w:pPr>
        <w:spacing w:after="0" w:line="240" w:lineRule="auto"/>
      </w:pPr>
      <w:r>
        <w:separator/>
      </w:r>
    </w:p>
  </w:endnote>
  <w:endnote w:type="continuationSeparator" w:id="0">
    <w:p w14:paraId="584C9116" w14:textId="77777777" w:rsidR="00AA7B6D" w:rsidRDefault="00AA7B6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125BE177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00E952E" wp14:editId="5A7DD60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8E65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0E952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888E65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341F" w14:textId="77777777" w:rsidR="00AA7B6D" w:rsidRDefault="00AA7B6D" w:rsidP="00F4573B">
      <w:pPr>
        <w:spacing w:after="0" w:line="240" w:lineRule="auto"/>
      </w:pPr>
      <w:r>
        <w:separator/>
      </w:r>
    </w:p>
  </w:footnote>
  <w:footnote w:type="continuationSeparator" w:id="0">
    <w:p w14:paraId="60B4032E" w14:textId="77777777" w:rsidR="00AA7B6D" w:rsidRDefault="00AA7B6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975F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B26C60">
      <w:t>3</w:t>
    </w:r>
    <w:r>
      <w:tab/>
      <w:t>Deutsch</w:t>
    </w:r>
    <w:r>
      <w:tab/>
    </w:r>
    <w:r w:rsidR="00B26C60">
      <w:rPr>
        <w:lang w:val="de-DE"/>
      </w:rPr>
      <w:t>Mittwoch, den 6.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MxtDC0tDQwMjdQ0lEKTi0uzszPAykwqgUAfCSWlSwAAAA="/>
  </w:docVars>
  <w:rsids>
    <w:rsidRoot w:val="00B26C60"/>
    <w:rsid w:val="000616CF"/>
    <w:rsid w:val="0007323E"/>
    <w:rsid w:val="000A0ECC"/>
    <w:rsid w:val="000E66BB"/>
    <w:rsid w:val="00151752"/>
    <w:rsid w:val="00153283"/>
    <w:rsid w:val="001C17E7"/>
    <w:rsid w:val="002811C2"/>
    <w:rsid w:val="002D0026"/>
    <w:rsid w:val="005F1209"/>
    <w:rsid w:val="0066754C"/>
    <w:rsid w:val="006F2281"/>
    <w:rsid w:val="00AA7B6D"/>
    <w:rsid w:val="00AF2AD0"/>
    <w:rsid w:val="00B26C60"/>
    <w:rsid w:val="00DD2F57"/>
    <w:rsid w:val="00F3124E"/>
    <w:rsid w:val="00F42265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A456B"/>
  <w15:chartTrackingRefBased/>
  <w15:docId w15:val="{E6BACC1F-7D70-4CCD-BF39-61B07D77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26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2019-11-06T12:04:00Z</dcterms:created>
  <dcterms:modified xsi:type="dcterms:W3CDTF">2019-12-07T12:53:00Z</dcterms:modified>
</cp:coreProperties>
</file>