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C154" w14:textId="77777777" w:rsidR="004A5D3C" w:rsidRDefault="00413495">
      <w:pPr>
        <w:rPr>
          <w:lang w:val="de-DE"/>
        </w:rPr>
      </w:pPr>
      <w:r>
        <w:rPr>
          <w:lang w:val="de-DE"/>
        </w:rPr>
        <w:t>Übung 5 Seite 188:</w:t>
      </w:r>
    </w:p>
    <w:p w14:paraId="19167229" w14:textId="77777777" w:rsidR="00413495" w:rsidRDefault="00413495" w:rsidP="0041349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meine Eltern vor der Wende zu meiner Oma nach Leipzig fuhren, wollten sie nie </w:t>
      </w:r>
      <w:proofErr w:type="gramStart"/>
      <w:r>
        <w:rPr>
          <w:lang w:val="de-DE"/>
        </w:rPr>
        <w:t>dort bleiben</w:t>
      </w:r>
      <w:proofErr w:type="gramEnd"/>
      <w:r>
        <w:rPr>
          <w:lang w:val="de-DE"/>
        </w:rPr>
        <w:t>.</w:t>
      </w:r>
    </w:p>
    <w:p w14:paraId="0D263CAE" w14:textId="77777777" w:rsidR="00413495" w:rsidRDefault="00DB6C74" w:rsidP="0041349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Als die Mauer fiel, kamen viele Ostberliner nach </w:t>
      </w:r>
      <w:r w:rsidR="007E6E25">
        <w:rPr>
          <w:lang w:val="de-DE"/>
        </w:rPr>
        <w:t>Westberlin</w:t>
      </w:r>
      <w:r>
        <w:rPr>
          <w:lang w:val="de-DE"/>
        </w:rPr>
        <w:t>.</w:t>
      </w:r>
    </w:p>
    <w:p w14:paraId="0EF29204" w14:textId="63CD4DA2" w:rsidR="00DB6C74" w:rsidRDefault="0096518B" w:rsidP="0041349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Als</w:t>
      </w:r>
      <w:r w:rsidR="004D16BC">
        <w:rPr>
          <w:lang w:val="de-DE"/>
        </w:rPr>
        <w:t xml:space="preserve"> die Regierung diese neue App verbieten wollte, haben viele Leute protestiert.</w:t>
      </w:r>
    </w:p>
    <w:p w14:paraId="0AD85CC7" w14:textId="77777777" w:rsidR="004D16BC" w:rsidRDefault="008274E4" w:rsidP="0041349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Wenn sie sich mit ihren Freunden in der Stadt treffen, bleiben sie nicht diskret.</w:t>
      </w:r>
    </w:p>
    <w:p w14:paraId="296BF00C" w14:textId="77777777" w:rsidR="008274E4" w:rsidRDefault="002B472C" w:rsidP="0041349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Als er den Polizisten sah, zeigte er sofort seinen Ausweis.</w:t>
      </w:r>
    </w:p>
    <w:p w14:paraId="2CE4C737" w14:textId="77777777" w:rsidR="00D95835" w:rsidRDefault="00D95835" w:rsidP="00D95835">
      <w:pPr>
        <w:rPr>
          <w:lang w:val="de-DE"/>
        </w:rPr>
      </w:pPr>
    </w:p>
    <w:p w14:paraId="5FBB4E10" w14:textId="77777777" w:rsidR="00D95835" w:rsidRDefault="00082A61" w:rsidP="00D95835">
      <w:pPr>
        <w:rPr>
          <w:lang w:val="de-DE"/>
        </w:rPr>
      </w:pPr>
      <w:r>
        <w:rPr>
          <w:lang w:val="de-DE"/>
        </w:rPr>
        <w:t>Übung 1 Seite 76:</w:t>
      </w:r>
    </w:p>
    <w:p w14:paraId="2FAEA7C9" w14:textId="77777777" w:rsidR="00A621CE" w:rsidRDefault="00A621CE" w:rsidP="00A621CE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sich engagieren – in Deutschland – für soziale Projekte – viele Musiker.</w:t>
      </w:r>
    </w:p>
    <w:p w14:paraId="5A679A0B" w14:textId="36728716" w:rsidR="007A6AB3" w:rsidRDefault="0096518B" w:rsidP="007A6AB3">
      <w:pPr>
        <w:pStyle w:val="Paragraphedeliste"/>
        <w:rPr>
          <w:lang w:val="de-DE"/>
        </w:rPr>
      </w:pPr>
      <w:r>
        <w:rPr>
          <w:lang w:val="de-DE"/>
        </w:rPr>
        <w:t xml:space="preserve">Viele Musiker in Deutschland </w:t>
      </w:r>
      <w:r w:rsidR="007E7BFF">
        <w:rPr>
          <w:lang w:val="de-DE"/>
        </w:rPr>
        <w:t>engagieren</w:t>
      </w:r>
      <w:r w:rsidRPr="0096518B">
        <w:rPr>
          <w:lang w:val="de-DE"/>
        </w:rPr>
        <w:t xml:space="preserve"> </w:t>
      </w:r>
      <w:r>
        <w:rPr>
          <w:lang w:val="de-DE"/>
        </w:rPr>
        <w:t>sich</w:t>
      </w:r>
      <w:r w:rsidR="007E7BFF">
        <w:rPr>
          <w:lang w:val="de-DE"/>
        </w:rPr>
        <w:t xml:space="preserve"> für soziale Projekte.</w:t>
      </w:r>
    </w:p>
    <w:p w14:paraId="538D7189" w14:textId="77777777" w:rsidR="00A621CE" w:rsidRDefault="00F63C54" w:rsidP="00A621CE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gegen</w:t>
      </w:r>
      <w:r w:rsidR="00A621CE">
        <w:rPr>
          <w:lang w:val="de-DE"/>
        </w:rPr>
        <w:t xml:space="preserve"> Rassismus – kämpfen – einige Musiker – auch</w:t>
      </w:r>
    </w:p>
    <w:p w14:paraId="744970EE" w14:textId="77777777" w:rsidR="007E7BFF" w:rsidRDefault="00995080" w:rsidP="007E7BFF">
      <w:pPr>
        <w:pStyle w:val="Paragraphedeliste"/>
        <w:rPr>
          <w:lang w:val="de-DE"/>
        </w:rPr>
      </w:pPr>
      <w:r>
        <w:rPr>
          <w:lang w:val="de-DE"/>
        </w:rPr>
        <w:t xml:space="preserve">Einige Musiker kämpfen auch </w:t>
      </w:r>
      <w:r w:rsidR="00F63C54">
        <w:rPr>
          <w:lang w:val="de-DE"/>
        </w:rPr>
        <w:t>gegen</w:t>
      </w:r>
      <w:r>
        <w:rPr>
          <w:lang w:val="de-DE"/>
        </w:rPr>
        <w:t xml:space="preserve"> Rassismus.</w:t>
      </w:r>
    </w:p>
    <w:p w14:paraId="407E4456" w14:textId="77777777" w:rsidR="00A621CE" w:rsidRDefault="00F63C54" w:rsidP="00A621CE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</w:t>
      </w:r>
      <w:r w:rsidR="00A621CE">
        <w:rPr>
          <w:lang w:val="de-DE"/>
        </w:rPr>
        <w:t xml:space="preserve"> Integration</w:t>
      </w:r>
      <w:r w:rsidR="004229B5">
        <w:rPr>
          <w:lang w:val="de-DE"/>
        </w:rPr>
        <w:t xml:space="preserve"> – ihres Engagements – ist – ein wichtiger Aspekt.</w:t>
      </w:r>
    </w:p>
    <w:p w14:paraId="4710640B" w14:textId="2D20E9D5" w:rsidR="00995080" w:rsidRDefault="00F63C54" w:rsidP="00995080">
      <w:pPr>
        <w:pStyle w:val="Paragraphedeliste"/>
        <w:rPr>
          <w:lang w:val="de-DE"/>
        </w:rPr>
      </w:pPr>
      <w:r>
        <w:rPr>
          <w:lang w:val="de-DE"/>
        </w:rPr>
        <w:t xml:space="preserve">Die Integration </w:t>
      </w:r>
      <w:r w:rsidR="009F43AB">
        <w:rPr>
          <w:lang w:val="de-DE"/>
        </w:rPr>
        <w:t>ist</w:t>
      </w:r>
      <w:r w:rsidR="009F43AB">
        <w:rPr>
          <w:lang w:val="de-DE"/>
        </w:rPr>
        <w:t xml:space="preserve"> </w:t>
      </w:r>
      <w:r>
        <w:rPr>
          <w:lang w:val="de-DE"/>
        </w:rPr>
        <w:t>ein wichtiger Aspekt</w:t>
      </w:r>
      <w:r w:rsidR="009F43AB" w:rsidRPr="009F43AB">
        <w:rPr>
          <w:lang w:val="de-DE"/>
        </w:rPr>
        <w:t xml:space="preserve"> </w:t>
      </w:r>
      <w:r w:rsidR="009F43AB">
        <w:rPr>
          <w:lang w:val="de-DE"/>
        </w:rPr>
        <w:t>ihres Engagements</w:t>
      </w:r>
      <w:r>
        <w:rPr>
          <w:lang w:val="de-DE"/>
        </w:rPr>
        <w:t>.</w:t>
      </w:r>
    </w:p>
    <w:p w14:paraId="257B45F5" w14:textId="714CD7AE" w:rsidR="009F43AB" w:rsidRDefault="009F43AB" w:rsidP="00995080">
      <w:pPr>
        <w:pStyle w:val="Paragraphedeliste"/>
        <w:rPr>
          <w:lang w:val="de-DE"/>
        </w:rPr>
      </w:pPr>
      <w:r>
        <w:rPr>
          <w:lang w:val="de-DE"/>
        </w:rPr>
        <w:t>ein wichtiger Aspekt</w:t>
      </w:r>
      <w:r>
        <w:rPr>
          <w:lang w:val="de-DE"/>
        </w:rPr>
        <w:t xml:space="preserve"> </w:t>
      </w:r>
      <w:r>
        <w:rPr>
          <w:lang w:val="de-DE"/>
        </w:rPr>
        <w:t>ihres Engagements</w:t>
      </w:r>
      <w:r w:rsidRPr="00D92E45">
        <w:rPr>
          <w:lang w:val="de-DE"/>
        </w:rPr>
        <w:t xml:space="preserve"> </w:t>
      </w:r>
      <w:r>
        <w:rPr>
          <w:lang w:val="de-DE"/>
        </w:rPr>
        <w:t>ist</w:t>
      </w:r>
      <w:r w:rsidRPr="009F43AB">
        <w:rPr>
          <w:lang w:val="de-DE"/>
        </w:rPr>
        <w:t xml:space="preserve"> </w:t>
      </w:r>
      <w:r>
        <w:rPr>
          <w:lang w:val="de-DE"/>
        </w:rPr>
        <w:t>die Integration.</w:t>
      </w:r>
    </w:p>
    <w:p w14:paraId="5ADADACD" w14:textId="77777777" w:rsidR="00F63C54" w:rsidRPr="00840EE0" w:rsidRDefault="004229B5" w:rsidP="00840EE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Wollen – Stellung</w:t>
      </w:r>
      <w:r w:rsidR="00437783">
        <w:rPr>
          <w:lang w:val="de-DE"/>
        </w:rPr>
        <w:t xml:space="preserve"> </w:t>
      </w:r>
      <w:r>
        <w:rPr>
          <w:lang w:val="de-DE"/>
        </w:rPr>
        <w:t>nehmen – die engagierten Musiker – zu Problemen in der Gesellschaft.</w:t>
      </w:r>
    </w:p>
    <w:p w14:paraId="1908DE64" w14:textId="4E2667A6" w:rsidR="00EB77B5" w:rsidRDefault="00840EE0" w:rsidP="00F63C54">
      <w:pPr>
        <w:pStyle w:val="Paragraphedeliste"/>
        <w:rPr>
          <w:lang w:val="de-DE"/>
        </w:rPr>
      </w:pPr>
      <w:r>
        <w:rPr>
          <w:lang w:val="de-DE"/>
        </w:rPr>
        <w:t xml:space="preserve">Die engagierten Musiker </w:t>
      </w:r>
      <w:r w:rsidR="00D92E45">
        <w:rPr>
          <w:lang w:val="de-DE"/>
        </w:rPr>
        <w:t>w</w:t>
      </w:r>
      <w:r>
        <w:rPr>
          <w:lang w:val="de-DE"/>
        </w:rPr>
        <w:t>ollen Stellung nehmen zu Problemen in der Gesellschaft.</w:t>
      </w:r>
    </w:p>
    <w:p w14:paraId="044855BC" w14:textId="293A455E" w:rsidR="00481C94" w:rsidRDefault="009F43AB" w:rsidP="00F63C54">
      <w:pPr>
        <w:pStyle w:val="Paragraphedeliste"/>
        <w:rPr>
          <w:lang w:val="de-DE"/>
        </w:rPr>
      </w:pPr>
      <w:r>
        <w:rPr>
          <w:lang w:val="de-DE"/>
        </w:rPr>
        <w:t>In der Gesellschaft Stellung nehmen.</w:t>
      </w:r>
    </w:p>
    <w:p w14:paraId="5CAF3B95" w14:textId="77777777" w:rsidR="009F43AB" w:rsidRPr="00A621CE" w:rsidRDefault="009F43AB" w:rsidP="00F63C54">
      <w:pPr>
        <w:pStyle w:val="Paragraphedeliste"/>
        <w:rPr>
          <w:lang w:val="de-DE"/>
        </w:rPr>
      </w:pPr>
    </w:p>
    <w:p w14:paraId="660DB1A3" w14:textId="77777777" w:rsidR="00082A61" w:rsidRDefault="00082A61" w:rsidP="00D95835">
      <w:pPr>
        <w:rPr>
          <w:lang w:val="de-DE"/>
        </w:rPr>
      </w:pPr>
      <w:r>
        <w:rPr>
          <w:lang w:val="de-DE"/>
        </w:rPr>
        <w:t>Übung 2 Seite 76:</w:t>
      </w:r>
    </w:p>
    <w:p w14:paraId="366497BA" w14:textId="77777777" w:rsidR="0055684B" w:rsidRDefault="0055684B" w:rsidP="0055684B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In der DDR, darf man sich nicht öffentlich regimekritisch äußern.</w:t>
      </w:r>
    </w:p>
    <w:p w14:paraId="4C1D886C" w14:textId="01EE2CF5" w:rsidR="0055684B" w:rsidRDefault="00F478D4" w:rsidP="0055684B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Werte wie Toleranz, Solidarität und liebe sind für engagierte Musiker</w:t>
      </w:r>
      <w:r w:rsidR="000D5BD8" w:rsidRPr="000D5BD8">
        <w:rPr>
          <w:lang w:val="de-DE"/>
        </w:rPr>
        <w:t xml:space="preserve"> </w:t>
      </w:r>
      <w:r w:rsidR="000D5BD8">
        <w:rPr>
          <w:lang w:val="de-DE"/>
        </w:rPr>
        <w:t>sehr wichtig</w:t>
      </w:r>
      <w:r w:rsidR="000D5BD8">
        <w:rPr>
          <w:lang w:val="de-DE"/>
        </w:rPr>
        <w:t>.</w:t>
      </w:r>
    </w:p>
    <w:p w14:paraId="24076683" w14:textId="0F796D89" w:rsidR="00F478D4" w:rsidRDefault="00D92E45" w:rsidP="0055684B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Wegen persönlicher Probleme,</w:t>
      </w:r>
      <w:r w:rsidR="00F478D4">
        <w:rPr>
          <w:lang w:val="de-DE"/>
        </w:rPr>
        <w:t xml:space="preserve"> </w:t>
      </w:r>
      <w:r>
        <w:rPr>
          <w:lang w:val="de-DE"/>
        </w:rPr>
        <w:t xml:space="preserve">musste </w:t>
      </w:r>
      <w:r w:rsidR="00F478D4">
        <w:rPr>
          <w:lang w:val="de-DE"/>
        </w:rPr>
        <w:t>die Sä</w:t>
      </w:r>
      <w:r w:rsidR="00D6259D">
        <w:rPr>
          <w:lang w:val="de-DE"/>
        </w:rPr>
        <w:t>n</w:t>
      </w:r>
      <w:r w:rsidR="00F478D4">
        <w:rPr>
          <w:lang w:val="de-DE"/>
        </w:rPr>
        <w:t xml:space="preserve">gerin das </w:t>
      </w:r>
      <w:r w:rsidR="00D6259D">
        <w:rPr>
          <w:lang w:val="de-DE"/>
        </w:rPr>
        <w:t>Konzert absagen.</w:t>
      </w:r>
    </w:p>
    <w:p w14:paraId="4AF469CF" w14:textId="6B7C46C7" w:rsidR="00D6259D" w:rsidRPr="0055684B" w:rsidRDefault="00D6259D" w:rsidP="0055684B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Wenn du Zeit hast, </w:t>
      </w:r>
      <w:r w:rsidR="0011318C">
        <w:rPr>
          <w:lang w:val="de-DE"/>
        </w:rPr>
        <w:t>kannst</w:t>
      </w:r>
      <w:r w:rsidR="0011318C">
        <w:rPr>
          <w:lang w:val="de-DE"/>
        </w:rPr>
        <w:t xml:space="preserve"> </w:t>
      </w:r>
      <w:r>
        <w:rPr>
          <w:lang w:val="de-DE"/>
        </w:rPr>
        <w:t>d</w:t>
      </w:r>
      <w:bookmarkStart w:id="0" w:name="_GoBack"/>
      <w:bookmarkEnd w:id="0"/>
      <w:r>
        <w:rPr>
          <w:lang w:val="de-DE"/>
        </w:rPr>
        <w:t>u morgen zu meinem Chorkonzert kommen.</w:t>
      </w:r>
    </w:p>
    <w:sectPr w:rsidR="00D6259D" w:rsidRPr="005568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A67AA" w14:textId="77777777" w:rsidR="00A26B05" w:rsidRDefault="00A26B05" w:rsidP="00F4573B">
      <w:pPr>
        <w:spacing w:after="0" w:line="240" w:lineRule="auto"/>
      </w:pPr>
      <w:r>
        <w:separator/>
      </w:r>
    </w:p>
  </w:endnote>
  <w:endnote w:type="continuationSeparator" w:id="0">
    <w:p w14:paraId="50A841A2" w14:textId="77777777" w:rsidR="00A26B05" w:rsidRDefault="00A26B05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88080" w14:textId="77777777" w:rsidR="00790325" w:rsidRDefault="0079032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7FAD6E5C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A4511B4" wp14:editId="46C51DE7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8F5F8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CCECF" w14:textId="77777777" w:rsidR="00790325" w:rsidRDefault="0079032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9B150" w14:textId="77777777" w:rsidR="00A26B05" w:rsidRDefault="00A26B05" w:rsidP="00F4573B">
      <w:pPr>
        <w:spacing w:after="0" w:line="240" w:lineRule="auto"/>
      </w:pPr>
      <w:r>
        <w:separator/>
      </w:r>
    </w:p>
  </w:footnote>
  <w:footnote w:type="continuationSeparator" w:id="0">
    <w:p w14:paraId="12CDA613" w14:textId="77777777" w:rsidR="00A26B05" w:rsidRDefault="00A26B05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070E2" w14:textId="77777777" w:rsidR="00790325" w:rsidRDefault="0079032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5AEC3" w14:textId="7F530A63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790325">
      <w:t>3</w:t>
    </w:r>
    <w:r>
      <w:tab/>
      <w:t>Deutsch</w:t>
    </w:r>
    <w:r>
      <w:tab/>
    </w:r>
    <w:sdt>
      <w:sdtPr>
        <w:rPr>
          <w:lang w:val="de-DE"/>
        </w:rPr>
        <w:id w:val="-543986782"/>
        <w:date w:fullDate="2019-09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Donnerstag, 5. September 2019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CCF4A" w14:textId="77777777" w:rsidR="00790325" w:rsidRDefault="0079032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B97"/>
    <w:multiLevelType w:val="hybridMultilevel"/>
    <w:tmpl w:val="3586A9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41799"/>
    <w:multiLevelType w:val="hybridMultilevel"/>
    <w:tmpl w:val="9828A1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D17B7"/>
    <w:multiLevelType w:val="hybridMultilevel"/>
    <w:tmpl w:val="D030588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2MjExMbQ0NzFW0lEKTi0uzszPAykwrAUANkM3DSwAAAA="/>
  </w:docVars>
  <w:rsids>
    <w:rsidRoot w:val="00236FBF"/>
    <w:rsid w:val="00082A61"/>
    <w:rsid w:val="000D5BD8"/>
    <w:rsid w:val="000E66BB"/>
    <w:rsid w:val="0011318C"/>
    <w:rsid w:val="00151752"/>
    <w:rsid w:val="00153283"/>
    <w:rsid w:val="001C17E7"/>
    <w:rsid w:val="00236FBF"/>
    <w:rsid w:val="002811C2"/>
    <w:rsid w:val="002B472C"/>
    <w:rsid w:val="00413495"/>
    <w:rsid w:val="004229B5"/>
    <w:rsid w:val="00437783"/>
    <w:rsid w:val="00481C94"/>
    <w:rsid w:val="004D16BC"/>
    <w:rsid w:val="0055684B"/>
    <w:rsid w:val="005E1286"/>
    <w:rsid w:val="006F0AF4"/>
    <w:rsid w:val="00790325"/>
    <w:rsid w:val="007A6AB3"/>
    <w:rsid w:val="007E6E25"/>
    <w:rsid w:val="007E7BFF"/>
    <w:rsid w:val="008274E4"/>
    <w:rsid w:val="00840EE0"/>
    <w:rsid w:val="0096518B"/>
    <w:rsid w:val="00995080"/>
    <w:rsid w:val="009F43AB"/>
    <w:rsid w:val="00A26B05"/>
    <w:rsid w:val="00A621CE"/>
    <w:rsid w:val="00AF2AD0"/>
    <w:rsid w:val="00D6259D"/>
    <w:rsid w:val="00D92E45"/>
    <w:rsid w:val="00D95835"/>
    <w:rsid w:val="00DB6C74"/>
    <w:rsid w:val="00DE565C"/>
    <w:rsid w:val="00EB77B5"/>
    <w:rsid w:val="00F3124E"/>
    <w:rsid w:val="00F4573B"/>
    <w:rsid w:val="00F478D4"/>
    <w:rsid w:val="00F56D09"/>
    <w:rsid w:val="00F63C54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D2D5F2"/>
  <w15:chartTrackingRefBased/>
  <w15:docId w15:val="{5EF96DA6-FB30-4813-A40C-DE92C07F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41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315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2020-03-06T11:32:00Z</dcterms:created>
  <dcterms:modified xsi:type="dcterms:W3CDTF">2020-03-12T09:41:00Z</dcterms:modified>
</cp:coreProperties>
</file>