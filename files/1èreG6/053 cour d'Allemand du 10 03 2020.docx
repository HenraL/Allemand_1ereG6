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Pr="00BF3707" w:rsidRDefault="00BF3707">
      <w:pPr>
        <w:rPr>
          <w:lang w:val="de-DE"/>
        </w:rPr>
      </w:pPr>
      <w:r w:rsidRPr="00BF3707">
        <w:rPr>
          <w:lang w:val="de-DE"/>
        </w:rPr>
        <w:t>Gelb = jaune</w:t>
      </w:r>
    </w:p>
    <w:p w:rsidR="00BF3707" w:rsidRPr="00BF3707" w:rsidRDefault="00BF3707">
      <w:pPr>
        <w:rPr>
          <w:lang w:val="de-DE"/>
        </w:rPr>
      </w:pPr>
      <w:r w:rsidRPr="00BF3707">
        <w:rPr>
          <w:lang w:val="de-DE"/>
        </w:rPr>
        <w:t>Geld verdienen gangner de l’argent</w:t>
      </w:r>
    </w:p>
    <w:p w:rsidR="00BF3707" w:rsidRPr="00BF3707" w:rsidRDefault="00BF3707">
      <w:pPr>
        <w:rPr>
          <w:lang w:val="de-DE"/>
        </w:rPr>
      </w:pPr>
      <w:r w:rsidRPr="00BF3707">
        <w:rPr>
          <w:lang w:val="de-DE"/>
        </w:rPr>
        <w:t>Ich verdiene Geld</w:t>
      </w:r>
    </w:p>
    <w:p w:rsidR="00BF3707" w:rsidRPr="00BF3707" w:rsidRDefault="00BF3707">
      <w:pPr>
        <w:rPr>
          <w:lang w:val="de-DE"/>
        </w:rPr>
      </w:pPr>
      <w:r w:rsidRPr="00BF3707">
        <w:rPr>
          <w:lang w:val="de-DE"/>
        </w:rPr>
        <w:t xml:space="preserve">Die </w:t>
      </w:r>
      <w:r w:rsidR="002D3765" w:rsidRPr="00BF3707">
        <w:rPr>
          <w:lang w:val="de-DE"/>
        </w:rPr>
        <w:t>Blume</w:t>
      </w:r>
      <w:r w:rsidRPr="00BF3707">
        <w:rPr>
          <w:lang w:val="de-DE"/>
        </w:rPr>
        <w:t xml:space="preserve"> (n) = la fleur</w:t>
      </w:r>
    </w:p>
    <w:p w:rsidR="00BF3707" w:rsidRDefault="00BF3707">
      <w:pPr>
        <w:rPr>
          <w:lang w:val="de-DE"/>
        </w:rPr>
      </w:pPr>
      <w:r w:rsidRPr="00BF3707">
        <w:rPr>
          <w:lang w:val="de-DE"/>
        </w:rPr>
        <w:t>Wieder = à nouveau</w:t>
      </w:r>
    </w:p>
    <w:p w:rsidR="009E15E1" w:rsidRDefault="009E15E1">
      <w:pPr>
        <w:rPr>
          <w:lang w:val="de-DE"/>
        </w:rPr>
      </w:pPr>
      <w:r>
        <w:rPr>
          <w:lang w:val="de-DE"/>
        </w:rPr>
        <w:t xml:space="preserve">Sich </w:t>
      </w:r>
      <w:r w:rsidR="002D3765">
        <w:rPr>
          <w:lang w:val="de-DE"/>
        </w:rPr>
        <w:t>kümmern</w:t>
      </w:r>
      <w:r>
        <w:rPr>
          <w:lang w:val="de-DE"/>
        </w:rPr>
        <w:t xml:space="preserve"> um = s’occuper de</w:t>
      </w:r>
    </w:p>
    <w:p w:rsidR="00A52125" w:rsidRDefault="00A52125">
      <w:pPr>
        <w:rPr>
          <w:lang w:val="de-DE"/>
        </w:rPr>
      </w:pPr>
      <w:r>
        <w:rPr>
          <w:lang w:val="de-DE"/>
        </w:rPr>
        <w:t>Glauben = croire.</w:t>
      </w:r>
    </w:p>
    <w:p w:rsidR="00A52125" w:rsidRDefault="00A52125">
      <w:pPr>
        <w:rPr>
          <w:lang w:val="de-DE"/>
        </w:rPr>
      </w:pPr>
      <w:r>
        <w:rPr>
          <w:lang w:val="de-DE"/>
        </w:rPr>
        <w:t>Fragen = demander</w:t>
      </w:r>
    </w:p>
    <w:p w:rsidR="00C10BF4" w:rsidRDefault="00A52125">
      <w:pPr>
        <w:rPr>
          <w:lang w:val="de-DE"/>
        </w:rPr>
      </w:pPr>
      <w:r>
        <w:rPr>
          <w:lang w:val="de-DE"/>
        </w:rPr>
        <w:t>Wenig ≠ viel = peu ≠ beaucoup</w:t>
      </w:r>
    </w:p>
    <w:p w:rsidR="00A52125" w:rsidRDefault="00C10BF4">
      <w:pPr>
        <w:rPr>
          <w:lang w:val="de-DE"/>
        </w:rPr>
      </w:pPr>
      <w:r>
        <w:rPr>
          <w:lang w:val="de-DE"/>
        </w:rPr>
        <w:t>verheiraten = depuis que</w:t>
      </w:r>
    </w:p>
    <w:p w:rsidR="00C10BF4" w:rsidRDefault="00C10BF4">
      <w:pPr>
        <w:rPr>
          <w:lang w:val="de-DE"/>
        </w:rPr>
      </w:pPr>
      <w:r>
        <w:rPr>
          <w:lang w:val="de-DE"/>
        </w:rPr>
        <w:t>zurück = revenir</w:t>
      </w:r>
    </w:p>
    <w:p w:rsidR="00C10BF4" w:rsidRDefault="00C10BF4">
      <w:pPr>
        <w:rPr>
          <w:lang w:val="de-DE"/>
        </w:rPr>
      </w:pPr>
      <w:r>
        <w:rPr>
          <w:lang w:val="de-DE"/>
        </w:rPr>
        <w:t>fern/sehen = regarder la télévision</w:t>
      </w:r>
    </w:p>
    <w:p w:rsidR="00C10BF4" w:rsidRDefault="00B37FD4">
      <w:pPr>
        <w:rPr>
          <w:lang w:val="de-DE"/>
        </w:rPr>
      </w:pPr>
      <w:r>
        <w:rPr>
          <w:lang w:val="de-DE"/>
        </w:rPr>
        <w:t>möglish = possible</w:t>
      </w:r>
    </w:p>
    <w:p w:rsidR="00B37FD4" w:rsidRDefault="001C49D5">
      <w:pPr>
        <w:rPr>
          <w:lang w:val="de-DE"/>
        </w:rPr>
      </w:pPr>
      <w:r>
        <w:rPr>
          <w:lang w:val="de-DE"/>
        </w:rPr>
        <w:t>die zeitung (en) = le journal</w:t>
      </w:r>
    </w:p>
    <w:p w:rsidR="000351BE" w:rsidRDefault="000351BE">
      <w:pPr>
        <w:rPr>
          <w:lang w:val="de-DE"/>
        </w:rPr>
      </w:pPr>
      <w:r>
        <w:rPr>
          <w:lang w:val="de-DE"/>
        </w:rPr>
        <w:t>douchen = la douche</w:t>
      </w:r>
    </w:p>
    <w:p w:rsidR="000351BE" w:rsidRDefault="00F32A58">
      <w:pPr>
        <w:rPr>
          <w:lang w:val="de-DE"/>
        </w:rPr>
      </w:pPr>
      <w:r>
        <w:rPr>
          <w:lang w:val="de-DE"/>
        </w:rPr>
        <w:t>ein/</w:t>
      </w:r>
      <w:bookmarkStart w:id="0" w:name="_GoBack"/>
      <w:bookmarkEnd w:id="0"/>
      <w:r>
        <w:rPr>
          <w:lang w:val="de-DE"/>
        </w:rPr>
        <w:t>kaufen = fair des courses</w:t>
      </w:r>
    </w:p>
    <w:p w:rsidR="002D3765" w:rsidRDefault="002D3765">
      <w:pPr>
        <w:rPr>
          <w:lang w:val="de-DE"/>
        </w:rPr>
      </w:pPr>
      <w:r>
        <w:rPr>
          <w:lang w:val="de-DE"/>
        </w:rPr>
        <w:t>Der Lehrer erklärt die Lektion, damit ich verstehe = la professeur explique la leçon, afin que je comprenne.</w:t>
      </w:r>
    </w:p>
    <w:p w:rsidR="002D3765" w:rsidRPr="00BF3707" w:rsidRDefault="002D3765">
      <w:pPr>
        <w:rPr>
          <w:lang w:val="de-DE"/>
        </w:rPr>
      </w:pPr>
    </w:p>
    <w:sectPr w:rsidR="002D3765" w:rsidRPr="00BF370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153" w:rsidRDefault="00957153" w:rsidP="00F4573B">
      <w:pPr>
        <w:spacing w:after="0" w:line="240" w:lineRule="auto"/>
      </w:pPr>
      <w:r>
        <w:separator/>
      </w:r>
    </w:p>
  </w:endnote>
  <w:endnote w:type="continuationSeparator" w:id="0">
    <w:p w:rsidR="00957153" w:rsidRDefault="00957153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153" w:rsidRDefault="00957153" w:rsidP="00F4573B">
      <w:pPr>
        <w:spacing w:after="0" w:line="240" w:lineRule="auto"/>
      </w:pPr>
      <w:r>
        <w:separator/>
      </w:r>
    </w:p>
  </w:footnote>
  <w:footnote w:type="continuationSeparator" w:id="0">
    <w:p w:rsidR="00957153" w:rsidRDefault="00957153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 w:fullDate="2020-03-10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BF3707">
          <w:rPr>
            <w:lang w:val="de-DE"/>
          </w:rPr>
          <w:t>Dienstag, 10. März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07"/>
    <w:rsid w:val="000351BE"/>
    <w:rsid w:val="000E66BB"/>
    <w:rsid w:val="00151752"/>
    <w:rsid w:val="00153283"/>
    <w:rsid w:val="001C17E7"/>
    <w:rsid w:val="001C49D5"/>
    <w:rsid w:val="002811C2"/>
    <w:rsid w:val="002D3765"/>
    <w:rsid w:val="00957153"/>
    <w:rsid w:val="009E15E1"/>
    <w:rsid w:val="00A52125"/>
    <w:rsid w:val="00AF2AD0"/>
    <w:rsid w:val="00B37FD4"/>
    <w:rsid w:val="00BF3707"/>
    <w:rsid w:val="00C10BF4"/>
    <w:rsid w:val="00F3124E"/>
    <w:rsid w:val="00F32A58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5D8EC22A-0F35-47ED-A721-CCA720A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32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2020-03-10T07:18:00Z</dcterms:created>
  <dcterms:modified xsi:type="dcterms:W3CDTF">2020-03-10T07:50:00Z</dcterms:modified>
</cp:coreProperties>
</file>