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8F87" w14:textId="6B24B259" w:rsidR="004A5D3C" w:rsidRDefault="002A2CD4">
      <w:r>
        <w:t>Ex 1 p 187 :</w:t>
      </w:r>
    </w:p>
    <w:p w14:paraId="1304E32C" w14:textId="6C7FFC57" w:rsidR="002A2CD4" w:rsidRP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 w:rsidRPr="002A2CD4">
        <w:rPr>
          <w:lang w:val="de-DE"/>
        </w:rPr>
        <w:t xml:space="preserve">Das </w:t>
      </w:r>
      <w:r w:rsidR="009E6D85">
        <w:rPr>
          <w:lang w:val="de-DE"/>
        </w:rPr>
        <w:t>L</w:t>
      </w:r>
      <w:r w:rsidRPr="002A2CD4">
        <w:rPr>
          <w:lang w:val="de-DE"/>
        </w:rPr>
        <w:t>eben</w:t>
      </w:r>
    </w:p>
    <w:p w14:paraId="3D8BBA25" w14:textId="12A895E9" w:rsidR="002A2CD4" w:rsidRP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 w:rsidRPr="002A2CD4">
        <w:rPr>
          <w:lang w:val="de-DE"/>
        </w:rPr>
        <w:t>D</w:t>
      </w:r>
      <w:r w:rsidR="003824AD">
        <w:rPr>
          <w:lang w:val="de-DE"/>
        </w:rPr>
        <w:t>er</w:t>
      </w:r>
      <w:r w:rsidRPr="002A2CD4">
        <w:rPr>
          <w:lang w:val="de-DE"/>
        </w:rPr>
        <w:t xml:space="preserve"> Protest</w:t>
      </w:r>
      <w:r w:rsidR="009E6D85">
        <w:rPr>
          <w:lang w:val="de-DE"/>
        </w:rPr>
        <w:t xml:space="preserve"> = </w:t>
      </w:r>
      <w:proofErr w:type="spellStart"/>
      <w:r w:rsidR="009E6D85">
        <w:rPr>
          <w:lang w:val="de-DE"/>
        </w:rPr>
        <w:t>protestation</w:t>
      </w:r>
      <w:proofErr w:type="spellEnd"/>
    </w:p>
    <w:p w14:paraId="3470E8E5" w14:textId="1BFE7555" w:rsid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</w:t>
      </w:r>
      <w:r w:rsidR="003824AD">
        <w:rPr>
          <w:lang w:val="de-DE"/>
        </w:rPr>
        <w:t>as</w:t>
      </w:r>
      <w:r>
        <w:rPr>
          <w:lang w:val="de-DE"/>
        </w:rPr>
        <w:t xml:space="preserve"> Geheimnis</w:t>
      </w:r>
      <w:r w:rsidR="00216D12">
        <w:rPr>
          <w:lang w:val="de-DE"/>
        </w:rPr>
        <w:t xml:space="preserve"> = </w:t>
      </w:r>
      <w:proofErr w:type="spellStart"/>
      <w:r w:rsidR="00216D12">
        <w:rPr>
          <w:lang w:val="de-DE"/>
        </w:rPr>
        <w:t>traduir</w:t>
      </w:r>
      <w:proofErr w:type="spellEnd"/>
    </w:p>
    <w:p w14:paraId="6AA36FA8" w14:textId="631E3758" w:rsid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</w:t>
      </w:r>
      <w:r w:rsidR="003824AD">
        <w:rPr>
          <w:lang w:val="de-DE"/>
        </w:rPr>
        <w:t>ie</w:t>
      </w:r>
      <w:r>
        <w:rPr>
          <w:lang w:val="de-DE"/>
        </w:rPr>
        <w:t xml:space="preserve"> Öffentlichkeit</w:t>
      </w:r>
    </w:p>
    <w:p w14:paraId="1AFF7166" w14:textId="48DD1E27" w:rsid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</w:t>
      </w:r>
      <w:r w:rsidR="003824AD">
        <w:rPr>
          <w:lang w:val="de-DE"/>
        </w:rPr>
        <w:t>as</w:t>
      </w:r>
      <w:r>
        <w:rPr>
          <w:lang w:val="de-DE"/>
        </w:rPr>
        <w:t xml:space="preserve"> Recht</w:t>
      </w:r>
    </w:p>
    <w:p w14:paraId="54AE2913" w14:textId="3E042287" w:rsid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</w:t>
      </w:r>
      <w:r w:rsidR="003824AD">
        <w:rPr>
          <w:lang w:val="de-DE"/>
        </w:rPr>
        <w:t>er</w:t>
      </w:r>
      <w:r>
        <w:rPr>
          <w:lang w:val="de-DE"/>
        </w:rPr>
        <w:t xml:space="preserve"> Aufruhr</w:t>
      </w:r>
    </w:p>
    <w:p w14:paraId="386AA1A2" w14:textId="43AC4018" w:rsidR="002A2CD4" w:rsidRDefault="002A2CD4" w:rsidP="002A2CD4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</w:t>
      </w:r>
      <w:r w:rsidR="003824AD">
        <w:rPr>
          <w:lang w:val="de-DE"/>
        </w:rPr>
        <w:t>ie</w:t>
      </w:r>
      <w:r>
        <w:rPr>
          <w:lang w:val="de-DE"/>
        </w:rPr>
        <w:t xml:space="preserve"> Gewalt</w:t>
      </w:r>
      <w:r w:rsidR="00293318">
        <w:rPr>
          <w:lang w:val="de-DE"/>
        </w:rPr>
        <w:t xml:space="preserve"> = la </w:t>
      </w:r>
      <w:proofErr w:type="spellStart"/>
      <w:r w:rsidR="00674BEA">
        <w:rPr>
          <w:lang w:val="de-DE"/>
        </w:rPr>
        <w:t>violence</w:t>
      </w:r>
      <w:proofErr w:type="spellEnd"/>
    </w:p>
    <w:p w14:paraId="6DC7949F" w14:textId="26391C5F" w:rsidR="002A2CD4" w:rsidRDefault="00E42BD7" w:rsidP="002A2CD4">
      <w:pPr>
        <w:pStyle w:val="Paragraphedeliste"/>
        <w:numPr>
          <w:ilvl w:val="0"/>
          <w:numId w:val="1"/>
        </w:numPr>
        <w:rPr>
          <w:lang w:val="de-DE"/>
        </w:rPr>
      </w:pPr>
      <w:r w:rsidRPr="00E42BD7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2372F" wp14:editId="083159F6">
                <wp:simplePos x="0" y="0"/>
                <wp:positionH relativeFrom="column">
                  <wp:posOffset>2667317</wp:posOffset>
                </wp:positionH>
                <wp:positionV relativeFrom="paragraph">
                  <wp:posOffset>66357</wp:posOffset>
                </wp:positionV>
                <wp:extent cx="3333750" cy="300037"/>
                <wp:effectExtent l="0" t="0" r="19050" b="2413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ADB6C" w14:textId="6E41F082" w:rsidR="00E42BD7" w:rsidRDefault="00E42BD7">
                            <w:r>
                              <w:t>J’ai très longtemps fait confiance au réseau.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237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0pt;margin-top:5.2pt;width:262.5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">
                <v:textbox>
                  <w:txbxContent>
                    <w:p w14:paraId="628ADB6C" w14:textId="6E41F082" w:rsidR="00E42BD7" w:rsidRDefault="00E42BD7">
                      <w:r>
                        <w:t>J’ai très longtemps fait confiance au réseau.</w:t>
                      </w:r>
                    </w:p>
                  </w:txbxContent>
                </v:textbox>
              </v:shape>
            </w:pict>
          </mc:Fallback>
        </mc:AlternateContent>
      </w:r>
      <w:r w:rsidR="002A2CD4">
        <w:rPr>
          <w:lang w:val="de-DE"/>
        </w:rPr>
        <w:t>Die Freiheit</w:t>
      </w:r>
    </w:p>
    <w:p w14:paraId="1C9D90A0" w14:textId="0EA0F8A2" w:rsidR="002A2CD4" w:rsidRDefault="00E42BD7" w:rsidP="002A2CD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F2489" wp14:editId="7E2CE1DE">
                <wp:simplePos x="0" y="0"/>
                <wp:positionH relativeFrom="column">
                  <wp:posOffset>5391468</wp:posOffset>
                </wp:positionH>
                <wp:positionV relativeFrom="paragraph">
                  <wp:posOffset>76200</wp:posOffset>
                </wp:positionV>
                <wp:extent cx="609600" cy="267018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6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0F6FD" id="Connecteur droit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5pt,6pt" to="472.5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173B7" wp14:editId="2F54C80B">
                <wp:simplePos x="0" y="0"/>
                <wp:positionH relativeFrom="column">
                  <wp:posOffset>2681605</wp:posOffset>
                </wp:positionH>
                <wp:positionV relativeFrom="paragraph">
                  <wp:posOffset>66993</wp:posOffset>
                </wp:positionV>
                <wp:extent cx="323850" cy="242887"/>
                <wp:effectExtent l="0" t="0" r="19050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3B9C7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5.3pt" to="236.6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A2CD4">
        <w:rPr>
          <w:lang w:val="de-DE"/>
        </w:rPr>
        <w:t>Ex 4:</w:t>
      </w:r>
    </w:p>
    <w:p w14:paraId="63C1FD26" w14:textId="2834AF72" w:rsidR="002A2CD4" w:rsidRDefault="008570F1" w:rsidP="002A2CD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B7F8F" wp14:editId="5C56635A">
                <wp:simplePos x="0" y="0"/>
                <wp:positionH relativeFrom="column">
                  <wp:posOffset>6191568</wp:posOffset>
                </wp:positionH>
                <wp:positionV relativeFrom="paragraph">
                  <wp:posOffset>576262</wp:posOffset>
                </wp:positionV>
                <wp:extent cx="28575" cy="107632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B80F5" id="Connecteur droit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5pt,45.35pt" to="489.8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B5D6A" wp14:editId="08976AB0">
                <wp:simplePos x="0" y="0"/>
                <wp:positionH relativeFrom="column">
                  <wp:posOffset>5910580</wp:posOffset>
                </wp:positionH>
                <wp:positionV relativeFrom="paragraph">
                  <wp:posOffset>575944</wp:posOffset>
                </wp:positionV>
                <wp:extent cx="295275" cy="9843"/>
                <wp:effectExtent l="0" t="0" r="28575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0EACD" id="Connecteur droit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45.35pt" to="488.6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6CD3F" wp14:editId="5829C376">
                <wp:simplePos x="0" y="0"/>
                <wp:positionH relativeFrom="column">
                  <wp:posOffset>5734368</wp:posOffset>
                </wp:positionH>
                <wp:positionV relativeFrom="paragraph">
                  <wp:posOffset>366713</wp:posOffset>
                </wp:positionV>
                <wp:extent cx="247332" cy="419100"/>
                <wp:effectExtent l="0" t="0" r="38735" b="19050"/>
                <wp:wrapNone/>
                <wp:docPr id="10" name="Accolade ferm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2EE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0" o:spid="_x0000_s1026" type="#_x0000_t88" style="position:absolute;margin-left:451.55pt;margin-top:28.9pt;width:19.4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" adj="1062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C0DEE" wp14:editId="24D87CE0">
                <wp:simplePos x="0" y="0"/>
                <wp:positionH relativeFrom="column">
                  <wp:posOffset>-233045</wp:posOffset>
                </wp:positionH>
                <wp:positionV relativeFrom="paragraph">
                  <wp:posOffset>381000</wp:posOffset>
                </wp:positionV>
                <wp:extent cx="4763" cy="757238"/>
                <wp:effectExtent l="0" t="0" r="33655" b="241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75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934E" id="Connecteur droit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30pt" to="-17.9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79ADC" wp14:editId="34756E42">
                <wp:simplePos x="0" y="0"/>
                <wp:positionH relativeFrom="column">
                  <wp:posOffset>-213996</wp:posOffset>
                </wp:positionH>
                <wp:positionV relativeFrom="paragraph">
                  <wp:posOffset>395287</wp:posOffset>
                </wp:positionV>
                <wp:extent cx="123825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16F6" id="Connecteur droit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31.1pt" to="-7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F13F9" wp14:editId="1FA27AF4">
                <wp:simplePos x="0" y="0"/>
                <wp:positionH relativeFrom="column">
                  <wp:posOffset>-66357</wp:posOffset>
                </wp:positionH>
                <wp:positionV relativeFrom="paragraph">
                  <wp:posOffset>214313</wp:posOffset>
                </wp:positionV>
                <wp:extent cx="45719" cy="352425"/>
                <wp:effectExtent l="19050" t="0" r="12065" b="28575"/>
                <wp:wrapNone/>
                <wp:docPr id="5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30F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5" o:spid="_x0000_s1026" type="#_x0000_t87" style="position:absolute;margin-left:-5.2pt;margin-top:16.9pt;width:3.6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" adj="233" strokecolor="#4472c4 [3204]" strokeweight=".5pt">
                <v:stroke joinstyle="miter"/>
              </v:shape>
            </w:pict>
          </mc:Fallback>
        </mc:AlternateContent>
      </w:r>
      <w:r w:rsidR="002A2CD4">
        <w:rPr>
          <w:lang w:val="de-DE"/>
        </w:rPr>
        <w:t>Ich habe früher im Internet viel von mir</w:t>
      </w:r>
      <w:r w:rsidR="00DD270E">
        <w:rPr>
          <w:lang w:val="de-DE"/>
        </w:rPr>
        <w:t xml:space="preserve"> </w:t>
      </w:r>
      <w:r w:rsidR="00D82B39" w:rsidRPr="00773612">
        <w:rPr>
          <w:u w:val="single"/>
          <w:lang w:val="de-DE"/>
        </w:rPr>
        <w:t>erzählt</w:t>
      </w:r>
      <w:r w:rsidR="00DD270E">
        <w:rPr>
          <w:lang w:val="de-DE"/>
        </w:rPr>
        <w:t xml:space="preserve">. Ich habe sehr lange dem Netz </w:t>
      </w:r>
      <w:r w:rsidR="007A48AF" w:rsidRPr="00773612">
        <w:rPr>
          <w:u w:val="single"/>
          <w:lang w:val="de-DE"/>
        </w:rPr>
        <w:t>vertraut</w:t>
      </w:r>
      <w:r w:rsidR="00DD270E">
        <w:rPr>
          <w:lang w:val="de-DE"/>
        </w:rPr>
        <w:t>.</w:t>
      </w:r>
      <w:r w:rsidR="007A48AF">
        <w:rPr>
          <w:lang w:val="de-DE"/>
        </w:rPr>
        <w:t xml:space="preserve"> </w:t>
      </w:r>
      <w:r w:rsidR="00DD270E">
        <w:rPr>
          <w:lang w:val="de-DE"/>
        </w:rPr>
        <w:t xml:space="preserve">Aber letzte Woche hat ein Schüler </w:t>
      </w:r>
      <w:r w:rsidR="007A48AF">
        <w:rPr>
          <w:lang w:val="de-DE"/>
        </w:rPr>
        <w:t>Ä</w:t>
      </w:r>
      <w:r w:rsidR="00DD270E">
        <w:rPr>
          <w:lang w:val="de-DE"/>
        </w:rPr>
        <w:t xml:space="preserve">rger bekommen, weil er in einem Blog sehr schlimme </w:t>
      </w:r>
      <w:r w:rsidR="007A48AF" w:rsidRPr="00DD270E">
        <w:rPr>
          <w:u w:val="single"/>
          <w:lang w:val="de-DE"/>
        </w:rPr>
        <w:t>Kommentare</w:t>
      </w:r>
      <w:r w:rsidR="007A48AF">
        <w:rPr>
          <w:lang w:val="de-DE"/>
        </w:rPr>
        <w:t xml:space="preserve"> ü</w:t>
      </w:r>
      <w:r w:rsidR="00DD270E">
        <w:rPr>
          <w:lang w:val="de-DE"/>
        </w:rPr>
        <w:t xml:space="preserve">ber seine Lehrer </w:t>
      </w:r>
      <w:r w:rsidR="00D82B39" w:rsidRPr="00773612">
        <w:rPr>
          <w:u w:val="single"/>
          <w:lang w:val="de-DE"/>
        </w:rPr>
        <w:t>veröffentliche</w:t>
      </w:r>
      <w:r w:rsidR="00D82B39">
        <w:rPr>
          <w:lang w:val="de-DE"/>
        </w:rPr>
        <w:t xml:space="preserve"> </w:t>
      </w:r>
      <w:r w:rsidR="00DD270E">
        <w:rPr>
          <w:lang w:val="de-DE"/>
        </w:rPr>
        <w:t xml:space="preserve">hat. Er hatte leider </w:t>
      </w:r>
      <w:r w:rsidR="00D82B39" w:rsidRPr="00DD270E">
        <w:rPr>
          <w:u w:val="single"/>
          <w:lang w:val="de-DE"/>
        </w:rPr>
        <w:t>vergessen</w:t>
      </w:r>
      <w:r w:rsidR="00DD270E">
        <w:rPr>
          <w:lang w:val="de-DE"/>
        </w:rPr>
        <w:t>, sie</w:t>
      </w:r>
      <w:r>
        <w:rPr>
          <w:lang w:val="de-DE"/>
        </w:rPr>
        <w:t xml:space="preserve"> zu</w:t>
      </w:r>
      <w:r w:rsidR="00DD270E">
        <w:rPr>
          <w:lang w:val="de-DE"/>
        </w:rPr>
        <w:t xml:space="preserve"> </w:t>
      </w:r>
      <w:r w:rsidR="00D82B39" w:rsidRPr="00DD270E">
        <w:rPr>
          <w:u w:val="single"/>
          <w:lang w:val="de-DE"/>
        </w:rPr>
        <w:t>löschen</w:t>
      </w:r>
      <w:r w:rsidR="00773612" w:rsidRPr="00773612">
        <w:rPr>
          <w:lang w:val="de-DE"/>
        </w:rPr>
        <w:t>.</w:t>
      </w:r>
      <w:r w:rsidR="00DD270E">
        <w:rPr>
          <w:lang w:val="de-DE"/>
        </w:rPr>
        <w:t xml:space="preserve"> Das wird schlimme</w:t>
      </w:r>
      <w:r w:rsidR="007A48AF">
        <w:rPr>
          <w:u w:val="single"/>
          <w:lang w:val="de-DE"/>
        </w:rPr>
        <w:t xml:space="preserve"> </w:t>
      </w:r>
      <w:r w:rsidR="00D82B39" w:rsidRPr="00DD270E">
        <w:rPr>
          <w:u w:val="single"/>
          <w:lang w:val="de-DE"/>
        </w:rPr>
        <w:t>Konsequenzen</w:t>
      </w:r>
      <w:r w:rsidR="00D82B39">
        <w:rPr>
          <w:lang w:val="de-DE"/>
        </w:rPr>
        <w:t xml:space="preserve"> </w:t>
      </w:r>
      <w:r w:rsidR="00DD270E">
        <w:rPr>
          <w:lang w:val="de-DE"/>
        </w:rPr>
        <w:t>haben. Deshalb</w:t>
      </w:r>
      <w:r w:rsidR="00347554">
        <w:rPr>
          <w:lang w:val="de-DE"/>
        </w:rPr>
        <w:t xml:space="preserve"> </w:t>
      </w:r>
      <w:r w:rsidR="00D82B39" w:rsidRPr="00773612">
        <w:rPr>
          <w:u w:val="single"/>
          <w:lang w:val="de-DE"/>
        </w:rPr>
        <w:t>passe</w:t>
      </w:r>
      <w:r w:rsidR="00D82B39">
        <w:rPr>
          <w:lang w:val="de-DE"/>
        </w:rPr>
        <w:t xml:space="preserve"> </w:t>
      </w:r>
      <w:r w:rsidR="00DD270E">
        <w:rPr>
          <w:lang w:val="de-DE"/>
        </w:rPr>
        <w:t>ich jetzt imme</w:t>
      </w:r>
      <w:r w:rsidR="007A48AF">
        <w:rPr>
          <w:lang w:val="de-DE"/>
        </w:rPr>
        <w:t>r</w:t>
      </w:r>
      <w:r w:rsidR="00D82B39">
        <w:rPr>
          <w:lang w:val="de-DE"/>
        </w:rPr>
        <w:t xml:space="preserve"> </w:t>
      </w:r>
      <w:r w:rsidR="00D82B39" w:rsidRPr="00773612">
        <w:rPr>
          <w:u w:val="single"/>
          <w:lang w:val="de-DE"/>
        </w:rPr>
        <w:t>auf</w:t>
      </w:r>
      <w:r w:rsidR="00773612">
        <w:rPr>
          <w:lang w:val="de-DE"/>
        </w:rPr>
        <w:t>.</w:t>
      </w:r>
    </w:p>
    <w:p w14:paraId="24198F65" w14:textId="2D8D8134" w:rsidR="004C5040" w:rsidRDefault="008570F1" w:rsidP="002A2CD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280FB" wp14:editId="09CCEB8D">
                <wp:simplePos x="0" y="0"/>
                <wp:positionH relativeFrom="column">
                  <wp:posOffset>-233045</wp:posOffset>
                </wp:positionH>
                <wp:positionV relativeFrom="paragraph">
                  <wp:posOffset>265430</wp:posOffset>
                </wp:positionV>
                <wp:extent cx="211773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99CD5" id="Connecteur droit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20.9pt" to="-1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1821F" wp14:editId="6777CE30">
                <wp:simplePos x="0" y="0"/>
                <wp:positionH relativeFrom="margin">
                  <wp:posOffset>-28257</wp:posOffset>
                </wp:positionH>
                <wp:positionV relativeFrom="paragraph">
                  <wp:posOffset>8255</wp:posOffset>
                </wp:positionV>
                <wp:extent cx="5995670" cy="528638"/>
                <wp:effectExtent l="0" t="0" r="24130" b="241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528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AE4B" w14:textId="205A1A24" w:rsidR="00E42BD7" w:rsidRDefault="00E42BD7">
                            <w:r>
                              <w:t>Mais le semaine dernière un élève a re</w:t>
                            </w:r>
                            <w:r w:rsidR="008570F1">
                              <w:t>çu des reproche par ce qu’il a publié, sur un blog, des commentaires très graves à propos de ses professeurs.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821F" id="Zone de texte 4" o:spid="_x0000_s1027" type="#_x0000_t202" style="position:absolute;left:0;text-align:left;margin-left:-2.2pt;margin-top:.65pt;width:472.1pt;height:41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" fillcolor="white [3201]" strokeweight=".5pt">
                <v:textbox>
                  <w:txbxContent>
                    <w:p w14:paraId="1FCAAE4B" w14:textId="205A1A24" w:rsidR="00E42BD7" w:rsidRDefault="00E42BD7">
                      <w:r>
                        <w:t>Mais le semaine dernière un élève a re</w:t>
                      </w:r>
                      <w:r w:rsidR="008570F1">
                        <w:t>çu des reproche par ce qu’il a publié, sur un blog, des commentaires très graves à propos de ses professeurs.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1AF37" w14:textId="332681AD" w:rsidR="008570F1" w:rsidRDefault="008570F1" w:rsidP="002A2CD4">
      <w:pPr>
        <w:rPr>
          <w:lang w:val="de-DE"/>
        </w:rPr>
      </w:pPr>
    </w:p>
    <w:p w14:paraId="07E5A34D" w14:textId="62BCE5B4" w:rsidR="008570F1" w:rsidRDefault="008570F1" w:rsidP="002A2CD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50AC1" wp14:editId="6669B0F7">
                <wp:simplePos x="0" y="0"/>
                <wp:positionH relativeFrom="column">
                  <wp:posOffset>5982018</wp:posOffset>
                </wp:positionH>
                <wp:positionV relativeFrom="paragraph">
                  <wp:posOffset>198755</wp:posOffset>
                </wp:positionV>
                <wp:extent cx="238125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9058E" id="Connecteur droit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05pt,15.65pt" to="489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8570F1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8752DE" wp14:editId="06802090">
                <wp:simplePos x="0" y="0"/>
                <wp:positionH relativeFrom="margin">
                  <wp:align>left</wp:align>
                </wp:positionH>
                <wp:positionV relativeFrom="paragraph">
                  <wp:posOffset>21273</wp:posOffset>
                </wp:positionV>
                <wp:extent cx="5981700" cy="1404620"/>
                <wp:effectExtent l="0" t="0" r="19050" b="2794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068E5" w14:textId="7BE64EA0" w:rsidR="008570F1" w:rsidRDefault="008570F1">
                            <w:r>
                              <w:t xml:space="preserve">Cela aura de graves conséquences.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752DE" id="_x0000_s1028" type="#_x0000_t202" style="position:absolute;left:0;text-align:left;margin-left:0;margin-top:1.7pt;width:471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">
                <v:textbox style="mso-fit-shape-to-text:t">
                  <w:txbxContent>
                    <w:p w14:paraId="5B6068E5" w14:textId="7BE64EA0" w:rsidR="008570F1" w:rsidRDefault="008570F1">
                      <w:r>
                        <w:t xml:space="preserve">Cela aura de graves conséquences.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A9F49" w14:textId="798445B1" w:rsidR="008570F1" w:rsidRDefault="008570F1" w:rsidP="002A2CD4">
      <w:pPr>
        <w:rPr>
          <w:lang w:val="de-DE"/>
        </w:rPr>
      </w:pPr>
    </w:p>
    <w:p w14:paraId="039EE173" w14:textId="77777777" w:rsidR="004C5040" w:rsidRDefault="004C5040" w:rsidP="002A2CD4">
      <w:pPr>
        <w:rPr>
          <w:lang w:val="de-DE"/>
        </w:rPr>
      </w:pPr>
      <w:r>
        <w:rPr>
          <w:lang w:val="de-DE"/>
        </w:rPr>
        <w:t xml:space="preserve">Ex </w:t>
      </w:r>
      <w:r w:rsidR="00683A43">
        <w:rPr>
          <w:lang w:val="de-DE"/>
        </w:rPr>
        <w:t>4</w:t>
      </w:r>
      <w:r>
        <w:rPr>
          <w:lang w:val="de-DE"/>
        </w:rPr>
        <w:t xml:space="preserve"> p 188:</w:t>
      </w:r>
    </w:p>
    <w:p w14:paraId="013B9E65" w14:textId="12818884" w:rsidR="004C5040" w:rsidRDefault="004913EE" w:rsidP="004C504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</w:t>
      </w:r>
      <w:r w:rsidR="004C5040">
        <w:rPr>
          <w:lang w:val="de-DE"/>
        </w:rPr>
        <w:t>obald wir mehr Zeit</w:t>
      </w:r>
      <w:r w:rsidR="00A4513A" w:rsidRPr="00A4513A">
        <w:rPr>
          <w:lang w:val="de-DE"/>
        </w:rPr>
        <w:t xml:space="preserve"> </w:t>
      </w:r>
      <w:r w:rsidR="00A4513A">
        <w:rPr>
          <w:lang w:val="de-DE"/>
        </w:rPr>
        <w:t>haben</w:t>
      </w:r>
      <w:r w:rsidR="004C5040">
        <w:rPr>
          <w:lang w:val="de-DE"/>
        </w:rPr>
        <w:t>, reisen</w:t>
      </w:r>
      <w:r w:rsidR="00A4513A" w:rsidRPr="00A4513A">
        <w:rPr>
          <w:lang w:val="de-DE"/>
        </w:rPr>
        <w:t xml:space="preserve"> </w:t>
      </w:r>
      <w:r w:rsidR="00A4513A">
        <w:rPr>
          <w:lang w:val="de-DE"/>
        </w:rPr>
        <w:t>w</w:t>
      </w:r>
      <w:r w:rsidR="00A4513A" w:rsidRPr="004C5040">
        <w:rPr>
          <w:lang w:val="de-DE"/>
        </w:rPr>
        <w:t>ir</w:t>
      </w:r>
      <w:r w:rsidR="004C5040">
        <w:rPr>
          <w:lang w:val="de-DE"/>
        </w:rPr>
        <w:t xml:space="preserve"> nach Leipzig.</w:t>
      </w:r>
    </w:p>
    <w:p w14:paraId="67384335" w14:textId="66925927" w:rsidR="004C5040" w:rsidRDefault="004C5040" w:rsidP="004C504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Während er auf einem Internetforum</w:t>
      </w:r>
      <w:r w:rsidR="00A4513A" w:rsidRPr="00A4513A">
        <w:rPr>
          <w:lang w:val="de-DE"/>
        </w:rPr>
        <w:t xml:space="preserve"> </w:t>
      </w:r>
      <w:r w:rsidR="00A4513A">
        <w:rPr>
          <w:lang w:val="de-DE"/>
        </w:rPr>
        <w:t>war</w:t>
      </w:r>
      <w:r>
        <w:rPr>
          <w:lang w:val="de-DE"/>
        </w:rPr>
        <w:t xml:space="preserve">, </w:t>
      </w:r>
      <w:r w:rsidR="006F7F57">
        <w:rPr>
          <w:lang w:val="de-DE"/>
        </w:rPr>
        <w:t>s</w:t>
      </w:r>
      <w:r>
        <w:rPr>
          <w:lang w:val="de-DE"/>
        </w:rPr>
        <w:t xml:space="preserve">eine Daten wurden </w:t>
      </w:r>
      <w:proofErr w:type="gramStart"/>
      <w:r>
        <w:rPr>
          <w:lang w:val="de-DE"/>
        </w:rPr>
        <w:t>g</w:t>
      </w:r>
      <w:bookmarkStart w:id="0" w:name="_GoBack"/>
      <w:bookmarkEnd w:id="0"/>
      <w:r>
        <w:rPr>
          <w:lang w:val="de-DE"/>
        </w:rPr>
        <w:t>eklaut</w:t>
      </w:r>
      <w:proofErr w:type="gramEnd"/>
      <w:r>
        <w:rPr>
          <w:lang w:val="de-DE"/>
        </w:rPr>
        <w:t>.</w:t>
      </w:r>
    </w:p>
    <w:p w14:paraId="74774322" w14:textId="332A1564" w:rsidR="004C5040" w:rsidRDefault="004C5040" w:rsidP="004C504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Als die Polizisten in die Kirche ein</w:t>
      </w:r>
      <w:r w:rsidR="00A4513A">
        <w:rPr>
          <w:lang w:val="de-DE"/>
        </w:rPr>
        <w:t>traten</w:t>
      </w:r>
      <w:r>
        <w:rPr>
          <w:lang w:val="de-DE"/>
        </w:rPr>
        <w:t xml:space="preserve">, </w:t>
      </w:r>
      <w:r w:rsidR="00BC54E8">
        <w:rPr>
          <w:lang w:val="de-DE"/>
        </w:rPr>
        <w:t>begann</w:t>
      </w:r>
      <w:r w:rsidR="00BC54E8">
        <w:rPr>
          <w:lang w:val="de-DE"/>
        </w:rPr>
        <w:t xml:space="preserve"> </w:t>
      </w:r>
      <w:r>
        <w:rPr>
          <w:lang w:val="de-DE"/>
        </w:rPr>
        <w:t>der Pfarrer ein Friedensgebet.</w:t>
      </w:r>
    </w:p>
    <w:p w14:paraId="1E5776D3" w14:textId="28DC7285" w:rsidR="004C5040" w:rsidRPr="004C5040" w:rsidRDefault="004C5040" w:rsidP="004C504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Wenn </w:t>
      </w:r>
      <w:r w:rsidR="00A4513A">
        <w:rPr>
          <w:lang w:val="de-DE"/>
        </w:rPr>
        <w:t>s</w:t>
      </w:r>
      <w:r>
        <w:rPr>
          <w:lang w:val="de-DE"/>
        </w:rPr>
        <w:t>ie mit Verwandten oder Freu</w:t>
      </w:r>
      <w:r w:rsidR="00A4513A">
        <w:rPr>
          <w:lang w:val="de-DE"/>
        </w:rPr>
        <w:t>nd</w:t>
      </w:r>
      <w:r>
        <w:rPr>
          <w:lang w:val="de-DE"/>
        </w:rPr>
        <w:t>en</w:t>
      </w:r>
      <w:r w:rsidR="00A4513A" w:rsidRPr="00A4513A">
        <w:rPr>
          <w:lang w:val="de-DE"/>
        </w:rPr>
        <w:t xml:space="preserve"> </w:t>
      </w:r>
      <w:r w:rsidR="00A4513A">
        <w:rPr>
          <w:lang w:val="de-DE"/>
        </w:rPr>
        <w:t>telefonierten</w:t>
      </w:r>
      <w:r>
        <w:rPr>
          <w:lang w:val="de-DE"/>
        </w:rPr>
        <w:t>, in der DDR mussten meine Großeltern immer aufpassen.</w:t>
      </w:r>
    </w:p>
    <w:p w14:paraId="1C763FB7" w14:textId="77777777" w:rsidR="004C5040" w:rsidRDefault="004C5040" w:rsidP="002A2CD4">
      <w:pPr>
        <w:rPr>
          <w:lang w:val="de-DE"/>
        </w:rPr>
      </w:pPr>
      <w:r>
        <w:rPr>
          <w:lang w:val="de-DE"/>
        </w:rPr>
        <w:t xml:space="preserve">Ex </w:t>
      </w:r>
      <w:r w:rsidR="00683A43">
        <w:rPr>
          <w:lang w:val="de-DE"/>
        </w:rPr>
        <w:t>3</w:t>
      </w:r>
      <w:r>
        <w:rPr>
          <w:lang w:val="de-DE"/>
        </w:rPr>
        <w:t xml:space="preserve"> p 188:</w:t>
      </w:r>
    </w:p>
    <w:p w14:paraId="7F7718C2" w14:textId="61DDEE5A" w:rsidR="00683A43" w:rsidRDefault="00683A43" w:rsidP="00683A4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W</w:t>
      </w:r>
      <w:r w:rsidRPr="004C5040">
        <w:rPr>
          <w:lang w:val="de-DE"/>
        </w:rPr>
        <w:t xml:space="preserve">ir </w:t>
      </w:r>
      <w:r>
        <w:rPr>
          <w:lang w:val="de-DE"/>
        </w:rPr>
        <w:t xml:space="preserve">reisen nach Leipzig, </w:t>
      </w:r>
      <w:r w:rsidR="00DF2E3C">
        <w:rPr>
          <w:lang w:val="de-DE"/>
        </w:rPr>
        <w:t>s</w:t>
      </w:r>
      <w:r>
        <w:rPr>
          <w:lang w:val="de-DE"/>
        </w:rPr>
        <w:t>obald</w:t>
      </w:r>
      <w:r w:rsidRPr="00683A43">
        <w:rPr>
          <w:lang w:val="de-DE"/>
        </w:rPr>
        <w:t xml:space="preserve"> </w:t>
      </w:r>
      <w:r>
        <w:rPr>
          <w:lang w:val="de-DE"/>
        </w:rPr>
        <w:t>wir mehr Zeit</w:t>
      </w:r>
      <w:r w:rsidR="006F7F57" w:rsidRPr="006F7F57">
        <w:rPr>
          <w:lang w:val="de-DE"/>
        </w:rPr>
        <w:t xml:space="preserve"> </w:t>
      </w:r>
      <w:r w:rsidR="006F7F57">
        <w:rPr>
          <w:lang w:val="de-DE"/>
        </w:rPr>
        <w:t>haben</w:t>
      </w:r>
      <w:r>
        <w:rPr>
          <w:lang w:val="de-DE"/>
        </w:rPr>
        <w:t>.</w:t>
      </w:r>
    </w:p>
    <w:p w14:paraId="16FDBD0B" w14:textId="6F71A037" w:rsidR="00683A43" w:rsidRDefault="00683A43" w:rsidP="00683A4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Seine Daten wurden </w:t>
      </w:r>
      <w:proofErr w:type="gramStart"/>
      <w:r>
        <w:rPr>
          <w:lang w:val="de-DE"/>
        </w:rPr>
        <w:t>geklaut</w:t>
      </w:r>
      <w:proofErr w:type="gramEnd"/>
      <w:r>
        <w:rPr>
          <w:lang w:val="de-DE"/>
        </w:rPr>
        <w:t xml:space="preserve">, </w:t>
      </w:r>
      <w:r w:rsidR="006E56DC">
        <w:rPr>
          <w:lang w:val="de-DE"/>
        </w:rPr>
        <w:t>w</w:t>
      </w:r>
      <w:r>
        <w:rPr>
          <w:lang w:val="de-DE"/>
        </w:rPr>
        <w:t>ährend er</w:t>
      </w:r>
      <w:r w:rsidR="00DF2E3C">
        <w:rPr>
          <w:lang w:val="de-DE"/>
        </w:rPr>
        <w:t xml:space="preserve"> auf</w:t>
      </w:r>
      <w:r>
        <w:rPr>
          <w:lang w:val="de-DE"/>
        </w:rPr>
        <w:t xml:space="preserve"> einem Internetforum</w:t>
      </w:r>
      <w:r w:rsidR="006E56DC" w:rsidRPr="006E56DC">
        <w:rPr>
          <w:lang w:val="de-DE"/>
        </w:rPr>
        <w:t xml:space="preserve"> </w:t>
      </w:r>
      <w:r w:rsidR="00DF2E3C">
        <w:rPr>
          <w:lang w:val="de-DE"/>
        </w:rPr>
        <w:t>war.</w:t>
      </w:r>
    </w:p>
    <w:p w14:paraId="1F4A1E7F" w14:textId="705BC42B" w:rsidR="00683A43" w:rsidRDefault="006E56DC" w:rsidP="00683A4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D</w:t>
      </w:r>
      <w:r w:rsidR="00683A43">
        <w:rPr>
          <w:lang w:val="de-DE"/>
        </w:rPr>
        <w:t xml:space="preserve">er Pfarrer begann ein Friedensgebet, </w:t>
      </w:r>
      <w:r>
        <w:rPr>
          <w:lang w:val="de-DE"/>
        </w:rPr>
        <w:t>a</w:t>
      </w:r>
      <w:r w:rsidR="00683A43">
        <w:rPr>
          <w:lang w:val="de-DE"/>
        </w:rPr>
        <w:t>ls die Polizisten in die Kirche ein</w:t>
      </w:r>
      <w:r>
        <w:rPr>
          <w:lang w:val="de-DE"/>
        </w:rPr>
        <w:t>traten</w:t>
      </w:r>
      <w:r w:rsidR="00DF2E3C">
        <w:rPr>
          <w:lang w:val="de-DE"/>
        </w:rPr>
        <w:t>.</w:t>
      </w:r>
    </w:p>
    <w:p w14:paraId="7980BD42" w14:textId="2C2218D5" w:rsidR="00683A43" w:rsidRPr="004C5040" w:rsidRDefault="006E56DC" w:rsidP="00683A43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I</w:t>
      </w:r>
      <w:r w:rsidR="00683A43">
        <w:rPr>
          <w:lang w:val="de-DE"/>
        </w:rPr>
        <w:t xml:space="preserve">n der DDR mussten meine Großeltern immer aufpassen, </w:t>
      </w:r>
      <w:r>
        <w:rPr>
          <w:lang w:val="de-DE"/>
        </w:rPr>
        <w:t>w</w:t>
      </w:r>
      <w:r w:rsidR="00683A43">
        <w:rPr>
          <w:lang w:val="de-DE"/>
        </w:rPr>
        <w:t xml:space="preserve">enn </w:t>
      </w:r>
      <w:r w:rsidR="00DF2E3C">
        <w:rPr>
          <w:lang w:val="de-DE"/>
        </w:rPr>
        <w:t>s</w:t>
      </w:r>
      <w:r w:rsidR="00683A43">
        <w:rPr>
          <w:lang w:val="de-DE"/>
        </w:rPr>
        <w:t>ie mit Verwandten oder Freu</w:t>
      </w:r>
      <w:r w:rsidR="00A4513A">
        <w:rPr>
          <w:lang w:val="de-DE"/>
        </w:rPr>
        <w:t>nd</w:t>
      </w:r>
      <w:r w:rsidR="00683A43">
        <w:rPr>
          <w:lang w:val="de-DE"/>
        </w:rPr>
        <w:t>en</w:t>
      </w:r>
      <w:r w:rsidRPr="006E56DC">
        <w:rPr>
          <w:lang w:val="de-DE"/>
        </w:rPr>
        <w:t xml:space="preserve"> </w:t>
      </w:r>
      <w:r>
        <w:rPr>
          <w:lang w:val="de-DE"/>
        </w:rPr>
        <w:t>telefonierten</w:t>
      </w:r>
      <w:r w:rsidR="00683A43">
        <w:rPr>
          <w:lang w:val="de-DE"/>
        </w:rPr>
        <w:t>.</w:t>
      </w:r>
    </w:p>
    <w:p w14:paraId="5AE985FC" w14:textId="7A35EC22" w:rsidR="004C5040" w:rsidRDefault="00293318" w:rsidP="002A2CD4">
      <w:pPr>
        <w:rPr>
          <w:lang w:val="de-DE"/>
        </w:rPr>
      </w:pPr>
      <w:r>
        <w:rPr>
          <w:lang w:val="de-DE"/>
        </w:rPr>
        <w:t xml:space="preserve">Das </w:t>
      </w:r>
      <w:r w:rsidR="00601524">
        <w:rPr>
          <w:lang w:val="de-DE"/>
        </w:rPr>
        <w:t>Gesetz</w:t>
      </w:r>
      <w:r>
        <w:rPr>
          <w:lang w:val="de-DE"/>
        </w:rPr>
        <w:t xml:space="preserve"> = la </w:t>
      </w:r>
      <w:proofErr w:type="spellStart"/>
      <w:r>
        <w:rPr>
          <w:lang w:val="de-DE"/>
        </w:rPr>
        <w:t>loi</w:t>
      </w:r>
      <w:proofErr w:type="spellEnd"/>
    </w:p>
    <w:p w14:paraId="4F11A638" w14:textId="77777777" w:rsidR="00293318" w:rsidRPr="002A2CD4" w:rsidRDefault="00293318" w:rsidP="002A2CD4">
      <w:pPr>
        <w:rPr>
          <w:lang w:val="de-DE"/>
        </w:rPr>
      </w:pPr>
    </w:p>
    <w:sectPr w:rsidR="00293318" w:rsidRPr="002A2CD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C741" w14:textId="77777777" w:rsidR="00720D11" w:rsidRDefault="00720D11" w:rsidP="00F4573B">
      <w:pPr>
        <w:spacing w:after="0" w:line="240" w:lineRule="auto"/>
      </w:pPr>
      <w:r>
        <w:separator/>
      </w:r>
    </w:p>
  </w:endnote>
  <w:endnote w:type="continuationSeparator" w:id="0">
    <w:p w14:paraId="10D0B4AD" w14:textId="77777777" w:rsidR="00720D11" w:rsidRDefault="00720D1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548EFC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09E47E" wp14:editId="2F8FB7D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CE64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09E47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9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78CE64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100" w14:textId="77777777" w:rsidR="00720D11" w:rsidRDefault="00720D11" w:rsidP="00F4573B">
      <w:pPr>
        <w:spacing w:after="0" w:line="240" w:lineRule="auto"/>
      </w:pPr>
      <w:r>
        <w:separator/>
      </w:r>
    </w:p>
  </w:footnote>
  <w:footnote w:type="continuationSeparator" w:id="0">
    <w:p w14:paraId="6CEE942C" w14:textId="77777777" w:rsidR="00720D11" w:rsidRDefault="00720D1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8AC2B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1C3BDA">
      <w:t>3</w:t>
    </w:r>
    <w:r>
      <w:tab/>
      <w:t>Deutsch</w:t>
    </w:r>
    <w:r>
      <w:tab/>
    </w:r>
    <w:r w:rsidR="001C3BDA">
      <w:rPr>
        <w:lang w:val="de-DE"/>
      </w:rPr>
      <w:t>Donnerstag, den 20. Februar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9B8"/>
    <w:multiLevelType w:val="hybridMultilevel"/>
    <w:tmpl w:val="71E49C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58CD"/>
    <w:multiLevelType w:val="hybridMultilevel"/>
    <w:tmpl w:val="35D0D2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C77BD"/>
    <w:multiLevelType w:val="hybridMultilevel"/>
    <w:tmpl w:val="35D0D2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zG1sDAzM7cwMTFR0lEKTi0uzszPAykwrgUAh28kUSwAAAA="/>
  </w:docVars>
  <w:rsids>
    <w:rsidRoot w:val="001C3BDA"/>
    <w:rsid w:val="000E66BB"/>
    <w:rsid w:val="00151752"/>
    <w:rsid w:val="00153283"/>
    <w:rsid w:val="001B15C9"/>
    <w:rsid w:val="001C17E7"/>
    <w:rsid w:val="001C3BDA"/>
    <w:rsid w:val="00216D12"/>
    <w:rsid w:val="002811C2"/>
    <w:rsid w:val="00293318"/>
    <w:rsid w:val="002A2CD4"/>
    <w:rsid w:val="00347554"/>
    <w:rsid w:val="003824AD"/>
    <w:rsid w:val="004122FD"/>
    <w:rsid w:val="004913EE"/>
    <w:rsid w:val="004C5040"/>
    <w:rsid w:val="00517E5B"/>
    <w:rsid w:val="00601524"/>
    <w:rsid w:val="00674BEA"/>
    <w:rsid w:val="00683A43"/>
    <w:rsid w:val="006C3D1F"/>
    <w:rsid w:val="006E56DC"/>
    <w:rsid w:val="006F7F57"/>
    <w:rsid w:val="00720D11"/>
    <w:rsid w:val="00773612"/>
    <w:rsid w:val="007A48AF"/>
    <w:rsid w:val="008570F1"/>
    <w:rsid w:val="008F7C1A"/>
    <w:rsid w:val="009E6D85"/>
    <w:rsid w:val="00A4513A"/>
    <w:rsid w:val="00A6712F"/>
    <w:rsid w:val="00AF2AD0"/>
    <w:rsid w:val="00BC54E8"/>
    <w:rsid w:val="00D82B39"/>
    <w:rsid w:val="00DD270E"/>
    <w:rsid w:val="00DF2E3C"/>
    <w:rsid w:val="00E42BD7"/>
    <w:rsid w:val="00E51E76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38E1D"/>
  <w15:chartTrackingRefBased/>
  <w15:docId w15:val="{BA6A8099-9E33-4C71-8FC2-5292F48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2A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411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17</cp:revision>
  <dcterms:created xsi:type="dcterms:W3CDTF">2020-02-20T09:29:00Z</dcterms:created>
  <dcterms:modified xsi:type="dcterms:W3CDTF">2020-02-27T09:16:00Z</dcterms:modified>
</cp:coreProperties>
</file>