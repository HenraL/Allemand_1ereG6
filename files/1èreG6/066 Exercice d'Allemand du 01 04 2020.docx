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AC48" w14:textId="77777777" w:rsidR="004A5D3C" w:rsidRDefault="007B1B46">
      <w:pPr>
        <w:rPr>
          <w:lang w:val="de-DE"/>
        </w:rPr>
      </w:pPr>
      <w:r w:rsidRPr="007B1B46">
        <w:rPr>
          <w:b/>
          <w:bCs/>
          <w:lang w:val="de-DE"/>
        </w:rPr>
        <w:t>Übung VI:</w:t>
      </w:r>
    </w:p>
    <w:p w14:paraId="2388F118" w14:textId="797EC52A" w:rsidR="007B1B46" w:rsidRDefault="004516EB" w:rsidP="00F9443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Wir klopfen gegen die Decke damit die Nachbarn nicht mehr so laut</w:t>
      </w:r>
      <w:r w:rsidR="00232174" w:rsidRPr="00232174">
        <w:rPr>
          <w:lang w:val="de-DE"/>
        </w:rPr>
        <w:t xml:space="preserve"> </w:t>
      </w:r>
      <w:r w:rsidR="00232174">
        <w:rPr>
          <w:lang w:val="de-DE"/>
        </w:rPr>
        <w:t>werden</w:t>
      </w:r>
      <w:r>
        <w:rPr>
          <w:lang w:val="de-DE"/>
        </w:rPr>
        <w:t>.</w:t>
      </w:r>
    </w:p>
    <w:p w14:paraId="5795DC44" w14:textId="77777777" w:rsidR="004516EB" w:rsidRDefault="00BE4C34" w:rsidP="00F9443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Er grüßte uns Indem, lächelte er uns an.</w:t>
      </w:r>
    </w:p>
    <w:p w14:paraId="2B2FFF89" w14:textId="77777777" w:rsidR="00BE4C34" w:rsidRDefault="00BE4C34" w:rsidP="00F9443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Wasser ist sehr verschmutzt Obwohl viele Leute baden im Fluß.</w:t>
      </w:r>
    </w:p>
    <w:p w14:paraId="6B6AF4A6" w14:textId="13C166B4" w:rsidR="00BE4C34" w:rsidRDefault="00134B05" w:rsidP="00F9443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indem ihr mehr Äpfel</w:t>
      </w:r>
      <w:r>
        <w:rPr>
          <w:lang w:val="de-DE"/>
        </w:rPr>
        <w:t xml:space="preserve"> </w:t>
      </w:r>
      <w:r>
        <w:rPr>
          <w:lang w:val="de-DE"/>
        </w:rPr>
        <w:t>eß</w:t>
      </w:r>
      <w:r w:rsidRPr="00134B05">
        <w:rPr>
          <w:lang w:val="de-DE"/>
        </w:rPr>
        <w:t xml:space="preserve"> </w:t>
      </w:r>
      <w:r>
        <w:rPr>
          <w:lang w:val="de-DE"/>
        </w:rPr>
        <w:t xml:space="preserve">lebt </w:t>
      </w:r>
      <w:r>
        <w:rPr>
          <w:lang w:val="de-DE"/>
        </w:rPr>
        <w:t>Ihr</w:t>
      </w:r>
      <w:r w:rsidR="00E85B4D">
        <w:rPr>
          <w:lang w:val="de-DE"/>
        </w:rPr>
        <w:t xml:space="preserve"> </w:t>
      </w:r>
      <w:r w:rsidR="001A4CEF">
        <w:rPr>
          <w:lang w:val="de-DE"/>
        </w:rPr>
        <w:t>gesünder.</w:t>
      </w:r>
      <w:bookmarkStart w:id="0" w:name="_GoBack"/>
      <w:bookmarkEnd w:id="0"/>
    </w:p>
    <w:p w14:paraId="013861E5" w14:textId="08570579" w:rsidR="00E85B4D" w:rsidRDefault="00E85B4D" w:rsidP="00F9443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du ein </w:t>
      </w:r>
      <w:r w:rsidR="00D72F4A">
        <w:rPr>
          <w:lang w:val="de-DE"/>
        </w:rPr>
        <w:t>Musik</w:t>
      </w:r>
      <w:r w:rsidR="00134B05" w:rsidRPr="00134B05">
        <w:rPr>
          <w:lang w:val="de-DE"/>
        </w:rPr>
        <w:t xml:space="preserve"> </w:t>
      </w:r>
      <w:r w:rsidR="00A02521">
        <w:rPr>
          <w:lang w:val="de-DE"/>
        </w:rPr>
        <w:t>Instrument</w:t>
      </w:r>
      <w:r>
        <w:rPr>
          <w:lang w:val="de-DE"/>
        </w:rPr>
        <w:t xml:space="preserve"> spielen</w:t>
      </w:r>
      <w:r w:rsidR="00A02521" w:rsidRPr="00A02521">
        <w:rPr>
          <w:lang w:val="de-DE"/>
        </w:rPr>
        <w:t xml:space="preserve"> </w:t>
      </w:r>
      <w:r w:rsidR="00A02521">
        <w:rPr>
          <w:lang w:val="de-DE"/>
        </w:rPr>
        <w:t>willst</w:t>
      </w:r>
      <w:r>
        <w:rPr>
          <w:lang w:val="de-DE"/>
        </w:rPr>
        <w:t xml:space="preserve">, </w:t>
      </w:r>
      <w:r w:rsidR="00A02521">
        <w:rPr>
          <w:lang w:val="de-DE"/>
        </w:rPr>
        <w:t>mußt</w:t>
      </w:r>
      <w:r w:rsidR="00A02521">
        <w:rPr>
          <w:lang w:val="de-DE"/>
        </w:rPr>
        <w:t xml:space="preserve"> </w:t>
      </w:r>
      <w:r>
        <w:rPr>
          <w:lang w:val="de-DE"/>
        </w:rPr>
        <w:t>du jeden Tag üben.</w:t>
      </w:r>
    </w:p>
    <w:p w14:paraId="6B103CB8" w14:textId="77777777" w:rsidR="00A1672E" w:rsidRDefault="005C43CB" w:rsidP="00F9443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Da sie waren anderer Meinung, ex kam zu einer heftigen Diskussion.</w:t>
      </w:r>
    </w:p>
    <w:p w14:paraId="68F65754" w14:textId="77777777" w:rsidR="005C43CB" w:rsidRDefault="005C43CB" w:rsidP="00F9443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Wir mußten lange fahren, bis </w:t>
      </w:r>
      <w:r w:rsidR="002B4D4E">
        <w:rPr>
          <w:lang w:val="de-DE"/>
        </w:rPr>
        <w:t>waren wir endlich am Ziel.</w:t>
      </w:r>
    </w:p>
    <w:p w14:paraId="4D8119E4" w14:textId="4F6B9665" w:rsidR="002B4D4E" w:rsidRDefault="002B4D4E" w:rsidP="00F94435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Ruft bitte an, sobald bist du angekomen.</w:t>
      </w:r>
    </w:p>
    <w:sectPr w:rsidR="002B4D4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9275B" w14:textId="77777777" w:rsidR="00840FB8" w:rsidRDefault="00840FB8" w:rsidP="00F4573B">
      <w:pPr>
        <w:spacing w:after="0" w:line="240" w:lineRule="auto"/>
      </w:pPr>
      <w:r>
        <w:separator/>
      </w:r>
    </w:p>
  </w:endnote>
  <w:endnote w:type="continuationSeparator" w:id="0">
    <w:p w14:paraId="1E8F2E39" w14:textId="77777777" w:rsidR="00840FB8" w:rsidRDefault="00840FB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16D0BFC9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13FBAB" wp14:editId="30AA7E41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A40C3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A859E" w14:textId="77777777" w:rsidR="00840FB8" w:rsidRDefault="00840FB8" w:rsidP="00F4573B">
      <w:pPr>
        <w:spacing w:after="0" w:line="240" w:lineRule="auto"/>
      </w:pPr>
      <w:r>
        <w:separator/>
      </w:r>
    </w:p>
  </w:footnote>
  <w:footnote w:type="continuationSeparator" w:id="0">
    <w:p w14:paraId="3780FCE4" w14:textId="77777777" w:rsidR="00840FB8" w:rsidRDefault="00840FB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B8EA" w14:textId="77777777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7B1B46">
      <w:t>3</w:t>
    </w:r>
    <w:r>
      <w:tab/>
      <w:t>Deutsch</w:t>
    </w:r>
    <w:r>
      <w:tab/>
    </w:r>
    <w:r w:rsidR="007B1B46">
      <w:rPr>
        <w:lang w:val="de-DE"/>
      </w:rPr>
      <w:t>Mittwoch, den 1</w:t>
    </w:r>
    <w:r w:rsidR="007B1B46">
      <w:rPr>
        <w:vertAlign w:val="superscript"/>
        <w:lang w:val="de-DE"/>
      </w:rPr>
      <w:t>stn</w:t>
    </w:r>
    <w:r w:rsidR="007B1B46">
      <w:rPr>
        <w:lang w:val="de-DE"/>
      </w:rPr>
      <w:t>.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3B2C"/>
    <w:multiLevelType w:val="hybridMultilevel"/>
    <w:tmpl w:val="1CD6C1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jQyNTYwMzC3MDJV0lEKTi0uzszPAykwqgUAy6MXISwAAAA="/>
  </w:docVars>
  <w:rsids>
    <w:rsidRoot w:val="007B1B46"/>
    <w:rsid w:val="000E66BB"/>
    <w:rsid w:val="00134B05"/>
    <w:rsid w:val="00151752"/>
    <w:rsid w:val="00153283"/>
    <w:rsid w:val="001A4CEF"/>
    <w:rsid w:val="001C17E7"/>
    <w:rsid w:val="00232174"/>
    <w:rsid w:val="002811C2"/>
    <w:rsid w:val="002B4D4E"/>
    <w:rsid w:val="004516EB"/>
    <w:rsid w:val="00462886"/>
    <w:rsid w:val="005C43CB"/>
    <w:rsid w:val="007B1B46"/>
    <w:rsid w:val="00840FB8"/>
    <w:rsid w:val="00A02521"/>
    <w:rsid w:val="00A1672E"/>
    <w:rsid w:val="00AF2AD0"/>
    <w:rsid w:val="00BE4C34"/>
    <w:rsid w:val="00C611BF"/>
    <w:rsid w:val="00D72F4A"/>
    <w:rsid w:val="00E85B4D"/>
    <w:rsid w:val="00F3124E"/>
    <w:rsid w:val="00F4573B"/>
    <w:rsid w:val="00F94435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63E53"/>
  <w15:chartTrackingRefBased/>
  <w15:docId w15:val="{E8622E52-2949-411D-A7FC-0E4EDCE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F9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161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2020-04-01T16:14:00Z</dcterms:created>
  <dcterms:modified xsi:type="dcterms:W3CDTF">2020-04-02T08:17:00Z</dcterms:modified>
</cp:coreProperties>
</file>