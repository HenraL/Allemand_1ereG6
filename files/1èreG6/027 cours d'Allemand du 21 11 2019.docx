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4B6AB" w14:textId="77777777" w:rsidR="004A5D3C" w:rsidRDefault="00B57B15">
      <w:r>
        <w:t>Axe :</w:t>
      </w:r>
    </w:p>
    <w:p w14:paraId="2220AD18" w14:textId="77777777" w:rsidR="00B57B15" w:rsidRDefault="00B57B15" w:rsidP="00B57B15">
      <w:pPr>
        <w:pStyle w:val="Paragraphedeliste"/>
        <w:numPr>
          <w:ilvl w:val="0"/>
          <w:numId w:val="1"/>
        </w:numPr>
      </w:pPr>
      <w:r>
        <w:t>Citoyenneté et Mondes virtuels.</w:t>
      </w:r>
    </w:p>
    <w:p w14:paraId="5A9D3C92" w14:textId="77777777" w:rsidR="00B57B15" w:rsidRDefault="00B57B15">
      <w:pPr>
        <w:rPr>
          <w:lang w:val="de-DE"/>
        </w:rPr>
      </w:pPr>
      <w:r w:rsidRPr="00B57B15">
        <w:rPr>
          <w:lang w:val="de-DE"/>
        </w:rPr>
        <w:t>Online … Al</w:t>
      </w:r>
      <w:r>
        <w:rPr>
          <w:lang w:val="de-DE"/>
        </w:rPr>
        <w:t>l</w:t>
      </w:r>
      <w:r w:rsidRPr="00B57B15">
        <w:rPr>
          <w:lang w:val="de-DE"/>
        </w:rPr>
        <w:t>ein?</w:t>
      </w:r>
    </w:p>
    <w:p w14:paraId="5D29987C" w14:textId="77777777" w:rsidR="00B57B15" w:rsidRDefault="00B57B15">
      <w:pPr>
        <w:rPr>
          <w:lang w:val="de-DE"/>
        </w:rPr>
      </w:pPr>
      <w:r>
        <w:rPr>
          <w:lang w:val="de-DE"/>
        </w:rPr>
        <w:t>Das Smartphone (s) = le smartphone</w:t>
      </w:r>
    </w:p>
    <w:p w14:paraId="1FCBB905" w14:textId="77777777" w:rsidR="00B57B15" w:rsidRDefault="005C131F">
      <w:pPr>
        <w:rPr>
          <w:lang w:val="de-DE"/>
        </w:rPr>
      </w:pPr>
      <w:r>
        <w:rPr>
          <w:lang w:val="de-DE"/>
        </w:rPr>
        <w:t>Sich an/schauen = regarder</w:t>
      </w:r>
    </w:p>
    <w:p w14:paraId="6585C4D6" w14:textId="77777777" w:rsidR="005C131F" w:rsidRDefault="005C131F">
      <w:pPr>
        <w:rPr>
          <w:lang w:val="de-DE"/>
        </w:rPr>
      </w:pPr>
      <w:r>
        <w:rPr>
          <w:lang w:val="de-DE"/>
        </w:rPr>
        <w:t>Der Film (e) = le film</w:t>
      </w:r>
    </w:p>
    <w:p w14:paraId="57DD45A5" w14:textId="77777777" w:rsidR="005C131F" w:rsidRDefault="005C131F">
      <w:pPr>
        <w:rPr>
          <w:lang w:val="de-DE"/>
        </w:rPr>
      </w:pPr>
      <w:r>
        <w:rPr>
          <w:lang w:val="de-DE"/>
        </w:rPr>
        <w:t>Ich schaue mir einen Film an = Je regarde un film</w:t>
      </w:r>
    </w:p>
    <w:p w14:paraId="5EC5A71A" w14:textId="77777777" w:rsidR="005C131F" w:rsidRDefault="005C131F">
      <w:pPr>
        <w:rPr>
          <w:lang w:val="de-DE"/>
        </w:rPr>
      </w:pPr>
      <w:r>
        <w:rPr>
          <w:lang w:val="de-DE"/>
        </w:rPr>
        <w:t xml:space="preserve">Du schaust dir einen </w:t>
      </w:r>
      <w:r w:rsidR="00DC30E1">
        <w:rPr>
          <w:lang w:val="de-DE"/>
        </w:rPr>
        <w:t>F</w:t>
      </w:r>
      <w:r>
        <w:rPr>
          <w:lang w:val="de-DE"/>
        </w:rPr>
        <w:t xml:space="preserve">ilm an = </w:t>
      </w:r>
      <w:r w:rsidR="00DC30E1">
        <w:rPr>
          <w:lang w:val="de-DE"/>
        </w:rPr>
        <w:t>T</w:t>
      </w:r>
      <w:r>
        <w:rPr>
          <w:lang w:val="de-DE"/>
        </w:rPr>
        <w:t>u regardes un film</w:t>
      </w:r>
    </w:p>
    <w:p w14:paraId="5FA87A51" w14:textId="77777777" w:rsidR="005C131F" w:rsidRDefault="005C131F">
      <w:pPr>
        <w:rPr>
          <w:lang w:val="de-DE"/>
        </w:rPr>
      </w:pPr>
      <w:r>
        <w:rPr>
          <w:lang w:val="de-DE"/>
        </w:rPr>
        <w:t xml:space="preserve">Er schaut sich einen </w:t>
      </w:r>
      <w:r w:rsidR="00DC30E1">
        <w:rPr>
          <w:lang w:val="de-DE"/>
        </w:rPr>
        <w:t>F</w:t>
      </w:r>
      <w:r>
        <w:rPr>
          <w:lang w:val="de-DE"/>
        </w:rPr>
        <w:t xml:space="preserve">ilm an = </w:t>
      </w:r>
      <w:r w:rsidR="00DC30E1">
        <w:rPr>
          <w:lang w:val="de-DE"/>
        </w:rPr>
        <w:t>I</w:t>
      </w:r>
      <w:r>
        <w:rPr>
          <w:lang w:val="de-DE"/>
        </w:rPr>
        <w:t>l regarde un film</w:t>
      </w:r>
    </w:p>
    <w:p w14:paraId="5D696884" w14:textId="77777777" w:rsidR="005C131F" w:rsidRDefault="005C131F">
      <w:pPr>
        <w:rPr>
          <w:lang w:val="de-DE"/>
        </w:rPr>
      </w:pPr>
      <w:r>
        <w:rPr>
          <w:lang w:val="de-DE"/>
        </w:rPr>
        <w:t xml:space="preserve">Wir schauen uns einen </w:t>
      </w:r>
      <w:r w:rsidR="00DC30E1">
        <w:rPr>
          <w:lang w:val="de-DE"/>
        </w:rPr>
        <w:t>Fi</w:t>
      </w:r>
      <w:r>
        <w:rPr>
          <w:lang w:val="de-DE"/>
        </w:rPr>
        <w:t xml:space="preserve">lm an = </w:t>
      </w:r>
      <w:r w:rsidR="00DC30E1">
        <w:rPr>
          <w:lang w:val="de-DE"/>
        </w:rPr>
        <w:t>N</w:t>
      </w:r>
      <w:r>
        <w:rPr>
          <w:lang w:val="de-DE"/>
        </w:rPr>
        <w:t>ous regardons un film</w:t>
      </w:r>
    </w:p>
    <w:p w14:paraId="2FDB69CB" w14:textId="77777777" w:rsidR="005C131F" w:rsidRDefault="005C131F">
      <w:pPr>
        <w:rPr>
          <w:lang w:val="de-DE"/>
        </w:rPr>
      </w:pPr>
      <w:r>
        <w:rPr>
          <w:lang w:val="de-DE"/>
        </w:rPr>
        <w:t xml:space="preserve">Ihr schaut euch einen </w:t>
      </w:r>
      <w:r w:rsidR="00DC30E1">
        <w:rPr>
          <w:lang w:val="de-DE"/>
        </w:rPr>
        <w:t>F</w:t>
      </w:r>
      <w:r>
        <w:rPr>
          <w:lang w:val="de-DE"/>
        </w:rPr>
        <w:t xml:space="preserve">ilm an = </w:t>
      </w:r>
      <w:r w:rsidR="00DC30E1">
        <w:rPr>
          <w:lang w:val="de-DE"/>
        </w:rPr>
        <w:t>V</w:t>
      </w:r>
      <w:r>
        <w:rPr>
          <w:lang w:val="de-DE"/>
        </w:rPr>
        <w:t>ous regardez un film</w:t>
      </w:r>
    </w:p>
    <w:p w14:paraId="0F76626C" w14:textId="77777777" w:rsidR="005C131F" w:rsidRDefault="005C131F">
      <w:pPr>
        <w:rPr>
          <w:lang w:val="de-DE"/>
        </w:rPr>
      </w:pPr>
      <w:r>
        <w:rPr>
          <w:lang w:val="de-DE"/>
        </w:rPr>
        <w:t xml:space="preserve">Sie schauen sich einen </w:t>
      </w:r>
      <w:r w:rsidR="00DC30E1">
        <w:rPr>
          <w:lang w:val="de-DE"/>
        </w:rPr>
        <w:t>F</w:t>
      </w:r>
      <w:r>
        <w:rPr>
          <w:lang w:val="de-DE"/>
        </w:rPr>
        <w:t xml:space="preserve">ilm an = </w:t>
      </w:r>
      <w:r w:rsidR="00DC30E1">
        <w:rPr>
          <w:lang w:val="de-DE"/>
        </w:rPr>
        <w:t>I</w:t>
      </w:r>
      <w:r>
        <w:rPr>
          <w:lang w:val="de-DE"/>
        </w:rPr>
        <w:t>ls regardent un film</w:t>
      </w:r>
    </w:p>
    <w:p w14:paraId="4BAA7C43" w14:textId="77777777" w:rsidR="00DC30E1" w:rsidRDefault="00DC30E1">
      <w:pPr>
        <w:rPr>
          <w:lang w:val="de-DE"/>
        </w:rPr>
      </w:pPr>
      <w:r>
        <w:rPr>
          <w:lang w:val="de-DE"/>
        </w:rPr>
        <w:t>tätig sein = être actif</w:t>
      </w:r>
    </w:p>
    <w:p w14:paraId="666DE490" w14:textId="77777777" w:rsidR="00DC30E1" w:rsidRDefault="00DC30E1">
      <w:pPr>
        <w:rPr>
          <w:lang w:val="de-DE"/>
        </w:rPr>
      </w:pPr>
      <w:r>
        <w:rPr>
          <w:lang w:val="de-DE"/>
        </w:rPr>
        <w:t>Die Tätigkeit (en) = l’activité</w:t>
      </w:r>
    </w:p>
    <w:p w14:paraId="20E65A6E" w14:textId="77777777" w:rsidR="00DC30E1" w:rsidRDefault="00DC30E1">
      <w:pPr>
        <w:rPr>
          <w:lang w:val="de-DE"/>
        </w:rPr>
      </w:pPr>
      <w:r>
        <w:rPr>
          <w:lang w:val="de-DE"/>
        </w:rPr>
        <w:t>Passen = aller ensemble, convenir</w:t>
      </w:r>
    </w:p>
    <w:p w14:paraId="4027F9F0" w14:textId="77777777" w:rsidR="00DC30E1" w:rsidRDefault="00DC30E1">
      <w:pPr>
        <w:rPr>
          <w:lang w:val="de-DE"/>
        </w:rPr>
      </w:pPr>
      <w:r>
        <w:rPr>
          <w:lang w:val="de-DE"/>
        </w:rPr>
        <w:t xml:space="preserve">Passend = </w:t>
      </w:r>
    </w:p>
    <w:p w14:paraId="58AC4D12" w14:textId="77777777" w:rsidR="00DC30E1" w:rsidRDefault="00DC30E1">
      <w:pPr>
        <w:rPr>
          <w:lang w:val="de-DE"/>
        </w:rPr>
      </w:pPr>
      <w:r>
        <w:rPr>
          <w:lang w:val="de-DE"/>
        </w:rPr>
        <w:t>infinitif+d = participe présent</w:t>
      </w:r>
    </w:p>
    <w:p w14:paraId="6515800E" w14:textId="77777777" w:rsidR="00DC30E1" w:rsidRDefault="00DC30E1">
      <w:pPr>
        <w:rPr>
          <w:lang w:val="de-DE"/>
        </w:rPr>
      </w:pPr>
      <w:r>
        <w:rPr>
          <w:lang w:val="de-DE"/>
        </w:rPr>
        <w:t>kommen</w:t>
      </w:r>
      <w:r w:rsidR="00762FFC">
        <w:rPr>
          <w:lang w:val="de-DE"/>
        </w:rPr>
        <w:t>d</w:t>
      </w:r>
      <w:r>
        <w:rPr>
          <w:lang w:val="de-DE"/>
        </w:rPr>
        <w:t xml:space="preserve"> = venant</w:t>
      </w:r>
    </w:p>
    <w:p w14:paraId="04DE9519" w14:textId="77777777" w:rsidR="00762FFC" w:rsidRDefault="00762FFC">
      <w:pPr>
        <w:rPr>
          <w:lang w:val="de-DE"/>
        </w:rPr>
      </w:pPr>
      <w:r>
        <w:rPr>
          <w:lang w:val="de-DE"/>
        </w:rPr>
        <w:t>Die Nachricht (en) = le message, la nouvelle</w:t>
      </w:r>
    </w:p>
    <w:p w14:paraId="6A0A84CB" w14:textId="77777777" w:rsidR="00762FFC" w:rsidRDefault="00762FFC">
      <w:pPr>
        <w:rPr>
          <w:lang w:val="de-DE"/>
        </w:rPr>
      </w:pPr>
      <w:r>
        <w:rPr>
          <w:lang w:val="de-DE"/>
        </w:rPr>
        <w:t>Schicken = envoyer</w:t>
      </w:r>
    </w:p>
    <w:p w14:paraId="30956019" w14:textId="77777777" w:rsidR="006211D3" w:rsidRDefault="006211D3">
      <w:pPr>
        <w:rPr>
          <w:lang w:val="de-DE"/>
        </w:rPr>
      </w:pPr>
      <w:r>
        <w:rPr>
          <w:lang w:val="de-DE"/>
        </w:rPr>
        <w:t>Das Steuer (-) = le volant, la barre, le gouvernail</w:t>
      </w:r>
    </w:p>
    <w:p w14:paraId="6D947EB0" w14:textId="77777777" w:rsidR="006211D3" w:rsidRDefault="006211D3">
      <w:pPr>
        <w:rPr>
          <w:lang w:val="de-DE"/>
        </w:rPr>
      </w:pPr>
      <w:r>
        <w:rPr>
          <w:lang w:val="de-DE"/>
        </w:rPr>
        <w:t>Die Steuer (n) = les impôts</w:t>
      </w:r>
    </w:p>
    <w:p w14:paraId="74CD1D72" w14:textId="77777777" w:rsidR="006211D3" w:rsidRDefault="006211D3">
      <w:pPr>
        <w:rPr>
          <w:lang w:val="de-DE"/>
        </w:rPr>
      </w:pPr>
      <w:r>
        <w:rPr>
          <w:lang w:val="de-DE"/>
        </w:rPr>
        <w:t>Auf/passen = faire attention</w:t>
      </w:r>
    </w:p>
    <w:p w14:paraId="7BEF93D3" w14:textId="77777777" w:rsidR="009B284E" w:rsidRDefault="009B284E">
      <w:pPr>
        <w:rPr>
          <w:lang w:val="de-DE"/>
        </w:rPr>
      </w:pPr>
      <w:r>
        <w:rPr>
          <w:lang w:val="de-DE"/>
        </w:rPr>
        <w:t>Erleben = vivre un évennement</w:t>
      </w:r>
    </w:p>
    <w:p w14:paraId="3106F7C5" w14:textId="77777777" w:rsidR="0082560B" w:rsidRDefault="0082560B">
      <w:pPr>
        <w:rPr>
          <w:lang w:val="de-DE"/>
        </w:rPr>
      </w:pPr>
      <w:r>
        <w:rPr>
          <w:lang w:val="de-DE"/>
        </w:rPr>
        <w:t>Die Erlebnis(se) = événement vécu</w:t>
      </w:r>
    </w:p>
    <w:p w14:paraId="735C0C9E" w14:textId="77777777" w:rsidR="0082560B" w:rsidRDefault="0082560B">
      <w:pPr>
        <w:rPr>
          <w:lang w:val="de-DE"/>
        </w:rPr>
      </w:pPr>
      <w:r>
        <w:rPr>
          <w:lang w:val="de-DE"/>
        </w:rPr>
        <w:t>Das Leben genießen = profiter de la vie</w:t>
      </w:r>
    </w:p>
    <w:p w14:paraId="2D5CF140" w14:textId="77777777" w:rsidR="0082560B" w:rsidRDefault="0082560B">
      <w:pPr>
        <w:rPr>
          <w:lang w:val="de-DE"/>
        </w:rPr>
      </w:pPr>
      <w:r>
        <w:rPr>
          <w:lang w:val="de-DE"/>
        </w:rPr>
        <w:t>Genießen = profiter</w:t>
      </w:r>
    </w:p>
    <w:p w14:paraId="619FF4CC" w14:textId="77777777" w:rsidR="00762FFC" w:rsidRDefault="00E026CE">
      <w:pPr>
        <w:rPr>
          <w:lang w:val="de-DE"/>
        </w:rPr>
      </w:pPr>
      <w:r>
        <w:rPr>
          <w:lang w:val="de-DE"/>
        </w:rPr>
        <w:t>Dürfen = avoir la permission</w:t>
      </w:r>
    </w:p>
    <w:p w14:paraId="507F1A10" w14:textId="77777777" w:rsidR="00E026CE" w:rsidRDefault="009C4480">
      <w:pPr>
        <w:rPr>
          <w:lang w:val="de-DE"/>
        </w:rPr>
      </w:pPr>
      <w:r>
        <w:rPr>
          <w:lang w:val="de-DE"/>
        </w:rPr>
        <w:t>Bildung = l’entretien</w:t>
      </w:r>
    </w:p>
    <w:p w14:paraId="3717BD7E" w14:textId="77777777" w:rsidR="009C4480" w:rsidRDefault="009C4480">
      <w:pPr>
        <w:rPr>
          <w:lang w:val="de-DE"/>
        </w:rPr>
      </w:pPr>
      <w:r>
        <w:rPr>
          <w:lang w:val="de-DE"/>
        </w:rPr>
        <w:t>Das Bild = la photo</w:t>
      </w:r>
    </w:p>
    <w:p w14:paraId="24CD50E9" w14:textId="77777777" w:rsidR="009C4480" w:rsidRDefault="009C4480">
      <w:pPr>
        <w:rPr>
          <w:lang w:val="de-DE"/>
        </w:rPr>
      </w:pPr>
    </w:p>
    <w:p w14:paraId="73A5AEB8" w14:textId="77777777" w:rsidR="00762FFC" w:rsidRDefault="00762FFC">
      <w:pPr>
        <w:rPr>
          <w:lang w:val="de-DE"/>
        </w:rPr>
      </w:pPr>
      <w:r>
        <w:rPr>
          <w:lang w:val="de-DE"/>
        </w:rPr>
        <w:t>1)</w:t>
      </w:r>
    </w:p>
    <w:p w14:paraId="362CABE6" w14:textId="77777777" w:rsidR="00762FFC" w:rsidRDefault="00762FFC">
      <w:pPr>
        <w:rPr>
          <w:lang w:val="de-DE"/>
        </w:rPr>
      </w:pPr>
      <w:r>
        <w:rPr>
          <w:lang w:val="de-DE"/>
        </w:rPr>
        <w:t>A)</w:t>
      </w:r>
      <w:r w:rsidR="009B284E">
        <w:rPr>
          <w:lang w:val="de-DE"/>
        </w:rPr>
        <w:t xml:space="preserve"> ein Selfie machen spaß haben</w:t>
      </w:r>
    </w:p>
    <w:p w14:paraId="6ACB757D" w14:textId="77777777" w:rsidR="00762FFC" w:rsidRDefault="00762FFC">
      <w:pPr>
        <w:rPr>
          <w:lang w:val="de-DE"/>
        </w:rPr>
      </w:pPr>
      <w:r>
        <w:rPr>
          <w:lang w:val="de-DE"/>
        </w:rPr>
        <w:t>B)</w:t>
      </w:r>
      <w:r w:rsidR="006211D3">
        <w:rPr>
          <w:lang w:val="de-DE"/>
        </w:rPr>
        <w:t xml:space="preserve"> eine SMS am Steuer Schicken nicht aufpassen</w:t>
      </w:r>
    </w:p>
    <w:p w14:paraId="1A671B92" w14:textId="77777777" w:rsidR="00762FFC" w:rsidRDefault="00762FFC">
      <w:pPr>
        <w:rPr>
          <w:lang w:val="de-DE"/>
        </w:rPr>
      </w:pPr>
      <w:r>
        <w:rPr>
          <w:lang w:val="de-DE"/>
        </w:rPr>
        <w:t>C)</w:t>
      </w:r>
      <w:r w:rsidR="006211D3">
        <w:rPr>
          <w:lang w:val="de-DE"/>
        </w:rPr>
        <w:t xml:space="preserve"> eine App benutzen/ </w:t>
      </w:r>
      <w:r w:rsidR="009B284E">
        <w:rPr>
          <w:lang w:val="de-DE"/>
        </w:rPr>
        <w:t xml:space="preserve">telefonieren / Nachrichten schicken / </w:t>
      </w:r>
      <w:r w:rsidR="0082560B">
        <w:rPr>
          <w:lang w:val="de-DE"/>
        </w:rPr>
        <w:t>chatten / online shoppen</w:t>
      </w:r>
      <w:r w:rsidR="006211D3">
        <w:rPr>
          <w:lang w:val="de-DE"/>
        </w:rPr>
        <w:t xml:space="preserve"> /Musik hören</w:t>
      </w:r>
    </w:p>
    <w:p w14:paraId="00997DE5" w14:textId="77777777" w:rsidR="00762FFC" w:rsidRDefault="00762FFC">
      <w:pPr>
        <w:rPr>
          <w:lang w:val="de-DE"/>
        </w:rPr>
      </w:pPr>
      <w:r>
        <w:rPr>
          <w:lang w:val="de-DE"/>
        </w:rPr>
        <w:t>D)</w:t>
      </w:r>
      <w:r w:rsidR="009B284E">
        <w:rPr>
          <w:lang w:val="de-DE"/>
        </w:rPr>
        <w:t xml:space="preserve"> das Konzert über Smartphone erleben filmen und nicht genießen.</w:t>
      </w:r>
    </w:p>
    <w:p w14:paraId="1B7F631B" w14:textId="77777777" w:rsidR="00762FFC" w:rsidRDefault="00762FFC">
      <w:pPr>
        <w:rPr>
          <w:lang w:val="de-DE"/>
        </w:rPr>
      </w:pPr>
      <w:r>
        <w:rPr>
          <w:lang w:val="de-DE"/>
        </w:rPr>
        <w:t>E)</w:t>
      </w:r>
      <w:r w:rsidR="009B284E">
        <w:rPr>
          <w:lang w:val="de-DE"/>
        </w:rPr>
        <w:t xml:space="preserve"> zusammen sein nicht miteinander sprechen</w:t>
      </w:r>
    </w:p>
    <w:p w14:paraId="0109BD09" w14:textId="77777777" w:rsidR="0082560B" w:rsidRDefault="0082560B">
      <w:pPr>
        <w:rPr>
          <w:lang w:val="de-DE"/>
        </w:rPr>
      </w:pPr>
    </w:p>
    <w:p w14:paraId="6DA5A00D" w14:textId="77777777" w:rsidR="0082560B" w:rsidRDefault="0082560B">
      <w:pPr>
        <w:rPr>
          <w:lang w:val="de-DE"/>
        </w:rPr>
      </w:pPr>
      <w:r>
        <w:rPr>
          <w:lang w:val="de-DE"/>
        </w:rPr>
        <w:t>2)</w:t>
      </w:r>
    </w:p>
    <w:p w14:paraId="05FA0781" w14:textId="77777777" w:rsidR="0082560B" w:rsidRDefault="0082560B">
      <w:pPr>
        <w:rPr>
          <w:lang w:val="de-DE"/>
        </w:rPr>
      </w:pPr>
      <w:r>
        <w:rPr>
          <w:lang w:val="de-DE"/>
        </w:rPr>
        <w:t>Bil</w:t>
      </w:r>
      <w:r w:rsidR="009C4480">
        <w:rPr>
          <w:lang w:val="de-DE"/>
        </w:rPr>
        <w:t>d</w:t>
      </w:r>
      <w:r>
        <w:rPr>
          <w:lang w:val="de-DE"/>
        </w:rPr>
        <w:t xml:space="preserve"> A:</w:t>
      </w:r>
    </w:p>
    <w:p w14:paraId="63FE8EFE" w14:textId="77777777" w:rsidR="0082560B" w:rsidRDefault="0082560B">
      <w:pPr>
        <w:rPr>
          <w:lang w:val="de-DE"/>
        </w:rPr>
      </w:pPr>
      <w:r>
        <w:rPr>
          <w:lang w:val="de-DE"/>
        </w:rPr>
        <w:t>Zwei Frauen machen ein Selfie. Das macht Spaß.</w:t>
      </w:r>
    </w:p>
    <w:p w14:paraId="37C089C7" w14:textId="77777777" w:rsidR="00C932D2" w:rsidRDefault="00C932D2">
      <w:pPr>
        <w:rPr>
          <w:lang w:val="de-DE"/>
        </w:rPr>
      </w:pPr>
      <w:r>
        <w:rPr>
          <w:lang w:val="de-DE"/>
        </w:rPr>
        <w:t>Bild B:</w:t>
      </w:r>
    </w:p>
    <w:p w14:paraId="70727985" w14:textId="77777777" w:rsidR="00C932D2" w:rsidRDefault="00C932D2">
      <w:pPr>
        <w:rPr>
          <w:lang w:val="de-DE"/>
        </w:rPr>
      </w:pPr>
      <w:r>
        <w:rPr>
          <w:lang w:val="de-DE"/>
        </w:rPr>
        <w:t>Es gibt eine Frau einem Smartphone. Sie ist in einem Auto. Sie fährt aber sie passt nicht auf, denn sie schickt eine SMS am Steuer.</w:t>
      </w:r>
      <w:r w:rsidR="00E026CE">
        <w:rPr>
          <w:lang w:val="de-DE"/>
        </w:rPr>
        <w:t xml:space="preserve"> Es ist gefährlich und verboten.</w:t>
      </w:r>
    </w:p>
    <w:p w14:paraId="72ACE889" w14:textId="77777777" w:rsidR="00C932D2" w:rsidRDefault="00C932D2">
      <w:pPr>
        <w:rPr>
          <w:lang w:val="de-DE"/>
        </w:rPr>
      </w:pPr>
      <w:r>
        <w:rPr>
          <w:lang w:val="de-DE"/>
        </w:rPr>
        <w:t>Bild C:</w:t>
      </w:r>
    </w:p>
    <w:p w14:paraId="6E61CE79" w14:textId="77777777" w:rsidR="00C932D2" w:rsidRDefault="009C4480">
      <w:pPr>
        <w:rPr>
          <w:lang w:val="de-DE"/>
        </w:rPr>
      </w:pPr>
      <w:r>
        <w:rPr>
          <w:lang w:val="de-DE"/>
        </w:rPr>
        <w:t>Auf dem Foto können wir ein handy sehen. Mit dem Handy können wir telefonieren, E-mails oder SMS schicken, Musik hören, im Internet suchen, fotografieren, online shoppen, Videos anschauen.</w:t>
      </w:r>
    </w:p>
    <w:p w14:paraId="393AD7CB" w14:textId="77777777" w:rsidR="009C4480" w:rsidRDefault="009C4480">
      <w:pPr>
        <w:rPr>
          <w:lang w:val="de-DE"/>
        </w:rPr>
      </w:pPr>
      <w:r>
        <w:rPr>
          <w:lang w:val="de-DE"/>
        </w:rPr>
        <w:t>Bild D:</w:t>
      </w:r>
    </w:p>
    <w:p w14:paraId="21754683" w14:textId="77777777" w:rsidR="009C4480" w:rsidRDefault="009C4480">
      <w:pPr>
        <w:rPr>
          <w:lang w:val="de-DE"/>
        </w:rPr>
      </w:pPr>
      <w:r>
        <w:rPr>
          <w:lang w:val="de-DE"/>
        </w:rPr>
        <w:t>Die Person</w:t>
      </w:r>
      <w:r w:rsidR="009640A7">
        <w:rPr>
          <w:lang w:val="de-DE"/>
        </w:rPr>
        <w:t>en sind in einem Konzert und filmen. Aber sie genießen nicht das Konzert.</w:t>
      </w:r>
    </w:p>
    <w:p w14:paraId="2B1ED92C" w14:textId="6E700FC4" w:rsidR="00C82EE5" w:rsidRDefault="0018027C">
      <w:pPr>
        <w:rPr>
          <w:lang w:val="de-DE"/>
        </w:rPr>
      </w:pPr>
      <w:r>
        <w:rPr>
          <w:lang w:val="de-DE"/>
        </w:rPr>
        <w:t>Bild E:</w:t>
      </w:r>
    </w:p>
    <w:p w14:paraId="5C19C704" w14:textId="69121F2B" w:rsidR="0018027C" w:rsidRDefault="0018027C">
      <w:pPr>
        <w:rPr>
          <w:lang w:val="de-DE"/>
        </w:rPr>
      </w:pPr>
      <w:r>
        <w:rPr>
          <w:lang w:val="de-DE"/>
        </w:rPr>
        <w:t>Die Jugendlichen benutzen ihr Smartphone. Sie sind zusammen aber sie sprechen nicht miteinander.</w:t>
      </w:r>
    </w:p>
    <w:p w14:paraId="77429979" w14:textId="5106A387" w:rsidR="0018027C" w:rsidRDefault="0018027C">
      <w:pPr>
        <w:rPr>
          <w:lang w:val="de-DE"/>
        </w:rPr>
      </w:pPr>
    </w:p>
    <w:p w14:paraId="06BC5387" w14:textId="689CFCC5" w:rsidR="0018027C" w:rsidRDefault="0018027C">
      <w:pPr>
        <w:rPr>
          <w:lang w:val="de-DE"/>
        </w:rPr>
      </w:pPr>
      <w:r>
        <w:rPr>
          <w:lang w:val="de-DE"/>
        </w:rPr>
        <w:t>Ex 3:</w:t>
      </w:r>
    </w:p>
    <w:p w14:paraId="6999F4FE" w14:textId="14826832" w:rsidR="0043280A" w:rsidRDefault="0043280A">
      <w:pPr>
        <w:rPr>
          <w:lang w:val="de-DE"/>
        </w:rPr>
      </w:pPr>
      <w:r>
        <w:rPr>
          <w:lang w:val="de-DE"/>
        </w:rPr>
        <w:t>Die positiven Aspekte des Smartphones:</w:t>
      </w:r>
    </w:p>
    <w:p w14:paraId="451704DC" w14:textId="5D698D7B" w:rsidR="0043280A" w:rsidRDefault="0043280A">
      <w:pPr>
        <w:rPr>
          <w:lang w:val="de-DE"/>
        </w:rPr>
      </w:pPr>
      <w:r>
        <w:rPr>
          <w:lang w:val="de-DE"/>
        </w:rPr>
        <w:t>Man kann telefonieren</w:t>
      </w:r>
    </w:p>
    <w:p w14:paraId="30A1BB4A" w14:textId="69E40A1F" w:rsidR="0043280A" w:rsidRDefault="0043280A">
      <w:pPr>
        <w:rPr>
          <w:lang w:val="de-DE"/>
        </w:rPr>
      </w:pPr>
      <w:r>
        <w:rPr>
          <w:lang w:val="de-DE"/>
        </w:rPr>
        <w:t>Man kann SMS schreiben</w:t>
      </w:r>
    </w:p>
    <w:p w14:paraId="6C653DCC" w14:textId="22B59E97" w:rsidR="0043280A" w:rsidRDefault="0043280A">
      <w:pPr>
        <w:rPr>
          <w:lang w:val="de-DE"/>
        </w:rPr>
      </w:pPr>
      <w:r>
        <w:rPr>
          <w:lang w:val="de-DE"/>
        </w:rPr>
        <w:t>Man kann spielen</w:t>
      </w:r>
    </w:p>
    <w:p w14:paraId="2C91BBAE" w14:textId="2199D8C3" w:rsidR="0043280A" w:rsidRDefault="0043280A">
      <w:pPr>
        <w:rPr>
          <w:lang w:val="de-DE"/>
        </w:rPr>
      </w:pPr>
      <w:r>
        <w:rPr>
          <w:lang w:val="de-DE"/>
        </w:rPr>
        <w:t>Man kann Nachrichten schicken (envoyer)</w:t>
      </w:r>
    </w:p>
    <w:p w14:paraId="044824AE" w14:textId="799EE534" w:rsidR="0043280A" w:rsidRDefault="0043280A">
      <w:pPr>
        <w:rPr>
          <w:lang w:val="de-DE"/>
        </w:rPr>
      </w:pPr>
      <w:r>
        <w:rPr>
          <w:lang w:val="de-DE"/>
        </w:rPr>
        <w:t>Man kann Nachrichten bekommen (recevoir)</w:t>
      </w:r>
    </w:p>
    <w:p w14:paraId="5FCBEB88" w14:textId="4CB12B36" w:rsidR="0043280A" w:rsidRDefault="0043280A">
      <w:pPr>
        <w:rPr>
          <w:lang w:val="de-DE"/>
        </w:rPr>
      </w:pPr>
      <w:r>
        <w:rPr>
          <w:lang w:val="de-DE"/>
        </w:rPr>
        <w:lastRenderedPageBreak/>
        <w:t>Man kann Fotos machen und teilen (partager) und schicken</w:t>
      </w:r>
    </w:p>
    <w:p w14:paraId="43D3921B" w14:textId="4B391675" w:rsidR="00757735" w:rsidRDefault="00757735">
      <w:pPr>
        <w:rPr>
          <w:lang w:val="de-DE"/>
        </w:rPr>
      </w:pPr>
      <w:r>
        <w:rPr>
          <w:lang w:val="de-DE"/>
        </w:rPr>
        <w:t>Man kann Selfies machen</w:t>
      </w:r>
    </w:p>
    <w:p w14:paraId="1B54BEC1" w14:textId="681F5540" w:rsidR="0043280A" w:rsidRDefault="00757735">
      <w:pPr>
        <w:rPr>
          <w:lang w:val="de-DE"/>
        </w:rPr>
      </w:pPr>
      <w:r>
        <w:rPr>
          <w:lang w:val="de-DE"/>
        </w:rPr>
        <w:t>Man kann Internet suchen.</w:t>
      </w:r>
    </w:p>
    <w:p w14:paraId="151674C9" w14:textId="2CC895EC" w:rsidR="00757735" w:rsidRDefault="00757735">
      <w:pPr>
        <w:rPr>
          <w:lang w:val="de-DE"/>
        </w:rPr>
      </w:pPr>
      <w:r>
        <w:rPr>
          <w:lang w:val="de-DE"/>
        </w:rPr>
        <w:t>Man kann im Internet shoppen und bezahlen</w:t>
      </w:r>
    </w:p>
    <w:p w14:paraId="42989599" w14:textId="792DF734" w:rsidR="00757735" w:rsidRDefault="00757735">
      <w:pPr>
        <w:rPr>
          <w:lang w:val="de-DE"/>
        </w:rPr>
      </w:pPr>
      <w:r>
        <w:rPr>
          <w:lang w:val="de-DE"/>
        </w:rPr>
        <w:t>Man kann Film machen</w:t>
      </w:r>
    </w:p>
    <w:p w14:paraId="25723AD3" w14:textId="033F0970" w:rsidR="00757735" w:rsidRDefault="00757735">
      <w:pPr>
        <w:rPr>
          <w:lang w:val="de-DE"/>
        </w:rPr>
      </w:pPr>
      <w:r>
        <w:rPr>
          <w:lang w:val="de-DE"/>
        </w:rPr>
        <w:t>Man kann sich Videos ansehen</w:t>
      </w:r>
    </w:p>
    <w:p w14:paraId="73EF6D66" w14:textId="50ECF791" w:rsidR="00757735" w:rsidRDefault="00757735">
      <w:pPr>
        <w:rPr>
          <w:lang w:val="de-DE"/>
        </w:rPr>
      </w:pPr>
      <w:r>
        <w:rPr>
          <w:lang w:val="de-DE"/>
        </w:rPr>
        <w:t>Ich sehe mir Videos an</w:t>
      </w:r>
    </w:p>
    <w:p w14:paraId="2DE25DDD" w14:textId="6C8B041A" w:rsidR="00757735" w:rsidRDefault="00757735">
      <w:pPr>
        <w:rPr>
          <w:lang w:val="de-DE"/>
        </w:rPr>
      </w:pPr>
    </w:p>
    <w:p w14:paraId="2C295321" w14:textId="192D886F" w:rsidR="00E25077" w:rsidRDefault="00E25077">
      <w:pPr>
        <w:rPr>
          <w:lang w:val="de-DE"/>
        </w:rPr>
      </w:pPr>
      <w:r>
        <w:rPr>
          <w:lang w:val="de-DE"/>
        </w:rPr>
        <w:t>Die negative Aspekte des Smartphones:</w:t>
      </w:r>
    </w:p>
    <w:p w14:paraId="02D7D09C" w14:textId="419ED97F" w:rsidR="00E25077" w:rsidRDefault="00E25077">
      <w:pPr>
        <w:rPr>
          <w:lang w:val="de-DE"/>
        </w:rPr>
      </w:pPr>
      <w:r>
        <w:rPr>
          <w:lang w:val="de-DE"/>
        </w:rPr>
        <w:t xml:space="preserve">Das Smartphones kann uns beeinflussen </w:t>
      </w:r>
      <w:r w:rsidRPr="009731A9">
        <w:t>(influencer</w:t>
      </w:r>
      <w:r>
        <w:rPr>
          <w:lang w:val="de-DE"/>
        </w:rPr>
        <w:t>)</w:t>
      </w:r>
    </w:p>
    <w:p w14:paraId="060AA4B2" w14:textId="24A04506" w:rsidR="00E25077" w:rsidRDefault="00E25077">
      <w:pPr>
        <w:rPr>
          <w:lang w:val="de-DE"/>
        </w:rPr>
      </w:pPr>
      <w:r>
        <w:rPr>
          <w:lang w:val="de-DE"/>
        </w:rPr>
        <w:t>Das Smartphones kann uns isolieren (</w:t>
      </w:r>
      <w:r w:rsidRPr="009731A9">
        <w:t>isoler</w:t>
      </w:r>
      <w:r>
        <w:rPr>
          <w:lang w:val="de-DE"/>
        </w:rPr>
        <w:t>)</w:t>
      </w:r>
    </w:p>
    <w:p w14:paraId="3384C76E" w14:textId="2C7B2640" w:rsidR="00E25077" w:rsidRDefault="00E25077">
      <w:pPr>
        <w:rPr>
          <w:lang w:val="de-DE"/>
        </w:rPr>
      </w:pPr>
      <w:r>
        <w:rPr>
          <w:lang w:val="de-DE"/>
        </w:rPr>
        <w:t>Das Smartphones kann unser Privatleben enthüllen (</w:t>
      </w:r>
      <w:r w:rsidRPr="009731A9">
        <w:t>dévoiler</w:t>
      </w:r>
      <w:r>
        <w:rPr>
          <w:lang w:val="de-DE"/>
        </w:rPr>
        <w:t>)</w:t>
      </w:r>
    </w:p>
    <w:p w14:paraId="342E8656" w14:textId="59FF1F73" w:rsidR="00E25077" w:rsidRDefault="00E25077">
      <w:pPr>
        <w:rPr>
          <w:lang w:val="de-DE"/>
        </w:rPr>
      </w:pPr>
      <w:r>
        <w:rPr>
          <w:lang w:val="de-DE"/>
        </w:rPr>
        <w:t>Das Smartphones kann uns am Steuer wird man nicht kon</w:t>
      </w:r>
      <w:r w:rsidR="00753D0D">
        <w:rPr>
          <w:lang w:val="de-DE"/>
        </w:rPr>
        <w:t>z</w:t>
      </w:r>
      <w:r>
        <w:rPr>
          <w:lang w:val="de-DE"/>
        </w:rPr>
        <w:t>entriert</w:t>
      </w:r>
      <w:r w:rsidR="00753D0D">
        <w:rPr>
          <w:lang w:val="de-DE"/>
        </w:rPr>
        <w:t xml:space="preserve"> und man passt nicht auf. Dann ist es gefährlich (</w:t>
      </w:r>
      <w:r w:rsidR="00753D0D" w:rsidRPr="009731A9">
        <w:t>dangereux</w:t>
      </w:r>
      <w:r w:rsidR="00753D0D">
        <w:rPr>
          <w:lang w:val="de-DE"/>
        </w:rPr>
        <w:t xml:space="preserve">) (auf passen = faire </w:t>
      </w:r>
      <w:r w:rsidR="00753D0D" w:rsidRPr="009731A9">
        <w:t>attention</w:t>
      </w:r>
      <w:r w:rsidR="00753D0D">
        <w:rPr>
          <w:lang w:val="de-DE"/>
        </w:rPr>
        <w:t>)</w:t>
      </w:r>
    </w:p>
    <w:p w14:paraId="40FC22C1" w14:textId="4F51C9A3" w:rsidR="00E25077" w:rsidRDefault="00600C32">
      <w:pPr>
        <w:rPr>
          <w:lang w:val="de-DE"/>
        </w:rPr>
      </w:pPr>
      <w:r>
        <w:rPr>
          <w:lang w:val="de-DE"/>
        </w:rPr>
        <w:t>Wir sprechen nicht mit den anderen.</w:t>
      </w:r>
    </w:p>
    <w:p w14:paraId="3CBB1F9C" w14:textId="09B25AA0" w:rsidR="00600C32" w:rsidRDefault="00600C32">
      <w:pPr>
        <w:rPr>
          <w:lang w:val="de-DE"/>
        </w:rPr>
      </w:pPr>
      <w:r>
        <w:rPr>
          <w:lang w:val="de-DE"/>
        </w:rPr>
        <w:t>Wir genießen die Realität mehr.</w:t>
      </w:r>
    </w:p>
    <w:p w14:paraId="04402F12" w14:textId="01FB6A7A" w:rsidR="0018027C" w:rsidRDefault="0018027C">
      <w:pPr>
        <w:rPr>
          <w:lang w:val="de-DE"/>
        </w:rPr>
      </w:pPr>
      <w:bookmarkStart w:id="0" w:name="_GoBack"/>
      <w:bookmarkEnd w:id="0"/>
      <w:r>
        <w:rPr>
          <w:noProof/>
          <w:lang w:val="de-DE"/>
        </w:rPr>
        <w:drawing>
          <wp:inline distT="0" distB="0" distL="0" distR="0" wp14:anchorId="25306DC3" wp14:editId="3C0D1D4B">
            <wp:extent cx="4221480" cy="4012385"/>
            <wp:effectExtent l="0" t="0" r="0" b="6477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18027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FBAD0" w14:textId="77777777" w:rsidR="008D7D5E" w:rsidRDefault="008D7D5E" w:rsidP="00F4573B">
      <w:pPr>
        <w:spacing w:after="0" w:line="240" w:lineRule="auto"/>
      </w:pPr>
      <w:r>
        <w:separator/>
      </w:r>
    </w:p>
  </w:endnote>
  <w:endnote w:type="continuationSeparator" w:id="0">
    <w:p w14:paraId="701AEA33" w14:textId="77777777" w:rsidR="008D7D5E" w:rsidRDefault="008D7D5E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025D8C47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95CDABC" wp14:editId="5A4044B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952A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5CDAB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E9952A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7A79B" w14:textId="77777777" w:rsidR="008D7D5E" w:rsidRDefault="008D7D5E" w:rsidP="00F4573B">
      <w:pPr>
        <w:spacing w:after="0" w:line="240" w:lineRule="auto"/>
      </w:pPr>
      <w:r>
        <w:separator/>
      </w:r>
    </w:p>
  </w:footnote>
  <w:footnote w:type="continuationSeparator" w:id="0">
    <w:p w14:paraId="5F76DA0F" w14:textId="77777777" w:rsidR="008D7D5E" w:rsidRDefault="008D7D5E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94C39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B57B15">
      <w:t>3</w:t>
    </w:r>
    <w:r>
      <w:tab/>
      <w:t>Deutsch</w:t>
    </w:r>
    <w:r>
      <w:tab/>
    </w:r>
    <w:r w:rsidR="00B57B15">
      <w:rPr>
        <w:lang w:val="de-DE"/>
      </w:rPr>
      <w:t>Donnerstag, den 21. 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6F0B"/>
    <w:multiLevelType w:val="hybridMultilevel"/>
    <w:tmpl w:val="A83A3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15"/>
    <w:rsid w:val="000C0CE6"/>
    <w:rsid w:val="000E66BB"/>
    <w:rsid w:val="00151752"/>
    <w:rsid w:val="00153283"/>
    <w:rsid w:val="0018027C"/>
    <w:rsid w:val="001C17E7"/>
    <w:rsid w:val="002811C2"/>
    <w:rsid w:val="00375AA5"/>
    <w:rsid w:val="0043280A"/>
    <w:rsid w:val="004634A8"/>
    <w:rsid w:val="004A62FC"/>
    <w:rsid w:val="005C131F"/>
    <w:rsid w:val="00600C32"/>
    <w:rsid w:val="006211D3"/>
    <w:rsid w:val="006B7FDA"/>
    <w:rsid w:val="007169EC"/>
    <w:rsid w:val="00753D0D"/>
    <w:rsid w:val="00757735"/>
    <w:rsid w:val="00762FFC"/>
    <w:rsid w:val="0082560B"/>
    <w:rsid w:val="008D7D5E"/>
    <w:rsid w:val="009640A7"/>
    <w:rsid w:val="009731A9"/>
    <w:rsid w:val="009B284E"/>
    <w:rsid w:val="009C4480"/>
    <w:rsid w:val="00AF2AD0"/>
    <w:rsid w:val="00B57B15"/>
    <w:rsid w:val="00BC671E"/>
    <w:rsid w:val="00C82EE5"/>
    <w:rsid w:val="00C932D2"/>
    <w:rsid w:val="00DC30E1"/>
    <w:rsid w:val="00DD4617"/>
    <w:rsid w:val="00E026CE"/>
    <w:rsid w:val="00E25077"/>
    <w:rsid w:val="00EA4EBE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5F395"/>
  <w15:chartTrackingRefBased/>
  <w15:docId w15:val="{05D54D02-2311-45E2-9E01-54AE41F4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57B1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82C682-6D24-4FCE-9724-4B724A00906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C4965A7-A3CC-4E93-94CA-EE764525985B}">
      <dgm:prSet phldrT="[Texte]"/>
      <dgm:spPr/>
      <dgm:t>
        <a:bodyPr/>
        <a:lstStyle/>
        <a:p>
          <a:r>
            <a:rPr lang="fr-FR"/>
            <a:t>Smartphones</a:t>
          </a:r>
        </a:p>
      </dgm:t>
    </dgm:pt>
    <dgm:pt modelId="{B136ECDC-B812-4B08-88B8-5B2AC1CFBAFC}" type="parTrans" cxnId="{41B54894-1BD4-49A9-8A7B-2DBE7FE4A9B8}">
      <dgm:prSet/>
      <dgm:spPr/>
      <dgm:t>
        <a:bodyPr/>
        <a:lstStyle/>
        <a:p>
          <a:endParaRPr lang="fr-FR"/>
        </a:p>
      </dgm:t>
    </dgm:pt>
    <dgm:pt modelId="{D269CFE0-C96A-49E6-BE50-A43985E1406E}" type="sibTrans" cxnId="{41B54894-1BD4-49A9-8A7B-2DBE7FE4A9B8}">
      <dgm:prSet/>
      <dgm:spPr/>
      <dgm:t>
        <a:bodyPr/>
        <a:lstStyle/>
        <a:p>
          <a:endParaRPr lang="fr-FR"/>
        </a:p>
      </dgm:t>
    </dgm:pt>
    <dgm:pt modelId="{C14D20F1-F8A3-4BEF-9405-5741609C54A9}">
      <dgm:prSet phldrT="[Texte]"/>
      <dgm:spPr/>
      <dgm:t>
        <a:bodyPr/>
        <a:lstStyle/>
        <a:p>
          <a:r>
            <a:rPr lang="fr-FR"/>
            <a:t>Positiven Aspekte</a:t>
          </a:r>
        </a:p>
      </dgm:t>
    </dgm:pt>
    <dgm:pt modelId="{B1863D77-AA62-4EAF-88D5-E664D73C3DE7}" type="parTrans" cxnId="{BAFD0349-49DB-49F4-AF62-CC8394B439FA}">
      <dgm:prSet/>
      <dgm:spPr/>
      <dgm:t>
        <a:bodyPr/>
        <a:lstStyle/>
        <a:p>
          <a:endParaRPr lang="fr-FR"/>
        </a:p>
      </dgm:t>
    </dgm:pt>
    <dgm:pt modelId="{233D6568-8BB1-4779-B378-295B95DCA7FF}" type="sibTrans" cxnId="{BAFD0349-49DB-49F4-AF62-CC8394B439FA}">
      <dgm:prSet/>
      <dgm:spPr/>
      <dgm:t>
        <a:bodyPr/>
        <a:lstStyle/>
        <a:p>
          <a:endParaRPr lang="fr-FR"/>
        </a:p>
      </dgm:t>
    </dgm:pt>
    <dgm:pt modelId="{E563D727-243E-4D50-9168-9ABF778D48AC}">
      <dgm:prSet phldrT="[Texte]"/>
      <dgm:spPr/>
      <dgm:t>
        <a:bodyPr/>
        <a:lstStyle/>
        <a:p>
          <a:r>
            <a:rPr lang="fr-FR"/>
            <a:t>Telephonieren</a:t>
          </a:r>
        </a:p>
      </dgm:t>
    </dgm:pt>
    <dgm:pt modelId="{51345280-6CF4-4D49-BAEC-6511E3B3D6A3}" type="parTrans" cxnId="{C4E5B1BF-61D2-4500-BB2A-C5173BAEBA26}">
      <dgm:prSet/>
      <dgm:spPr/>
      <dgm:t>
        <a:bodyPr/>
        <a:lstStyle/>
        <a:p>
          <a:endParaRPr lang="fr-FR"/>
        </a:p>
      </dgm:t>
    </dgm:pt>
    <dgm:pt modelId="{35BEE635-F45F-4DF9-B656-9587205B9399}" type="sibTrans" cxnId="{C4E5B1BF-61D2-4500-BB2A-C5173BAEBA26}">
      <dgm:prSet/>
      <dgm:spPr/>
      <dgm:t>
        <a:bodyPr/>
        <a:lstStyle/>
        <a:p>
          <a:endParaRPr lang="fr-FR"/>
        </a:p>
      </dgm:t>
    </dgm:pt>
    <dgm:pt modelId="{91F1BB99-9195-4DA6-B53B-35BF5E1181BD}">
      <dgm:prSet phldrT="[Texte]"/>
      <dgm:spPr/>
      <dgm:t>
        <a:bodyPr/>
        <a:lstStyle/>
        <a:p>
          <a:r>
            <a:rPr lang="fr-FR"/>
            <a:t>SMS schreiben</a:t>
          </a:r>
        </a:p>
      </dgm:t>
    </dgm:pt>
    <dgm:pt modelId="{E2285177-C44E-4CB9-B7B1-0A1A82C27333}" type="parTrans" cxnId="{854FD5DB-6D0A-4DB8-9670-7B407BDC6A4C}">
      <dgm:prSet/>
      <dgm:spPr/>
      <dgm:t>
        <a:bodyPr/>
        <a:lstStyle/>
        <a:p>
          <a:endParaRPr lang="fr-FR"/>
        </a:p>
      </dgm:t>
    </dgm:pt>
    <dgm:pt modelId="{21161222-3F5C-4FE4-BE0D-DFB447A5A235}" type="sibTrans" cxnId="{854FD5DB-6D0A-4DB8-9670-7B407BDC6A4C}">
      <dgm:prSet/>
      <dgm:spPr/>
      <dgm:t>
        <a:bodyPr/>
        <a:lstStyle/>
        <a:p>
          <a:endParaRPr lang="fr-FR"/>
        </a:p>
      </dgm:t>
    </dgm:pt>
    <dgm:pt modelId="{74F05FAC-62A1-4AEF-8A7E-C0DDD614F9D6}">
      <dgm:prSet phldrT="[Texte]"/>
      <dgm:spPr/>
      <dgm:t>
        <a:bodyPr/>
        <a:lstStyle/>
        <a:p>
          <a:r>
            <a:rPr lang="fr-FR"/>
            <a:t>Negativen Aspekte</a:t>
          </a:r>
        </a:p>
      </dgm:t>
    </dgm:pt>
    <dgm:pt modelId="{762EE6EB-A9D0-47EC-B616-E169F54BE9AE}" type="parTrans" cxnId="{09DAD401-F465-4C2A-B70A-8EC7B8FD5980}">
      <dgm:prSet/>
      <dgm:spPr/>
      <dgm:t>
        <a:bodyPr/>
        <a:lstStyle/>
        <a:p>
          <a:endParaRPr lang="fr-FR"/>
        </a:p>
      </dgm:t>
    </dgm:pt>
    <dgm:pt modelId="{6343E7D2-AB5C-480B-9F2C-D66341840284}" type="sibTrans" cxnId="{09DAD401-F465-4C2A-B70A-8EC7B8FD5980}">
      <dgm:prSet/>
      <dgm:spPr/>
      <dgm:t>
        <a:bodyPr/>
        <a:lstStyle/>
        <a:p>
          <a:endParaRPr lang="fr-FR"/>
        </a:p>
      </dgm:t>
    </dgm:pt>
    <dgm:pt modelId="{303EBF97-6C1B-40DF-9110-83602B710D89}">
      <dgm:prSet phldrT="[Texte]"/>
      <dgm:spPr/>
      <dgm:t>
        <a:bodyPr/>
        <a:lstStyle/>
        <a:p>
          <a:r>
            <a:rPr lang="fr-FR"/>
            <a:t>beeinflussen</a:t>
          </a:r>
        </a:p>
      </dgm:t>
    </dgm:pt>
    <dgm:pt modelId="{8E370EBB-6C7D-4496-AA00-41CC4260942A}" type="parTrans" cxnId="{3A8AA031-D5E9-410A-B9C4-3B2F673C2108}">
      <dgm:prSet/>
      <dgm:spPr/>
      <dgm:t>
        <a:bodyPr/>
        <a:lstStyle/>
        <a:p>
          <a:endParaRPr lang="fr-FR"/>
        </a:p>
      </dgm:t>
    </dgm:pt>
    <dgm:pt modelId="{1E9B44BF-31FB-428C-839D-30D61CEF6385}" type="sibTrans" cxnId="{3A8AA031-D5E9-410A-B9C4-3B2F673C2108}">
      <dgm:prSet/>
      <dgm:spPr/>
      <dgm:t>
        <a:bodyPr/>
        <a:lstStyle/>
        <a:p>
          <a:endParaRPr lang="fr-FR"/>
        </a:p>
      </dgm:t>
    </dgm:pt>
    <dgm:pt modelId="{562A75F7-29FD-40AB-BB39-8B8BB717B417}">
      <dgm:prSet phldrT="[Texte]"/>
      <dgm:spPr/>
      <dgm:t>
        <a:bodyPr/>
        <a:lstStyle/>
        <a:p>
          <a:r>
            <a:rPr lang="fr-FR"/>
            <a:t>Spielen</a:t>
          </a:r>
        </a:p>
      </dgm:t>
    </dgm:pt>
    <dgm:pt modelId="{4EFA17ED-8D8F-498F-B3DE-5055B768BC90}" type="parTrans" cxnId="{9D31FA37-07BA-4A98-9A2E-618C059CDDBA}">
      <dgm:prSet/>
      <dgm:spPr/>
      <dgm:t>
        <a:bodyPr/>
        <a:lstStyle/>
        <a:p>
          <a:endParaRPr lang="fr-FR"/>
        </a:p>
      </dgm:t>
    </dgm:pt>
    <dgm:pt modelId="{113A22AD-AA62-4E38-AB2D-BB3053218795}" type="sibTrans" cxnId="{9D31FA37-07BA-4A98-9A2E-618C059CDDBA}">
      <dgm:prSet/>
      <dgm:spPr/>
      <dgm:t>
        <a:bodyPr/>
        <a:lstStyle/>
        <a:p>
          <a:endParaRPr lang="fr-FR"/>
        </a:p>
      </dgm:t>
    </dgm:pt>
    <dgm:pt modelId="{285F84BE-BCDE-457A-A0A1-D40336D1C058}">
      <dgm:prSet phldrT="[Texte]"/>
      <dgm:spPr/>
      <dgm:t>
        <a:bodyPr/>
        <a:lstStyle/>
        <a:p>
          <a:r>
            <a:rPr lang="fr-FR"/>
            <a:t>eine Nachich</a:t>
          </a:r>
        </a:p>
      </dgm:t>
    </dgm:pt>
    <dgm:pt modelId="{D3F8D36F-6050-458F-8B7F-7A36A37052A6}" type="parTrans" cxnId="{0DA11156-5BCF-4CD5-9D1D-324A9AF91D6D}">
      <dgm:prSet/>
      <dgm:spPr/>
      <dgm:t>
        <a:bodyPr/>
        <a:lstStyle/>
        <a:p>
          <a:endParaRPr lang="fr-FR"/>
        </a:p>
      </dgm:t>
    </dgm:pt>
    <dgm:pt modelId="{ACA13D37-5BE9-42A1-87BF-ED876FB3B8CD}" type="sibTrans" cxnId="{0DA11156-5BCF-4CD5-9D1D-324A9AF91D6D}">
      <dgm:prSet/>
      <dgm:spPr/>
      <dgm:t>
        <a:bodyPr/>
        <a:lstStyle/>
        <a:p>
          <a:endParaRPr lang="fr-FR"/>
        </a:p>
      </dgm:t>
    </dgm:pt>
    <dgm:pt modelId="{281CD4A4-A66F-469C-AC68-DBFBEEF7D577}">
      <dgm:prSet phldrT="[Texte]"/>
      <dgm:spPr/>
      <dgm:t>
        <a:bodyPr/>
        <a:lstStyle/>
        <a:p>
          <a:r>
            <a:rPr lang="fr-FR"/>
            <a:t>Fotos</a:t>
          </a:r>
        </a:p>
      </dgm:t>
    </dgm:pt>
    <dgm:pt modelId="{219B83C2-4A1E-4D0B-81E4-FC3812CCB15D}" type="parTrans" cxnId="{22EBD9BC-BFEE-4208-96C9-E8F987F39380}">
      <dgm:prSet/>
      <dgm:spPr/>
      <dgm:t>
        <a:bodyPr/>
        <a:lstStyle/>
        <a:p>
          <a:endParaRPr lang="fr-FR"/>
        </a:p>
      </dgm:t>
    </dgm:pt>
    <dgm:pt modelId="{5646284B-340B-4558-92C4-D7D8F1C8A99C}" type="sibTrans" cxnId="{22EBD9BC-BFEE-4208-96C9-E8F987F39380}">
      <dgm:prSet/>
      <dgm:spPr/>
      <dgm:t>
        <a:bodyPr/>
        <a:lstStyle/>
        <a:p>
          <a:endParaRPr lang="fr-FR"/>
        </a:p>
      </dgm:t>
    </dgm:pt>
    <dgm:pt modelId="{4EF15899-4216-48BF-AD13-321A0EF3F70F}">
      <dgm:prSet phldrT="[Texte]"/>
      <dgm:spPr/>
      <dgm:t>
        <a:bodyPr/>
        <a:lstStyle/>
        <a:p>
          <a:r>
            <a:rPr lang="fr-FR"/>
            <a:t>Selfies machen</a:t>
          </a:r>
        </a:p>
      </dgm:t>
    </dgm:pt>
    <dgm:pt modelId="{EAA9D8FD-563E-42A7-88FC-2C673ECEC48F}" type="parTrans" cxnId="{5021418E-1146-47F7-BED5-23D0495180AA}">
      <dgm:prSet/>
      <dgm:spPr/>
      <dgm:t>
        <a:bodyPr/>
        <a:lstStyle/>
        <a:p>
          <a:endParaRPr lang="fr-FR"/>
        </a:p>
      </dgm:t>
    </dgm:pt>
    <dgm:pt modelId="{3C313387-DF88-4E23-B2F3-A139B54BBA88}" type="sibTrans" cxnId="{5021418E-1146-47F7-BED5-23D0495180AA}">
      <dgm:prSet/>
      <dgm:spPr/>
      <dgm:t>
        <a:bodyPr/>
        <a:lstStyle/>
        <a:p>
          <a:endParaRPr lang="fr-FR"/>
        </a:p>
      </dgm:t>
    </dgm:pt>
    <dgm:pt modelId="{D3DB2928-F21A-4655-B58C-9349CABD8B8A}">
      <dgm:prSet phldrT="[Texte]"/>
      <dgm:spPr/>
      <dgm:t>
        <a:bodyPr/>
        <a:lstStyle/>
        <a:p>
          <a:r>
            <a:rPr lang="fr-FR"/>
            <a:t>Internet</a:t>
          </a:r>
        </a:p>
      </dgm:t>
    </dgm:pt>
    <dgm:pt modelId="{C33DA49A-EBA5-4461-AEA7-8E863F3F739C}" type="parTrans" cxnId="{08861AB4-E189-4773-BE79-6B7E5696F6C9}">
      <dgm:prSet/>
      <dgm:spPr/>
      <dgm:t>
        <a:bodyPr/>
        <a:lstStyle/>
        <a:p>
          <a:endParaRPr lang="fr-FR"/>
        </a:p>
      </dgm:t>
    </dgm:pt>
    <dgm:pt modelId="{4607669B-914F-44AD-A5A3-75731A93194F}" type="sibTrans" cxnId="{08861AB4-E189-4773-BE79-6B7E5696F6C9}">
      <dgm:prSet/>
      <dgm:spPr/>
      <dgm:t>
        <a:bodyPr/>
        <a:lstStyle/>
        <a:p>
          <a:endParaRPr lang="fr-FR"/>
        </a:p>
      </dgm:t>
    </dgm:pt>
    <dgm:pt modelId="{C41A0207-1313-4C80-83F1-B4CDA5B66B55}">
      <dgm:prSet phldrT="[Texte]"/>
      <dgm:spPr/>
      <dgm:t>
        <a:bodyPr/>
        <a:lstStyle/>
        <a:p>
          <a:r>
            <a:rPr lang="fr-FR"/>
            <a:t>Film machen</a:t>
          </a:r>
        </a:p>
      </dgm:t>
    </dgm:pt>
    <dgm:pt modelId="{B3AB5673-9BEB-4C1F-A924-928FA629C6EA}" type="parTrans" cxnId="{7D766D60-29B8-44CE-BFC3-A06A8E18727F}">
      <dgm:prSet/>
      <dgm:spPr/>
      <dgm:t>
        <a:bodyPr/>
        <a:lstStyle/>
        <a:p>
          <a:endParaRPr lang="fr-FR"/>
        </a:p>
      </dgm:t>
    </dgm:pt>
    <dgm:pt modelId="{20D53A8B-8F45-4AAA-BC42-5482072788EF}" type="sibTrans" cxnId="{7D766D60-29B8-44CE-BFC3-A06A8E18727F}">
      <dgm:prSet/>
      <dgm:spPr/>
      <dgm:t>
        <a:bodyPr/>
        <a:lstStyle/>
        <a:p>
          <a:endParaRPr lang="fr-FR"/>
        </a:p>
      </dgm:t>
    </dgm:pt>
    <dgm:pt modelId="{70395460-7357-4EBD-AFA5-3BCC00EA3440}">
      <dgm:prSet phldrT="[Texte]"/>
      <dgm:spPr/>
      <dgm:t>
        <a:bodyPr/>
        <a:lstStyle/>
        <a:p>
          <a:r>
            <a:rPr lang="fr-FR"/>
            <a:t>Videos ansehen</a:t>
          </a:r>
        </a:p>
      </dgm:t>
    </dgm:pt>
    <dgm:pt modelId="{8A324C40-7A06-41C4-8255-671B063D70A6}" type="parTrans" cxnId="{B549D3BB-9A54-4012-B4DC-4BD39EE56758}">
      <dgm:prSet/>
      <dgm:spPr/>
      <dgm:t>
        <a:bodyPr/>
        <a:lstStyle/>
        <a:p>
          <a:endParaRPr lang="fr-FR"/>
        </a:p>
      </dgm:t>
    </dgm:pt>
    <dgm:pt modelId="{F0874837-95FB-4742-8A49-ABC91B0CC5DB}" type="sibTrans" cxnId="{B549D3BB-9A54-4012-B4DC-4BD39EE56758}">
      <dgm:prSet/>
      <dgm:spPr/>
      <dgm:t>
        <a:bodyPr/>
        <a:lstStyle/>
        <a:p>
          <a:endParaRPr lang="fr-FR"/>
        </a:p>
      </dgm:t>
    </dgm:pt>
    <dgm:pt modelId="{5D8C1041-EF4D-484E-9436-FC6C2A430728}">
      <dgm:prSet phldrT="[Texte]"/>
      <dgm:spPr/>
      <dgm:t>
        <a:bodyPr/>
        <a:lstStyle/>
        <a:p>
          <a:r>
            <a:rPr lang="fr-FR"/>
            <a:t>suchen</a:t>
          </a:r>
        </a:p>
      </dgm:t>
    </dgm:pt>
    <dgm:pt modelId="{A2B9476F-32E4-4F5D-97CC-34F84135CFB3}" type="parTrans" cxnId="{5E57A0E1-B54B-460B-A068-7CD6AE1DC02C}">
      <dgm:prSet/>
      <dgm:spPr/>
      <dgm:t>
        <a:bodyPr/>
        <a:lstStyle/>
        <a:p>
          <a:endParaRPr lang="fr-FR"/>
        </a:p>
      </dgm:t>
    </dgm:pt>
    <dgm:pt modelId="{78588EBF-FD31-4208-9E60-46F3236812AB}" type="sibTrans" cxnId="{5E57A0E1-B54B-460B-A068-7CD6AE1DC02C}">
      <dgm:prSet/>
      <dgm:spPr/>
      <dgm:t>
        <a:bodyPr/>
        <a:lstStyle/>
        <a:p>
          <a:endParaRPr lang="fr-FR"/>
        </a:p>
      </dgm:t>
    </dgm:pt>
    <dgm:pt modelId="{A67EA4AA-65D8-496C-9237-E65136D53CFA}">
      <dgm:prSet phldrT="[Texte]"/>
      <dgm:spPr/>
      <dgm:t>
        <a:bodyPr/>
        <a:lstStyle/>
        <a:p>
          <a:r>
            <a:rPr lang="fr-FR"/>
            <a:t>shoppen</a:t>
          </a:r>
        </a:p>
      </dgm:t>
    </dgm:pt>
    <dgm:pt modelId="{8EAE8FE5-47F4-4DC9-8408-8660BBDDC637}" type="parTrans" cxnId="{408721EF-F032-4199-89B5-72B4669E840C}">
      <dgm:prSet/>
      <dgm:spPr/>
      <dgm:t>
        <a:bodyPr/>
        <a:lstStyle/>
        <a:p>
          <a:endParaRPr lang="fr-FR"/>
        </a:p>
      </dgm:t>
    </dgm:pt>
    <dgm:pt modelId="{784FBCBE-29D3-4DC3-AD0A-4FE0E4AB4B3E}" type="sibTrans" cxnId="{408721EF-F032-4199-89B5-72B4669E840C}">
      <dgm:prSet/>
      <dgm:spPr/>
      <dgm:t>
        <a:bodyPr/>
        <a:lstStyle/>
        <a:p>
          <a:endParaRPr lang="fr-FR"/>
        </a:p>
      </dgm:t>
    </dgm:pt>
    <dgm:pt modelId="{5ECC47D0-E052-4448-9514-368285CC1E0E}">
      <dgm:prSet phldrT="[Texte]"/>
      <dgm:spPr/>
      <dgm:t>
        <a:bodyPr/>
        <a:lstStyle/>
        <a:p>
          <a:r>
            <a:rPr lang="fr-FR"/>
            <a:t>bezahlen</a:t>
          </a:r>
        </a:p>
      </dgm:t>
    </dgm:pt>
    <dgm:pt modelId="{223950A2-CD19-4A4D-B072-AB1A30C4C05E}" type="parTrans" cxnId="{4A1E71B7-9606-43F3-A57B-0BC2B57B7576}">
      <dgm:prSet/>
      <dgm:spPr/>
      <dgm:t>
        <a:bodyPr/>
        <a:lstStyle/>
        <a:p>
          <a:endParaRPr lang="fr-FR"/>
        </a:p>
      </dgm:t>
    </dgm:pt>
    <dgm:pt modelId="{C857BED4-EAAA-4E10-A99B-35D6DA88C0F6}" type="sibTrans" cxnId="{4A1E71B7-9606-43F3-A57B-0BC2B57B7576}">
      <dgm:prSet/>
      <dgm:spPr/>
      <dgm:t>
        <a:bodyPr/>
        <a:lstStyle/>
        <a:p>
          <a:endParaRPr lang="fr-FR"/>
        </a:p>
      </dgm:t>
    </dgm:pt>
    <dgm:pt modelId="{49DD9A0F-1BAD-488E-AFC0-ACAB929BDCF8}">
      <dgm:prSet phldrT="[Texte]"/>
      <dgm:spPr/>
      <dgm:t>
        <a:bodyPr/>
        <a:lstStyle/>
        <a:p>
          <a:r>
            <a:rPr lang="fr-FR"/>
            <a:t>schicken</a:t>
          </a:r>
        </a:p>
      </dgm:t>
    </dgm:pt>
    <dgm:pt modelId="{0A38D60F-6519-41FB-9BFF-151F89F4211A}" type="parTrans" cxnId="{287C2025-4DF8-4AD4-906A-CB114E8FB00F}">
      <dgm:prSet/>
      <dgm:spPr/>
      <dgm:t>
        <a:bodyPr/>
        <a:lstStyle/>
        <a:p>
          <a:endParaRPr lang="fr-FR"/>
        </a:p>
      </dgm:t>
    </dgm:pt>
    <dgm:pt modelId="{412467E7-25F5-4B5A-8018-0B3C4C3EC93A}" type="sibTrans" cxnId="{287C2025-4DF8-4AD4-906A-CB114E8FB00F}">
      <dgm:prSet/>
      <dgm:spPr/>
      <dgm:t>
        <a:bodyPr/>
        <a:lstStyle/>
        <a:p>
          <a:endParaRPr lang="fr-FR"/>
        </a:p>
      </dgm:t>
    </dgm:pt>
    <dgm:pt modelId="{E8C90690-ECD6-429E-A06D-257C2F0F0C7C}">
      <dgm:prSet phldrT="[Texte]"/>
      <dgm:spPr/>
      <dgm:t>
        <a:bodyPr/>
        <a:lstStyle/>
        <a:p>
          <a:r>
            <a:rPr lang="fr-FR"/>
            <a:t>bekommen</a:t>
          </a:r>
        </a:p>
      </dgm:t>
    </dgm:pt>
    <dgm:pt modelId="{2CC2EBAE-4F35-4DAD-8F99-8AF3FDC1ED37}" type="parTrans" cxnId="{6E922A50-41E2-40FB-8F1E-29DBF84A3077}">
      <dgm:prSet/>
      <dgm:spPr/>
      <dgm:t>
        <a:bodyPr/>
        <a:lstStyle/>
        <a:p>
          <a:endParaRPr lang="fr-FR"/>
        </a:p>
      </dgm:t>
    </dgm:pt>
    <dgm:pt modelId="{03FE63F5-BF3B-494B-AB9C-82E9C42C7F26}" type="sibTrans" cxnId="{6E922A50-41E2-40FB-8F1E-29DBF84A3077}">
      <dgm:prSet/>
      <dgm:spPr/>
      <dgm:t>
        <a:bodyPr/>
        <a:lstStyle/>
        <a:p>
          <a:endParaRPr lang="fr-FR"/>
        </a:p>
      </dgm:t>
    </dgm:pt>
    <dgm:pt modelId="{F73085CB-B839-4F35-B42D-E0AE097BF534}">
      <dgm:prSet phldrT="[Texte]"/>
      <dgm:spPr/>
      <dgm:t>
        <a:bodyPr/>
        <a:lstStyle/>
        <a:p>
          <a:r>
            <a:rPr lang="fr-FR"/>
            <a:t>isolieren</a:t>
          </a:r>
        </a:p>
      </dgm:t>
    </dgm:pt>
    <dgm:pt modelId="{BF93A40D-7359-4C28-92BA-C5079FE5A4F9}" type="parTrans" cxnId="{88BE66AA-D1F8-4958-B5B5-371DBC4343CE}">
      <dgm:prSet/>
      <dgm:spPr/>
      <dgm:t>
        <a:bodyPr/>
        <a:lstStyle/>
        <a:p>
          <a:endParaRPr lang="fr-FR"/>
        </a:p>
      </dgm:t>
    </dgm:pt>
    <dgm:pt modelId="{5E1B432A-E98D-400D-ADB1-66F69B9EEFB6}" type="sibTrans" cxnId="{88BE66AA-D1F8-4958-B5B5-371DBC4343CE}">
      <dgm:prSet/>
      <dgm:spPr/>
      <dgm:t>
        <a:bodyPr/>
        <a:lstStyle/>
        <a:p>
          <a:endParaRPr lang="fr-FR"/>
        </a:p>
      </dgm:t>
    </dgm:pt>
    <dgm:pt modelId="{F8CD48FC-C565-4C31-B30E-2BAA5E4C24F2}">
      <dgm:prSet phldrT="[Texte]"/>
      <dgm:spPr/>
      <dgm:t>
        <a:bodyPr/>
        <a:lstStyle/>
        <a:p>
          <a:r>
            <a:rPr lang="fr-FR"/>
            <a:t>Privatleben enthüllen</a:t>
          </a:r>
        </a:p>
      </dgm:t>
    </dgm:pt>
    <dgm:pt modelId="{64C9123B-2F29-438F-ADFC-42326CB25430}" type="parTrans" cxnId="{962B6DA2-3B48-4FF8-91C4-C86C7907F27D}">
      <dgm:prSet/>
      <dgm:spPr/>
      <dgm:t>
        <a:bodyPr/>
        <a:lstStyle/>
        <a:p>
          <a:endParaRPr lang="fr-FR"/>
        </a:p>
      </dgm:t>
    </dgm:pt>
    <dgm:pt modelId="{7C75A36D-D7F4-4BE0-B2BF-608A523FF50F}" type="sibTrans" cxnId="{962B6DA2-3B48-4FF8-91C4-C86C7907F27D}">
      <dgm:prSet/>
      <dgm:spPr/>
      <dgm:t>
        <a:bodyPr/>
        <a:lstStyle/>
        <a:p>
          <a:endParaRPr lang="fr-FR"/>
        </a:p>
      </dgm:t>
    </dgm:pt>
    <dgm:pt modelId="{120A2F18-A716-4487-898D-A903603DF055}">
      <dgm:prSet phldrT="[Texte]"/>
      <dgm:spPr/>
      <dgm:t>
        <a:bodyPr/>
        <a:lstStyle/>
        <a:p>
          <a:r>
            <a:rPr lang="fr-FR"/>
            <a:t>am Steuer</a:t>
          </a:r>
        </a:p>
      </dgm:t>
    </dgm:pt>
    <dgm:pt modelId="{C33C7CD6-FB2C-4F55-8CA8-C16955984328}" type="parTrans" cxnId="{14028982-2DEB-414B-B3F8-28EC1CC646CA}">
      <dgm:prSet/>
      <dgm:spPr/>
      <dgm:t>
        <a:bodyPr/>
        <a:lstStyle/>
        <a:p>
          <a:endParaRPr lang="fr-FR"/>
        </a:p>
      </dgm:t>
    </dgm:pt>
    <dgm:pt modelId="{AC7456B1-F205-49A9-8EC6-693055E8EDC1}" type="sibTrans" cxnId="{14028982-2DEB-414B-B3F8-28EC1CC646CA}">
      <dgm:prSet/>
      <dgm:spPr/>
      <dgm:t>
        <a:bodyPr/>
        <a:lstStyle/>
        <a:p>
          <a:endParaRPr lang="fr-FR"/>
        </a:p>
      </dgm:t>
    </dgm:pt>
    <dgm:pt modelId="{3EDDF149-27A9-4576-B41C-3FF0EA998640}">
      <dgm:prSet phldrT="[Texte]"/>
      <dgm:spPr/>
      <dgm:t>
        <a:bodyPr/>
        <a:lstStyle/>
        <a:p>
          <a:r>
            <a:rPr lang="fr-FR"/>
            <a:t>nich konzentriert</a:t>
          </a:r>
        </a:p>
      </dgm:t>
    </dgm:pt>
    <dgm:pt modelId="{C4119033-7AA9-49E1-8D72-6CF71B7C4947}" type="parTrans" cxnId="{C4D4930F-29BE-41A0-8544-A83EBFEE119A}">
      <dgm:prSet/>
      <dgm:spPr/>
      <dgm:t>
        <a:bodyPr/>
        <a:lstStyle/>
        <a:p>
          <a:endParaRPr lang="fr-FR"/>
        </a:p>
      </dgm:t>
    </dgm:pt>
    <dgm:pt modelId="{F154C545-2412-42A7-94B5-D972C2D0B5B8}" type="sibTrans" cxnId="{C4D4930F-29BE-41A0-8544-A83EBFEE119A}">
      <dgm:prSet/>
      <dgm:spPr/>
      <dgm:t>
        <a:bodyPr/>
        <a:lstStyle/>
        <a:p>
          <a:endParaRPr lang="fr-FR"/>
        </a:p>
      </dgm:t>
    </dgm:pt>
    <dgm:pt modelId="{A94A772E-D60E-4F2D-909A-6D58CF88C516}">
      <dgm:prSet phldrT="[Texte]"/>
      <dgm:spPr/>
      <dgm:t>
        <a:bodyPr/>
        <a:lstStyle/>
        <a:p>
          <a:r>
            <a:rPr lang="fr-FR"/>
            <a:t>nicht aufpassen</a:t>
          </a:r>
        </a:p>
      </dgm:t>
    </dgm:pt>
    <dgm:pt modelId="{7ADC3B01-91E9-4575-B971-C882EEDB5345}" type="parTrans" cxnId="{85A792F9-AE50-4684-A197-3D8F1D216A58}">
      <dgm:prSet/>
      <dgm:spPr/>
      <dgm:t>
        <a:bodyPr/>
        <a:lstStyle/>
        <a:p>
          <a:endParaRPr lang="fr-FR"/>
        </a:p>
      </dgm:t>
    </dgm:pt>
    <dgm:pt modelId="{18A6CAE7-08DD-48AD-BACE-AFBBD20D4C3A}" type="sibTrans" cxnId="{85A792F9-AE50-4684-A197-3D8F1D216A58}">
      <dgm:prSet/>
      <dgm:spPr/>
      <dgm:t>
        <a:bodyPr/>
        <a:lstStyle/>
        <a:p>
          <a:endParaRPr lang="fr-FR"/>
        </a:p>
      </dgm:t>
    </dgm:pt>
    <dgm:pt modelId="{52C9C807-4DD3-45DC-AF70-5228E14C7177}">
      <dgm:prSet phldrT="[Texte]"/>
      <dgm:spPr/>
      <dgm:t>
        <a:bodyPr/>
        <a:lstStyle/>
        <a:p>
          <a:r>
            <a:rPr lang="fr-FR"/>
            <a:t>mit anderen nicht sprechen</a:t>
          </a:r>
        </a:p>
      </dgm:t>
    </dgm:pt>
    <dgm:pt modelId="{EFCD18FB-03C8-421B-B4E6-C812F1484749}" type="parTrans" cxnId="{FA1C530A-BDC2-4752-A9FB-49E4906FBFE4}">
      <dgm:prSet/>
      <dgm:spPr/>
      <dgm:t>
        <a:bodyPr/>
        <a:lstStyle/>
        <a:p>
          <a:endParaRPr lang="fr-FR"/>
        </a:p>
      </dgm:t>
    </dgm:pt>
    <dgm:pt modelId="{C7B10D4A-35AD-467A-9427-00D0633892F7}" type="sibTrans" cxnId="{FA1C530A-BDC2-4752-A9FB-49E4906FBFE4}">
      <dgm:prSet/>
      <dgm:spPr/>
      <dgm:t>
        <a:bodyPr/>
        <a:lstStyle/>
        <a:p>
          <a:endParaRPr lang="fr-FR"/>
        </a:p>
      </dgm:t>
    </dgm:pt>
    <dgm:pt modelId="{CFBFB477-06DB-4758-8822-507A51AAF52D}">
      <dgm:prSet phldrT="[Texte]"/>
      <dgm:spPr/>
      <dgm:t>
        <a:bodyPr/>
        <a:lstStyle/>
        <a:p>
          <a:r>
            <a:rPr lang="fr-FR"/>
            <a:t>gefährlich</a:t>
          </a:r>
        </a:p>
      </dgm:t>
    </dgm:pt>
    <dgm:pt modelId="{E814868D-B4AA-461B-AA46-9CDF2720A298}" type="parTrans" cxnId="{A7C37EDE-C793-404C-A6CA-2CD44506CB2A}">
      <dgm:prSet/>
      <dgm:spPr/>
      <dgm:t>
        <a:bodyPr/>
        <a:lstStyle/>
        <a:p>
          <a:endParaRPr lang="fr-FR"/>
        </a:p>
      </dgm:t>
    </dgm:pt>
    <dgm:pt modelId="{2E0532A8-F340-4934-8F0D-0F3D4CF802B3}" type="sibTrans" cxnId="{A7C37EDE-C793-404C-A6CA-2CD44506CB2A}">
      <dgm:prSet/>
      <dgm:spPr/>
      <dgm:t>
        <a:bodyPr/>
        <a:lstStyle/>
        <a:p>
          <a:endParaRPr lang="fr-FR"/>
        </a:p>
      </dgm:t>
    </dgm:pt>
    <dgm:pt modelId="{FE66A429-F77A-4AFD-A4E3-02A2D013B882}">
      <dgm:prSet phldrT="[Texte]"/>
      <dgm:spPr/>
      <dgm:t>
        <a:bodyPr/>
        <a:lstStyle/>
        <a:p>
          <a:r>
            <a:rPr lang="fr-FR"/>
            <a:t>die Realität genie</a:t>
          </a:r>
          <a:r>
            <a:rPr lang="de-DE"/>
            <a:t>ß</a:t>
          </a:r>
          <a:r>
            <a:rPr lang="fr-FR"/>
            <a:t>en</a:t>
          </a:r>
        </a:p>
      </dgm:t>
    </dgm:pt>
    <dgm:pt modelId="{D5D594E1-CA77-4E46-985B-A425148171C4}" type="parTrans" cxnId="{1A7A9B38-B236-4F34-9571-6F954C723362}">
      <dgm:prSet/>
      <dgm:spPr/>
      <dgm:t>
        <a:bodyPr/>
        <a:lstStyle/>
        <a:p>
          <a:endParaRPr lang="fr-FR"/>
        </a:p>
      </dgm:t>
    </dgm:pt>
    <dgm:pt modelId="{6BED4D02-C9BF-41F9-99F7-762FA1D21A2C}" type="sibTrans" cxnId="{1A7A9B38-B236-4F34-9571-6F954C723362}">
      <dgm:prSet/>
      <dgm:spPr/>
      <dgm:t>
        <a:bodyPr/>
        <a:lstStyle/>
        <a:p>
          <a:endParaRPr lang="fr-FR"/>
        </a:p>
      </dgm:t>
    </dgm:pt>
    <dgm:pt modelId="{1164EE61-2EF7-47F3-B902-A2E08E709AE1}">
      <dgm:prSet phldrT="[Texte]"/>
      <dgm:spPr/>
      <dgm:t>
        <a:bodyPr/>
        <a:lstStyle/>
        <a:p>
          <a:r>
            <a:rPr lang="fr-FR"/>
            <a:t>machen</a:t>
          </a:r>
        </a:p>
      </dgm:t>
    </dgm:pt>
    <dgm:pt modelId="{624C2BCC-8593-43A9-B65F-F34EF8577049}" type="parTrans" cxnId="{191D1CD4-31C8-454C-AB92-33373DEE42A0}">
      <dgm:prSet/>
      <dgm:spPr/>
      <dgm:t>
        <a:bodyPr/>
        <a:lstStyle/>
        <a:p>
          <a:endParaRPr lang="fr-FR"/>
        </a:p>
      </dgm:t>
    </dgm:pt>
    <dgm:pt modelId="{239F0847-4174-48B2-995E-85F004766B99}" type="sibTrans" cxnId="{191D1CD4-31C8-454C-AB92-33373DEE42A0}">
      <dgm:prSet/>
      <dgm:spPr/>
      <dgm:t>
        <a:bodyPr/>
        <a:lstStyle/>
        <a:p>
          <a:endParaRPr lang="fr-FR"/>
        </a:p>
      </dgm:t>
    </dgm:pt>
    <dgm:pt modelId="{933127A1-1911-4033-AE53-D55FD85CDFB2}">
      <dgm:prSet phldrT="[Texte]"/>
      <dgm:spPr/>
      <dgm:t>
        <a:bodyPr/>
        <a:lstStyle/>
        <a:p>
          <a:r>
            <a:rPr lang="fr-FR"/>
            <a:t>schiken</a:t>
          </a:r>
        </a:p>
      </dgm:t>
    </dgm:pt>
    <dgm:pt modelId="{D60EF121-140E-4907-ACE1-1E6086D42E8B}" type="parTrans" cxnId="{67D42440-9439-45CF-8F3B-7679466F32A2}">
      <dgm:prSet/>
      <dgm:spPr/>
      <dgm:t>
        <a:bodyPr/>
        <a:lstStyle/>
        <a:p>
          <a:endParaRPr lang="fr-FR"/>
        </a:p>
      </dgm:t>
    </dgm:pt>
    <dgm:pt modelId="{E1F81113-69BA-4A01-8229-3AE644121313}" type="sibTrans" cxnId="{67D42440-9439-45CF-8F3B-7679466F32A2}">
      <dgm:prSet/>
      <dgm:spPr/>
      <dgm:t>
        <a:bodyPr/>
        <a:lstStyle/>
        <a:p>
          <a:endParaRPr lang="fr-FR"/>
        </a:p>
      </dgm:t>
    </dgm:pt>
    <dgm:pt modelId="{99C143D2-4643-41BC-B709-329299812DF2}" type="pres">
      <dgm:prSet presAssocID="{E082C682-6D24-4FCE-9724-4B724A0090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E8B089-BF6A-45E4-9DD3-06F200BE2CC9}" type="pres">
      <dgm:prSet presAssocID="{BC4965A7-A3CC-4E93-94CA-EE764525985B}" presName="hierRoot1" presStyleCnt="0">
        <dgm:presLayoutVars>
          <dgm:hierBranch val="init"/>
        </dgm:presLayoutVars>
      </dgm:prSet>
      <dgm:spPr/>
    </dgm:pt>
    <dgm:pt modelId="{BDA5F01D-96B0-4EC9-96AC-AEEE0FBCA1B5}" type="pres">
      <dgm:prSet presAssocID="{BC4965A7-A3CC-4E93-94CA-EE764525985B}" presName="rootComposite1" presStyleCnt="0"/>
      <dgm:spPr/>
    </dgm:pt>
    <dgm:pt modelId="{D77EB0DE-D786-4FAE-8346-4A800C0F0054}" type="pres">
      <dgm:prSet presAssocID="{BC4965A7-A3CC-4E93-94CA-EE764525985B}" presName="rootText1" presStyleLbl="node0" presStyleIdx="0" presStyleCnt="1">
        <dgm:presLayoutVars>
          <dgm:chPref val="3"/>
        </dgm:presLayoutVars>
      </dgm:prSet>
      <dgm:spPr/>
    </dgm:pt>
    <dgm:pt modelId="{4D3AF16E-4531-4E55-A0E9-D0EB65140F4C}" type="pres">
      <dgm:prSet presAssocID="{BC4965A7-A3CC-4E93-94CA-EE764525985B}" presName="rootConnector1" presStyleLbl="node1" presStyleIdx="0" presStyleCnt="0"/>
      <dgm:spPr/>
    </dgm:pt>
    <dgm:pt modelId="{1D25D98F-33EA-4EFE-8AAD-5644FD521A15}" type="pres">
      <dgm:prSet presAssocID="{BC4965A7-A3CC-4E93-94CA-EE764525985B}" presName="hierChild2" presStyleCnt="0"/>
      <dgm:spPr/>
    </dgm:pt>
    <dgm:pt modelId="{514684A0-72E9-4B23-B16C-A8D18F2EA818}" type="pres">
      <dgm:prSet presAssocID="{B1863D77-AA62-4EAF-88D5-E664D73C3DE7}" presName="Name64" presStyleLbl="parChTrans1D2" presStyleIdx="0" presStyleCnt="2"/>
      <dgm:spPr/>
    </dgm:pt>
    <dgm:pt modelId="{76B232FB-79DB-433C-AD50-02E2FD7104A3}" type="pres">
      <dgm:prSet presAssocID="{C14D20F1-F8A3-4BEF-9405-5741609C54A9}" presName="hierRoot2" presStyleCnt="0">
        <dgm:presLayoutVars>
          <dgm:hierBranch val="init"/>
        </dgm:presLayoutVars>
      </dgm:prSet>
      <dgm:spPr/>
    </dgm:pt>
    <dgm:pt modelId="{AC895F1F-42EA-4E61-B840-7E71DDDA0BA4}" type="pres">
      <dgm:prSet presAssocID="{C14D20F1-F8A3-4BEF-9405-5741609C54A9}" presName="rootComposite" presStyleCnt="0"/>
      <dgm:spPr/>
    </dgm:pt>
    <dgm:pt modelId="{D83975FD-C2D6-411C-A3F3-B66F00AF7FED}" type="pres">
      <dgm:prSet presAssocID="{C14D20F1-F8A3-4BEF-9405-5741609C54A9}" presName="rootText" presStyleLbl="node2" presStyleIdx="0" presStyleCnt="2">
        <dgm:presLayoutVars>
          <dgm:chPref val="3"/>
        </dgm:presLayoutVars>
      </dgm:prSet>
      <dgm:spPr/>
    </dgm:pt>
    <dgm:pt modelId="{EB2CD644-E828-42DE-8774-B9C826C1AD97}" type="pres">
      <dgm:prSet presAssocID="{C14D20F1-F8A3-4BEF-9405-5741609C54A9}" presName="rootConnector" presStyleLbl="node2" presStyleIdx="0" presStyleCnt="2"/>
      <dgm:spPr/>
    </dgm:pt>
    <dgm:pt modelId="{271E58EB-55A3-42B4-8271-D52DCF547429}" type="pres">
      <dgm:prSet presAssocID="{C14D20F1-F8A3-4BEF-9405-5741609C54A9}" presName="hierChild4" presStyleCnt="0"/>
      <dgm:spPr/>
    </dgm:pt>
    <dgm:pt modelId="{A629C2F5-5302-4393-AB19-D7B33109399D}" type="pres">
      <dgm:prSet presAssocID="{51345280-6CF4-4D49-BAEC-6511E3B3D6A3}" presName="Name64" presStyleLbl="parChTrans1D3" presStyleIdx="0" presStyleCnt="15"/>
      <dgm:spPr/>
    </dgm:pt>
    <dgm:pt modelId="{6A65C92E-E13B-4AE7-B88A-FEA75D6C95E8}" type="pres">
      <dgm:prSet presAssocID="{E563D727-243E-4D50-9168-9ABF778D48AC}" presName="hierRoot2" presStyleCnt="0">
        <dgm:presLayoutVars>
          <dgm:hierBranch val="init"/>
        </dgm:presLayoutVars>
      </dgm:prSet>
      <dgm:spPr/>
    </dgm:pt>
    <dgm:pt modelId="{D391EE63-B7B0-4959-AE69-513273D6C13D}" type="pres">
      <dgm:prSet presAssocID="{E563D727-243E-4D50-9168-9ABF778D48AC}" presName="rootComposite" presStyleCnt="0"/>
      <dgm:spPr/>
    </dgm:pt>
    <dgm:pt modelId="{A9D43BE1-AC25-46EB-8BAC-B4452D402FD5}" type="pres">
      <dgm:prSet presAssocID="{E563D727-243E-4D50-9168-9ABF778D48AC}" presName="rootText" presStyleLbl="node3" presStyleIdx="0" presStyleCnt="15">
        <dgm:presLayoutVars>
          <dgm:chPref val="3"/>
        </dgm:presLayoutVars>
      </dgm:prSet>
      <dgm:spPr/>
    </dgm:pt>
    <dgm:pt modelId="{3D3350E9-599D-45F3-84E6-0F868D934CF7}" type="pres">
      <dgm:prSet presAssocID="{E563D727-243E-4D50-9168-9ABF778D48AC}" presName="rootConnector" presStyleLbl="node3" presStyleIdx="0" presStyleCnt="15"/>
      <dgm:spPr/>
    </dgm:pt>
    <dgm:pt modelId="{A5EF0625-F0BF-49B5-82BF-42D2EB32F1A1}" type="pres">
      <dgm:prSet presAssocID="{E563D727-243E-4D50-9168-9ABF778D48AC}" presName="hierChild4" presStyleCnt="0"/>
      <dgm:spPr/>
    </dgm:pt>
    <dgm:pt modelId="{4ED863E5-639D-4A35-9965-653A479C5129}" type="pres">
      <dgm:prSet presAssocID="{E563D727-243E-4D50-9168-9ABF778D48AC}" presName="hierChild5" presStyleCnt="0"/>
      <dgm:spPr/>
    </dgm:pt>
    <dgm:pt modelId="{6E07C0E9-897B-400A-BD8B-BAC8BCFA2616}" type="pres">
      <dgm:prSet presAssocID="{E2285177-C44E-4CB9-B7B1-0A1A82C27333}" presName="Name64" presStyleLbl="parChTrans1D3" presStyleIdx="1" presStyleCnt="15"/>
      <dgm:spPr/>
    </dgm:pt>
    <dgm:pt modelId="{759DE04B-D2C3-4B8D-9DD2-97AF10A553F3}" type="pres">
      <dgm:prSet presAssocID="{91F1BB99-9195-4DA6-B53B-35BF5E1181BD}" presName="hierRoot2" presStyleCnt="0">
        <dgm:presLayoutVars>
          <dgm:hierBranch val="init"/>
        </dgm:presLayoutVars>
      </dgm:prSet>
      <dgm:spPr/>
    </dgm:pt>
    <dgm:pt modelId="{D2350093-AE17-466D-82D0-B5832FB7AC82}" type="pres">
      <dgm:prSet presAssocID="{91F1BB99-9195-4DA6-B53B-35BF5E1181BD}" presName="rootComposite" presStyleCnt="0"/>
      <dgm:spPr/>
    </dgm:pt>
    <dgm:pt modelId="{4CA1D7FA-C6BE-4026-A73A-55CD09D767D8}" type="pres">
      <dgm:prSet presAssocID="{91F1BB99-9195-4DA6-B53B-35BF5E1181BD}" presName="rootText" presStyleLbl="node3" presStyleIdx="1" presStyleCnt="15">
        <dgm:presLayoutVars>
          <dgm:chPref val="3"/>
        </dgm:presLayoutVars>
      </dgm:prSet>
      <dgm:spPr/>
    </dgm:pt>
    <dgm:pt modelId="{CE199D06-2E67-4596-B558-F9BB5FD335EB}" type="pres">
      <dgm:prSet presAssocID="{91F1BB99-9195-4DA6-B53B-35BF5E1181BD}" presName="rootConnector" presStyleLbl="node3" presStyleIdx="1" presStyleCnt="15"/>
      <dgm:spPr/>
    </dgm:pt>
    <dgm:pt modelId="{97762900-E5FE-4564-9F72-03F2CB1F1340}" type="pres">
      <dgm:prSet presAssocID="{91F1BB99-9195-4DA6-B53B-35BF5E1181BD}" presName="hierChild4" presStyleCnt="0"/>
      <dgm:spPr/>
    </dgm:pt>
    <dgm:pt modelId="{D258AA1C-64F8-4E0D-AD3D-7542EABEAFDE}" type="pres">
      <dgm:prSet presAssocID="{91F1BB99-9195-4DA6-B53B-35BF5E1181BD}" presName="hierChild5" presStyleCnt="0"/>
      <dgm:spPr/>
    </dgm:pt>
    <dgm:pt modelId="{21D8D79D-9B26-48F1-A6E7-E77C1B75330B}" type="pres">
      <dgm:prSet presAssocID="{4EFA17ED-8D8F-498F-B3DE-5055B768BC90}" presName="Name64" presStyleLbl="parChTrans1D3" presStyleIdx="2" presStyleCnt="15"/>
      <dgm:spPr/>
    </dgm:pt>
    <dgm:pt modelId="{114CF55A-4933-4139-91AD-7D5A0175C192}" type="pres">
      <dgm:prSet presAssocID="{562A75F7-29FD-40AB-BB39-8B8BB717B417}" presName="hierRoot2" presStyleCnt="0">
        <dgm:presLayoutVars>
          <dgm:hierBranch val="init"/>
        </dgm:presLayoutVars>
      </dgm:prSet>
      <dgm:spPr/>
    </dgm:pt>
    <dgm:pt modelId="{369787C7-B3A9-4FBD-9A99-FC8A460F05B6}" type="pres">
      <dgm:prSet presAssocID="{562A75F7-29FD-40AB-BB39-8B8BB717B417}" presName="rootComposite" presStyleCnt="0"/>
      <dgm:spPr/>
    </dgm:pt>
    <dgm:pt modelId="{86B3CB09-C9B5-413B-8DE9-8EECCC34C485}" type="pres">
      <dgm:prSet presAssocID="{562A75F7-29FD-40AB-BB39-8B8BB717B417}" presName="rootText" presStyleLbl="node3" presStyleIdx="2" presStyleCnt="15">
        <dgm:presLayoutVars>
          <dgm:chPref val="3"/>
        </dgm:presLayoutVars>
      </dgm:prSet>
      <dgm:spPr/>
    </dgm:pt>
    <dgm:pt modelId="{6A9C5293-C479-4B16-A8FB-46F2AF1DF8AF}" type="pres">
      <dgm:prSet presAssocID="{562A75F7-29FD-40AB-BB39-8B8BB717B417}" presName="rootConnector" presStyleLbl="node3" presStyleIdx="2" presStyleCnt="15"/>
      <dgm:spPr/>
    </dgm:pt>
    <dgm:pt modelId="{79A2BA85-D079-494C-9D5D-B19A736E8955}" type="pres">
      <dgm:prSet presAssocID="{562A75F7-29FD-40AB-BB39-8B8BB717B417}" presName="hierChild4" presStyleCnt="0"/>
      <dgm:spPr/>
    </dgm:pt>
    <dgm:pt modelId="{D443F73D-08F4-49BE-965C-7A378D62E1BD}" type="pres">
      <dgm:prSet presAssocID="{562A75F7-29FD-40AB-BB39-8B8BB717B417}" presName="hierChild5" presStyleCnt="0"/>
      <dgm:spPr/>
    </dgm:pt>
    <dgm:pt modelId="{E5FFFAF2-CB42-4020-AC95-A421C3131EE7}" type="pres">
      <dgm:prSet presAssocID="{D3F8D36F-6050-458F-8B7F-7A36A37052A6}" presName="Name64" presStyleLbl="parChTrans1D3" presStyleIdx="3" presStyleCnt="15"/>
      <dgm:spPr/>
    </dgm:pt>
    <dgm:pt modelId="{355704D3-A453-43E0-9D58-72702D892AA3}" type="pres">
      <dgm:prSet presAssocID="{285F84BE-BCDE-457A-A0A1-D40336D1C058}" presName="hierRoot2" presStyleCnt="0">
        <dgm:presLayoutVars>
          <dgm:hierBranch val="init"/>
        </dgm:presLayoutVars>
      </dgm:prSet>
      <dgm:spPr/>
    </dgm:pt>
    <dgm:pt modelId="{07F77C6B-41D8-483A-A97D-BB1A2DD30CFE}" type="pres">
      <dgm:prSet presAssocID="{285F84BE-BCDE-457A-A0A1-D40336D1C058}" presName="rootComposite" presStyleCnt="0"/>
      <dgm:spPr/>
    </dgm:pt>
    <dgm:pt modelId="{A19FFD5E-F88F-4F5C-AFC9-5ABB7EF0B8EF}" type="pres">
      <dgm:prSet presAssocID="{285F84BE-BCDE-457A-A0A1-D40336D1C058}" presName="rootText" presStyleLbl="node3" presStyleIdx="3" presStyleCnt="15">
        <dgm:presLayoutVars>
          <dgm:chPref val="3"/>
        </dgm:presLayoutVars>
      </dgm:prSet>
      <dgm:spPr/>
    </dgm:pt>
    <dgm:pt modelId="{8E10D37E-6382-4590-B26C-9C5607038995}" type="pres">
      <dgm:prSet presAssocID="{285F84BE-BCDE-457A-A0A1-D40336D1C058}" presName="rootConnector" presStyleLbl="node3" presStyleIdx="3" presStyleCnt="15"/>
      <dgm:spPr/>
    </dgm:pt>
    <dgm:pt modelId="{141572AB-B2B2-4993-BDC4-28C26F4B1813}" type="pres">
      <dgm:prSet presAssocID="{285F84BE-BCDE-457A-A0A1-D40336D1C058}" presName="hierChild4" presStyleCnt="0"/>
      <dgm:spPr/>
    </dgm:pt>
    <dgm:pt modelId="{244A3B98-027A-4AC9-A1F3-283947B230F1}" type="pres">
      <dgm:prSet presAssocID="{0A38D60F-6519-41FB-9BFF-151F89F4211A}" presName="Name64" presStyleLbl="parChTrans1D4" presStyleIdx="0" presStyleCnt="10"/>
      <dgm:spPr/>
    </dgm:pt>
    <dgm:pt modelId="{F656FB65-33BD-4576-98F5-48CE652EB863}" type="pres">
      <dgm:prSet presAssocID="{49DD9A0F-1BAD-488E-AFC0-ACAB929BDCF8}" presName="hierRoot2" presStyleCnt="0">
        <dgm:presLayoutVars>
          <dgm:hierBranch val="init"/>
        </dgm:presLayoutVars>
      </dgm:prSet>
      <dgm:spPr/>
    </dgm:pt>
    <dgm:pt modelId="{A6BB3D63-3DCB-4524-98A1-1A716BBC8892}" type="pres">
      <dgm:prSet presAssocID="{49DD9A0F-1BAD-488E-AFC0-ACAB929BDCF8}" presName="rootComposite" presStyleCnt="0"/>
      <dgm:spPr/>
    </dgm:pt>
    <dgm:pt modelId="{7E1154AF-3705-4E75-A5B3-04613853AA89}" type="pres">
      <dgm:prSet presAssocID="{49DD9A0F-1BAD-488E-AFC0-ACAB929BDCF8}" presName="rootText" presStyleLbl="node4" presStyleIdx="0" presStyleCnt="10">
        <dgm:presLayoutVars>
          <dgm:chPref val="3"/>
        </dgm:presLayoutVars>
      </dgm:prSet>
      <dgm:spPr/>
    </dgm:pt>
    <dgm:pt modelId="{E962CC5B-D504-49FB-BE44-74A01631A1E7}" type="pres">
      <dgm:prSet presAssocID="{49DD9A0F-1BAD-488E-AFC0-ACAB929BDCF8}" presName="rootConnector" presStyleLbl="node4" presStyleIdx="0" presStyleCnt="10"/>
      <dgm:spPr/>
    </dgm:pt>
    <dgm:pt modelId="{1794C449-3DCE-480B-AAE6-ED25048B6B8D}" type="pres">
      <dgm:prSet presAssocID="{49DD9A0F-1BAD-488E-AFC0-ACAB929BDCF8}" presName="hierChild4" presStyleCnt="0"/>
      <dgm:spPr/>
    </dgm:pt>
    <dgm:pt modelId="{A86D078B-893F-4A7B-804D-AF9CFDE60306}" type="pres">
      <dgm:prSet presAssocID="{49DD9A0F-1BAD-488E-AFC0-ACAB929BDCF8}" presName="hierChild5" presStyleCnt="0"/>
      <dgm:spPr/>
    </dgm:pt>
    <dgm:pt modelId="{5DDA6673-6113-458C-AF88-55AE573B7F93}" type="pres">
      <dgm:prSet presAssocID="{2CC2EBAE-4F35-4DAD-8F99-8AF3FDC1ED37}" presName="Name64" presStyleLbl="parChTrans1D4" presStyleIdx="1" presStyleCnt="10"/>
      <dgm:spPr/>
    </dgm:pt>
    <dgm:pt modelId="{F5232DCF-EC5F-4D66-9406-52C671FFF127}" type="pres">
      <dgm:prSet presAssocID="{E8C90690-ECD6-429E-A06D-257C2F0F0C7C}" presName="hierRoot2" presStyleCnt="0">
        <dgm:presLayoutVars>
          <dgm:hierBranch val="init"/>
        </dgm:presLayoutVars>
      </dgm:prSet>
      <dgm:spPr/>
    </dgm:pt>
    <dgm:pt modelId="{51A3D558-23BE-4E47-BBAE-CB7B317B0DB1}" type="pres">
      <dgm:prSet presAssocID="{E8C90690-ECD6-429E-A06D-257C2F0F0C7C}" presName="rootComposite" presStyleCnt="0"/>
      <dgm:spPr/>
    </dgm:pt>
    <dgm:pt modelId="{10FA0E3B-9D51-4423-A00C-C6B715393060}" type="pres">
      <dgm:prSet presAssocID="{E8C90690-ECD6-429E-A06D-257C2F0F0C7C}" presName="rootText" presStyleLbl="node4" presStyleIdx="1" presStyleCnt="10">
        <dgm:presLayoutVars>
          <dgm:chPref val="3"/>
        </dgm:presLayoutVars>
      </dgm:prSet>
      <dgm:spPr/>
    </dgm:pt>
    <dgm:pt modelId="{639CF89E-BB1C-4B2D-9243-CB1459200C46}" type="pres">
      <dgm:prSet presAssocID="{E8C90690-ECD6-429E-A06D-257C2F0F0C7C}" presName="rootConnector" presStyleLbl="node4" presStyleIdx="1" presStyleCnt="10"/>
      <dgm:spPr/>
    </dgm:pt>
    <dgm:pt modelId="{4CA9C601-BE1E-4A55-B9B7-FE0BF8E3FC1E}" type="pres">
      <dgm:prSet presAssocID="{E8C90690-ECD6-429E-A06D-257C2F0F0C7C}" presName="hierChild4" presStyleCnt="0"/>
      <dgm:spPr/>
    </dgm:pt>
    <dgm:pt modelId="{AE633E27-99D4-415B-AEC6-BB61E1E1CCDE}" type="pres">
      <dgm:prSet presAssocID="{E8C90690-ECD6-429E-A06D-257C2F0F0C7C}" presName="hierChild5" presStyleCnt="0"/>
      <dgm:spPr/>
    </dgm:pt>
    <dgm:pt modelId="{8B756AAD-32A1-43CF-883D-642AF8C5643F}" type="pres">
      <dgm:prSet presAssocID="{285F84BE-BCDE-457A-A0A1-D40336D1C058}" presName="hierChild5" presStyleCnt="0"/>
      <dgm:spPr/>
    </dgm:pt>
    <dgm:pt modelId="{EBE7EBF2-69A8-4DF4-A203-08EDA22723EE}" type="pres">
      <dgm:prSet presAssocID="{219B83C2-4A1E-4D0B-81E4-FC3812CCB15D}" presName="Name64" presStyleLbl="parChTrans1D3" presStyleIdx="4" presStyleCnt="15"/>
      <dgm:spPr/>
    </dgm:pt>
    <dgm:pt modelId="{786B5CDE-A19B-4E98-918B-6D76874689E4}" type="pres">
      <dgm:prSet presAssocID="{281CD4A4-A66F-469C-AC68-DBFBEEF7D577}" presName="hierRoot2" presStyleCnt="0">
        <dgm:presLayoutVars>
          <dgm:hierBranch val="init"/>
        </dgm:presLayoutVars>
      </dgm:prSet>
      <dgm:spPr/>
    </dgm:pt>
    <dgm:pt modelId="{BCE658B6-34F4-4AA4-AACA-E9E1435269EC}" type="pres">
      <dgm:prSet presAssocID="{281CD4A4-A66F-469C-AC68-DBFBEEF7D577}" presName="rootComposite" presStyleCnt="0"/>
      <dgm:spPr/>
    </dgm:pt>
    <dgm:pt modelId="{45D2CEB8-FB42-4A69-9EBC-66144E4D6E26}" type="pres">
      <dgm:prSet presAssocID="{281CD4A4-A66F-469C-AC68-DBFBEEF7D577}" presName="rootText" presStyleLbl="node3" presStyleIdx="4" presStyleCnt="15">
        <dgm:presLayoutVars>
          <dgm:chPref val="3"/>
        </dgm:presLayoutVars>
      </dgm:prSet>
      <dgm:spPr/>
    </dgm:pt>
    <dgm:pt modelId="{A01D4765-90DD-4530-A809-5B849B6776EE}" type="pres">
      <dgm:prSet presAssocID="{281CD4A4-A66F-469C-AC68-DBFBEEF7D577}" presName="rootConnector" presStyleLbl="node3" presStyleIdx="4" presStyleCnt="15"/>
      <dgm:spPr/>
    </dgm:pt>
    <dgm:pt modelId="{91AD4440-F4FF-49B2-9462-2B226B3FEEA6}" type="pres">
      <dgm:prSet presAssocID="{281CD4A4-A66F-469C-AC68-DBFBEEF7D577}" presName="hierChild4" presStyleCnt="0"/>
      <dgm:spPr/>
    </dgm:pt>
    <dgm:pt modelId="{CD248514-B443-474C-9D4F-266D4F44C95E}" type="pres">
      <dgm:prSet presAssocID="{624C2BCC-8593-43A9-B65F-F34EF8577049}" presName="Name64" presStyleLbl="parChTrans1D4" presStyleIdx="2" presStyleCnt="10"/>
      <dgm:spPr/>
    </dgm:pt>
    <dgm:pt modelId="{0FB9C4FB-8983-4C51-ABC7-C64315EA9A46}" type="pres">
      <dgm:prSet presAssocID="{1164EE61-2EF7-47F3-B902-A2E08E709AE1}" presName="hierRoot2" presStyleCnt="0">
        <dgm:presLayoutVars>
          <dgm:hierBranch val="init"/>
        </dgm:presLayoutVars>
      </dgm:prSet>
      <dgm:spPr/>
    </dgm:pt>
    <dgm:pt modelId="{4B9D2AA4-AC32-43FA-AF80-063002B7C49C}" type="pres">
      <dgm:prSet presAssocID="{1164EE61-2EF7-47F3-B902-A2E08E709AE1}" presName="rootComposite" presStyleCnt="0"/>
      <dgm:spPr/>
    </dgm:pt>
    <dgm:pt modelId="{468CAAB7-5641-46C0-A425-61D0066FC902}" type="pres">
      <dgm:prSet presAssocID="{1164EE61-2EF7-47F3-B902-A2E08E709AE1}" presName="rootText" presStyleLbl="node4" presStyleIdx="2" presStyleCnt="10">
        <dgm:presLayoutVars>
          <dgm:chPref val="3"/>
        </dgm:presLayoutVars>
      </dgm:prSet>
      <dgm:spPr/>
    </dgm:pt>
    <dgm:pt modelId="{4F906A02-381F-45EE-B92A-1B181F02E08E}" type="pres">
      <dgm:prSet presAssocID="{1164EE61-2EF7-47F3-B902-A2E08E709AE1}" presName="rootConnector" presStyleLbl="node4" presStyleIdx="2" presStyleCnt="10"/>
      <dgm:spPr/>
    </dgm:pt>
    <dgm:pt modelId="{EF5C152C-5F7B-41C6-A36B-97B6C8D764A2}" type="pres">
      <dgm:prSet presAssocID="{1164EE61-2EF7-47F3-B902-A2E08E709AE1}" presName="hierChild4" presStyleCnt="0"/>
      <dgm:spPr/>
    </dgm:pt>
    <dgm:pt modelId="{A9358189-D73A-4763-B25A-7EF89238B319}" type="pres">
      <dgm:prSet presAssocID="{1164EE61-2EF7-47F3-B902-A2E08E709AE1}" presName="hierChild5" presStyleCnt="0"/>
      <dgm:spPr/>
    </dgm:pt>
    <dgm:pt modelId="{5CDB1A08-788C-4FD6-A804-267863C1A683}" type="pres">
      <dgm:prSet presAssocID="{D60EF121-140E-4907-ACE1-1E6086D42E8B}" presName="Name64" presStyleLbl="parChTrans1D4" presStyleIdx="3" presStyleCnt="10"/>
      <dgm:spPr/>
    </dgm:pt>
    <dgm:pt modelId="{85379007-FD27-4DFA-97DE-DDF1AA314C77}" type="pres">
      <dgm:prSet presAssocID="{933127A1-1911-4033-AE53-D55FD85CDFB2}" presName="hierRoot2" presStyleCnt="0">
        <dgm:presLayoutVars>
          <dgm:hierBranch val="init"/>
        </dgm:presLayoutVars>
      </dgm:prSet>
      <dgm:spPr/>
    </dgm:pt>
    <dgm:pt modelId="{3D349806-F99B-4CC8-A6FA-444C5A33C3B1}" type="pres">
      <dgm:prSet presAssocID="{933127A1-1911-4033-AE53-D55FD85CDFB2}" presName="rootComposite" presStyleCnt="0"/>
      <dgm:spPr/>
    </dgm:pt>
    <dgm:pt modelId="{45D46E80-DCCC-458E-91D2-C128887361F1}" type="pres">
      <dgm:prSet presAssocID="{933127A1-1911-4033-AE53-D55FD85CDFB2}" presName="rootText" presStyleLbl="node4" presStyleIdx="3" presStyleCnt="10">
        <dgm:presLayoutVars>
          <dgm:chPref val="3"/>
        </dgm:presLayoutVars>
      </dgm:prSet>
      <dgm:spPr/>
    </dgm:pt>
    <dgm:pt modelId="{40C5CCD3-602A-4445-AB12-3859F6BE4623}" type="pres">
      <dgm:prSet presAssocID="{933127A1-1911-4033-AE53-D55FD85CDFB2}" presName="rootConnector" presStyleLbl="node4" presStyleIdx="3" presStyleCnt="10"/>
      <dgm:spPr/>
    </dgm:pt>
    <dgm:pt modelId="{A380F11F-17F8-4B11-BB4E-8C8532D8C5D1}" type="pres">
      <dgm:prSet presAssocID="{933127A1-1911-4033-AE53-D55FD85CDFB2}" presName="hierChild4" presStyleCnt="0"/>
      <dgm:spPr/>
    </dgm:pt>
    <dgm:pt modelId="{4FC335B6-B548-4220-8AEA-E9B24B269FB4}" type="pres">
      <dgm:prSet presAssocID="{933127A1-1911-4033-AE53-D55FD85CDFB2}" presName="hierChild5" presStyleCnt="0"/>
      <dgm:spPr/>
    </dgm:pt>
    <dgm:pt modelId="{F948EF0B-AF22-4488-8EC1-A3303FAA7C25}" type="pres">
      <dgm:prSet presAssocID="{281CD4A4-A66F-469C-AC68-DBFBEEF7D577}" presName="hierChild5" presStyleCnt="0"/>
      <dgm:spPr/>
    </dgm:pt>
    <dgm:pt modelId="{B0A17730-BC6B-4B41-9FBC-58A6F52F5DF1}" type="pres">
      <dgm:prSet presAssocID="{EAA9D8FD-563E-42A7-88FC-2C673ECEC48F}" presName="Name64" presStyleLbl="parChTrans1D3" presStyleIdx="5" presStyleCnt="15"/>
      <dgm:spPr/>
    </dgm:pt>
    <dgm:pt modelId="{86EB2432-6E39-4C91-8F2B-A71C3D6BB749}" type="pres">
      <dgm:prSet presAssocID="{4EF15899-4216-48BF-AD13-321A0EF3F70F}" presName="hierRoot2" presStyleCnt="0">
        <dgm:presLayoutVars>
          <dgm:hierBranch val="init"/>
        </dgm:presLayoutVars>
      </dgm:prSet>
      <dgm:spPr/>
    </dgm:pt>
    <dgm:pt modelId="{D439B62F-EA2E-4DD7-8C49-F5A07BBCA385}" type="pres">
      <dgm:prSet presAssocID="{4EF15899-4216-48BF-AD13-321A0EF3F70F}" presName="rootComposite" presStyleCnt="0"/>
      <dgm:spPr/>
    </dgm:pt>
    <dgm:pt modelId="{4B3258DF-2947-460B-A974-A3F0DCA90E25}" type="pres">
      <dgm:prSet presAssocID="{4EF15899-4216-48BF-AD13-321A0EF3F70F}" presName="rootText" presStyleLbl="node3" presStyleIdx="5" presStyleCnt="15">
        <dgm:presLayoutVars>
          <dgm:chPref val="3"/>
        </dgm:presLayoutVars>
      </dgm:prSet>
      <dgm:spPr/>
    </dgm:pt>
    <dgm:pt modelId="{7ACD53A0-090C-4A97-9C65-3AA9454BD523}" type="pres">
      <dgm:prSet presAssocID="{4EF15899-4216-48BF-AD13-321A0EF3F70F}" presName="rootConnector" presStyleLbl="node3" presStyleIdx="5" presStyleCnt="15"/>
      <dgm:spPr/>
    </dgm:pt>
    <dgm:pt modelId="{17E1A279-CCAE-4DD1-B353-E83A85AB1F66}" type="pres">
      <dgm:prSet presAssocID="{4EF15899-4216-48BF-AD13-321A0EF3F70F}" presName="hierChild4" presStyleCnt="0"/>
      <dgm:spPr/>
    </dgm:pt>
    <dgm:pt modelId="{FDDEB888-7ED8-47D7-99F5-D1A8450C7D05}" type="pres">
      <dgm:prSet presAssocID="{4EF15899-4216-48BF-AD13-321A0EF3F70F}" presName="hierChild5" presStyleCnt="0"/>
      <dgm:spPr/>
    </dgm:pt>
    <dgm:pt modelId="{B04EB969-53DD-4BAB-9518-5FFB72DAFCF4}" type="pres">
      <dgm:prSet presAssocID="{C33DA49A-EBA5-4461-AEA7-8E863F3F739C}" presName="Name64" presStyleLbl="parChTrans1D3" presStyleIdx="6" presStyleCnt="15"/>
      <dgm:spPr/>
    </dgm:pt>
    <dgm:pt modelId="{BF4A6600-4C3B-4F29-961C-7F633097C09E}" type="pres">
      <dgm:prSet presAssocID="{D3DB2928-F21A-4655-B58C-9349CABD8B8A}" presName="hierRoot2" presStyleCnt="0">
        <dgm:presLayoutVars>
          <dgm:hierBranch val="init"/>
        </dgm:presLayoutVars>
      </dgm:prSet>
      <dgm:spPr/>
    </dgm:pt>
    <dgm:pt modelId="{399ACE92-A3C6-406E-A871-A55A2D667CBA}" type="pres">
      <dgm:prSet presAssocID="{D3DB2928-F21A-4655-B58C-9349CABD8B8A}" presName="rootComposite" presStyleCnt="0"/>
      <dgm:spPr/>
    </dgm:pt>
    <dgm:pt modelId="{2265D031-6934-4AA4-A713-21DA9DAA2A6E}" type="pres">
      <dgm:prSet presAssocID="{D3DB2928-F21A-4655-B58C-9349CABD8B8A}" presName="rootText" presStyleLbl="node3" presStyleIdx="6" presStyleCnt="15">
        <dgm:presLayoutVars>
          <dgm:chPref val="3"/>
        </dgm:presLayoutVars>
      </dgm:prSet>
      <dgm:spPr/>
    </dgm:pt>
    <dgm:pt modelId="{0F5C3340-F53A-43C8-AAD1-F1A93F226F54}" type="pres">
      <dgm:prSet presAssocID="{D3DB2928-F21A-4655-B58C-9349CABD8B8A}" presName="rootConnector" presStyleLbl="node3" presStyleIdx="6" presStyleCnt="15"/>
      <dgm:spPr/>
    </dgm:pt>
    <dgm:pt modelId="{BB2DD37B-6338-4A3E-9578-239408414882}" type="pres">
      <dgm:prSet presAssocID="{D3DB2928-F21A-4655-B58C-9349CABD8B8A}" presName="hierChild4" presStyleCnt="0"/>
      <dgm:spPr/>
    </dgm:pt>
    <dgm:pt modelId="{CE971EA6-3E39-49C7-8320-3E40717B7604}" type="pres">
      <dgm:prSet presAssocID="{A2B9476F-32E4-4F5D-97CC-34F84135CFB3}" presName="Name64" presStyleLbl="parChTrans1D4" presStyleIdx="4" presStyleCnt="10"/>
      <dgm:spPr/>
    </dgm:pt>
    <dgm:pt modelId="{8A8E99D6-07C0-4578-AC4A-DEF0C85F0A40}" type="pres">
      <dgm:prSet presAssocID="{5D8C1041-EF4D-484E-9436-FC6C2A430728}" presName="hierRoot2" presStyleCnt="0">
        <dgm:presLayoutVars>
          <dgm:hierBranch val="init"/>
        </dgm:presLayoutVars>
      </dgm:prSet>
      <dgm:spPr/>
    </dgm:pt>
    <dgm:pt modelId="{17995A53-A532-4C2F-8D53-A154A41F6FC5}" type="pres">
      <dgm:prSet presAssocID="{5D8C1041-EF4D-484E-9436-FC6C2A430728}" presName="rootComposite" presStyleCnt="0"/>
      <dgm:spPr/>
    </dgm:pt>
    <dgm:pt modelId="{AEB417AD-E62F-4D4C-BF11-92165F822B48}" type="pres">
      <dgm:prSet presAssocID="{5D8C1041-EF4D-484E-9436-FC6C2A430728}" presName="rootText" presStyleLbl="node4" presStyleIdx="4" presStyleCnt="10">
        <dgm:presLayoutVars>
          <dgm:chPref val="3"/>
        </dgm:presLayoutVars>
      </dgm:prSet>
      <dgm:spPr/>
    </dgm:pt>
    <dgm:pt modelId="{1E0CCE88-6931-40E8-9094-51032A2B5160}" type="pres">
      <dgm:prSet presAssocID="{5D8C1041-EF4D-484E-9436-FC6C2A430728}" presName="rootConnector" presStyleLbl="node4" presStyleIdx="4" presStyleCnt="10"/>
      <dgm:spPr/>
    </dgm:pt>
    <dgm:pt modelId="{7700967E-9089-4B2C-AE44-64B359EE39F3}" type="pres">
      <dgm:prSet presAssocID="{5D8C1041-EF4D-484E-9436-FC6C2A430728}" presName="hierChild4" presStyleCnt="0"/>
      <dgm:spPr/>
    </dgm:pt>
    <dgm:pt modelId="{71208E88-D525-429C-806A-22CA7A8103DE}" type="pres">
      <dgm:prSet presAssocID="{5D8C1041-EF4D-484E-9436-FC6C2A430728}" presName="hierChild5" presStyleCnt="0"/>
      <dgm:spPr/>
    </dgm:pt>
    <dgm:pt modelId="{D81ADCFF-280E-4A67-8070-DB961F76BAE0}" type="pres">
      <dgm:prSet presAssocID="{8EAE8FE5-47F4-4DC9-8408-8660BBDDC637}" presName="Name64" presStyleLbl="parChTrans1D4" presStyleIdx="5" presStyleCnt="10"/>
      <dgm:spPr/>
    </dgm:pt>
    <dgm:pt modelId="{C12659A5-B3FA-4B0D-A468-65298D5E216E}" type="pres">
      <dgm:prSet presAssocID="{A67EA4AA-65D8-496C-9237-E65136D53CFA}" presName="hierRoot2" presStyleCnt="0">
        <dgm:presLayoutVars>
          <dgm:hierBranch val="init"/>
        </dgm:presLayoutVars>
      </dgm:prSet>
      <dgm:spPr/>
    </dgm:pt>
    <dgm:pt modelId="{B252CF64-AF05-4E03-B79E-509983045A5D}" type="pres">
      <dgm:prSet presAssocID="{A67EA4AA-65D8-496C-9237-E65136D53CFA}" presName="rootComposite" presStyleCnt="0"/>
      <dgm:spPr/>
    </dgm:pt>
    <dgm:pt modelId="{0B5E6148-83F1-40FE-B598-9A246376643F}" type="pres">
      <dgm:prSet presAssocID="{A67EA4AA-65D8-496C-9237-E65136D53CFA}" presName="rootText" presStyleLbl="node4" presStyleIdx="5" presStyleCnt="10">
        <dgm:presLayoutVars>
          <dgm:chPref val="3"/>
        </dgm:presLayoutVars>
      </dgm:prSet>
      <dgm:spPr/>
    </dgm:pt>
    <dgm:pt modelId="{9F6D1127-751F-438E-99F4-CAF59A788785}" type="pres">
      <dgm:prSet presAssocID="{A67EA4AA-65D8-496C-9237-E65136D53CFA}" presName="rootConnector" presStyleLbl="node4" presStyleIdx="5" presStyleCnt="10"/>
      <dgm:spPr/>
    </dgm:pt>
    <dgm:pt modelId="{50DE85C9-7D87-43F0-A414-7A597326D286}" type="pres">
      <dgm:prSet presAssocID="{A67EA4AA-65D8-496C-9237-E65136D53CFA}" presName="hierChild4" presStyleCnt="0"/>
      <dgm:spPr/>
    </dgm:pt>
    <dgm:pt modelId="{3A87311A-1317-44B4-86E6-FD39499539AF}" type="pres">
      <dgm:prSet presAssocID="{A67EA4AA-65D8-496C-9237-E65136D53CFA}" presName="hierChild5" presStyleCnt="0"/>
      <dgm:spPr/>
    </dgm:pt>
    <dgm:pt modelId="{181BC8C6-E311-4463-81F9-914CDB4A2428}" type="pres">
      <dgm:prSet presAssocID="{223950A2-CD19-4A4D-B072-AB1A30C4C05E}" presName="Name64" presStyleLbl="parChTrans1D4" presStyleIdx="6" presStyleCnt="10"/>
      <dgm:spPr/>
    </dgm:pt>
    <dgm:pt modelId="{71DF19D4-98C2-45D4-855D-EE76569DEB22}" type="pres">
      <dgm:prSet presAssocID="{5ECC47D0-E052-4448-9514-368285CC1E0E}" presName="hierRoot2" presStyleCnt="0">
        <dgm:presLayoutVars>
          <dgm:hierBranch val="init"/>
        </dgm:presLayoutVars>
      </dgm:prSet>
      <dgm:spPr/>
    </dgm:pt>
    <dgm:pt modelId="{1CA30D11-D0D6-42FB-B91E-FED126391DF1}" type="pres">
      <dgm:prSet presAssocID="{5ECC47D0-E052-4448-9514-368285CC1E0E}" presName="rootComposite" presStyleCnt="0"/>
      <dgm:spPr/>
    </dgm:pt>
    <dgm:pt modelId="{3B64AF0A-CF53-4336-B9BA-A8BD37748A13}" type="pres">
      <dgm:prSet presAssocID="{5ECC47D0-E052-4448-9514-368285CC1E0E}" presName="rootText" presStyleLbl="node4" presStyleIdx="6" presStyleCnt="10">
        <dgm:presLayoutVars>
          <dgm:chPref val="3"/>
        </dgm:presLayoutVars>
      </dgm:prSet>
      <dgm:spPr/>
    </dgm:pt>
    <dgm:pt modelId="{5735EF1D-9D7A-4043-9AAB-50D6AF86D962}" type="pres">
      <dgm:prSet presAssocID="{5ECC47D0-E052-4448-9514-368285CC1E0E}" presName="rootConnector" presStyleLbl="node4" presStyleIdx="6" presStyleCnt="10"/>
      <dgm:spPr/>
    </dgm:pt>
    <dgm:pt modelId="{D6711C35-04FC-480F-ADD9-C0BDD72936A9}" type="pres">
      <dgm:prSet presAssocID="{5ECC47D0-E052-4448-9514-368285CC1E0E}" presName="hierChild4" presStyleCnt="0"/>
      <dgm:spPr/>
    </dgm:pt>
    <dgm:pt modelId="{3331A48E-D058-4652-9B18-58E64B236ED5}" type="pres">
      <dgm:prSet presAssocID="{5ECC47D0-E052-4448-9514-368285CC1E0E}" presName="hierChild5" presStyleCnt="0"/>
      <dgm:spPr/>
    </dgm:pt>
    <dgm:pt modelId="{4F8F94DC-88E0-4186-83AB-15C5CF26CB56}" type="pres">
      <dgm:prSet presAssocID="{D3DB2928-F21A-4655-B58C-9349CABD8B8A}" presName="hierChild5" presStyleCnt="0"/>
      <dgm:spPr/>
    </dgm:pt>
    <dgm:pt modelId="{948A6E48-EC90-414B-A629-890C6A8F4908}" type="pres">
      <dgm:prSet presAssocID="{B3AB5673-9BEB-4C1F-A924-928FA629C6EA}" presName="Name64" presStyleLbl="parChTrans1D3" presStyleIdx="7" presStyleCnt="15"/>
      <dgm:spPr/>
    </dgm:pt>
    <dgm:pt modelId="{35BF6CCF-3592-4DF4-BB36-57B184DEE191}" type="pres">
      <dgm:prSet presAssocID="{C41A0207-1313-4C80-83F1-B4CDA5B66B55}" presName="hierRoot2" presStyleCnt="0">
        <dgm:presLayoutVars>
          <dgm:hierBranch val="init"/>
        </dgm:presLayoutVars>
      </dgm:prSet>
      <dgm:spPr/>
    </dgm:pt>
    <dgm:pt modelId="{931F3C63-E8F6-4142-B2E2-F7FCC031FF2F}" type="pres">
      <dgm:prSet presAssocID="{C41A0207-1313-4C80-83F1-B4CDA5B66B55}" presName="rootComposite" presStyleCnt="0"/>
      <dgm:spPr/>
    </dgm:pt>
    <dgm:pt modelId="{02E04A63-0380-456A-8DFA-03B59B2D015A}" type="pres">
      <dgm:prSet presAssocID="{C41A0207-1313-4C80-83F1-B4CDA5B66B55}" presName="rootText" presStyleLbl="node3" presStyleIdx="7" presStyleCnt="15">
        <dgm:presLayoutVars>
          <dgm:chPref val="3"/>
        </dgm:presLayoutVars>
      </dgm:prSet>
      <dgm:spPr/>
    </dgm:pt>
    <dgm:pt modelId="{6C825B40-F3E3-4BCD-9124-020B75965DAC}" type="pres">
      <dgm:prSet presAssocID="{C41A0207-1313-4C80-83F1-B4CDA5B66B55}" presName="rootConnector" presStyleLbl="node3" presStyleIdx="7" presStyleCnt="15"/>
      <dgm:spPr/>
    </dgm:pt>
    <dgm:pt modelId="{7AA75C3B-D020-4923-83B9-4FDE1E39AF66}" type="pres">
      <dgm:prSet presAssocID="{C41A0207-1313-4C80-83F1-B4CDA5B66B55}" presName="hierChild4" presStyleCnt="0"/>
      <dgm:spPr/>
    </dgm:pt>
    <dgm:pt modelId="{AC4EC16D-71DF-4BD2-8622-A459BD06429F}" type="pres">
      <dgm:prSet presAssocID="{C41A0207-1313-4C80-83F1-B4CDA5B66B55}" presName="hierChild5" presStyleCnt="0"/>
      <dgm:spPr/>
    </dgm:pt>
    <dgm:pt modelId="{EE4E9208-E121-45B5-931E-75239491B9B6}" type="pres">
      <dgm:prSet presAssocID="{8A324C40-7A06-41C4-8255-671B063D70A6}" presName="Name64" presStyleLbl="parChTrans1D3" presStyleIdx="8" presStyleCnt="15"/>
      <dgm:spPr/>
    </dgm:pt>
    <dgm:pt modelId="{5BDB3C6F-BED2-4C94-9B18-101A1207B928}" type="pres">
      <dgm:prSet presAssocID="{70395460-7357-4EBD-AFA5-3BCC00EA3440}" presName="hierRoot2" presStyleCnt="0">
        <dgm:presLayoutVars>
          <dgm:hierBranch val="init"/>
        </dgm:presLayoutVars>
      </dgm:prSet>
      <dgm:spPr/>
    </dgm:pt>
    <dgm:pt modelId="{F5CD55AD-30B5-4CAA-8E7A-4481A8364D01}" type="pres">
      <dgm:prSet presAssocID="{70395460-7357-4EBD-AFA5-3BCC00EA3440}" presName="rootComposite" presStyleCnt="0"/>
      <dgm:spPr/>
    </dgm:pt>
    <dgm:pt modelId="{8D90ED29-95CF-4081-8B92-47AF03ECC9A4}" type="pres">
      <dgm:prSet presAssocID="{70395460-7357-4EBD-AFA5-3BCC00EA3440}" presName="rootText" presStyleLbl="node3" presStyleIdx="8" presStyleCnt="15">
        <dgm:presLayoutVars>
          <dgm:chPref val="3"/>
        </dgm:presLayoutVars>
      </dgm:prSet>
      <dgm:spPr/>
    </dgm:pt>
    <dgm:pt modelId="{C9288C5C-3735-4AE9-B88E-08EA0EA96219}" type="pres">
      <dgm:prSet presAssocID="{70395460-7357-4EBD-AFA5-3BCC00EA3440}" presName="rootConnector" presStyleLbl="node3" presStyleIdx="8" presStyleCnt="15"/>
      <dgm:spPr/>
    </dgm:pt>
    <dgm:pt modelId="{E75EE0B0-D444-4C90-B371-F31B9AB2E863}" type="pres">
      <dgm:prSet presAssocID="{70395460-7357-4EBD-AFA5-3BCC00EA3440}" presName="hierChild4" presStyleCnt="0"/>
      <dgm:spPr/>
    </dgm:pt>
    <dgm:pt modelId="{E2C219B1-C591-455C-AF2A-A56A1CF51998}" type="pres">
      <dgm:prSet presAssocID="{70395460-7357-4EBD-AFA5-3BCC00EA3440}" presName="hierChild5" presStyleCnt="0"/>
      <dgm:spPr/>
    </dgm:pt>
    <dgm:pt modelId="{64187D5D-B73A-4795-B1D8-2AD5EA08057F}" type="pres">
      <dgm:prSet presAssocID="{C14D20F1-F8A3-4BEF-9405-5741609C54A9}" presName="hierChild5" presStyleCnt="0"/>
      <dgm:spPr/>
    </dgm:pt>
    <dgm:pt modelId="{3BD72D77-E506-45DF-9C3B-19A6A7564140}" type="pres">
      <dgm:prSet presAssocID="{762EE6EB-A9D0-47EC-B616-E169F54BE9AE}" presName="Name64" presStyleLbl="parChTrans1D2" presStyleIdx="1" presStyleCnt="2"/>
      <dgm:spPr/>
    </dgm:pt>
    <dgm:pt modelId="{5E8F8FDB-3F63-4602-9BEE-00ECAB328A38}" type="pres">
      <dgm:prSet presAssocID="{74F05FAC-62A1-4AEF-8A7E-C0DDD614F9D6}" presName="hierRoot2" presStyleCnt="0">
        <dgm:presLayoutVars>
          <dgm:hierBranch val="init"/>
        </dgm:presLayoutVars>
      </dgm:prSet>
      <dgm:spPr/>
    </dgm:pt>
    <dgm:pt modelId="{D736A00D-0C61-46A0-BA05-306642482C6F}" type="pres">
      <dgm:prSet presAssocID="{74F05FAC-62A1-4AEF-8A7E-C0DDD614F9D6}" presName="rootComposite" presStyleCnt="0"/>
      <dgm:spPr/>
    </dgm:pt>
    <dgm:pt modelId="{9BA7B08E-D722-48A2-A07B-713F143B38B5}" type="pres">
      <dgm:prSet presAssocID="{74F05FAC-62A1-4AEF-8A7E-C0DDD614F9D6}" presName="rootText" presStyleLbl="node2" presStyleIdx="1" presStyleCnt="2">
        <dgm:presLayoutVars>
          <dgm:chPref val="3"/>
        </dgm:presLayoutVars>
      </dgm:prSet>
      <dgm:spPr/>
    </dgm:pt>
    <dgm:pt modelId="{6B407A11-33DE-441E-B5B0-78C23E5434D2}" type="pres">
      <dgm:prSet presAssocID="{74F05FAC-62A1-4AEF-8A7E-C0DDD614F9D6}" presName="rootConnector" presStyleLbl="node2" presStyleIdx="1" presStyleCnt="2"/>
      <dgm:spPr/>
    </dgm:pt>
    <dgm:pt modelId="{019EE24E-FFC7-428A-BE7B-1471EDEFD056}" type="pres">
      <dgm:prSet presAssocID="{74F05FAC-62A1-4AEF-8A7E-C0DDD614F9D6}" presName="hierChild4" presStyleCnt="0"/>
      <dgm:spPr/>
    </dgm:pt>
    <dgm:pt modelId="{683DE300-7A77-449D-8DC2-A525F47C8654}" type="pres">
      <dgm:prSet presAssocID="{8E370EBB-6C7D-4496-AA00-41CC4260942A}" presName="Name64" presStyleLbl="parChTrans1D3" presStyleIdx="9" presStyleCnt="15"/>
      <dgm:spPr/>
    </dgm:pt>
    <dgm:pt modelId="{C1F34103-594E-4D60-B784-BC5D6D7FD552}" type="pres">
      <dgm:prSet presAssocID="{303EBF97-6C1B-40DF-9110-83602B710D89}" presName="hierRoot2" presStyleCnt="0">
        <dgm:presLayoutVars>
          <dgm:hierBranch val="init"/>
        </dgm:presLayoutVars>
      </dgm:prSet>
      <dgm:spPr/>
    </dgm:pt>
    <dgm:pt modelId="{A7242A98-2751-4EBE-8B69-84AC4239D337}" type="pres">
      <dgm:prSet presAssocID="{303EBF97-6C1B-40DF-9110-83602B710D89}" presName="rootComposite" presStyleCnt="0"/>
      <dgm:spPr/>
    </dgm:pt>
    <dgm:pt modelId="{010037DA-F251-4630-AECF-23345C954BD1}" type="pres">
      <dgm:prSet presAssocID="{303EBF97-6C1B-40DF-9110-83602B710D89}" presName="rootText" presStyleLbl="node3" presStyleIdx="9" presStyleCnt="15">
        <dgm:presLayoutVars>
          <dgm:chPref val="3"/>
        </dgm:presLayoutVars>
      </dgm:prSet>
      <dgm:spPr/>
    </dgm:pt>
    <dgm:pt modelId="{F604FB5A-06A8-4BF3-BDEF-ECFE005E506D}" type="pres">
      <dgm:prSet presAssocID="{303EBF97-6C1B-40DF-9110-83602B710D89}" presName="rootConnector" presStyleLbl="node3" presStyleIdx="9" presStyleCnt="15"/>
      <dgm:spPr/>
    </dgm:pt>
    <dgm:pt modelId="{C32C9104-54DA-4D12-86AA-C2519C477149}" type="pres">
      <dgm:prSet presAssocID="{303EBF97-6C1B-40DF-9110-83602B710D89}" presName="hierChild4" presStyleCnt="0"/>
      <dgm:spPr/>
    </dgm:pt>
    <dgm:pt modelId="{28E8EAE2-AEB9-42B2-B8A4-CFC2C66A770C}" type="pres">
      <dgm:prSet presAssocID="{303EBF97-6C1B-40DF-9110-83602B710D89}" presName="hierChild5" presStyleCnt="0"/>
      <dgm:spPr/>
    </dgm:pt>
    <dgm:pt modelId="{8B538472-263D-4505-A8FA-6D40B4E46BD2}" type="pres">
      <dgm:prSet presAssocID="{BF93A40D-7359-4C28-92BA-C5079FE5A4F9}" presName="Name64" presStyleLbl="parChTrans1D3" presStyleIdx="10" presStyleCnt="15"/>
      <dgm:spPr/>
    </dgm:pt>
    <dgm:pt modelId="{D8AA2222-8868-454D-95E7-077921D36650}" type="pres">
      <dgm:prSet presAssocID="{F73085CB-B839-4F35-B42D-E0AE097BF534}" presName="hierRoot2" presStyleCnt="0">
        <dgm:presLayoutVars>
          <dgm:hierBranch val="init"/>
        </dgm:presLayoutVars>
      </dgm:prSet>
      <dgm:spPr/>
    </dgm:pt>
    <dgm:pt modelId="{86BFD8EE-BF99-42D5-B956-1D0BA977D616}" type="pres">
      <dgm:prSet presAssocID="{F73085CB-B839-4F35-B42D-E0AE097BF534}" presName="rootComposite" presStyleCnt="0"/>
      <dgm:spPr/>
    </dgm:pt>
    <dgm:pt modelId="{02E3B145-938A-44A5-AA87-BF467E50B0C1}" type="pres">
      <dgm:prSet presAssocID="{F73085CB-B839-4F35-B42D-E0AE097BF534}" presName="rootText" presStyleLbl="node3" presStyleIdx="10" presStyleCnt="15">
        <dgm:presLayoutVars>
          <dgm:chPref val="3"/>
        </dgm:presLayoutVars>
      </dgm:prSet>
      <dgm:spPr/>
    </dgm:pt>
    <dgm:pt modelId="{F52F48BA-2D0C-47E4-BDB4-74927C4BF60E}" type="pres">
      <dgm:prSet presAssocID="{F73085CB-B839-4F35-B42D-E0AE097BF534}" presName="rootConnector" presStyleLbl="node3" presStyleIdx="10" presStyleCnt="15"/>
      <dgm:spPr/>
    </dgm:pt>
    <dgm:pt modelId="{A804C0AE-F806-4316-AA64-B1C47082C768}" type="pres">
      <dgm:prSet presAssocID="{F73085CB-B839-4F35-B42D-E0AE097BF534}" presName="hierChild4" presStyleCnt="0"/>
      <dgm:spPr/>
    </dgm:pt>
    <dgm:pt modelId="{70905E40-7D11-4581-8704-BA4B1893E817}" type="pres">
      <dgm:prSet presAssocID="{F73085CB-B839-4F35-B42D-E0AE097BF534}" presName="hierChild5" presStyleCnt="0"/>
      <dgm:spPr/>
    </dgm:pt>
    <dgm:pt modelId="{131142ED-78B9-40FA-A2A5-A4CD424CD6A4}" type="pres">
      <dgm:prSet presAssocID="{64C9123B-2F29-438F-ADFC-42326CB25430}" presName="Name64" presStyleLbl="parChTrans1D3" presStyleIdx="11" presStyleCnt="15"/>
      <dgm:spPr/>
    </dgm:pt>
    <dgm:pt modelId="{7E72C12B-9AFE-4254-A4FB-A467B22FDCBC}" type="pres">
      <dgm:prSet presAssocID="{F8CD48FC-C565-4C31-B30E-2BAA5E4C24F2}" presName="hierRoot2" presStyleCnt="0">
        <dgm:presLayoutVars>
          <dgm:hierBranch val="init"/>
        </dgm:presLayoutVars>
      </dgm:prSet>
      <dgm:spPr/>
    </dgm:pt>
    <dgm:pt modelId="{08C5D9B0-C2EF-43C9-8727-C455B3A48ABB}" type="pres">
      <dgm:prSet presAssocID="{F8CD48FC-C565-4C31-B30E-2BAA5E4C24F2}" presName="rootComposite" presStyleCnt="0"/>
      <dgm:spPr/>
    </dgm:pt>
    <dgm:pt modelId="{07B08C96-5AEA-4689-A494-13DC4086A720}" type="pres">
      <dgm:prSet presAssocID="{F8CD48FC-C565-4C31-B30E-2BAA5E4C24F2}" presName="rootText" presStyleLbl="node3" presStyleIdx="11" presStyleCnt="15">
        <dgm:presLayoutVars>
          <dgm:chPref val="3"/>
        </dgm:presLayoutVars>
      </dgm:prSet>
      <dgm:spPr/>
    </dgm:pt>
    <dgm:pt modelId="{E8B3188B-D5CA-4286-BEDE-EC35C9C26B7B}" type="pres">
      <dgm:prSet presAssocID="{F8CD48FC-C565-4C31-B30E-2BAA5E4C24F2}" presName="rootConnector" presStyleLbl="node3" presStyleIdx="11" presStyleCnt="15"/>
      <dgm:spPr/>
    </dgm:pt>
    <dgm:pt modelId="{7E2253D1-5323-4E06-897D-239961C14864}" type="pres">
      <dgm:prSet presAssocID="{F8CD48FC-C565-4C31-B30E-2BAA5E4C24F2}" presName="hierChild4" presStyleCnt="0"/>
      <dgm:spPr/>
    </dgm:pt>
    <dgm:pt modelId="{2CFBD853-7223-4145-8243-EDD186941B09}" type="pres">
      <dgm:prSet presAssocID="{F8CD48FC-C565-4C31-B30E-2BAA5E4C24F2}" presName="hierChild5" presStyleCnt="0"/>
      <dgm:spPr/>
    </dgm:pt>
    <dgm:pt modelId="{6172FC2E-3B96-4C13-9449-15518F54A2CD}" type="pres">
      <dgm:prSet presAssocID="{C33C7CD6-FB2C-4F55-8CA8-C16955984328}" presName="Name64" presStyleLbl="parChTrans1D3" presStyleIdx="12" presStyleCnt="15"/>
      <dgm:spPr/>
    </dgm:pt>
    <dgm:pt modelId="{2CF76A57-BB9B-4D47-BD5C-E2261981F61F}" type="pres">
      <dgm:prSet presAssocID="{120A2F18-A716-4487-898D-A903603DF055}" presName="hierRoot2" presStyleCnt="0">
        <dgm:presLayoutVars>
          <dgm:hierBranch val="init"/>
        </dgm:presLayoutVars>
      </dgm:prSet>
      <dgm:spPr/>
    </dgm:pt>
    <dgm:pt modelId="{8A7FDF8A-AEA8-4F84-8BF2-4F0F56609EB1}" type="pres">
      <dgm:prSet presAssocID="{120A2F18-A716-4487-898D-A903603DF055}" presName="rootComposite" presStyleCnt="0"/>
      <dgm:spPr/>
    </dgm:pt>
    <dgm:pt modelId="{576EF218-3C77-4DE9-823D-380E03D63F4C}" type="pres">
      <dgm:prSet presAssocID="{120A2F18-A716-4487-898D-A903603DF055}" presName="rootText" presStyleLbl="node3" presStyleIdx="12" presStyleCnt="15">
        <dgm:presLayoutVars>
          <dgm:chPref val="3"/>
        </dgm:presLayoutVars>
      </dgm:prSet>
      <dgm:spPr/>
    </dgm:pt>
    <dgm:pt modelId="{896533EF-BC58-4CC3-9DD1-D1E7178A4E70}" type="pres">
      <dgm:prSet presAssocID="{120A2F18-A716-4487-898D-A903603DF055}" presName="rootConnector" presStyleLbl="node3" presStyleIdx="12" presStyleCnt="15"/>
      <dgm:spPr/>
    </dgm:pt>
    <dgm:pt modelId="{0D6657DE-E346-4E0B-8B43-368D78F0F542}" type="pres">
      <dgm:prSet presAssocID="{120A2F18-A716-4487-898D-A903603DF055}" presName="hierChild4" presStyleCnt="0"/>
      <dgm:spPr/>
    </dgm:pt>
    <dgm:pt modelId="{5DA1687C-2081-438B-A161-E8FA32853046}" type="pres">
      <dgm:prSet presAssocID="{C4119033-7AA9-49E1-8D72-6CF71B7C4947}" presName="Name64" presStyleLbl="parChTrans1D4" presStyleIdx="7" presStyleCnt="10"/>
      <dgm:spPr/>
    </dgm:pt>
    <dgm:pt modelId="{F96A5458-1838-439A-AE02-7732C3D67F7D}" type="pres">
      <dgm:prSet presAssocID="{3EDDF149-27A9-4576-B41C-3FF0EA998640}" presName="hierRoot2" presStyleCnt="0">
        <dgm:presLayoutVars>
          <dgm:hierBranch val="init"/>
        </dgm:presLayoutVars>
      </dgm:prSet>
      <dgm:spPr/>
    </dgm:pt>
    <dgm:pt modelId="{00F4D80F-6200-4999-8162-0ED989547B76}" type="pres">
      <dgm:prSet presAssocID="{3EDDF149-27A9-4576-B41C-3FF0EA998640}" presName="rootComposite" presStyleCnt="0"/>
      <dgm:spPr/>
    </dgm:pt>
    <dgm:pt modelId="{9712782F-838F-49D8-ADAF-432CE5652245}" type="pres">
      <dgm:prSet presAssocID="{3EDDF149-27A9-4576-B41C-3FF0EA998640}" presName="rootText" presStyleLbl="node4" presStyleIdx="7" presStyleCnt="10">
        <dgm:presLayoutVars>
          <dgm:chPref val="3"/>
        </dgm:presLayoutVars>
      </dgm:prSet>
      <dgm:spPr/>
    </dgm:pt>
    <dgm:pt modelId="{7999B41B-D848-4284-8067-D1285A72C181}" type="pres">
      <dgm:prSet presAssocID="{3EDDF149-27A9-4576-B41C-3FF0EA998640}" presName="rootConnector" presStyleLbl="node4" presStyleIdx="7" presStyleCnt="10"/>
      <dgm:spPr/>
    </dgm:pt>
    <dgm:pt modelId="{76B027BB-E327-47A1-8C38-7095B4014608}" type="pres">
      <dgm:prSet presAssocID="{3EDDF149-27A9-4576-B41C-3FF0EA998640}" presName="hierChild4" presStyleCnt="0"/>
      <dgm:spPr/>
    </dgm:pt>
    <dgm:pt modelId="{DB962F3E-E1BD-42AD-9248-9069B0861FEE}" type="pres">
      <dgm:prSet presAssocID="{3EDDF149-27A9-4576-B41C-3FF0EA998640}" presName="hierChild5" presStyleCnt="0"/>
      <dgm:spPr/>
    </dgm:pt>
    <dgm:pt modelId="{208F0800-D3AB-4B92-85D6-E3EA3F08A54C}" type="pres">
      <dgm:prSet presAssocID="{7ADC3B01-91E9-4575-B971-C882EEDB5345}" presName="Name64" presStyleLbl="parChTrans1D4" presStyleIdx="8" presStyleCnt="10"/>
      <dgm:spPr/>
    </dgm:pt>
    <dgm:pt modelId="{803BE3BA-F374-4509-9B54-190358A469F0}" type="pres">
      <dgm:prSet presAssocID="{A94A772E-D60E-4F2D-909A-6D58CF88C516}" presName="hierRoot2" presStyleCnt="0">
        <dgm:presLayoutVars>
          <dgm:hierBranch val="init"/>
        </dgm:presLayoutVars>
      </dgm:prSet>
      <dgm:spPr/>
    </dgm:pt>
    <dgm:pt modelId="{88E41339-55DD-409C-80F2-E7CCDEB96C77}" type="pres">
      <dgm:prSet presAssocID="{A94A772E-D60E-4F2D-909A-6D58CF88C516}" presName="rootComposite" presStyleCnt="0"/>
      <dgm:spPr/>
    </dgm:pt>
    <dgm:pt modelId="{69227AAA-A097-4717-B14C-1A406E4C84D7}" type="pres">
      <dgm:prSet presAssocID="{A94A772E-D60E-4F2D-909A-6D58CF88C516}" presName="rootText" presStyleLbl="node4" presStyleIdx="8" presStyleCnt="10">
        <dgm:presLayoutVars>
          <dgm:chPref val="3"/>
        </dgm:presLayoutVars>
      </dgm:prSet>
      <dgm:spPr/>
    </dgm:pt>
    <dgm:pt modelId="{F9948F09-1EA0-414B-87A3-EDBBC50C9DAE}" type="pres">
      <dgm:prSet presAssocID="{A94A772E-D60E-4F2D-909A-6D58CF88C516}" presName="rootConnector" presStyleLbl="node4" presStyleIdx="8" presStyleCnt="10"/>
      <dgm:spPr/>
    </dgm:pt>
    <dgm:pt modelId="{C797DEA0-5A7F-4CC9-8BF0-3DFCE2BD8FD1}" type="pres">
      <dgm:prSet presAssocID="{A94A772E-D60E-4F2D-909A-6D58CF88C516}" presName="hierChild4" presStyleCnt="0"/>
      <dgm:spPr/>
    </dgm:pt>
    <dgm:pt modelId="{44796589-8BC6-46E1-B62B-02486DD92B23}" type="pres">
      <dgm:prSet presAssocID="{A94A772E-D60E-4F2D-909A-6D58CF88C516}" presName="hierChild5" presStyleCnt="0"/>
      <dgm:spPr/>
    </dgm:pt>
    <dgm:pt modelId="{1A2264DA-C4CD-4621-89C5-129BCBBC6074}" type="pres">
      <dgm:prSet presAssocID="{E814868D-B4AA-461B-AA46-9CDF2720A298}" presName="Name64" presStyleLbl="parChTrans1D4" presStyleIdx="9" presStyleCnt="10"/>
      <dgm:spPr/>
    </dgm:pt>
    <dgm:pt modelId="{A43C2F65-733F-44CC-823A-30D99FC67DA2}" type="pres">
      <dgm:prSet presAssocID="{CFBFB477-06DB-4758-8822-507A51AAF52D}" presName="hierRoot2" presStyleCnt="0">
        <dgm:presLayoutVars>
          <dgm:hierBranch val="init"/>
        </dgm:presLayoutVars>
      </dgm:prSet>
      <dgm:spPr/>
    </dgm:pt>
    <dgm:pt modelId="{C8439E90-DC41-4004-A7B9-6150279EB7D7}" type="pres">
      <dgm:prSet presAssocID="{CFBFB477-06DB-4758-8822-507A51AAF52D}" presName="rootComposite" presStyleCnt="0"/>
      <dgm:spPr/>
    </dgm:pt>
    <dgm:pt modelId="{295F80F4-58EC-4524-AF7A-E98B462060C6}" type="pres">
      <dgm:prSet presAssocID="{CFBFB477-06DB-4758-8822-507A51AAF52D}" presName="rootText" presStyleLbl="node4" presStyleIdx="9" presStyleCnt="10">
        <dgm:presLayoutVars>
          <dgm:chPref val="3"/>
        </dgm:presLayoutVars>
      </dgm:prSet>
      <dgm:spPr/>
    </dgm:pt>
    <dgm:pt modelId="{6F609179-2C8B-4435-B6D7-A95D6F5D82CD}" type="pres">
      <dgm:prSet presAssocID="{CFBFB477-06DB-4758-8822-507A51AAF52D}" presName="rootConnector" presStyleLbl="node4" presStyleIdx="9" presStyleCnt="10"/>
      <dgm:spPr/>
    </dgm:pt>
    <dgm:pt modelId="{775AE50E-CEF2-4F6B-8848-1E7EF8B38D4B}" type="pres">
      <dgm:prSet presAssocID="{CFBFB477-06DB-4758-8822-507A51AAF52D}" presName="hierChild4" presStyleCnt="0"/>
      <dgm:spPr/>
    </dgm:pt>
    <dgm:pt modelId="{E7DE3FE4-E5AF-48E6-A3F0-C0F70BD5F45A}" type="pres">
      <dgm:prSet presAssocID="{CFBFB477-06DB-4758-8822-507A51AAF52D}" presName="hierChild5" presStyleCnt="0"/>
      <dgm:spPr/>
    </dgm:pt>
    <dgm:pt modelId="{F00924B4-1B52-4F63-9A86-E0F053444690}" type="pres">
      <dgm:prSet presAssocID="{120A2F18-A716-4487-898D-A903603DF055}" presName="hierChild5" presStyleCnt="0"/>
      <dgm:spPr/>
    </dgm:pt>
    <dgm:pt modelId="{936D7757-29EA-408E-8BC3-A5878E4E005F}" type="pres">
      <dgm:prSet presAssocID="{EFCD18FB-03C8-421B-B4E6-C812F1484749}" presName="Name64" presStyleLbl="parChTrans1D3" presStyleIdx="13" presStyleCnt="15"/>
      <dgm:spPr/>
    </dgm:pt>
    <dgm:pt modelId="{1B1A4766-997D-46AA-91D7-A829851CE5ED}" type="pres">
      <dgm:prSet presAssocID="{52C9C807-4DD3-45DC-AF70-5228E14C7177}" presName="hierRoot2" presStyleCnt="0">
        <dgm:presLayoutVars>
          <dgm:hierBranch val="init"/>
        </dgm:presLayoutVars>
      </dgm:prSet>
      <dgm:spPr/>
    </dgm:pt>
    <dgm:pt modelId="{2B973814-300B-4DF8-9C09-97C970109A80}" type="pres">
      <dgm:prSet presAssocID="{52C9C807-4DD3-45DC-AF70-5228E14C7177}" presName="rootComposite" presStyleCnt="0"/>
      <dgm:spPr/>
    </dgm:pt>
    <dgm:pt modelId="{15F7AA7A-9087-409E-87FF-5443ADCFDD27}" type="pres">
      <dgm:prSet presAssocID="{52C9C807-4DD3-45DC-AF70-5228E14C7177}" presName="rootText" presStyleLbl="node3" presStyleIdx="13" presStyleCnt="15">
        <dgm:presLayoutVars>
          <dgm:chPref val="3"/>
        </dgm:presLayoutVars>
      </dgm:prSet>
      <dgm:spPr/>
    </dgm:pt>
    <dgm:pt modelId="{5BE0F012-AB30-497E-B505-056D4E518864}" type="pres">
      <dgm:prSet presAssocID="{52C9C807-4DD3-45DC-AF70-5228E14C7177}" presName="rootConnector" presStyleLbl="node3" presStyleIdx="13" presStyleCnt="15"/>
      <dgm:spPr/>
    </dgm:pt>
    <dgm:pt modelId="{2BD3D7E9-8E40-41AD-BBCF-A4C399286707}" type="pres">
      <dgm:prSet presAssocID="{52C9C807-4DD3-45DC-AF70-5228E14C7177}" presName="hierChild4" presStyleCnt="0"/>
      <dgm:spPr/>
    </dgm:pt>
    <dgm:pt modelId="{02F43D42-4C94-476C-946E-F0B4A97D1EB4}" type="pres">
      <dgm:prSet presAssocID="{52C9C807-4DD3-45DC-AF70-5228E14C7177}" presName="hierChild5" presStyleCnt="0"/>
      <dgm:spPr/>
    </dgm:pt>
    <dgm:pt modelId="{A135DC31-BF26-4341-A701-94E320838D01}" type="pres">
      <dgm:prSet presAssocID="{D5D594E1-CA77-4E46-985B-A425148171C4}" presName="Name64" presStyleLbl="parChTrans1D3" presStyleIdx="14" presStyleCnt="15"/>
      <dgm:spPr/>
    </dgm:pt>
    <dgm:pt modelId="{A8A5D907-1DFF-4F45-A859-2598F8575167}" type="pres">
      <dgm:prSet presAssocID="{FE66A429-F77A-4AFD-A4E3-02A2D013B882}" presName="hierRoot2" presStyleCnt="0">
        <dgm:presLayoutVars>
          <dgm:hierBranch val="init"/>
        </dgm:presLayoutVars>
      </dgm:prSet>
      <dgm:spPr/>
    </dgm:pt>
    <dgm:pt modelId="{0B3BB0B3-2B36-4D47-8953-3B603547809F}" type="pres">
      <dgm:prSet presAssocID="{FE66A429-F77A-4AFD-A4E3-02A2D013B882}" presName="rootComposite" presStyleCnt="0"/>
      <dgm:spPr/>
    </dgm:pt>
    <dgm:pt modelId="{74FB984D-379C-4312-A1A8-6A047E7711D8}" type="pres">
      <dgm:prSet presAssocID="{FE66A429-F77A-4AFD-A4E3-02A2D013B882}" presName="rootText" presStyleLbl="node3" presStyleIdx="14" presStyleCnt="15">
        <dgm:presLayoutVars>
          <dgm:chPref val="3"/>
        </dgm:presLayoutVars>
      </dgm:prSet>
      <dgm:spPr/>
    </dgm:pt>
    <dgm:pt modelId="{5C9D6D6E-0209-45D4-8A42-27E313A510F2}" type="pres">
      <dgm:prSet presAssocID="{FE66A429-F77A-4AFD-A4E3-02A2D013B882}" presName="rootConnector" presStyleLbl="node3" presStyleIdx="14" presStyleCnt="15"/>
      <dgm:spPr/>
    </dgm:pt>
    <dgm:pt modelId="{0C890694-C8AF-4F02-A0C9-42E4FC1F9F7B}" type="pres">
      <dgm:prSet presAssocID="{FE66A429-F77A-4AFD-A4E3-02A2D013B882}" presName="hierChild4" presStyleCnt="0"/>
      <dgm:spPr/>
    </dgm:pt>
    <dgm:pt modelId="{B0FF2420-0B77-4841-A202-F38B786B01CD}" type="pres">
      <dgm:prSet presAssocID="{FE66A429-F77A-4AFD-A4E3-02A2D013B882}" presName="hierChild5" presStyleCnt="0"/>
      <dgm:spPr/>
    </dgm:pt>
    <dgm:pt modelId="{E781B6D4-DBC6-4526-8106-966F3647A739}" type="pres">
      <dgm:prSet presAssocID="{74F05FAC-62A1-4AEF-8A7E-C0DDD614F9D6}" presName="hierChild5" presStyleCnt="0"/>
      <dgm:spPr/>
    </dgm:pt>
    <dgm:pt modelId="{B53827AE-6CE2-4214-A3C7-AA8F9EF5133D}" type="pres">
      <dgm:prSet presAssocID="{BC4965A7-A3CC-4E93-94CA-EE764525985B}" presName="hierChild3" presStyleCnt="0"/>
      <dgm:spPr/>
    </dgm:pt>
  </dgm:ptLst>
  <dgm:cxnLst>
    <dgm:cxn modelId="{09DAD401-F465-4C2A-B70A-8EC7B8FD5980}" srcId="{BC4965A7-A3CC-4E93-94CA-EE764525985B}" destId="{74F05FAC-62A1-4AEF-8A7E-C0DDD614F9D6}" srcOrd="1" destOrd="0" parTransId="{762EE6EB-A9D0-47EC-B616-E169F54BE9AE}" sibTransId="{6343E7D2-AB5C-480B-9F2C-D66341840284}"/>
    <dgm:cxn modelId="{8BB62102-2537-407D-B0F3-09680935B354}" type="presOf" srcId="{C4119033-7AA9-49E1-8D72-6CF71B7C4947}" destId="{5DA1687C-2081-438B-A161-E8FA32853046}" srcOrd="0" destOrd="0" presId="urn:microsoft.com/office/officeart/2009/3/layout/HorizontalOrganizationChart"/>
    <dgm:cxn modelId="{283CBA04-1AC7-4398-9F88-8241FB8D0E40}" type="presOf" srcId="{624C2BCC-8593-43A9-B65F-F34EF8577049}" destId="{CD248514-B443-474C-9D4F-266D4F44C95E}" srcOrd="0" destOrd="0" presId="urn:microsoft.com/office/officeart/2009/3/layout/HorizontalOrganizationChart"/>
    <dgm:cxn modelId="{B7084905-1979-4A22-8B87-2D06C450947A}" type="presOf" srcId="{F8CD48FC-C565-4C31-B30E-2BAA5E4C24F2}" destId="{E8B3188B-D5CA-4286-BEDE-EC35C9C26B7B}" srcOrd="1" destOrd="0" presId="urn:microsoft.com/office/officeart/2009/3/layout/HorizontalOrganizationChart"/>
    <dgm:cxn modelId="{C3884506-233F-4AB8-A17A-DBE14DD83245}" type="presOf" srcId="{C14D20F1-F8A3-4BEF-9405-5741609C54A9}" destId="{D83975FD-C2D6-411C-A3F3-B66F00AF7FED}" srcOrd="0" destOrd="0" presId="urn:microsoft.com/office/officeart/2009/3/layout/HorizontalOrganizationChart"/>
    <dgm:cxn modelId="{FA1C530A-BDC2-4752-A9FB-49E4906FBFE4}" srcId="{74F05FAC-62A1-4AEF-8A7E-C0DDD614F9D6}" destId="{52C9C807-4DD3-45DC-AF70-5228E14C7177}" srcOrd="4" destOrd="0" parTransId="{EFCD18FB-03C8-421B-B4E6-C812F1484749}" sibTransId="{C7B10D4A-35AD-467A-9427-00D0633892F7}"/>
    <dgm:cxn modelId="{EDFE8C0A-DA28-48CD-A0EB-1146216093DC}" type="presOf" srcId="{285F84BE-BCDE-457A-A0A1-D40336D1C058}" destId="{A19FFD5E-F88F-4F5C-AFC9-5ABB7EF0B8EF}" srcOrd="0" destOrd="0" presId="urn:microsoft.com/office/officeart/2009/3/layout/HorizontalOrganizationChart"/>
    <dgm:cxn modelId="{10D40B0D-2337-4541-92C9-B3B8883F26B4}" type="presOf" srcId="{4EF15899-4216-48BF-AD13-321A0EF3F70F}" destId="{4B3258DF-2947-460B-A974-A3F0DCA90E25}" srcOrd="0" destOrd="0" presId="urn:microsoft.com/office/officeart/2009/3/layout/HorizontalOrganizationChart"/>
    <dgm:cxn modelId="{C4D4930F-29BE-41A0-8544-A83EBFEE119A}" srcId="{120A2F18-A716-4487-898D-A903603DF055}" destId="{3EDDF149-27A9-4576-B41C-3FF0EA998640}" srcOrd="0" destOrd="0" parTransId="{C4119033-7AA9-49E1-8D72-6CF71B7C4947}" sibTransId="{F154C545-2412-42A7-94B5-D972C2D0B5B8}"/>
    <dgm:cxn modelId="{C865DB12-595D-48A4-824A-42E8B13BDD18}" type="presOf" srcId="{F8CD48FC-C565-4C31-B30E-2BAA5E4C24F2}" destId="{07B08C96-5AEA-4689-A494-13DC4086A720}" srcOrd="0" destOrd="0" presId="urn:microsoft.com/office/officeart/2009/3/layout/HorizontalOrganizationChart"/>
    <dgm:cxn modelId="{F151AC16-F20D-4829-AC97-3EFD25FEB224}" type="presOf" srcId="{E2285177-C44E-4CB9-B7B1-0A1A82C27333}" destId="{6E07C0E9-897B-400A-BD8B-BAC8BCFA2616}" srcOrd="0" destOrd="0" presId="urn:microsoft.com/office/officeart/2009/3/layout/HorizontalOrganizationChart"/>
    <dgm:cxn modelId="{4ABC8219-4473-4302-A9DA-B39290657A1D}" type="presOf" srcId="{D3DB2928-F21A-4655-B58C-9349CABD8B8A}" destId="{2265D031-6934-4AA4-A713-21DA9DAA2A6E}" srcOrd="0" destOrd="0" presId="urn:microsoft.com/office/officeart/2009/3/layout/HorizontalOrganizationChart"/>
    <dgm:cxn modelId="{65936E1B-F322-4806-B420-3EC85B001893}" type="presOf" srcId="{1164EE61-2EF7-47F3-B902-A2E08E709AE1}" destId="{468CAAB7-5641-46C0-A425-61D0066FC902}" srcOrd="0" destOrd="0" presId="urn:microsoft.com/office/officeart/2009/3/layout/HorizontalOrganizationChart"/>
    <dgm:cxn modelId="{9E43D81C-034F-457C-AA6A-15F7AA66268B}" type="presOf" srcId="{933127A1-1911-4033-AE53-D55FD85CDFB2}" destId="{45D46E80-DCCC-458E-91D2-C128887361F1}" srcOrd="0" destOrd="0" presId="urn:microsoft.com/office/officeart/2009/3/layout/HorizontalOrganizationChart"/>
    <dgm:cxn modelId="{5BD8141D-1272-4934-B372-6DC2AF692749}" type="presOf" srcId="{3EDDF149-27A9-4576-B41C-3FF0EA998640}" destId="{9712782F-838F-49D8-ADAF-432CE5652245}" srcOrd="0" destOrd="0" presId="urn:microsoft.com/office/officeart/2009/3/layout/HorizontalOrganizationChart"/>
    <dgm:cxn modelId="{31366A1F-3A4A-40B8-A342-732885593760}" type="presOf" srcId="{A94A772E-D60E-4F2D-909A-6D58CF88C516}" destId="{F9948F09-1EA0-414B-87A3-EDBBC50C9DAE}" srcOrd="1" destOrd="0" presId="urn:microsoft.com/office/officeart/2009/3/layout/HorizontalOrganizationChart"/>
    <dgm:cxn modelId="{7A333A23-D51F-413A-A935-FFAA06F89363}" type="presOf" srcId="{D3F8D36F-6050-458F-8B7F-7A36A37052A6}" destId="{E5FFFAF2-CB42-4020-AC95-A421C3131EE7}" srcOrd="0" destOrd="0" presId="urn:microsoft.com/office/officeart/2009/3/layout/HorizontalOrganizationChart"/>
    <dgm:cxn modelId="{287C2025-4DF8-4AD4-906A-CB114E8FB00F}" srcId="{285F84BE-BCDE-457A-A0A1-D40336D1C058}" destId="{49DD9A0F-1BAD-488E-AFC0-ACAB929BDCF8}" srcOrd="0" destOrd="0" parTransId="{0A38D60F-6519-41FB-9BFF-151F89F4211A}" sibTransId="{412467E7-25F5-4B5A-8018-0B3C4C3EC93A}"/>
    <dgm:cxn modelId="{44EB3E25-1516-4ACF-AF5D-52C95806BFB3}" type="presOf" srcId="{219B83C2-4A1E-4D0B-81E4-FC3812CCB15D}" destId="{EBE7EBF2-69A8-4DF4-A203-08EDA22723EE}" srcOrd="0" destOrd="0" presId="urn:microsoft.com/office/officeart/2009/3/layout/HorizontalOrganizationChart"/>
    <dgm:cxn modelId="{B6F1CC26-4910-4AD6-98AF-85F4BAFFD0F4}" type="presOf" srcId="{A2B9476F-32E4-4F5D-97CC-34F84135CFB3}" destId="{CE971EA6-3E39-49C7-8320-3E40717B7604}" srcOrd="0" destOrd="0" presId="urn:microsoft.com/office/officeart/2009/3/layout/HorizontalOrganizationChart"/>
    <dgm:cxn modelId="{B66A442D-0A6A-4DFB-88A4-AA9800F835E5}" type="presOf" srcId="{64C9123B-2F29-438F-ADFC-42326CB25430}" destId="{131142ED-78B9-40FA-A2A5-A4CD424CD6A4}" srcOrd="0" destOrd="0" presId="urn:microsoft.com/office/officeart/2009/3/layout/HorizontalOrganizationChart"/>
    <dgm:cxn modelId="{ADFAC62D-EC68-45B1-8605-0949AE9413FD}" type="presOf" srcId="{91F1BB99-9195-4DA6-B53B-35BF5E1181BD}" destId="{CE199D06-2E67-4596-B558-F9BB5FD335EB}" srcOrd="1" destOrd="0" presId="urn:microsoft.com/office/officeart/2009/3/layout/HorizontalOrganizationChart"/>
    <dgm:cxn modelId="{3A8AA031-D5E9-410A-B9C4-3B2F673C2108}" srcId="{74F05FAC-62A1-4AEF-8A7E-C0DDD614F9D6}" destId="{303EBF97-6C1B-40DF-9110-83602B710D89}" srcOrd="0" destOrd="0" parTransId="{8E370EBB-6C7D-4496-AA00-41CC4260942A}" sibTransId="{1E9B44BF-31FB-428C-839D-30D61CEF6385}"/>
    <dgm:cxn modelId="{70E08932-4EE3-4CAE-A2F6-AD062DB2458C}" type="presOf" srcId="{FE66A429-F77A-4AFD-A4E3-02A2D013B882}" destId="{5C9D6D6E-0209-45D4-8A42-27E313A510F2}" srcOrd="1" destOrd="0" presId="urn:microsoft.com/office/officeart/2009/3/layout/HorizontalOrganizationChart"/>
    <dgm:cxn modelId="{C1F96233-6131-4975-8918-32F97FFE9AEC}" type="presOf" srcId="{BF93A40D-7359-4C28-92BA-C5079FE5A4F9}" destId="{8B538472-263D-4505-A8FA-6D40B4E46BD2}" srcOrd="0" destOrd="0" presId="urn:microsoft.com/office/officeart/2009/3/layout/HorizontalOrganizationChart"/>
    <dgm:cxn modelId="{9D31FA37-07BA-4A98-9A2E-618C059CDDBA}" srcId="{C14D20F1-F8A3-4BEF-9405-5741609C54A9}" destId="{562A75F7-29FD-40AB-BB39-8B8BB717B417}" srcOrd="2" destOrd="0" parTransId="{4EFA17ED-8D8F-498F-B3DE-5055B768BC90}" sibTransId="{113A22AD-AA62-4E38-AB2D-BB3053218795}"/>
    <dgm:cxn modelId="{1A7A9B38-B236-4F34-9571-6F954C723362}" srcId="{74F05FAC-62A1-4AEF-8A7E-C0DDD614F9D6}" destId="{FE66A429-F77A-4AFD-A4E3-02A2D013B882}" srcOrd="5" destOrd="0" parTransId="{D5D594E1-CA77-4E46-985B-A425148171C4}" sibTransId="{6BED4D02-C9BF-41F9-99F7-762FA1D21A2C}"/>
    <dgm:cxn modelId="{6885DE39-FE8C-4CC4-97E2-BECB40D1D0CF}" type="presOf" srcId="{70395460-7357-4EBD-AFA5-3BCC00EA3440}" destId="{8D90ED29-95CF-4081-8B92-47AF03ECC9A4}" srcOrd="0" destOrd="0" presId="urn:microsoft.com/office/officeart/2009/3/layout/HorizontalOrganizationChart"/>
    <dgm:cxn modelId="{3454F239-2623-4FEA-BF7F-1BF80DC9E404}" type="presOf" srcId="{E8C90690-ECD6-429E-A06D-257C2F0F0C7C}" destId="{10FA0E3B-9D51-4423-A00C-C6B715393060}" srcOrd="0" destOrd="0" presId="urn:microsoft.com/office/officeart/2009/3/layout/HorizontalOrganizationChart"/>
    <dgm:cxn modelId="{5977BB3D-73C4-4B0E-AC02-BADD273E5041}" type="presOf" srcId="{B1863D77-AA62-4EAF-88D5-E664D73C3DE7}" destId="{514684A0-72E9-4B23-B16C-A8D18F2EA818}" srcOrd="0" destOrd="0" presId="urn:microsoft.com/office/officeart/2009/3/layout/HorizontalOrganizationChart"/>
    <dgm:cxn modelId="{67D42440-9439-45CF-8F3B-7679466F32A2}" srcId="{281CD4A4-A66F-469C-AC68-DBFBEEF7D577}" destId="{933127A1-1911-4033-AE53-D55FD85CDFB2}" srcOrd="1" destOrd="0" parTransId="{D60EF121-140E-4907-ACE1-1E6086D42E8B}" sibTransId="{E1F81113-69BA-4A01-8229-3AE644121313}"/>
    <dgm:cxn modelId="{9F583440-9E63-4F9F-85C0-024BE84CA401}" type="presOf" srcId="{49DD9A0F-1BAD-488E-AFC0-ACAB929BDCF8}" destId="{E962CC5B-D504-49FB-BE44-74A01631A1E7}" srcOrd="1" destOrd="0" presId="urn:microsoft.com/office/officeart/2009/3/layout/HorizontalOrganizationChart"/>
    <dgm:cxn modelId="{25B99B5D-B976-4560-BFA3-9375FBE88C87}" type="presOf" srcId="{CFBFB477-06DB-4758-8822-507A51AAF52D}" destId="{295F80F4-58EC-4524-AF7A-E98B462060C6}" srcOrd="0" destOrd="0" presId="urn:microsoft.com/office/officeart/2009/3/layout/HorizontalOrganizationChart"/>
    <dgm:cxn modelId="{7D766D60-29B8-44CE-BFC3-A06A8E18727F}" srcId="{C14D20F1-F8A3-4BEF-9405-5741609C54A9}" destId="{C41A0207-1313-4C80-83F1-B4CDA5B66B55}" srcOrd="7" destOrd="0" parTransId="{B3AB5673-9BEB-4C1F-A924-928FA629C6EA}" sibTransId="{20D53A8B-8F45-4AAA-BC42-5482072788EF}"/>
    <dgm:cxn modelId="{A18B1C65-8CBA-4B9C-8193-859CD8BE1996}" type="presOf" srcId="{C14D20F1-F8A3-4BEF-9405-5741609C54A9}" destId="{EB2CD644-E828-42DE-8774-B9C826C1AD97}" srcOrd="1" destOrd="0" presId="urn:microsoft.com/office/officeart/2009/3/layout/HorizontalOrganizationChart"/>
    <dgm:cxn modelId="{7E4D8F47-B714-4C8D-AB73-D3D2BBAE8C02}" type="presOf" srcId="{0A38D60F-6519-41FB-9BFF-151F89F4211A}" destId="{244A3B98-027A-4AC9-A1F3-283947B230F1}" srcOrd="0" destOrd="0" presId="urn:microsoft.com/office/officeart/2009/3/layout/HorizontalOrganizationChart"/>
    <dgm:cxn modelId="{BD8CCC67-29DA-448E-A9C0-E3139EF3753E}" type="presOf" srcId="{C33DA49A-EBA5-4461-AEA7-8E863F3F739C}" destId="{B04EB969-53DD-4BAB-9518-5FFB72DAFCF4}" srcOrd="0" destOrd="0" presId="urn:microsoft.com/office/officeart/2009/3/layout/HorizontalOrganizationChart"/>
    <dgm:cxn modelId="{196B8768-A29C-4B7E-9CB8-0E5B58B6395C}" type="presOf" srcId="{F73085CB-B839-4F35-B42D-E0AE097BF534}" destId="{02E3B145-938A-44A5-AA87-BF467E50B0C1}" srcOrd="0" destOrd="0" presId="urn:microsoft.com/office/officeart/2009/3/layout/HorizontalOrganizationChart"/>
    <dgm:cxn modelId="{BAFD0349-49DB-49F4-AF62-CC8394B439FA}" srcId="{BC4965A7-A3CC-4E93-94CA-EE764525985B}" destId="{C14D20F1-F8A3-4BEF-9405-5741609C54A9}" srcOrd="0" destOrd="0" parTransId="{B1863D77-AA62-4EAF-88D5-E664D73C3DE7}" sibTransId="{233D6568-8BB1-4779-B378-295B95DCA7FF}"/>
    <dgm:cxn modelId="{4D7E1F6A-875B-4370-9364-D806B4EA1652}" type="presOf" srcId="{74F05FAC-62A1-4AEF-8A7E-C0DDD614F9D6}" destId="{6B407A11-33DE-441E-B5B0-78C23E5434D2}" srcOrd="1" destOrd="0" presId="urn:microsoft.com/office/officeart/2009/3/layout/HorizontalOrganizationChart"/>
    <dgm:cxn modelId="{79F8B16A-4FD0-4F30-9319-D267485C7241}" type="presOf" srcId="{EFCD18FB-03C8-421B-B4E6-C812F1484749}" destId="{936D7757-29EA-408E-8BC3-A5878E4E005F}" srcOrd="0" destOrd="0" presId="urn:microsoft.com/office/officeart/2009/3/layout/HorizontalOrganizationChart"/>
    <dgm:cxn modelId="{98895A6B-DBFD-472F-B7AF-1B2FF0204D88}" type="presOf" srcId="{303EBF97-6C1B-40DF-9110-83602B710D89}" destId="{F604FB5A-06A8-4BF3-BDEF-ECFE005E506D}" srcOrd="1" destOrd="0" presId="urn:microsoft.com/office/officeart/2009/3/layout/HorizontalOrganizationChart"/>
    <dgm:cxn modelId="{5B0DE14E-E41B-46E0-9B54-F4E82E5771FD}" type="presOf" srcId="{BC4965A7-A3CC-4E93-94CA-EE764525985B}" destId="{4D3AF16E-4531-4E55-A0E9-D0EB65140F4C}" srcOrd="1" destOrd="0" presId="urn:microsoft.com/office/officeart/2009/3/layout/HorizontalOrganizationChart"/>
    <dgm:cxn modelId="{76ACE84F-DDDF-4406-A056-AFCBD8174F4F}" type="presOf" srcId="{CFBFB477-06DB-4758-8822-507A51AAF52D}" destId="{6F609179-2C8B-4435-B6D7-A95D6F5D82CD}" srcOrd="1" destOrd="0" presId="urn:microsoft.com/office/officeart/2009/3/layout/HorizontalOrganizationChart"/>
    <dgm:cxn modelId="{6E922A50-41E2-40FB-8F1E-29DBF84A3077}" srcId="{285F84BE-BCDE-457A-A0A1-D40336D1C058}" destId="{E8C90690-ECD6-429E-A06D-257C2F0F0C7C}" srcOrd="1" destOrd="0" parTransId="{2CC2EBAE-4F35-4DAD-8F99-8AF3FDC1ED37}" sibTransId="{03FE63F5-BF3B-494B-AB9C-82E9C42C7F26}"/>
    <dgm:cxn modelId="{D2B66D51-47A9-421A-9174-241C9A3904C4}" type="presOf" srcId="{5ECC47D0-E052-4448-9514-368285CC1E0E}" destId="{5735EF1D-9D7A-4043-9AAB-50D6AF86D962}" srcOrd="1" destOrd="0" presId="urn:microsoft.com/office/officeart/2009/3/layout/HorizontalOrganizationChart"/>
    <dgm:cxn modelId="{1DE10E52-0766-42DF-940E-C0146F723CD4}" type="presOf" srcId="{52C9C807-4DD3-45DC-AF70-5228E14C7177}" destId="{15F7AA7A-9087-409E-87FF-5443ADCFDD27}" srcOrd="0" destOrd="0" presId="urn:microsoft.com/office/officeart/2009/3/layout/HorizontalOrganizationChart"/>
    <dgm:cxn modelId="{FD7E2372-96D1-4C7F-9381-E79F0E6D5B0D}" type="presOf" srcId="{281CD4A4-A66F-469C-AC68-DBFBEEF7D577}" destId="{A01D4765-90DD-4530-A809-5B849B6776EE}" srcOrd="1" destOrd="0" presId="urn:microsoft.com/office/officeart/2009/3/layout/HorizontalOrganizationChart"/>
    <dgm:cxn modelId="{ADD45A52-EDE5-4AD4-AAB4-78A5EA4DE6B2}" type="presOf" srcId="{5D8C1041-EF4D-484E-9436-FC6C2A430728}" destId="{1E0CCE88-6931-40E8-9094-51032A2B5160}" srcOrd="1" destOrd="0" presId="urn:microsoft.com/office/officeart/2009/3/layout/HorizontalOrganizationChart"/>
    <dgm:cxn modelId="{F103C653-0539-4516-984A-FEF0356EF44B}" type="presOf" srcId="{933127A1-1911-4033-AE53-D55FD85CDFB2}" destId="{40C5CCD3-602A-4445-AB12-3859F6BE4623}" srcOrd="1" destOrd="0" presId="urn:microsoft.com/office/officeart/2009/3/layout/HorizontalOrganizationChart"/>
    <dgm:cxn modelId="{84C9F174-EB13-402A-9AA2-A03C2D9B506B}" type="presOf" srcId="{120A2F18-A716-4487-898D-A903603DF055}" destId="{896533EF-BC58-4CC3-9DD1-D1E7178A4E70}" srcOrd="1" destOrd="0" presId="urn:microsoft.com/office/officeart/2009/3/layout/HorizontalOrganizationChart"/>
    <dgm:cxn modelId="{0DA11156-5BCF-4CD5-9D1D-324A9AF91D6D}" srcId="{C14D20F1-F8A3-4BEF-9405-5741609C54A9}" destId="{285F84BE-BCDE-457A-A0A1-D40336D1C058}" srcOrd="3" destOrd="0" parTransId="{D3F8D36F-6050-458F-8B7F-7A36A37052A6}" sibTransId="{ACA13D37-5BE9-42A1-87BF-ED876FB3B8CD}"/>
    <dgm:cxn modelId="{7CDA9556-65C6-49D4-85DF-562AB057EBD1}" type="presOf" srcId="{D60EF121-140E-4907-ACE1-1E6086D42E8B}" destId="{5CDB1A08-788C-4FD6-A804-267863C1A683}" srcOrd="0" destOrd="0" presId="urn:microsoft.com/office/officeart/2009/3/layout/HorizontalOrganizationChart"/>
    <dgm:cxn modelId="{26ACDB76-4E42-4F8F-B4B0-D9C361D66FCD}" type="presOf" srcId="{223950A2-CD19-4A4D-B072-AB1A30C4C05E}" destId="{181BC8C6-E311-4463-81F9-914CDB4A2428}" srcOrd="0" destOrd="0" presId="urn:microsoft.com/office/officeart/2009/3/layout/HorizontalOrganizationChart"/>
    <dgm:cxn modelId="{29231458-F782-475B-B947-F3D4F8137529}" type="presOf" srcId="{E563D727-243E-4D50-9168-9ABF778D48AC}" destId="{3D3350E9-599D-45F3-84E6-0F868D934CF7}" srcOrd="1" destOrd="0" presId="urn:microsoft.com/office/officeart/2009/3/layout/HorizontalOrganizationChart"/>
    <dgm:cxn modelId="{20C25458-8146-433B-B5AB-4BA060649C3F}" type="presOf" srcId="{A67EA4AA-65D8-496C-9237-E65136D53CFA}" destId="{9F6D1127-751F-438E-99F4-CAF59A788785}" srcOrd="1" destOrd="0" presId="urn:microsoft.com/office/officeart/2009/3/layout/HorizontalOrganizationChart"/>
    <dgm:cxn modelId="{14028982-2DEB-414B-B3F8-28EC1CC646CA}" srcId="{74F05FAC-62A1-4AEF-8A7E-C0DDD614F9D6}" destId="{120A2F18-A716-4487-898D-A903603DF055}" srcOrd="3" destOrd="0" parTransId="{C33C7CD6-FB2C-4F55-8CA8-C16955984328}" sibTransId="{AC7456B1-F205-49A9-8EC6-693055E8EDC1}"/>
    <dgm:cxn modelId="{62177683-EC87-4ADE-B446-9AD568D9C3B2}" type="presOf" srcId="{B3AB5673-9BEB-4C1F-A924-928FA629C6EA}" destId="{948A6E48-EC90-414B-A629-890C6A8F4908}" srcOrd="0" destOrd="0" presId="urn:microsoft.com/office/officeart/2009/3/layout/HorizontalOrganizationChart"/>
    <dgm:cxn modelId="{DFF17384-57C8-4E47-ADE5-6C261A938850}" type="presOf" srcId="{3EDDF149-27A9-4576-B41C-3FF0EA998640}" destId="{7999B41B-D848-4284-8067-D1285A72C181}" srcOrd="1" destOrd="0" presId="urn:microsoft.com/office/officeart/2009/3/layout/HorizontalOrganizationChart"/>
    <dgm:cxn modelId="{2BE85587-A207-4735-82E0-0964513915D7}" type="presOf" srcId="{70395460-7357-4EBD-AFA5-3BCC00EA3440}" destId="{C9288C5C-3735-4AE9-B88E-08EA0EA96219}" srcOrd="1" destOrd="0" presId="urn:microsoft.com/office/officeart/2009/3/layout/HorizontalOrganizationChart"/>
    <dgm:cxn modelId="{0819618D-9F25-42A4-BE36-6F9C7978A132}" type="presOf" srcId="{4EFA17ED-8D8F-498F-B3DE-5055B768BC90}" destId="{21D8D79D-9B26-48F1-A6E7-E77C1B75330B}" srcOrd="0" destOrd="0" presId="urn:microsoft.com/office/officeart/2009/3/layout/HorizontalOrganizationChart"/>
    <dgm:cxn modelId="{5021418E-1146-47F7-BED5-23D0495180AA}" srcId="{C14D20F1-F8A3-4BEF-9405-5741609C54A9}" destId="{4EF15899-4216-48BF-AD13-321A0EF3F70F}" srcOrd="5" destOrd="0" parTransId="{EAA9D8FD-563E-42A7-88FC-2C673ECEC48F}" sibTransId="{3C313387-DF88-4E23-B2F3-A139B54BBA88}"/>
    <dgm:cxn modelId="{62EB0591-4119-405A-B230-60CB8E889822}" type="presOf" srcId="{D5D594E1-CA77-4E46-985B-A425148171C4}" destId="{A135DC31-BF26-4341-A701-94E320838D01}" srcOrd="0" destOrd="0" presId="urn:microsoft.com/office/officeart/2009/3/layout/HorizontalOrganizationChart"/>
    <dgm:cxn modelId="{41B54894-1BD4-49A9-8A7B-2DBE7FE4A9B8}" srcId="{E082C682-6D24-4FCE-9724-4B724A009063}" destId="{BC4965A7-A3CC-4E93-94CA-EE764525985B}" srcOrd="0" destOrd="0" parTransId="{B136ECDC-B812-4B08-88B8-5B2AC1CFBAFC}" sibTransId="{D269CFE0-C96A-49E6-BE50-A43985E1406E}"/>
    <dgm:cxn modelId="{5DEB9694-C3BC-4D6B-8224-0C1D6975EBE3}" type="presOf" srcId="{8EAE8FE5-47F4-4DC9-8408-8660BBDDC637}" destId="{D81ADCFF-280E-4A67-8070-DB961F76BAE0}" srcOrd="0" destOrd="0" presId="urn:microsoft.com/office/officeart/2009/3/layout/HorizontalOrganizationChart"/>
    <dgm:cxn modelId="{061B6998-AA6B-479F-A85A-E1B90CB477C8}" type="presOf" srcId="{1164EE61-2EF7-47F3-B902-A2E08E709AE1}" destId="{4F906A02-381F-45EE-B92A-1B181F02E08E}" srcOrd="1" destOrd="0" presId="urn:microsoft.com/office/officeart/2009/3/layout/HorizontalOrganizationChart"/>
    <dgm:cxn modelId="{12BEB598-B854-43C7-A00A-51E449E4233F}" type="presOf" srcId="{4EF15899-4216-48BF-AD13-321A0EF3F70F}" destId="{7ACD53A0-090C-4A97-9C65-3AA9454BD523}" srcOrd="1" destOrd="0" presId="urn:microsoft.com/office/officeart/2009/3/layout/HorizontalOrganizationChart"/>
    <dgm:cxn modelId="{2BB8749B-A051-4D59-8EB2-EEBC8B0CB43B}" type="presOf" srcId="{FE66A429-F77A-4AFD-A4E3-02A2D013B882}" destId="{74FB984D-379C-4312-A1A8-6A047E7711D8}" srcOrd="0" destOrd="0" presId="urn:microsoft.com/office/officeart/2009/3/layout/HorizontalOrganizationChart"/>
    <dgm:cxn modelId="{962B6DA2-3B48-4FF8-91C4-C86C7907F27D}" srcId="{74F05FAC-62A1-4AEF-8A7E-C0DDD614F9D6}" destId="{F8CD48FC-C565-4C31-B30E-2BAA5E4C24F2}" srcOrd="2" destOrd="0" parTransId="{64C9123B-2F29-438F-ADFC-42326CB25430}" sibTransId="{7C75A36D-D7F4-4BE0-B2BF-608A523FF50F}"/>
    <dgm:cxn modelId="{0567FDA3-7DFC-4AE2-A787-BDAD917160BF}" type="presOf" srcId="{A67EA4AA-65D8-496C-9237-E65136D53CFA}" destId="{0B5E6148-83F1-40FE-B598-9A246376643F}" srcOrd="0" destOrd="0" presId="urn:microsoft.com/office/officeart/2009/3/layout/HorizontalOrganizationChart"/>
    <dgm:cxn modelId="{4C5065A5-9AFE-4286-B6CE-5E8AEF246E3E}" type="presOf" srcId="{C33C7CD6-FB2C-4F55-8CA8-C16955984328}" destId="{6172FC2E-3B96-4C13-9449-15518F54A2CD}" srcOrd="0" destOrd="0" presId="urn:microsoft.com/office/officeart/2009/3/layout/HorizontalOrganizationChart"/>
    <dgm:cxn modelId="{88BE66AA-D1F8-4958-B5B5-371DBC4343CE}" srcId="{74F05FAC-62A1-4AEF-8A7E-C0DDD614F9D6}" destId="{F73085CB-B839-4F35-B42D-E0AE097BF534}" srcOrd="1" destOrd="0" parTransId="{BF93A40D-7359-4C28-92BA-C5079FE5A4F9}" sibTransId="{5E1B432A-E98D-400D-ADB1-66F69B9EEFB6}"/>
    <dgm:cxn modelId="{10370DAC-929D-4696-A6F5-7CB8015EE86D}" type="presOf" srcId="{E082C682-6D24-4FCE-9724-4B724A009063}" destId="{99C143D2-4643-41BC-B709-329299812DF2}" srcOrd="0" destOrd="0" presId="urn:microsoft.com/office/officeart/2009/3/layout/HorizontalOrganizationChart"/>
    <dgm:cxn modelId="{EB9C19B1-61C5-4612-A850-6F4638016584}" type="presOf" srcId="{BC4965A7-A3CC-4E93-94CA-EE764525985B}" destId="{D77EB0DE-D786-4FAE-8346-4A800C0F0054}" srcOrd="0" destOrd="0" presId="urn:microsoft.com/office/officeart/2009/3/layout/HorizontalOrganizationChart"/>
    <dgm:cxn modelId="{E8F34EB3-1919-4345-844A-1B37E62564D6}" type="presOf" srcId="{562A75F7-29FD-40AB-BB39-8B8BB717B417}" destId="{86B3CB09-C9B5-413B-8DE9-8EECCC34C485}" srcOrd="0" destOrd="0" presId="urn:microsoft.com/office/officeart/2009/3/layout/HorizontalOrganizationChart"/>
    <dgm:cxn modelId="{08861AB4-E189-4773-BE79-6B7E5696F6C9}" srcId="{C14D20F1-F8A3-4BEF-9405-5741609C54A9}" destId="{D3DB2928-F21A-4655-B58C-9349CABD8B8A}" srcOrd="6" destOrd="0" parTransId="{C33DA49A-EBA5-4461-AEA7-8E863F3F739C}" sibTransId="{4607669B-914F-44AD-A5A3-75731A93194F}"/>
    <dgm:cxn modelId="{4A1E71B7-9606-43F3-A57B-0BC2B57B7576}" srcId="{D3DB2928-F21A-4655-B58C-9349CABD8B8A}" destId="{5ECC47D0-E052-4448-9514-368285CC1E0E}" srcOrd="2" destOrd="0" parTransId="{223950A2-CD19-4A4D-B072-AB1A30C4C05E}" sibTransId="{C857BED4-EAAA-4E10-A99B-35D6DA88C0F6}"/>
    <dgm:cxn modelId="{B549D3BB-9A54-4012-B4DC-4BD39EE56758}" srcId="{C14D20F1-F8A3-4BEF-9405-5741609C54A9}" destId="{70395460-7357-4EBD-AFA5-3BCC00EA3440}" srcOrd="8" destOrd="0" parTransId="{8A324C40-7A06-41C4-8255-671B063D70A6}" sibTransId="{F0874837-95FB-4742-8A49-ABC91B0CC5DB}"/>
    <dgm:cxn modelId="{844D0EBC-8BE5-49F8-9BF5-5D2C4239EFD7}" type="presOf" srcId="{285F84BE-BCDE-457A-A0A1-D40336D1C058}" destId="{8E10D37E-6382-4590-B26C-9C5607038995}" srcOrd="1" destOrd="0" presId="urn:microsoft.com/office/officeart/2009/3/layout/HorizontalOrganizationChart"/>
    <dgm:cxn modelId="{22EBD9BC-BFEE-4208-96C9-E8F987F39380}" srcId="{C14D20F1-F8A3-4BEF-9405-5741609C54A9}" destId="{281CD4A4-A66F-469C-AC68-DBFBEEF7D577}" srcOrd="4" destOrd="0" parTransId="{219B83C2-4A1E-4D0B-81E4-FC3812CCB15D}" sibTransId="{5646284B-340B-4558-92C4-D7D8F1C8A99C}"/>
    <dgm:cxn modelId="{C4E5B1BF-61D2-4500-BB2A-C5173BAEBA26}" srcId="{C14D20F1-F8A3-4BEF-9405-5741609C54A9}" destId="{E563D727-243E-4D50-9168-9ABF778D48AC}" srcOrd="0" destOrd="0" parTransId="{51345280-6CF4-4D49-BAEC-6511E3B3D6A3}" sibTransId="{35BEE635-F45F-4DF9-B656-9587205B9399}"/>
    <dgm:cxn modelId="{008D37C0-5F9E-4A9B-BAD7-228FF0006137}" type="presOf" srcId="{51345280-6CF4-4D49-BAEC-6511E3B3D6A3}" destId="{A629C2F5-5302-4393-AB19-D7B33109399D}" srcOrd="0" destOrd="0" presId="urn:microsoft.com/office/officeart/2009/3/layout/HorizontalOrganizationChart"/>
    <dgm:cxn modelId="{4CA3BFC3-C74B-447F-B526-0DB27D6EFD5F}" type="presOf" srcId="{5D8C1041-EF4D-484E-9436-FC6C2A430728}" destId="{AEB417AD-E62F-4D4C-BF11-92165F822B48}" srcOrd="0" destOrd="0" presId="urn:microsoft.com/office/officeart/2009/3/layout/HorizontalOrganizationChart"/>
    <dgm:cxn modelId="{C0B2F5C4-B2D8-452D-91C5-999564DC6BD5}" type="presOf" srcId="{74F05FAC-62A1-4AEF-8A7E-C0DDD614F9D6}" destId="{9BA7B08E-D722-48A2-A07B-713F143B38B5}" srcOrd="0" destOrd="0" presId="urn:microsoft.com/office/officeart/2009/3/layout/HorizontalOrganizationChart"/>
    <dgm:cxn modelId="{8FB1C8C5-DA0B-4CE0-92F0-1058726DD2E5}" type="presOf" srcId="{281CD4A4-A66F-469C-AC68-DBFBEEF7D577}" destId="{45D2CEB8-FB42-4A69-9EBC-66144E4D6E26}" srcOrd="0" destOrd="0" presId="urn:microsoft.com/office/officeart/2009/3/layout/HorizontalOrganizationChart"/>
    <dgm:cxn modelId="{5813E2CA-8004-4959-9E3B-105B02BC56A5}" type="presOf" srcId="{303EBF97-6C1B-40DF-9110-83602B710D89}" destId="{010037DA-F251-4630-AECF-23345C954BD1}" srcOrd="0" destOrd="0" presId="urn:microsoft.com/office/officeart/2009/3/layout/HorizontalOrganizationChart"/>
    <dgm:cxn modelId="{F18EFACA-C181-4AB5-82AA-3BB265047DA9}" type="presOf" srcId="{A94A772E-D60E-4F2D-909A-6D58CF88C516}" destId="{69227AAA-A097-4717-B14C-1A406E4C84D7}" srcOrd="0" destOrd="0" presId="urn:microsoft.com/office/officeart/2009/3/layout/HorizontalOrganizationChart"/>
    <dgm:cxn modelId="{E45A38CF-160C-4AE9-87F0-46DBB5B449D6}" type="presOf" srcId="{7ADC3B01-91E9-4575-B971-C882EEDB5345}" destId="{208F0800-D3AB-4B92-85D6-E3EA3F08A54C}" srcOrd="0" destOrd="0" presId="urn:microsoft.com/office/officeart/2009/3/layout/HorizontalOrganizationChart"/>
    <dgm:cxn modelId="{F377B7D2-E0C8-42E7-9E7B-A65D01B29181}" type="presOf" srcId="{C41A0207-1313-4C80-83F1-B4CDA5B66B55}" destId="{6C825B40-F3E3-4BCD-9124-020B75965DAC}" srcOrd="1" destOrd="0" presId="urn:microsoft.com/office/officeart/2009/3/layout/HorizontalOrganizationChart"/>
    <dgm:cxn modelId="{CBB40AD4-B80D-4CCB-A3AF-43D875760C1E}" type="presOf" srcId="{8A324C40-7A06-41C4-8255-671B063D70A6}" destId="{EE4E9208-E121-45B5-931E-75239491B9B6}" srcOrd="0" destOrd="0" presId="urn:microsoft.com/office/officeart/2009/3/layout/HorizontalOrganizationChart"/>
    <dgm:cxn modelId="{191D1CD4-31C8-454C-AB92-33373DEE42A0}" srcId="{281CD4A4-A66F-469C-AC68-DBFBEEF7D577}" destId="{1164EE61-2EF7-47F3-B902-A2E08E709AE1}" srcOrd="0" destOrd="0" parTransId="{624C2BCC-8593-43A9-B65F-F34EF8577049}" sibTransId="{239F0847-4174-48B2-995E-85F004766B99}"/>
    <dgm:cxn modelId="{DF8C74D5-515D-4357-BB7B-090FEF71C92E}" type="presOf" srcId="{762EE6EB-A9D0-47EC-B616-E169F54BE9AE}" destId="{3BD72D77-E506-45DF-9C3B-19A6A7564140}" srcOrd="0" destOrd="0" presId="urn:microsoft.com/office/officeart/2009/3/layout/HorizontalOrganizationChart"/>
    <dgm:cxn modelId="{65CF0FD8-9961-4F24-BF52-7E2A771FA025}" type="presOf" srcId="{5ECC47D0-E052-4448-9514-368285CC1E0E}" destId="{3B64AF0A-CF53-4336-B9BA-A8BD37748A13}" srcOrd="0" destOrd="0" presId="urn:microsoft.com/office/officeart/2009/3/layout/HorizontalOrganizationChart"/>
    <dgm:cxn modelId="{4028CCD9-0D97-4B30-A49A-27109ED6D0DA}" type="presOf" srcId="{C41A0207-1313-4C80-83F1-B4CDA5B66B55}" destId="{02E04A63-0380-456A-8DFA-03B59B2D015A}" srcOrd="0" destOrd="0" presId="urn:microsoft.com/office/officeart/2009/3/layout/HorizontalOrganizationChart"/>
    <dgm:cxn modelId="{854FD5DB-6D0A-4DB8-9670-7B407BDC6A4C}" srcId="{C14D20F1-F8A3-4BEF-9405-5741609C54A9}" destId="{91F1BB99-9195-4DA6-B53B-35BF5E1181BD}" srcOrd="1" destOrd="0" parTransId="{E2285177-C44E-4CB9-B7B1-0A1A82C27333}" sibTransId="{21161222-3F5C-4FE4-BE0D-DFB447A5A235}"/>
    <dgm:cxn modelId="{A0DD2EDC-6F06-40C3-B0ED-E7BFD12A472B}" type="presOf" srcId="{EAA9D8FD-563E-42A7-88FC-2C673ECEC48F}" destId="{B0A17730-BC6B-4B41-9FBC-58A6F52F5DF1}" srcOrd="0" destOrd="0" presId="urn:microsoft.com/office/officeart/2009/3/layout/HorizontalOrganizationChart"/>
    <dgm:cxn modelId="{4FA403DE-E69B-4953-BB08-CA5F02187443}" type="presOf" srcId="{52C9C807-4DD3-45DC-AF70-5228E14C7177}" destId="{5BE0F012-AB30-497E-B505-056D4E518864}" srcOrd="1" destOrd="0" presId="urn:microsoft.com/office/officeart/2009/3/layout/HorizontalOrganizationChart"/>
    <dgm:cxn modelId="{A7C37EDE-C793-404C-A6CA-2CD44506CB2A}" srcId="{120A2F18-A716-4487-898D-A903603DF055}" destId="{CFBFB477-06DB-4758-8822-507A51AAF52D}" srcOrd="2" destOrd="0" parTransId="{E814868D-B4AA-461B-AA46-9CDF2720A298}" sibTransId="{2E0532A8-F340-4934-8F0D-0F3D4CF802B3}"/>
    <dgm:cxn modelId="{238B06DF-82C0-41E6-8E32-F3C026082804}" type="presOf" srcId="{8E370EBB-6C7D-4496-AA00-41CC4260942A}" destId="{683DE300-7A77-449D-8DC2-A525F47C8654}" srcOrd="0" destOrd="0" presId="urn:microsoft.com/office/officeart/2009/3/layout/HorizontalOrganizationChart"/>
    <dgm:cxn modelId="{5E57A0E1-B54B-460B-A068-7CD6AE1DC02C}" srcId="{D3DB2928-F21A-4655-B58C-9349CABD8B8A}" destId="{5D8C1041-EF4D-484E-9436-FC6C2A430728}" srcOrd="0" destOrd="0" parTransId="{A2B9476F-32E4-4F5D-97CC-34F84135CFB3}" sibTransId="{78588EBF-FD31-4208-9E60-46F3236812AB}"/>
    <dgm:cxn modelId="{F150FBE4-EF96-417B-B503-75B4536F331C}" type="presOf" srcId="{91F1BB99-9195-4DA6-B53B-35BF5E1181BD}" destId="{4CA1D7FA-C6BE-4026-A73A-55CD09D767D8}" srcOrd="0" destOrd="0" presId="urn:microsoft.com/office/officeart/2009/3/layout/HorizontalOrganizationChart"/>
    <dgm:cxn modelId="{273AD5E8-875B-42E9-BA19-4C0C7EAFAED1}" type="presOf" srcId="{562A75F7-29FD-40AB-BB39-8B8BB717B417}" destId="{6A9C5293-C479-4B16-A8FB-46F2AF1DF8AF}" srcOrd="1" destOrd="0" presId="urn:microsoft.com/office/officeart/2009/3/layout/HorizontalOrganizationChart"/>
    <dgm:cxn modelId="{6084E9E8-19E4-4931-A288-2F22B46B4EBD}" type="presOf" srcId="{E814868D-B4AA-461B-AA46-9CDF2720A298}" destId="{1A2264DA-C4CD-4621-89C5-129BCBBC6074}" srcOrd="0" destOrd="0" presId="urn:microsoft.com/office/officeart/2009/3/layout/HorizontalOrganizationChart"/>
    <dgm:cxn modelId="{E4783AEB-D137-47B4-BD1B-2C8641908683}" type="presOf" srcId="{F73085CB-B839-4F35-B42D-E0AE097BF534}" destId="{F52F48BA-2D0C-47E4-BDB4-74927C4BF60E}" srcOrd="1" destOrd="0" presId="urn:microsoft.com/office/officeart/2009/3/layout/HorizontalOrganizationChart"/>
    <dgm:cxn modelId="{408721EF-F032-4199-89B5-72B4669E840C}" srcId="{D3DB2928-F21A-4655-B58C-9349CABD8B8A}" destId="{A67EA4AA-65D8-496C-9237-E65136D53CFA}" srcOrd="1" destOrd="0" parTransId="{8EAE8FE5-47F4-4DC9-8408-8660BBDDC637}" sibTransId="{784FBCBE-29D3-4DC3-AD0A-4FE0E4AB4B3E}"/>
    <dgm:cxn modelId="{6C8A67F1-562B-4B5E-AC0B-BBA09F7DA4A2}" type="presOf" srcId="{E8C90690-ECD6-429E-A06D-257C2F0F0C7C}" destId="{639CF89E-BB1C-4B2D-9243-CB1459200C46}" srcOrd="1" destOrd="0" presId="urn:microsoft.com/office/officeart/2009/3/layout/HorizontalOrganizationChart"/>
    <dgm:cxn modelId="{9B14E6F4-26C1-4EB1-9F70-73AF5628BF9B}" type="presOf" srcId="{2CC2EBAE-4F35-4DAD-8F99-8AF3FDC1ED37}" destId="{5DDA6673-6113-458C-AF88-55AE573B7F93}" srcOrd="0" destOrd="0" presId="urn:microsoft.com/office/officeart/2009/3/layout/HorizontalOrganizationChart"/>
    <dgm:cxn modelId="{46A947F5-F16A-4137-90EA-3CD932F040D5}" type="presOf" srcId="{120A2F18-A716-4487-898D-A903603DF055}" destId="{576EF218-3C77-4DE9-823D-380E03D63F4C}" srcOrd="0" destOrd="0" presId="urn:microsoft.com/office/officeart/2009/3/layout/HorizontalOrganizationChart"/>
    <dgm:cxn modelId="{055649F6-9A5F-4807-8AF7-B320BC32E0C4}" type="presOf" srcId="{E563D727-243E-4D50-9168-9ABF778D48AC}" destId="{A9D43BE1-AC25-46EB-8BAC-B4452D402FD5}" srcOrd="0" destOrd="0" presId="urn:microsoft.com/office/officeart/2009/3/layout/HorizontalOrganizationChart"/>
    <dgm:cxn modelId="{2BF405F8-1358-4499-A9BF-A7985E6B9705}" type="presOf" srcId="{D3DB2928-F21A-4655-B58C-9349CABD8B8A}" destId="{0F5C3340-F53A-43C8-AAD1-F1A93F226F54}" srcOrd="1" destOrd="0" presId="urn:microsoft.com/office/officeart/2009/3/layout/HorizontalOrganizationChart"/>
    <dgm:cxn modelId="{85A792F9-AE50-4684-A197-3D8F1D216A58}" srcId="{120A2F18-A716-4487-898D-A903603DF055}" destId="{A94A772E-D60E-4F2D-909A-6D58CF88C516}" srcOrd="1" destOrd="0" parTransId="{7ADC3B01-91E9-4575-B971-C882EEDB5345}" sibTransId="{18A6CAE7-08DD-48AD-BACE-AFBBD20D4C3A}"/>
    <dgm:cxn modelId="{B0F33EFD-E8B6-4CE0-9EC3-67DF05903866}" type="presOf" srcId="{49DD9A0F-1BAD-488E-AFC0-ACAB929BDCF8}" destId="{7E1154AF-3705-4E75-A5B3-04613853AA89}" srcOrd="0" destOrd="0" presId="urn:microsoft.com/office/officeart/2009/3/layout/HorizontalOrganizationChart"/>
    <dgm:cxn modelId="{7B43990B-1DF8-49E1-899A-DF86505A8C57}" type="presParOf" srcId="{99C143D2-4643-41BC-B709-329299812DF2}" destId="{2DE8B089-BF6A-45E4-9DD3-06F200BE2CC9}" srcOrd="0" destOrd="0" presId="urn:microsoft.com/office/officeart/2009/3/layout/HorizontalOrganizationChart"/>
    <dgm:cxn modelId="{EB1E3F23-48E1-45ED-9C21-F749506E9C46}" type="presParOf" srcId="{2DE8B089-BF6A-45E4-9DD3-06F200BE2CC9}" destId="{BDA5F01D-96B0-4EC9-96AC-AEEE0FBCA1B5}" srcOrd="0" destOrd="0" presId="urn:microsoft.com/office/officeart/2009/3/layout/HorizontalOrganizationChart"/>
    <dgm:cxn modelId="{D5E0D6B8-3BC6-44C6-97AC-1207C6D3E8FA}" type="presParOf" srcId="{BDA5F01D-96B0-4EC9-96AC-AEEE0FBCA1B5}" destId="{D77EB0DE-D786-4FAE-8346-4A800C0F0054}" srcOrd="0" destOrd="0" presId="urn:microsoft.com/office/officeart/2009/3/layout/HorizontalOrganizationChart"/>
    <dgm:cxn modelId="{66CF5115-DA6B-40DD-93E7-D122C0F5A57B}" type="presParOf" srcId="{BDA5F01D-96B0-4EC9-96AC-AEEE0FBCA1B5}" destId="{4D3AF16E-4531-4E55-A0E9-D0EB65140F4C}" srcOrd="1" destOrd="0" presId="urn:microsoft.com/office/officeart/2009/3/layout/HorizontalOrganizationChart"/>
    <dgm:cxn modelId="{0937BB16-B469-4AE3-9549-98B2818129BE}" type="presParOf" srcId="{2DE8B089-BF6A-45E4-9DD3-06F200BE2CC9}" destId="{1D25D98F-33EA-4EFE-8AAD-5644FD521A15}" srcOrd="1" destOrd="0" presId="urn:microsoft.com/office/officeart/2009/3/layout/HorizontalOrganizationChart"/>
    <dgm:cxn modelId="{3FF38668-7DF0-4CA4-9F38-A786AEFEC463}" type="presParOf" srcId="{1D25D98F-33EA-4EFE-8AAD-5644FD521A15}" destId="{514684A0-72E9-4B23-B16C-A8D18F2EA818}" srcOrd="0" destOrd="0" presId="urn:microsoft.com/office/officeart/2009/3/layout/HorizontalOrganizationChart"/>
    <dgm:cxn modelId="{EE1C2016-424A-43CD-97A5-D661F1C8B769}" type="presParOf" srcId="{1D25D98F-33EA-4EFE-8AAD-5644FD521A15}" destId="{76B232FB-79DB-433C-AD50-02E2FD7104A3}" srcOrd="1" destOrd="0" presId="urn:microsoft.com/office/officeart/2009/3/layout/HorizontalOrganizationChart"/>
    <dgm:cxn modelId="{DC816377-B9CD-4E6D-A851-4F7E99D95285}" type="presParOf" srcId="{76B232FB-79DB-433C-AD50-02E2FD7104A3}" destId="{AC895F1F-42EA-4E61-B840-7E71DDDA0BA4}" srcOrd="0" destOrd="0" presId="urn:microsoft.com/office/officeart/2009/3/layout/HorizontalOrganizationChart"/>
    <dgm:cxn modelId="{E2162C24-D58C-4348-B688-386C6D249A6C}" type="presParOf" srcId="{AC895F1F-42EA-4E61-B840-7E71DDDA0BA4}" destId="{D83975FD-C2D6-411C-A3F3-B66F00AF7FED}" srcOrd="0" destOrd="0" presId="urn:microsoft.com/office/officeart/2009/3/layout/HorizontalOrganizationChart"/>
    <dgm:cxn modelId="{73B73726-DC7A-4A43-89FB-F7CE9728EFCD}" type="presParOf" srcId="{AC895F1F-42EA-4E61-B840-7E71DDDA0BA4}" destId="{EB2CD644-E828-42DE-8774-B9C826C1AD97}" srcOrd="1" destOrd="0" presId="urn:microsoft.com/office/officeart/2009/3/layout/HorizontalOrganizationChart"/>
    <dgm:cxn modelId="{3D492E8E-E7D3-4953-BAF8-6DFB0633FD11}" type="presParOf" srcId="{76B232FB-79DB-433C-AD50-02E2FD7104A3}" destId="{271E58EB-55A3-42B4-8271-D52DCF547429}" srcOrd="1" destOrd="0" presId="urn:microsoft.com/office/officeart/2009/3/layout/HorizontalOrganizationChart"/>
    <dgm:cxn modelId="{00B438F8-4667-4978-997D-AEE1C7911619}" type="presParOf" srcId="{271E58EB-55A3-42B4-8271-D52DCF547429}" destId="{A629C2F5-5302-4393-AB19-D7B33109399D}" srcOrd="0" destOrd="0" presId="urn:microsoft.com/office/officeart/2009/3/layout/HorizontalOrganizationChart"/>
    <dgm:cxn modelId="{586D34F7-2735-4566-A65A-3802105FBE44}" type="presParOf" srcId="{271E58EB-55A3-42B4-8271-D52DCF547429}" destId="{6A65C92E-E13B-4AE7-B88A-FEA75D6C95E8}" srcOrd="1" destOrd="0" presId="urn:microsoft.com/office/officeart/2009/3/layout/HorizontalOrganizationChart"/>
    <dgm:cxn modelId="{6BDC8197-E0CD-482A-AD77-CE6768DDC7AD}" type="presParOf" srcId="{6A65C92E-E13B-4AE7-B88A-FEA75D6C95E8}" destId="{D391EE63-B7B0-4959-AE69-513273D6C13D}" srcOrd="0" destOrd="0" presId="urn:microsoft.com/office/officeart/2009/3/layout/HorizontalOrganizationChart"/>
    <dgm:cxn modelId="{7E20D9D7-116C-40A2-8E11-3EB253FECE7C}" type="presParOf" srcId="{D391EE63-B7B0-4959-AE69-513273D6C13D}" destId="{A9D43BE1-AC25-46EB-8BAC-B4452D402FD5}" srcOrd="0" destOrd="0" presId="urn:microsoft.com/office/officeart/2009/3/layout/HorizontalOrganizationChart"/>
    <dgm:cxn modelId="{2C1C0024-4962-4F26-AD9E-9D6BAE82ECB3}" type="presParOf" srcId="{D391EE63-B7B0-4959-AE69-513273D6C13D}" destId="{3D3350E9-599D-45F3-84E6-0F868D934CF7}" srcOrd="1" destOrd="0" presId="urn:microsoft.com/office/officeart/2009/3/layout/HorizontalOrganizationChart"/>
    <dgm:cxn modelId="{E38DED31-5F25-49DA-A86A-39AC31FD6D7C}" type="presParOf" srcId="{6A65C92E-E13B-4AE7-B88A-FEA75D6C95E8}" destId="{A5EF0625-F0BF-49B5-82BF-42D2EB32F1A1}" srcOrd="1" destOrd="0" presId="urn:microsoft.com/office/officeart/2009/3/layout/HorizontalOrganizationChart"/>
    <dgm:cxn modelId="{D8A86287-0E7A-4ABF-86E6-A60F52B1223E}" type="presParOf" srcId="{6A65C92E-E13B-4AE7-B88A-FEA75D6C95E8}" destId="{4ED863E5-639D-4A35-9965-653A479C5129}" srcOrd="2" destOrd="0" presId="urn:microsoft.com/office/officeart/2009/3/layout/HorizontalOrganizationChart"/>
    <dgm:cxn modelId="{B2F1F73A-6588-4E86-B242-1BBC956BD108}" type="presParOf" srcId="{271E58EB-55A3-42B4-8271-D52DCF547429}" destId="{6E07C0E9-897B-400A-BD8B-BAC8BCFA2616}" srcOrd="2" destOrd="0" presId="urn:microsoft.com/office/officeart/2009/3/layout/HorizontalOrganizationChart"/>
    <dgm:cxn modelId="{4182D307-28B1-4456-80A5-E8C90AEF578C}" type="presParOf" srcId="{271E58EB-55A3-42B4-8271-D52DCF547429}" destId="{759DE04B-D2C3-4B8D-9DD2-97AF10A553F3}" srcOrd="3" destOrd="0" presId="urn:microsoft.com/office/officeart/2009/3/layout/HorizontalOrganizationChart"/>
    <dgm:cxn modelId="{F342D91D-71D2-4562-A352-D5C340D64343}" type="presParOf" srcId="{759DE04B-D2C3-4B8D-9DD2-97AF10A553F3}" destId="{D2350093-AE17-466D-82D0-B5832FB7AC82}" srcOrd="0" destOrd="0" presId="urn:microsoft.com/office/officeart/2009/3/layout/HorizontalOrganizationChart"/>
    <dgm:cxn modelId="{8F530D1B-1E70-4CA4-85C4-339545CCBBD3}" type="presParOf" srcId="{D2350093-AE17-466D-82D0-B5832FB7AC82}" destId="{4CA1D7FA-C6BE-4026-A73A-55CD09D767D8}" srcOrd="0" destOrd="0" presId="urn:microsoft.com/office/officeart/2009/3/layout/HorizontalOrganizationChart"/>
    <dgm:cxn modelId="{97BC7B87-1267-419E-A137-A041D6983B53}" type="presParOf" srcId="{D2350093-AE17-466D-82D0-B5832FB7AC82}" destId="{CE199D06-2E67-4596-B558-F9BB5FD335EB}" srcOrd="1" destOrd="0" presId="urn:microsoft.com/office/officeart/2009/3/layout/HorizontalOrganizationChart"/>
    <dgm:cxn modelId="{233FCE65-1EF4-471F-85DA-4F54DC3F3DBD}" type="presParOf" srcId="{759DE04B-D2C3-4B8D-9DD2-97AF10A553F3}" destId="{97762900-E5FE-4564-9F72-03F2CB1F1340}" srcOrd="1" destOrd="0" presId="urn:microsoft.com/office/officeart/2009/3/layout/HorizontalOrganizationChart"/>
    <dgm:cxn modelId="{F1F42995-CB98-44BD-8582-03BFA51F8422}" type="presParOf" srcId="{759DE04B-D2C3-4B8D-9DD2-97AF10A553F3}" destId="{D258AA1C-64F8-4E0D-AD3D-7542EABEAFDE}" srcOrd="2" destOrd="0" presId="urn:microsoft.com/office/officeart/2009/3/layout/HorizontalOrganizationChart"/>
    <dgm:cxn modelId="{8B5254E3-0E77-4F3C-9CA3-F57D334B1562}" type="presParOf" srcId="{271E58EB-55A3-42B4-8271-D52DCF547429}" destId="{21D8D79D-9B26-48F1-A6E7-E77C1B75330B}" srcOrd="4" destOrd="0" presId="urn:microsoft.com/office/officeart/2009/3/layout/HorizontalOrganizationChart"/>
    <dgm:cxn modelId="{633FED5E-A4FA-4325-9E7B-D214AF5426AE}" type="presParOf" srcId="{271E58EB-55A3-42B4-8271-D52DCF547429}" destId="{114CF55A-4933-4139-91AD-7D5A0175C192}" srcOrd="5" destOrd="0" presId="urn:microsoft.com/office/officeart/2009/3/layout/HorizontalOrganizationChart"/>
    <dgm:cxn modelId="{4DBFC324-7027-4AE5-A3B2-F5E5C0DF6B45}" type="presParOf" srcId="{114CF55A-4933-4139-91AD-7D5A0175C192}" destId="{369787C7-B3A9-4FBD-9A99-FC8A460F05B6}" srcOrd="0" destOrd="0" presId="urn:microsoft.com/office/officeart/2009/3/layout/HorizontalOrganizationChart"/>
    <dgm:cxn modelId="{4B5CB30E-3908-48DF-A356-0953188459E6}" type="presParOf" srcId="{369787C7-B3A9-4FBD-9A99-FC8A460F05B6}" destId="{86B3CB09-C9B5-413B-8DE9-8EECCC34C485}" srcOrd="0" destOrd="0" presId="urn:microsoft.com/office/officeart/2009/3/layout/HorizontalOrganizationChart"/>
    <dgm:cxn modelId="{E97C3FD4-B022-4288-B7D3-FD69751195C4}" type="presParOf" srcId="{369787C7-B3A9-4FBD-9A99-FC8A460F05B6}" destId="{6A9C5293-C479-4B16-A8FB-46F2AF1DF8AF}" srcOrd="1" destOrd="0" presId="urn:microsoft.com/office/officeart/2009/3/layout/HorizontalOrganizationChart"/>
    <dgm:cxn modelId="{D803D0FB-455B-4840-81B0-AA583EC19D37}" type="presParOf" srcId="{114CF55A-4933-4139-91AD-7D5A0175C192}" destId="{79A2BA85-D079-494C-9D5D-B19A736E8955}" srcOrd="1" destOrd="0" presId="urn:microsoft.com/office/officeart/2009/3/layout/HorizontalOrganizationChart"/>
    <dgm:cxn modelId="{6898EE08-265D-40EC-BB52-0D684F2BE5AD}" type="presParOf" srcId="{114CF55A-4933-4139-91AD-7D5A0175C192}" destId="{D443F73D-08F4-49BE-965C-7A378D62E1BD}" srcOrd="2" destOrd="0" presId="urn:microsoft.com/office/officeart/2009/3/layout/HorizontalOrganizationChart"/>
    <dgm:cxn modelId="{9411199A-4554-442F-BC48-7B9A46B700B7}" type="presParOf" srcId="{271E58EB-55A3-42B4-8271-D52DCF547429}" destId="{E5FFFAF2-CB42-4020-AC95-A421C3131EE7}" srcOrd="6" destOrd="0" presId="urn:microsoft.com/office/officeart/2009/3/layout/HorizontalOrganizationChart"/>
    <dgm:cxn modelId="{66ADFE9B-D1D2-4AF7-BA11-EEE535359F70}" type="presParOf" srcId="{271E58EB-55A3-42B4-8271-D52DCF547429}" destId="{355704D3-A453-43E0-9D58-72702D892AA3}" srcOrd="7" destOrd="0" presId="urn:microsoft.com/office/officeart/2009/3/layout/HorizontalOrganizationChart"/>
    <dgm:cxn modelId="{EE3038FD-CB77-4D61-B97D-F20C2A89FF63}" type="presParOf" srcId="{355704D3-A453-43E0-9D58-72702D892AA3}" destId="{07F77C6B-41D8-483A-A97D-BB1A2DD30CFE}" srcOrd="0" destOrd="0" presId="urn:microsoft.com/office/officeart/2009/3/layout/HorizontalOrganizationChart"/>
    <dgm:cxn modelId="{EE9E12EC-9AE8-47A8-AC43-DB78E9EF3A11}" type="presParOf" srcId="{07F77C6B-41D8-483A-A97D-BB1A2DD30CFE}" destId="{A19FFD5E-F88F-4F5C-AFC9-5ABB7EF0B8EF}" srcOrd="0" destOrd="0" presId="urn:microsoft.com/office/officeart/2009/3/layout/HorizontalOrganizationChart"/>
    <dgm:cxn modelId="{6D9E9EC4-CD7D-481D-9E6E-EC6B3CD0A0E5}" type="presParOf" srcId="{07F77C6B-41D8-483A-A97D-BB1A2DD30CFE}" destId="{8E10D37E-6382-4590-B26C-9C5607038995}" srcOrd="1" destOrd="0" presId="urn:microsoft.com/office/officeart/2009/3/layout/HorizontalOrganizationChart"/>
    <dgm:cxn modelId="{1534EE28-800D-4BC4-A79F-F3AABEDF7899}" type="presParOf" srcId="{355704D3-A453-43E0-9D58-72702D892AA3}" destId="{141572AB-B2B2-4993-BDC4-28C26F4B1813}" srcOrd="1" destOrd="0" presId="urn:microsoft.com/office/officeart/2009/3/layout/HorizontalOrganizationChart"/>
    <dgm:cxn modelId="{A1AC14A8-3890-4400-B574-B5539B4CECFF}" type="presParOf" srcId="{141572AB-B2B2-4993-BDC4-28C26F4B1813}" destId="{244A3B98-027A-4AC9-A1F3-283947B230F1}" srcOrd="0" destOrd="0" presId="urn:microsoft.com/office/officeart/2009/3/layout/HorizontalOrganizationChart"/>
    <dgm:cxn modelId="{899DD032-96CC-4B6D-851C-816D70ACFCB7}" type="presParOf" srcId="{141572AB-B2B2-4993-BDC4-28C26F4B1813}" destId="{F656FB65-33BD-4576-98F5-48CE652EB863}" srcOrd="1" destOrd="0" presId="urn:microsoft.com/office/officeart/2009/3/layout/HorizontalOrganizationChart"/>
    <dgm:cxn modelId="{9EE3418F-593A-44D5-922F-85FD6A8368D6}" type="presParOf" srcId="{F656FB65-33BD-4576-98F5-48CE652EB863}" destId="{A6BB3D63-3DCB-4524-98A1-1A716BBC8892}" srcOrd="0" destOrd="0" presId="urn:microsoft.com/office/officeart/2009/3/layout/HorizontalOrganizationChart"/>
    <dgm:cxn modelId="{CA176754-7A39-4971-A899-7B5DFC4830D1}" type="presParOf" srcId="{A6BB3D63-3DCB-4524-98A1-1A716BBC8892}" destId="{7E1154AF-3705-4E75-A5B3-04613853AA89}" srcOrd="0" destOrd="0" presId="urn:microsoft.com/office/officeart/2009/3/layout/HorizontalOrganizationChart"/>
    <dgm:cxn modelId="{48B29E3E-C3FA-41EF-89AF-FFD2EDD47602}" type="presParOf" srcId="{A6BB3D63-3DCB-4524-98A1-1A716BBC8892}" destId="{E962CC5B-D504-49FB-BE44-74A01631A1E7}" srcOrd="1" destOrd="0" presId="urn:microsoft.com/office/officeart/2009/3/layout/HorizontalOrganizationChart"/>
    <dgm:cxn modelId="{BFE5A5F4-3D49-459A-BF8E-34852A23770B}" type="presParOf" srcId="{F656FB65-33BD-4576-98F5-48CE652EB863}" destId="{1794C449-3DCE-480B-AAE6-ED25048B6B8D}" srcOrd="1" destOrd="0" presId="urn:microsoft.com/office/officeart/2009/3/layout/HorizontalOrganizationChart"/>
    <dgm:cxn modelId="{6B6150BC-9CC9-4218-BBD4-84C107E2BCAB}" type="presParOf" srcId="{F656FB65-33BD-4576-98F5-48CE652EB863}" destId="{A86D078B-893F-4A7B-804D-AF9CFDE60306}" srcOrd="2" destOrd="0" presId="urn:microsoft.com/office/officeart/2009/3/layout/HorizontalOrganizationChart"/>
    <dgm:cxn modelId="{F337AE22-0F0F-4E19-BD7B-7E85FA52BCDB}" type="presParOf" srcId="{141572AB-B2B2-4993-BDC4-28C26F4B1813}" destId="{5DDA6673-6113-458C-AF88-55AE573B7F93}" srcOrd="2" destOrd="0" presId="urn:microsoft.com/office/officeart/2009/3/layout/HorizontalOrganizationChart"/>
    <dgm:cxn modelId="{0FDF516A-9E68-4DB4-8790-DA6B2EF5A8DD}" type="presParOf" srcId="{141572AB-B2B2-4993-BDC4-28C26F4B1813}" destId="{F5232DCF-EC5F-4D66-9406-52C671FFF127}" srcOrd="3" destOrd="0" presId="urn:microsoft.com/office/officeart/2009/3/layout/HorizontalOrganizationChart"/>
    <dgm:cxn modelId="{49D61F81-E446-4DEB-BA56-B4A7C22321C0}" type="presParOf" srcId="{F5232DCF-EC5F-4D66-9406-52C671FFF127}" destId="{51A3D558-23BE-4E47-BBAE-CB7B317B0DB1}" srcOrd="0" destOrd="0" presId="urn:microsoft.com/office/officeart/2009/3/layout/HorizontalOrganizationChart"/>
    <dgm:cxn modelId="{6FFA2506-B3EF-49DA-9011-5A135C854163}" type="presParOf" srcId="{51A3D558-23BE-4E47-BBAE-CB7B317B0DB1}" destId="{10FA0E3B-9D51-4423-A00C-C6B715393060}" srcOrd="0" destOrd="0" presId="urn:microsoft.com/office/officeart/2009/3/layout/HorizontalOrganizationChart"/>
    <dgm:cxn modelId="{D4C1CB18-2362-4F20-9B10-8ED1CB94B1C2}" type="presParOf" srcId="{51A3D558-23BE-4E47-BBAE-CB7B317B0DB1}" destId="{639CF89E-BB1C-4B2D-9243-CB1459200C46}" srcOrd="1" destOrd="0" presId="urn:microsoft.com/office/officeart/2009/3/layout/HorizontalOrganizationChart"/>
    <dgm:cxn modelId="{519E1E88-77B1-4840-AF0A-4121881A673C}" type="presParOf" srcId="{F5232DCF-EC5F-4D66-9406-52C671FFF127}" destId="{4CA9C601-BE1E-4A55-B9B7-FE0BF8E3FC1E}" srcOrd="1" destOrd="0" presId="urn:microsoft.com/office/officeart/2009/3/layout/HorizontalOrganizationChart"/>
    <dgm:cxn modelId="{E324AE2C-79F0-4366-869E-31A01A273735}" type="presParOf" srcId="{F5232DCF-EC5F-4D66-9406-52C671FFF127}" destId="{AE633E27-99D4-415B-AEC6-BB61E1E1CCDE}" srcOrd="2" destOrd="0" presId="urn:microsoft.com/office/officeart/2009/3/layout/HorizontalOrganizationChart"/>
    <dgm:cxn modelId="{CE981AA5-1BA6-4148-B8A5-C3FD1135DF67}" type="presParOf" srcId="{355704D3-A453-43E0-9D58-72702D892AA3}" destId="{8B756AAD-32A1-43CF-883D-642AF8C5643F}" srcOrd="2" destOrd="0" presId="urn:microsoft.com/office/officeart/2009/3/layout/HorizontalOrganizationChart"/>
    <dgm:cxn modelId="{3CC1614B-D7D9-418D-9FF2-6ED21048ECE5}" type="presParOf" srcId="{271E58EB-55A3-42B4-8271-D52DCF547429}" destId="{EBE7EBF2-69A8-4DF4-A203-08EDA22723EE}" srcOrd="8" destOrd="0" presId="urn:microsoft.com/office/officeart/2009/3/layout/HorizontalOrganizationChart"/>
    <dgm:cxn modelId="{4B7993D3-B1EA-4DF8-AE93-2BE7C91C255B}" type="presParOf" srcId="{271E58EB-55A3-42B4-8271-D52DCF547429}" destId="{786B5CDE-A19B-4E98-918B-6D76874689E4}" srcOrd="9" destOrd="0" presId="urn:microsoft.com/office/officeart/2009/3/layout/HorizontalOrganizationChart"/>
    <dgm:cxn modelId="{EBDBA7C7-3E9B-4A1D-A106-CD2C8ACE89A8}" type="presParOf" srcId="{786B5CDE-A19B-4E98-918B-6D76874689E4}" destId="{BCE658B6-34F4-4AA4-AACA-E9E1435269EC}" srcOrd="0" destOrd="0" presId="urn:microsoft.com/office/officeart/2009/3/layout/HorizontalOrganizationChart"/>
    <dgm:cxn modelId="{888A2320-E3F9-4ABA-AC2A-9DB4C6A4038F}" type="presParOf" srcId="{BCE658B6-34F4-4AA4-AACA-E9E1435269EC}" destId="{45D2CEB8-FB42-4A69-9EBC-66144E4D6E26}" srcOrd="0" destOrd="0" presId="urn:microsoft.com/office/officeart/2009/3/layout/HorizontalOrganizationChart"/>
    <dgm:cxn modelId="{F4584921-4C85-4621-9181-582508296E38}" type="presParOf" srcId="{BCE658B6-34F4-4AA4-AACA-E9E1435269EC}" destId="{A01D4765-90DD-4530-A809-5B849B6776EE}" srcOrd="1" destOrd="0" presId="urn:microsoft.com/office/officeart/2009/3/layout/HorizontalOrganizationChart"/>
    <dgm:cxn modelId="{D44C4778-0610-4B9E-8F22-96B227CCE3A3}" type="presParOf" srcId="{786B5CDE-A19B-4E98-918B-6D76874689E4}" destId="{91AD4440-F4FF-49B2-9462-2B226B3FEEA6}" srcOrd="1" destOrd="0" presId="urn:microsoft.com/office/officeart/2009/3/layout/HorizontalOrganizationChart"/>
    <dgm:cxn modelId="{D29BB64C-AB01-4470-8FB9-CF4209445B0B}" type="presParOf" srcId="{91AD4440-F4FF-49B2-9462-2B226B3FEEA6}" destId="{CD248514-B443-474C-9D4F-266D4F44C95E}" srcOrd="0" destOrd="0" presId="urn:microsoft.com/office/officeart/2009/3/layout/HorizontalOrganizationChart"/>
    <dgm:cxn modelId="{6DC690BF-DE5D-4D68-BEE4-B18CBDEE2017}" type="presParOf" srcId="{91AD4440-F4FF-49B2-9462-2B226B3FEEA6}" destId="{0FB9C4FB-8983-4C51-ABC7-C64315EA9A46}" srcOrd="1" destOrd="0" presId="urn:microsoft.com/office/officeart/2009/3/layout/HorizontalOrganizationChart"/>
    <dgm:cxn modelId="{2F062014-C552-4DDF-8048-E271BA316F47}" type="presParOf" srcId="{0FB9C4FB-8983-4C51-ABC7-C64315EA9A46}" destId="{4B9D2AA4-AC32-43FA-AF80-063002B7C49C}" srcOrd="0" destOrd="0" presId="urn:microsoft.com/office/officeart/2009/3/layout/HorizontalOrganizationChart"/>
    <dgm:cxn modelId="{B0840A30-F217-43C6-BC8F-918A0D5A46AD}" type="presParOf" srcId="{4B9D2AA4-AC32-43FA-AF80-063002B7C49C}" destId="{468CAAB7-5641-46C0-A425-61D0066FC902}" srcOrd="0" destOrd="0" presId="urn:microsoft.com/office/officeart/2009/3/layout/HorizontalOrganizationChart"/>
    <dgm:cxn modelId="{A21B6BC2-0DA4-4785-893D-7CA035072F91}" type="presParOf" srcId="{4B9D2AA4-AC32-43FA-AF80-063002B7C49C}" destId="{4F906A02-381F-45EE-B92A-1B181F02E08E}" srcOrd="1" destOrd="0" presId="urn:microsoft.com/office/officeart/2009/3/layout/HorizontalOrganizationChart"/>
    <dgm:cxn modelId="{EADA171F-C0E5-458E-AAF6-B0CE0EA71F94}" type="presParOf" srcId="{0FB9C4FB-8983-4C51-ABC7-C64315EA9A46}" destId="{EF5C152C-5F7B-41C6-A36B-97B6C8D764A2}" srcOrd="1" destOrd="0" presId="urn:microsoft.com/office/officeart/2009/3/layout/HorizontalOrganizationChart"/>
    <dgm:cxn modelId="{510BEBBC-74F3-400B-AB91-ACD6749E4CA9}" type="presParOf" srcId="{0FB9C4FB-8983-4C51-ABC7-C64315EA9A46}" destId="{A9358189-D73A-4763-B25A-7EF89238B319}" srcOrd="2" destOrd="0" presId="urn:microsoft.com/office/officeart/2009/3/layout/HorizontalOrganizationChart"/>
    <dgm:cxn modelId="{D06FDE2B-4D6F-4366-9F16-C5808D6863C2}" type="presParOf" srcId="{91AD4440-F4FF-49B2-9462-2B226B3FEEA6}" destId="{5CDB1A08-788C-4FD6-A804-267863C1A683}" srcOrd="2" destOrd="0" presId="urn:microsoft.com/office/officeart/2009/3/layout/HorizontalOrganizationChart"/>
    <dgm:cxn modelId="{D0771E59-F7FC-4C37-90FF-B04DB4ABA692}" type="presParOf" srcId="{91AD4440-F4FF-49B2-9462-2B226B3FEEA6}" destId="{85379007-FD27-4DFA-97DE-DDF1AA314C77}" srcOrd="3" destOrd="0" presId="urn:microsoft.com/office/officeart/2009/3/layout/HorizontalOrganizationChart"/>
    <dgm:cxn modelId="{AD7AD024-28A4-4241-A9D1-38F4D94B2466}" type="presParOf" srcId="{85379007-FD27-4DFA-97DE-DDF1AA314C77}" destId="{3D349806-F99B-4CC8-A6FA-444C5A33C3B1}" srcOrd="0" destOrd="0" presId="urn:microsoft.com/office/officeart/2009/3/layout/HorizontalOrganizationChart"/>
    <dgm:cxn modelId="{E8E8A2A8-5E83-433B-95E4-CE6AC789CB17}" type="presParOf" srcId="{3D349806-F99B-4CC8-A6FA-444C5A33C3B1}" destId="{45D46E80-DCCC-458E-91D2-C128887361F1}" srcOrd="0" destOrd="0" presId="urn:microsoft.com/office/officeart/2009/3/layout/HorizontalOrganizationChart"/>
    <dgm:cxn modelId="{A8CE6DD3-889C-4EA7-AD3B-9FF223A116A7}" type="presParOf" srcId="{3D349806-F99B-4CC8-A6FA-444C5A33C3B1}" destId="{40C5CCD3-602A-4445-AB12-3859F6BE4623}" srcOrd="1" destOrd="0" presId="urn:microsoft.com/office/officeart/2009/3/layout/HorizontalOrganizationChart"/>
    <dgm:cxn modelId="{5AF83CEE-A3CF-4FA9-97A3-7763513CD57E}" type="presParOf" srcId="{85379007-FD27-4DFA-97DE-DDF1AA314C77}" destId="{A380F11F-17F8-4B11-BB4E-8C8532D8C5D1}" srcOrd="1" destOrd="0" presId="urn:microsoft.com/office/officeart/2009/3/layout/HorizontalOrganizationChart"/>
    <dgm:cxn modelId="{7CDC8623-C4D7-4F4E-849F-778CC6C56478}" type="presParOf" srcId="{85379007-FD27-4DFA-97DE-DDF1AA314C77}" destId="{4FC335B6-B548-4220-8AEA-E9B24B269FB4}" srcOrd="2" destOrd="0" presId="urn:microsoft.com/office/officeart/2009/3/layout/HorizontalOrganizationChart"/>
    <dgm:cxn modelId="{B0CAA067-BCE2-42F2-9274-B7AA66931C1D}" type="presParOf" srcId="{786B5CDE-A19B-4E98-918B-6D76874689E4}" destId="{F948EF0B-AF22-4488-8EC1-A3303FAA7C25}" srcOrd="2" destOrd="0" presId="urn:microsoft.com/office/officeart/2009/3/layout/HorizontalOrganizationChart"/>
    <dgm:cxn modelId="{A2C3F75C-B30C-43B4-879F-6915548DBD97}" type="presParOf" srcId="{271E58EB-55A3-42B4-8271-D52DCF547429}" destId="{B0A17730-BC6B-4B41-9FBC-58A6F52F5DF1}" srcOrd="10" destOrd="0" presId="urn:microsoft.com/office/officeart/2009/3/layout/HorizontalOrganizationChart"/>
    <dgm:cxn modelId="{9AB51096-E053-4B20-98AC-A7FB3509AB44}" type="presParOf" srcId="{271E58EB-55A3-42B4-8271-D52DCF547429}" destId="{86EB2432-6E39-4C91-8F2B-A71C3D6BB749}" srcOrd="11" destOrd="0" presId="urn:microsoft.com/office/officeart/2009/3/layout/HorizontalOrganizationChart"/>
    <dgm:cxn modelId="{1CDC67E7-10C6-4C04-9C4C-783A566CA948}" type="presParOf" srcId="{86EB2432-6E39-4C91-8F2B-A71C3D6BB749}" destId="{D439B62F-EA2E-4DD7-8C49-F5A07BBCA385}" srcOrd="0" destOrd="0" presId="urn:microsoft.com/office/officeart/2009/3/layout/HorizontalOrganizationChart"/>
    <dgm:cxn modelId="{9BFED553-06D3-4961-8A85-CE5771ACA7E2}" type="presParOf" srcId="{D439B62F-EA2E-4DD7-8C49-F5A07BBCA385}" destId="{4B3258DF-2947-460B-A974-A3F0DCA90E25}" srcOrd="0" destOrd="0" presId="urn:microsoft.com/office/officeart/2009/3/layout/HorizontalOrganizationChart"/>
    <dgm:cxn modelId="{80AD5C97-78E1-4E81-BAFA-E954F9BB45D2}" type="presParOf" srcId="{D439B62F-EA2E-4DD7-8C49-F5A07BBCA385}" destId="{7ACD53A0-090C-4A97-9C65-3AA9454BD523}" srcOrd="1" destOrd="0" presId="urn:microsoft.com/office/officeart/2009/3/layout/HorizontalOrganizationChart"/>
    <dgm:cxn modelId="{4ECF50EC-B7B5-4AAC-BB77-280D9B5C0B16}" type="presParOf" srcId="{86EB2432-6E39-4C91-8F2B-A71C3D6BB749}" destId="{17E1A279-CCAE-4DD1-B353-E83A85AB1F66}" srcOrd="1" destOrd="0" presId="urn:microsoft.com/office/officeart/2009/3/layout/HorizontalOrganizationChart"/>
    <dgm:cxn modelId="{510FDDCC-0A34-41CD-9FFC-97A96E1A2DBD}" type="presParOf" srcId="{86EB2432-6E39-4C91-8F2B-A71C3D6BB749}" destId="{FDDEB888-7ED8-47D7-99F5-D1A8450C7D05}" srcOrd="2" destOrd="0" presId="urn:microsoft.com/office/officeart/2009/3/layout/HorizontalOrganizationChart"/>
    <dgm:cxn modelId="{B373463D-7E1A-46F2-A3A1-1CCBE2DC0C00}" type="presParOf" srcId="{271E58EB-55A3-42B4-8271-D52DCF547429}" destId="{B04EB969-53DD-4BAB-9518-5FFB72DAFCF4}" srcOrd="12" destOrd="0" presId="urn:microsoft.com/office/officeart/2009/3/layout/HorizontalOrganizationChart"/>
    <dgm:cxn modelId="{AA92924B-8682-4F59-AC07-52E5F496D23C}" type="presParOf" srcId="{271E58EB-55A3-42B4-8271-D52DCF547429}" destId="{BF4A6600-4C3B-4F29-961C-7F633097C09E}" srcOrd="13" destOrd="0" presId="urn:microsoft.com/office/officeart/2009/3/layout/HorizontalOrganizationChart"/>
    <dgm:cxn modelId="{70EC6767-25A3-4018-A45D-E14F37865D8B}" type="presParOf" srcId="{BF4A6600-4C3B-4F29-961C-7F633097C09E}" destId="{399ACE92-A3C6-406E-A871-A55A2D667CBA}" srcOrd="0" destOrd="0" presId="urn:microsoft.com/office/officeart/2009/3/layout/HorizontalOrganizationChart"/>
    <dgm:cxn modelId="{04A6FED6-065E-416B-81CB-85812C9EB88C}" type="presParOf" srcId="{399ACE92-A3C6-406E-A871-A55A2D667CBA}" destId="{2265D031-6934-4AA4-A713-21DA9DAA2A6E}" srcOrd="0" destOrd="0" presId="urn:microsoft.com/office/officeart/2009/3/layout/HorizontalOrganizationChart"/>
    <dgm:cxn modelId="{8B3F14B3-6E50-49B9-8AF4-6A9DA0F7F576}" type="presParOf" srcId="{399ACE92-A3C6-406E-A871-A55A2D667CBA}" destId="{0F5C3340-F53A-43C8-AAD1-F1A93F226F54}" srcOrd="1" destOrd="0" presId="urn:microsoft.com/office/officeart/2009/3/layout/HorizontalOrganizationChart"/>
    <dgm:cxn modelId="{53842EA9-7E79-4EB3-9682-807BD32D772E}" type="presParOf" srcId="{BF4A6600-4C3B-4F29-961C-7F633097C09E}" destId="{BB2DD37B-6338-4A3E-9578-239408414882}" srcOrd="1" destOrd="0" presId="urn:microsoft.com/office/officeart/2009/3/layout/HorizontalOrganizationChart"/>
    <dgm:cxn modelId="{FBE715C6-D94D-413A-BC4E-F832EC8859E6}" type="presParOf" srcId="{BB2DD37B-6338-4A3E-9578-239408414882}" destId="{CE971EA6-3E39-49C7-8320-3E40717B7604}" srcOrd="0" destOrd="0" presId="urn:microsoft.com/office/officeart/2009/3/layout/HorizontalOrganizationChart"/>
    <dgm:cxn modelId="{44594B2B-A869-4556-858C-1AE1412C2296}" type="presParOf" srcId="{BB2DD37B-6338-4A3E-9578-239408414882}" destId="{8A8E99D6-07C0-4578-AC4A-DEF0C85F0A40}" srcOrd="1" destOrd="0" presId="urn:microsoft.com/office/officeart/2009/3/layout/HorizontalOrganizationChart"/>
    <dgm:cxn modelId="{3D10DFD9-05CC-4CE8-B457-FD7788782D9A}" type="presParOf" srcId="{8A8E99D6-07C0-4578-AC4A-DEF0C85F0A40}" destId="{17995A53-A532-4C2F-8D53-A154A41F6FC5}" srcOrd="0" destOrd="0" presId="urn:microsoft.com/office/officeart/2009/3/layout/HorizontalOrganizationChart"/>
    <dgm:cxn modelId="{ACB789EF-594B-4585-BFF4-81283F46BC85}" type="presParOf" srcId="{17995A53-A532-4C2F-8D53-A154A41F6FC5}" destId="{AEB417AD-E62F-4D4C-BF11-92165F822B48}" srcOrd="0" destOrd="0" presId="urn:microsoft.com/office/officeart/2009/3/layout/HorizontalOrganizationChart"/>
    <dgm:cxn modelId="{307AE5A0-A348-46DC-BD99-E8EFE6859DDB}" type="presParOf" srcId="{17995A53-A532-4C2F-8D53-A154A41F6FC5}" destId="{1E0CCE88-6931-40E8-9094-51032A2B5160}" srcOrd="1" destOrd="0" presId="urn:microsoft.com/office/officeart/2009/3/layout/HorizontalOrganizationChart"/>
    <dgm:cxn modelId="{E3E2397F-C3F7-4081-81B8-081D74047373}" type="presParOf" srcId="{8A8E99D6-07C0-4578-AC4A-DEF0C85F0A40}" destId="{7700967E-9089-4B2C-AE44-64B359EE39F3}" srcOrd="1" destOrd="0" presId="urn:microsoft.com/office/officeart/2009/3/layout/HorizontalOrganizationChart"/>
    <dgm:cxn modelId="{AC457367-CC47-4300-80AF-5F51F23DAF48}" type="presParOf" srcId="{8A8E99D6-07C0-4578-AC4A-DEF0C85F0A40}" destId="{71208E88-D525-429C-806A-22CA7A8103DE}" srcOrd="2" destOrd="0" presId="urn:microsoft.com/office/officeart/2009/3/layout/HorizontalOrganizationChart"/>
    <dgm:cxn modelId="{BF428203-5D20-4F81-B7CE-F85939569AA7}" type="presParOf" srcId="{BB2DD37B-6338-4A3E-9578-239408414882}" destId="{D81ADCFF-280E-4A67-8070-DB961F76BAE0}" srcOrd="2" destOrd="0" presId="urn:microsoft.com/office/officeart/2009/3/layout/HorizontalOrganizationChart"/>
    <dgm:cxn modelId="{14692BF2-BEB0-444D-83DB-97B362573604}" type="presParOf" srcId="{BB2DD37B-6338-4A3E-9578-239408414882}" destId="{C12659A5-B3FA-4B0D-A468-65298D5E216E}" srcOrd="3" destOrd="0" presId="urn:microsoft.com/office/officeart/2009/3/layout/HorizontalOrganizationChart"/>
    <dgm:cxn modelId="{9AC4087C-8ED9-4B76-B81C-D8447312BAF0}" type="presParOf" srcId="{C12659A5-B3FA-4B0D-A468-65298D5E216E}" destId="{B252CF64-AF05-4E03-B79E-509983045A5D}" srcOrd="0" destOrd="0" presId="urn:microsoft.com/office/officeart/2009/3/layout/HorizontalOrganizationChart"/>
    <dgm:cxn modelId="{6E77CC04-C248-4475-A3AB-5C8F49912EA2}" type="presParOf" srcId="{B252CF64-AF05-4E03-B79E-509983045A5D}" destId="{0B5E6148-83F1-40FE-B598-9A246376643F}" srcOrd="0" destOrd="0" presId="urn:microsoft.com/office/officeart/2009/3/layout/HorizontalOrganizationChart"/>
    <dgm:cxn modelId="{D43BDD3C-53FB-4810-AC4B-FC0B1AB09645}" type="presParOf" srcId="{B252CF64-AF05-4E03-B79E-509983045A5D}" destId="{9F6D1127-751F-438E-99F4-CAF59A788785}" srcOrd="1" destOrd="0" presId="urn:microsoft.com/office/officeart/2009/3/layout/HorizontalOrganizationChart"/>
    <dgm:cxn modelId="{5A461FED-7625-40B7-9915-0041C5D10ED1}" type="presParOf" srcId="{C12659A5-B3FA-4B0D-A468-65298D5E216E}" destId="{50DE85C9-7D87-43F0-A414-7A597326D286}" srcOrd="1" destOrd="0" presId="urn:microsoft.com/office/officeart/2009/3/layout/HorizontalOrganizationChart"/>
    <dgm:cxn modelId="{B1EB8B95-E7BF-44B2-9B00-04BB28B22CE1}" type="presParOf" srcId="{C12659A5-B3FA-4B0D-A468-65298D5E216E}" destId="{3A87311A-1317-44B4-86E6-FD39499539AF}" srcOrd="2" destOrd="0" presId="urn:microsoft.com/office/officeart/2009/3/layout/HorizontalOrganizationChart"/>
    <dgm:cxn modelId="{27371E28-C07C-41E6-AF6E-9CB6AC635BD8}" type="presParOf" srcId="{BB2DD37B-6338-4A3E-9578-239408414882}" destId="{181BC8C6-E311-4463-81F9-914CDB4A2428}" srcOrd="4" destOrd="0" presId="urn:microsoft.com/office/officeart/2009/3/layout/HorizontalOrganizationChart"/>
    <dgm:cxn modelId="{886758CB-40FA-4D44-A76D-4A724E4F54B6}" type="presParOf" srcId="{BB2DD37B-6338-4A3E-9578-239408414882}" destId="{71DF19D4-98C2-45D4-855D-EE76569DEB22}" srcOrd="5" destOrd="0" presId="urn:microsoft.com/office/officeart/2009/3/layout/HorizontalOrganizationChart"/>
    <dgm:cxn modelId="{FE6CEFAE-EBAA-46F1-925D-E8CCD3D00F4A}" type="presParOf" srcId="{71DF19D4-98C2-45D4-855D-EE76569DEB22}" destId="{1CA30D11-D0D6-42FB-B91E-FED126391DF1}" srcOrd="0" destOrd="0" presId="urn:microsoft.com/office/officeart/2009/3/layout/HorizontalOrganizationChart"/>
    <dgm:cxn modelId="{664C5DCF-48B4-4996-99CF-D4DE040FD2F2}" type="presParOf" srcId="{1CA30D11-D0D6-42FB-B91E-FED126391DF1}" destId="{3B64AF0A-CF53-4336-B9BA-A8BD37748A13}" srcOrd="0" destOrd="0" presId="urn:microsoft.com/office/officeart/2009/3/layout/HorizontalOrganizationChart"/>
    <dgm:cxn modelId="{438F32D5-D50C-4CEA-8796-8E378DD13B7F}" type="presParOf" srcId="{1CA30D11-D0D6-42FB-B91E-FED126391DF1}" destId="{5735EF1D-9D7A-4043-9AAB-50D6AF86D962}" srcOrd="1" destOrd="0" presId="urn:microsoft.com/office/officeart/2009/3/layout/HorizontalOrganizationChart"/>
    <dgm:cxn modelId="{7D44854B-B50B-4B28-B84D-B756B86526A8}" type="presParOf" srcId="{71DF19D4-98C2-45D4-855D-EE76569DEB22}" destId="{D6711C35-04FC-480F-ADD9-C0BDD72936A9}" srcOrd="1" destOrd="0" presId="urn:microsoft.com/office/officeart/2009/3/layout/HorizontalOrganizationChart"/>
    <dgm:cxn modelId="{7354DD6C-3714-4F18-9AC2-5260E84225C3}" type="presParOf" srcId="{71DF19D4-98C2-45D4-855D-EE76569DEB22}" destId="{3331A48E-D058-4652-9B18-58E64B236ED5}" srcOrd="2" destOrd="0" presId="urn:microsoft.com/office/officeart/2009/3/layout/HorizontalOrganizationChart"/>
    <dgm:cxn modelId="{27B45010-A295-4749-9CCE-20F6D4076AB4}" type="presParOf" srcId="{BF4A6600-4C3B-4F29-961C-7F633097C09E}" destId="{4F8F94DC-88E0-4186-83AB-15C5CF26CB56}" srcOrd="2" destOrd="0" presId="urn:microsoft.com/office/officeart/2009/3/layout/HorizontalOrganizationChart"/>
    <dgm:cxn modelId="{402466F9-3B9E-4F87-97E8-81B19FD09C2E}" type="presParOf" srcId="{271E58EB-55A3-42B4-8271-D52DCF547429}" destId="{948A6E48-EC90-414B-A629-890C6A8F4908}" srcOrd="14" destOrd="0" presId="urn:microsoft.com/office/officeart/2009/3/layout/HorizontalOrganizationChart"/>
    <dgm:cxn modelId="{903AB5E1-86BE-43E0-A209-E4C4B843CBFE}" type="presParOf" srcId="{271E58EB-55A3-42B4-8271-D52DCF547429}" destId="{35BF6CCF-3592-4DF4-BB36-57B184DEE191}" srcOrd="15" destOrd="0" presId="urn:microsoft.com/office/officeart/2009/3/layout/HorizontalOrganizationChart"/>
    <dgm:cxn modelId="{75572791-1C68-4396-94C8-5B90A75CB66D}" type="presParOf" srcId="{35BF6CCF-3592-4DF4-BB36-57B184DEE191}" destId="{931F3C63-E8F6-4142-B2E2-F7FCC031FF2F}" srcOrd="0" destOrd="0" presId="urn:microsoft.com/office/officeart/2009/3/layout/HorizontalOrganizationChart"/>
    <dgm:cxn modelId="{E1538D06-0481-47BC-BF7A-766F7A714862}" type="presParOf" srcId="{931F3C63-E8F6-4142-B2E2-F7FCC031FF2F}" destId="{02E04A63-0380-456A-8DFA-03B59B2D015A}" srcOrd="0" destOrd="0" presId="urn:microsoft.com/office/officeart/2009/3/layout/HorizontalOrganizationChart"/>
    <dgm:cxn modelId="{396BFC57-988F-4E55-8A00-D377C4A36C7B}" type="presParOf" srcId="{931F3C63-E8F6-4142-B2E2-F7FCC031FF2F}" destId="{6C825B40-F3E3-4BCD-9124-020B75965DAC}" srcOrd="1" destOrd="0" presId="urn:microsoft.com/office/officeart/2009/3/layout/HorizontalOrganizationChart"/>
    <dgm:cxn modelId="{24054302-7AF3-43C8-BEF5-256DC13EAFD3}" type="presParOf" srcId="{35BF6CCF-3592-4DF4-BB36-57B184DEE191}" destId="{7AA75C3B-D020-4923-83B9-4FDE1E39AF66}" srcOrd="1" destOrd="0" presId="urn:microsoft.com/office/officeart/2009/3/layout/HorizontalOrganizationChart"/>
    <dgm:cxn modelId="{3A8B025F-B948-4CDD-A07B-C4026CB6303E}" type="presParOf" srcId="{35BF6CCF-3592-4DF4-BB36-57B184DEE191}" destId="{AC4EC16D-71DF-4BD2-8622-A459BD06429F}" srcOrd="2" destOrd="0" presId="urn:microsoft.com/office/officeart/2009/3/layout/HorizontalOrganizationChart"/>
    <dgm:cxn modelId="{53F7A217-80D6-427D-9154-E904F0547BB3}" type="presParOf" srcId="{271E58EB-55A3-42B4-8271-D52DCF547429}" destId="{EE4E9208-E121-45B5-931E-75239491B9B6}" srcOrd="16" destOrd="0" presId="urn:microsoft.com/office/officeart/2009/3/layout/HorizontalOrganizationChart"/>
    <dgm:cxn modelId="{7EF5DADC-0073-4279-896C-F067C6AFD125}" type="presParOf" srcId="{271E58EB-55A3-42B4-8271-D52DCF547429}" destId="{5BDB3C6F-BED2-4C94-9B18-101A1207B928}" srcOrd="17" destOrd="0" presId="urn:microsoft.com/office/officeart/2009/3/layout/HorizontalOrganizationChart"/>
    <dgm:cxn modelId="{865D1299-B7FE-429D-B3BD-8BFEB59A327B}" type="presParOf" srcId="{5BDB3C6F-BED2-4C94-9B18-101A1207B928}" destId="{F5CD55AD-30B5-4CAA-8E7A-4481A8364D01}" srcOrd="0" destOrd="0" presId="urn:microsoft.com/office/officeart/2009/3/layout/HorizontalOrganizationChart"/>
    <dgm:cxn modelId="{A5089CE2-E54B-4DA1-B97A-EE1D70C5FAFC}" type="presParOf" srcId="{F5CD55AD-30B5-4CAA-8E7A-4481A8364D01}" destId="{8D90ED29-95CF-4081-8B92-47AF03ECC9A4}" srcOrd="0" destOrd="0" presId="urn:microsoft.com/office/officeart/2009/3/layout/HorizontalOrganizationChart"/>
    <dgm:cxn modelId="{5F0FE7ED-3CB1-4F69-B067-342771272727}" type="presParOf" srcId="{F5CD55AD-30B5-4CAA-8E7A-4481A8364D01}" destId="{C9288C5C-3735-4AE9-B88E-08EA0EA96219}" srcOrd="1" destOrd="0" presId="urn:microsoft.com/office/officeart/2009/3/layout/HorizontalOrganizationChart"/>
    <dgm:cxn modelId="{26546061-D86C-4873-AB86-43B91764F1D8}" type="presParOf" srcId="{5BDB3C6F-BED2-4C94-9B18-101A1207B928}" destId="{E75EE0B0-D444-4C90-B371-F31B9AB2E863}" srcOrd="1" destOrd="0" presId="urn:microsoft.com/office/officeart/2009/3/layout/HorizontalOrganizationChart"/>
    <dgm:cxn modelId="{73A0B19B-4825-4DEE-9EC4-DFFB6DE48006}" type="presParOf" srcId="{5BDB3C6F-BED2-4C94-9B18-101A1207B928}" destId="{E2C219B1-C591-455C-AF2A-A56A1CF51998}" srcOrd="2" destOrd="0" presId="urn:microsoft.com/office/officeart/2009/3/layout/HorizontalOrganizationChart"/>
    <dgm:cxn modelId="{9178CFC8-AAFE-48C6-B426-39DD24CF920F}" type="presParOf" srcId="{76B232FB-79DB-433C-AD50-02E2FD7104A3}" destId="{64187D5D-B73A-4795-B1D8-2AD5EA08057F}" srcOrd="2" destOrd="0" presId="urn:microsoft.com/office/officeart/2009/3/layout/HorizontalOrganizationChart"/>
    <dgm:cxn modelId="{C345A95B-4026-4EBA-948A-7E8BF9A5697C}" type="presParOf" srcId="{1D25D98F-33EA-4EFE-8AAD-5644FD521A15}" destId="{3BD72D77-E506-45DF-9C3B-19A6A7564140}" srcOrd="2" destOrd="0" presId="urn:microsoft.com/office/officeart/2009/3/layout/HorizontalOrganizationChart"/>
    <dgm:cxn modelId="{5FB4D098-FA82-41DF-8FA9-1452F55DBAAA}" type="presParOf" srcId="{1D25D98F-33EA-4EFE-8AAD-5644FD521A15}" destId="{5E8F8FDB-3F63-4602-9BEE-00ECAB328A38}" srcOrd="3" destOrd="0" presId="urn:microsoft.com/office/officeart/2009/3/layout/HorizontalOrganizationChart"/>
    <dgm:cxn modelId="{59D679AB-A0AD-4B9B-AD21-5AC419C483AB}" type="presParOf" srcId="{5E8F8FDB-3F63-4602-9BEE-00ECAB328A38}" destId="{D736A00D-0C61-46A0-BA05-306642482C6F}" srcOrd="0" destOrd="0" presId="urn:microsoft.com/office/officeart/2009/3/layout/HorizontalOrganizationChart"/>
    <dgm:cxn modelId="{697A8403-2300-468D-8548-3298EE9C7058}" type="presParOf" srcId="{D736A00D-0C61-46A0-BA05-306642482C6F}" destId="{9BA7B08E-D722-48A2-A07B-713F143B38B5}" srcOrd="0" destOrd="0" presId="urn:microsoft.com/office/officeart/2009/3/layout/HorizontalOrganizationChart"/>
    <dgm:cxn modelId="{C6317972-D3F8-45DD-A42C-64D76BC6A5F9}" type="presParOf" srcId="{D736A00D-0C61-46A0-BA05-306642482C6F}" destId="{6B407A11-33DE-441E-B5B0-78C23E5434D2}" srcOrd="1" destOrd="0" presId="urn:microsoft.com/office/officeart/2009/3/layout/HorizontalOrganizationChart"/>
    <dgm:cxn modelId="{114BA05F-9B17-4CE7-B3C4-82232B2D3F13}" type="presParOf" srcId="{5E8F8FDB-3F63-4602-9BEE-00ECAB328A38}" destId="{019EE24E-FFC7-428A-BE7B-1471EDEFD056}" srcOrd="1" destOrd="0" presId="urn:microsoft.com/office/officeart/2009/3/layout/HorizontalOrganizationChart"/>
    <dgm:cxn modelId="{9F8F61F5-68E6-4FDD-AE2C-597BAB4D5EBC}" type="presParOf" srcId="{019EE24E-FFC7-428A-BE7B-1471EDEFD056}" destId="{683DE300-7A77-449D-8DC2-A525F47C8654}" srcOrd="0" destOrd="0" presId="urn:microsoft.com/office/officeart/2009/3/layout/HorizontalOrganizationChart"/>
    <dgm:cxn modelId="{0EFA49A9-B559-47E2-986D-86457C5AA824}" type="presParOf" srcId="{019EE24E-FFC7-428A-BE7B-1471EDEFD056}" destId="{C1F34103-594E-4D60-B784-BC5D6D7FD552}" srcOrd="1" destOrd="0" presId="urn:microsoft.com/office/officeart/2009/3/layout/HorizontalOrganizationChart"/>
    <dgm:cxn modelId="{8395D0A6-964A-4A96-A9D0-A319F2694D37}" type="presParOf" srcId="{C1F34103-594E-4D60-B784-BC5D6D7FD552}" destId="{A7242A98-2751-4EBE-8B69-84AC4239D337}" srcOrd="0" destOrd="0" presId="urn:microsoft.com/office/officeart/2009/3/layout/HorizontalOrganizationChart"/>
    <dgm:cxn modelId="{BD7C096F-1EFB-4D06-9D40-1A8FA7E725B7}" type="presParOf" srcId="{A7242A98-2751-4EBE-8B69-84AC4239D337}" destId="{010037DA-F251-4630-AECF-23345C954BD1}" srcOrd="0" destOrd="0" presId="urn:microsoft.com/office/officeart/2009/3/layout/HorizontalOrganizationChart"/>
    <dgm:cxn modelId="{72E17800-41E1-4F0C-B55A-ACB140C2283D}" type="presParOf" srcId="{A7242A98-2751-4EBE-8B69-84AC4239D337}" destId="{F604FB5A-06A8-4BF3-BDEF-ECFE005E506D}" srcOrd="1" destOrd="0" presId="urn:microsoft.com/office/officeart/2009/3/layout/HorizontalOrganizationChart"/>
    <dgm:cxn modelId="{7716B1AE-EF8D-4470-B6FA-C8E87EA1267A}" type="presParOf" srcId="{C1F34103-594E-4D60-B784-BC5D6D7FD552}" destId="{C32C9104-54DA-4D12-86AA-C2519C477149}" srcOrd="1" destOrd="0" presId="urn:microsoft.com/office/officeart/2009/3/layout/HorizontalOrganizationChart"/>
    <dgm:cxn modelId="{BF9149E1-DEDD-4BC0-A9EC-434F672AFD4B}" type="presParOf" srcId="{C1F34103-594E-4D60-B784-BC5D6D7FD552}" destId="{28E8EAE2-AEB9-42B2-B8A4-CFC2C66A770C}" srcOrd="2" destOrd="0" presId="urn:microsoft.com/office/officeart/2009/3/layout/HorizontalOrganizationChart"/>
    <dgm:cxn modelId="{1748ED45-B198-4B76-9F36-AF3693408505}" type="presParOf" srcId="{019EE24E-FFC7-428A-BE7B-1471EDEFD056}" destId="{8B538472-263D-4505-A8FA-6D40B4E46BD2}" srcOrd="2" destOrd="0" presId="urn:microsoft.com/office/officeart/2009/3/layout/HorizontalOrganizationChart"/>
    <dgm:cxn modelId="{A7C67792-78AD-42EC-A6A4-04CF4F1BC59F}" type="presParOf" srcId="{019EE24E-FFC7-428A-BE7B-1471EDEFD056}" destId="{D8AA2222-8868-454D-95E7-077921D36650}" srcOrd="3" destOrd="0" presId="urn:microsoft.com/office/officeart/2009/3/layout/HorizontalOrganizationChart"/>
    <dgm:cxn modelId="{3D61D4C8-D81B-4DCC-8A70-98713578F28B}" type="presParOf" srcId="{D8AA2222-8868-454D-95E7-077921D36650}" destId="{86BFD8EE-BF99-42D5-B956-1D0BA977D616}" srcOrd="0" destOrd="0" presId="urn:microsoft.com/office/officeart/2009/3/layout/HorizontalOrganizationChart"/>
    <dgm:cxn modelId="{C9E0E624-F521-4B45-9B2A-8A70E27A8832}" type="presParOf" srcId="{86BFD8EE-BF99-42D5-B956-1D0BA977D616}" destId="{02E3B145-938A-44A5-AA87-BF467E50B0C1}" srcOrd="0" destOrd="0" presId="urn:microsoft.com/office/officeart/2009/3/layout/HorizontalOrganizationChart"/>
    <dgm:cxn modelId="{73E5149A-6BC2-4365-838A-722E12F9A697}" type="presParOf" srcId="{86BFD8EE-BF99-42D5-B956-1D0BA977D616}" destId="{F52F48BA-2D0C-47E4-BDB4-74927C4BF60E}" srcOrd="1" destOrd="0" presId="urn:microsoft.com/office/officeart/2009/3/layout/HorizontalOrganizationChart"/>
    <dgm:cxn modelId="{BE83230E-663F-4937-8FCE-A23FBBEEDBF2}" type="presParOf" srcId="{D8AA2222-8868-454D-95E7-077921D36650}" destId="{A804C0AE-F806-4316-AA64-B1C47082C768}" srcOrd="1" destOrd="0" presId="urn:microsoft.com/office/officeart/2009/3/layout/HorizontalOrganizationChart"/>
    <dgm:cxn modelId="{190DB2FB-8882-4A05-9272-BA3E00ECCFF0}" type="presParOf" srcId="{D8AA2222-8868-454D-95E7-077921D36650}" destId="{70905E40-7D11-4581-8704-BA4B1893E817}" srcOrd="2" destOrd="0" presId="urn:microsoft.com/office/officeart/2009/3/layout/HorizontalOrganizationChart"/>
    <dgm:cxn modelId="{D096E39B-5707-48BC-A31E-B8E7F43887DD}" type="presParOf" srcId="{019EE24E-FFC7-428A-BE7B-1471EDEFD056}" destId="{131142ED-78B9-40FA-A2A5-A4CD424CD6A4}" srcOrd="4" destOrd="0" presId="urn:microsoft.com/office/officeart/2009/3/layout/HorizontalOrganizationChart"/>
    <dgm:cxn modelId="{EBD40BFD-CC03-4066-8F7B-090BD4D4E5F0}" type="presParOf" srcId="{019EE24E-FFC7-428A-BE7B-1471EDEFD056}" destId="{7E72C12B-9AFE-4254-A4FB-A467B22FDCBC}" srcOrd="5" destOrd="0" presId="urn:microsoft.com/office/officeart/2009/3/layout/HorizontalOrganizationChart"/>
    <dgm:cxn modelId="{F5F51E3C-9637-443F-BFB1-6162D8F14000}" type="presParOf" srcId="{7E72C12B-9AFE-4254-A4FB-A467B22FDCBC}" destId="{08C5D9B0-C2EF-43C9-8727-C455B3A48ABB}" srcOrd="0" destOrd="0" presId="urn:microsoft.com/office/officeart/2009/3/layout/HorizontalOrganizationChart"/>
    <dgm:cxn modelId="{C658105F-ED52-4E22-A9BF-2868E14BECAC}" type="presParOf" srcId="{08C5D9B0-C2EF-43C9-8727-C455B3A48ABB}" destId="{07B08C96-5AEA-4689-A494-13DC4086A720}" srcOrd="0" destOrd="0" presId="urn:microsoft.com/office/officeart/2009/3/layout/HorizontalOrganizationChart"/>
    <dgm:cxn modelId="{BB305070-2D76-4F47-9864-75DFB41E23D8}" type="presParOf" srcId="{08C5D9B0-C2EF-43C9-8727-C455B3A48ABB}" destId="{E8B3188B-D5CA-4286-BEDE-EC35C9C26B7B}" srcOrd="1" destOrd="0" presId="urn:microsoft.com/office/officeart/2009/3/layout/HorizontalOrganizationChart"/>
    <dgm:cxn modelId="{C8A6B743-0AF3-4201-8866-0BEDA591AF92}" type="presParOf" srcId="{7E72C12B-9AFE-4254-A4FB-A467B22FDCBC}" destId="{7E2253D1-5323-4E06-897D-239961C14864}" srcOrd="1" destOrd="0" presId="urn:microsoft.com/office/officeart/2009/3/layout/HorizontalOrganizationChart"/>
    <dgm:cxn modelId="{FA3AC9D7-1B74-4449-89A3-F5DAE710E8DC}" type="presParOf" srcId="{7E72C12B-9AFE-4254-A4FB-A467B22FDCBC}" destId="{2CFBD853-7223-4145-8243-EDD186941B09}" srcOrd="2" destOrd="0" presId="urn:microsoft.com/office/officeart/2009/3/layout/HorizontalOrganizationChart"/>
    <dgm:cxn modelId="{F5F0AD05-3967-441A-8B07-F09456A2A73E}" type="presParOf" srcId="{019EE24E-FFC7-428A-BE7B-1471EDEFD056}" destId="{6172FC2E-3B96-4C13-9449-15518F54A2CD}" srcOrd="6" destOrd="0" presId="urn:microsoft.com/office/officeart/2009/3/layout/HorizontalOrganizationChart"/>
    <dgm:cxn modelId="{729F317F-54F5-48A6-A1E7-CB103C471F8E}" type="presParOf" srcId="{019EE24E-FFC7-428A-BE7B-1471EDEFD056}" destId="{2CF76A57-BB9B-4D47-BD5C-E2261981F61F}" srcOrd="7" destOrd="0" presId="urn:microsoft.com/office/officeart/2009/3/layout/HorizontalOrganizationChart"/>
    <dgm:cxn modelId="{91FFDA8F-5F2B-4016-B055-1B42039BB3F1}" type="presParOf" srcId="{2CF76A57-BB9B-4D47-BD5C-E2261981F61F}" destId="{8A7FDF8A-AEA8-4F84-8BF2-4F0F56609EB1}" srcOrd="0" destOrd="0" presId="urn:microsoft.com/office/officeart/2009/3/layout/HorizontalOrganizationChart"/>
    <dgm:cxn modelId="{65584FF7-FAB9-499C-B3C5-FE410A2D7D00}" type="presParOf" srcId="{8A7FDF8A-AEA8-4F84-8BF2-4F0F56609EB1}" destId="{576EF218-3C77-4DE9-823D-380E03D63F4C}" srcOrd="0" destOrd="0" presId="urn:microsoft.com/office/officeart/2009/3/layout/HorizontalOrganizationChart"/>
    <dgm:cxn modelId="{5032DDE8-1612-4988-AB4C-D9EB8699C121}" type="presParOf" srcId="{8A7FDF8A-AEA8-4F84-8BF2-4F0F56609EB1}" destId="{896533EF-BC58-4CC3-9DD1-D1E7178A4E70}" srcOrd="1" destOrd="0" presId="urn:microsoft.com/office/officeart/2009/3/layout/HorizontalOrganizationChart"/>
    <dgm:cxn modelId="{4AA2D847-F2C4-495C-B814-B93B391E4AC8}" type="presParOf" srcId="{2CF76A57-BB9B-4D47-BD5C-E2261981F61F}" destId="{0D6657DE-E346-4E0B-8B43-368D78F0F542}" srcOrd="1" destOrd="0" presId="urn:microsoft.com/office/officeart/2009/3/layout/HorizontalOrganizationChart"/>
    <dgm:cxn modelId="{00C60273-01CC-411E-B7BF-F892DA515B0F}" type="presParOf" srcId="{0D6657DE-E346-4E0B-8B43-368D78F0F542}" destId="{5DA1687C-2081-438B-A161-E8FA32853046}" srcOrd="0" destOrd="0" presId="urn:microsoft.com/office/officeart/2009/3/layout/HorizontalOrganizationChart"/>
    <dgm:cxn modelId="{85EB3C6D-3493-41E9-AAB9-D954D4E27E64}" type="presParOf" srcId="{0D6657DE-E346-4E0B-8B43-368D78F0F542}" destId="{F96A5458-1838-439A-AE02-7732C3D67F7D}" srcOrd="1" destOrd="0" presId="urn:microsoft.com/office/officeart/2009/3/layout/HorizontalOrganizationChart"/>
    <dgm:cxn modelId="{BBF1C978-EF74-4EA6-95C3-D1C2095EF2B2}" type="presParOf" srcId="{F96A5458-1838-439A-AE02-7732C3D67F7D}" destId="{00F4D80F-6200-4999-8162-0ED989547B76}" srcOrd="0" destOrd="0" presId="urn:microsoft.com/office/officeart/2009/3/layout/HorizontalOrganizationChart"/>
    <dgm:cxn modelId="{86BC1A7F-9713-4689-8110-7BAFCFCB27B6}" type="presParOf" srcId="{00F4D80F-6200-4999-8162-0ED989547B76}" destId="{9712782F-838F-49D8-ADAF-432CE5652245}" srcOrd="0" destOrd="0" presId="urn:microsoft.com/office/officeart/2009/3/layout/HorizontalOrganizationChart"/>
    <dgm:cxn modelId="{12F61A19-D2C3-4F4E-8E6A-44138624FD77}" type="presParOf" srcId="{00F4D80F-6200-4999-8162-0ED989547B76}" destId="{7999B41B-D848-4284-8067-D1285A72C181}" srcOrd="1" destOrd="0" presId="urn:microsoft.com/office/officeart/2009/3/layout/HorizontalOrganizationChart"/>
    <dgm:cxn modelId="{07CE5CFC-D32C-4C43-ACFC-0C99CA9BCB49}" type="presParOf" srcId="{F96A5458-1838-439A-AE02-7732C3D67F7D}" destId="{76B027BB-E327-47A1-8C38-7095B4014608}" srcOrd="1" destOrd="0" presId="urn:microsoft.com/office/officeart/2009/3/layout/HorizontalOrganizationChart"/>
    <dgm:cxn modelId="{68A9DCE3-27E2-4E65-A07A-09083F002E9D}" type="presParOf" srcId="{F96A5458-1838-439A-AE02-7732C3D67F7D}" destId="{DB962F3E-E1BD-42AD-9248-9069B0861FEE}" srcOrd="2" destOrd="0" presId="urn:microsoft.com/office/officeart/2009/3/layout/HorizontalOrganizationChart"/>
    <dgm:cxn modelId="{FC026DC1-01E9-4120-8C6B-45C8F023869D}" type="presParOf" srcId="{0D6657DE-E346-4E0B-8B43-368D78F0F542}" destId="{208F0800-D3AB-4B92-85D6-E3EA3F08A54C}" srcOrd="2" destOrd="0" presId="urn:microsoft.com/office/officeart/2009/3/layout/HorizontalOrganizationChart"/>
    <dgm:cxn modelId="{79A0884A-2BDA-4AA5-AD45-8F0F0E770667}" type="presParOf" srcId="{0D6657DE-E346-4E0B-8B43-368D78F0F542}" destId="{803BE3BA-F374-4509-9B54-190358A469F0}" srcOrd="3" destOrd="0" presId="urn:microsoft.com/office/officeart/2009/3/layout/HorizontalOrganizationChart"/>
    <dgm:cxn modelId="{F5DEE920-F861-43C0-9311-C8256DC00400}" type="presParOf" srcId="{803BE3BA-F374-4509-9B54-190358A469F0}" destId="{88E41339-55DD-409C-80F2-E7CCDEB96C77}" srcOrd="0" destOrd="0" presId="urn:microsoft.com/office/officeart/2009/3/layout/HorizontalOrganizationChart"/>
    <dgm:cxn modelId="{7F5A77DA-27D0-453D-840C-8FEAE0FAAB61}" type="presParOf" srcId="{88E41339-55DD-409C-80F2-E7CCDEB96C77}" destId="{69227AAA-A097-4717-B14C-1A406E4C84D7}" srcOrd="0" destOrd="0" presId="urn:microsoft.com/office/officeart/2009/3/layout/HorizontalOrganizationChart"/>
    <dgm:cxn modelId="{5D016AFB-CFCD-4573-8B01-689BB49D3167}" type="presParOf" srcId="{88E41339-55DD-409C-80F2-E7CCDEB96C77}" destId="{F9948F09-1EA0-414B-87A3-EDBBC50C9DAE}" srcOrd="1" destOrd="0" presId="urn:microsoft.com/office/officeart/2009/3/layout/HorizontalOrganizationChart"/>
    <dgm:cxn modelId="{5BA343BA-78B8-4161-813A-1F00101C1443}" type="presParOf" srcId="{803BE3BA-F374-4509-9B54-190358A469F0}" destId="{C797DEA0-5A7F-4CC9-8BF0-3DFCE2BD8FD1}" srcOrd="1" destOrd="0" presId="urn:microsoft.com/office/officeart/2009/3/layout/HorizontalOrganizationChart"/>
    <dgm:cxn modelId="{B3AB1282-710B-41FC-BE58-2AEF405728C6}" type="presParOf" srcId="{803BE3BA-F374-4509-9B54-190358A469F0}" destId="{44796589-8BC6-46E1-B62B-02486DD92B23}" srcOrd="2" destOrd="0" presId="urn:microsoft.com/office/officeart/2009/3/layout/HorizontalOrganizationChart"/>
    <dgm:cxn modelId="{3477BFB1-5795-44C8-AF3E-8C89046AB849}" type="presParOf" srcId="{0D6657DE-E346-4E0B-8B43-368D78F0F542}" destId="{1A2264DA-C4CD-4621-89C5-129BCBBC6074}" srcOrd="4" destOrd="0" presId="urn:microsoft.com/office/officeart/2009/3/layout/HorizontalOrganizationChart"/>
    <dgm:cxn modelId="{9132AAD4-832A-4505-A7AF-EF3EFFB2A3C5}" type="presParOf" srcId="{0D6657DE-E346-4E0B-8B43-368D78F0F542}" destId="{A43C2F65-733F-44CC-823A-30D99FC67DA2}" srcOrd="5" destOrd="0" presId="urn:microsoft.com/office/officeart/2009/3/layout/HorizontalOrganizationChart"/>
    <dgm:cxn modelId="{E0A87801-F9D1-456C-BEBF-79188644FBD6}" type="presParOf" srcId="{A43C2F65-733F-44CC-823A-30D99FC67DA2}" destId="{C8439E90-DC41-4004-A7B9-6150279EB7D7}" srcOrd="0" destOrd="0" presId="urn:microsoft.com/office/officeart/2009/3/layout/HorizontalOrganizationChart"/>
    <dgm:cxn modelId="{4C68437C-FA8D-4361-962A-BAC76617D5D9}" type="presParOf" srcId="{C8439E90-DC41-4004-A7B9-6150279EB7D7}" destId="{295F80F4-58EC-4524-AF7A-E98B462060C6}" srcOrd="0" destOrd="0" presId="urn:microsoft.com/office/officeart/2009/3/layout/HorizontalOrganizationChart"/>
    <dgm:cxn modelId="{537AF76E-35D1-4D2D-9F0C-ADFF81960248}" type="presParOf" srcId="{C8439E90-DC41-4004-A7B9-6150279EB7D7}" destId="{6F609179-2C8B-4435-B6D7-A95D6F5D82CD}" srcOrd="1" destOrd="0" presId="urn:microsoft.com/office/officeart/2009/3/layout/HorizontalOrganizationChart"/>
    <dgm:cxn modelId="{9626D287-C9D8-4DF0-BBB9-B94A399C1551}" type="presParOf" srcId="{A43C2F65-733F-44CC-823A-30D99FC67DA2}" destId="{775AE50E-CEF2-4F6B-8848-1E7EF8B38D4B}" srcOrd="1" destOrd="0" presId="urn:microsoft.com/office/officeart/2009/3/layout/HorizontalOrganizationChart"/>
    <dgm:cxn modelId="{9FBA14EA-E53A-41EE-9793-91B27E7EFE19}" type="presParOf" srcId="{A43C2F65-733F-44CC-823A-30D99FC67DA2}" destId="{E7DE3FE4-E5AF-48E6-A3F0-C0F70BD5F45A}" srcOrd="2" destOrd="0" presId="urn:microsoft.com/office/officeart/2009/3/layout/HorizontalOrganizationChart"/>
    <dgm:cxn modelId="{DB3F45BD-3BA1-49F8-BE2C-5BC5B6C0F8FB}" type="presParOf" srcId="{2CF76A57-BB9B-4D47-BD5C-E2261981F61F}" destId="{F00924B4-1B52-4F63-9A86-E0F053444690}" srcOrd="2" destOrd="0" presId="urn:microsoft.com/office/officeart/2009/3/layout/HorizontalOrganizationChart"/>
    <dgm:cxn modelId="{D961C270-5A44-4CFC-84B5-2F574C65C0E5}" type="presParOf" srcId="{019EE24E-FFC7-428A-BE7B-1471EDEFD056}" destId="{936D7757-29EA-408E-8BC3-A5878E4E005F}" srcOrd="8" destOrd="0" presId="urn:microsoft.com/office/officeart/2009/3/layout/HorizontalOrganizationChart"/>
    <dgm:cxn modelId="{8FF807FC-72D8-4849-B7C1-42672C95EA50}" type="presParOf" srcId="{019EE24E-FFC7-428A-BE7B-1471EDEFD056}" destId="{1B1A4766-997D-46AA-91D7-A829851CE5ED}" srcOrd="9" destOrd="0" presId="urn:microsoft.com/office/officeart/2009/3/layout/HorizontalOrganizationChart"/>
    <dgm:cxn modelId="{9BA042FF-7C28-4972-9A8D-AACBD2812C60}" type="presParOf" srcId="{1B1A4766-997D-46AA-91D7-A829851CE5ED}" destId="{2B973814-300B-4DF8-9C09-97C970109A80}" srcOrd="0" destOrd="0" presId="urn:microsoft.com/office/officeart/2009/3/layout/HorizontalOrganizationChart"/>
    <dgm:cxn modelId="{59876704-C49A-4E08-95BF-4BF368929493}" type="presParOf" srcId="{2B973814-300B-4DF8-9C09-97C970109A80}" destId="{15F7AA7A-9087-409E-87FF-5443ADCFDD27}" srcOrd="0" destOrd="0" presId="urn:microsoft.com/office/officeart/2009/3/layout/HorizontalOrganizationChart"/>
    <dgm:cxn modelId="{CF4830B2-A249-4C6B-BAFF-426CF978EF09}" type="presParOf" srcId="{2B973814-300B-4DF8-9C09-97C970109A80}" destId="{5BE0F012-AB30-497E-B505-056D4E518864}" srcOrd="1" destOrd="0" presId="urn:microsoft.com/office/officeart/2009/3/layout/HorizontalOrganizationChart"/>
    <dgm:cxn modelId="{14F4BE5C-2233-4DF1-AD27-FE74B8367470}" type="presParOf" srcId="{1B1A4766-997D-46AA-91D7-A829851CE5ED}" destId="{2BD3D7E9-8E40-41AD-BBCF-A4C399286707}" srcOrd="1" destOrd="0" presId="urn:microsoft.com/office/officeart/2009/3/layout/HorizontalOrganizationChart"/>
    <dgm:cxn modelId="{88C5029F-4679-4027-BD01-FBA98D647017}" type="presParOf" srcId="{1B1A4766-997D-46AA-91D7-A829851CE5ED}" destId="{02F43D42-4C94-476C-946E-F0B4A97D1EB4}" srcOrd="2" destOrd="0" presId="urn:microsoft.com/office/officeart/2009/3/layout/HorizontalOrganizationChart"/>
    <dgm:cxn modelId="{E88AF88D-9964-4CD4-8D1F-C53E0E569072}" type="presParOf" srcId="{019EE24E-FFC7-428A-BE7B-1471EDEFD056}" destId="{A135DC31-BF26-4341-A701-94E320838D01}" srcOrd="10" destOrd="0" presId="urn:microsoft.com/office/officeart/2009/3/layout/HorizontalOrganizationChart"/>
    <dgm:cxn modelId="{98B89794-C766-41D9-81CA-A13A2B073DF8}" type="presParOf" srcId="{019EE24E-FFC7-428A-BE7B-1471EDEFD056}" destId="{A8A5D907-1DFF-4F45-A859-2598F8575167}" srcOrd="11" destOrd="0" presId="urn:microsoft.com/office/officeart/2009/3/layout/HorizontalOrganizationChart"/>
    <dgm:cxn modelId="{DDC84975-5BBF-4178-943E-ACCCB7BD59BD}" type="presParOf" srcId="{A8A5D907-1DFF-4F45-A859-2598F8575167}" destId="{0B3BB0B3-2B36-4D47-8953-3B603547809F}" srcOrd="0" destOrd="0" presId="urn:microsoft.com/office/officeart/2009/3/layout/HorizontalOrganizationChart"/>
    <dgm:cxn modelId="{55B6D9DF-E4F7-4AA4-B528-992AB8800560}" type="presParOf" srcId="{0B3BB0B3-2B36-4D47-8953-3B603547809F}" destId="{74FB984D-379C-4312-A1A8-6A047E7711D8}" srcOrd="0" destOrd="0" presId="urn:microsoft.com/office/officeart/2009/3/layout/HorizontalOrganizationChart"/>
    <dgm:cxn modelId="{44EF1E20-BB91-48C3-BFED-E7CF1C9DCCAE}" type="presParOf" srcId="{0B3BB0B3-2B36-4D47-8953-3B603547809F}" destId="{5C9D6D6E-0209-45D4-8A42-27E313A510F2}" srcOrd="1" destOrd="0" presId="urn:microsoft.com/office/officeart/2009/3/layout/HorizontalOrganizationChart"/>
    <dgm:cxn modelId="{C99C42C6-5708-4629-A6BE-FB33AD847168}" type="presParOf" srcId="{A8A5D907-1DFF-4F45-A859-2598F8575167}" destId="{0C890694-C8AF-4F02-A0C9-42E4FC1F9F7B}" srcOrd="1" destOrd="0" presId="urn:microsoft.com/office/officeart/2009/3/layout/HorizontalOrganizationChart"/>
    <dgm:cxn modelId="{CF07D4C0-0DF2-48A7-83D2-631AD5F54362}" type="presParOf" srcId="{A8A5D907-1DFF-4F45-A859-2598F8575167}" destId="{B0FF2420-0B77-4841-A202-F38B786B01CD}" srcOrd="2" destOrd="0" presId="urn:microsoft.com/office/officeart/2009/3/layout/HorizontalOrganizationChart"/>
    <dgm:cxn modelId="{07D27E1F-5C73-4AF1-B3E9-C5D605F583EA}" type="presParOf" srcId="{5E8F8FDB-3F63-4602-9BEE-00ECAB328A38}" destId="{E781B6D4-DBC6-4526-8106-966F3647A739}" srcOrd="2" destOrd="0" presId="urn:microsoft.com/office/officeart/2009/3/layout/HorizontalOrganizationChart"/>
    <dgm:cxn modelId="{51192730-2DE9-4AFA-A56F-D588DEE6C0A3}" type="presParOf" srcId="{2DE8B089-BF6A-45E4-9DD3-06F200BE2CC9}" destId="{B53827AE-6CE2-4214-A3C7-AA8F9EF5133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35DC31-BF26-4341-A701-94E320838D01}">
      <dsp:nvSpPr>
        <dsp:cNvPr id="0" name=""/>
        <dsp:cNvSpPr/>
      </dsp:nvSpPr>
      <dsp:spPr>
        <a:xfrm>
          <a:off x="2053217" y="3304758"/>
          <a:ext cx="115044" cy="61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618364"/>
              </a:lnTo>
              <a:lnTo>
                <a:pt x="115044" y="618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D7757-29EA-408E-8BC3-A5878E4E005F}">
      <dsp:nvSpPr>
        <dsp:cNvPr id="0" name=""/>
        <dsp:cNvSpPr/>
      </dsp:nvSpPr>
      <dsp:spPr>
        <a:xfrm>
          <a:off x="2053217" y="3304758"/>
          <a:ext cx="115044" cy="37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371018"/>
              </a:lnTo>
              <a:lnTo>
                <a:pt x="115044" y="371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264DA-C4CD-4621-89C5-129BCBBC6074}">
      <dsp:nvSpPr>
        <dsp:cNvPr id="0" name=""/>
        <dsp:cNvSpPr/>
      </dsp:nvSpPr>
      <dsp:spPr>
        <a:xfrm>
          <a:off x="2743485" y="3428431"/>
          <a:ext cx="115044" cy="247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247345"/>
              </a:lnTo>
              <a:lnTo>
                <a:pt x="115044" y="247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F0800-D3AB-4B92-85D6-E3EA3F08A54C}">
      <dsp:nvSpPr>
        <dsp:cNvPr id="0" name=""/>
        <dsp:cNvSpPr/>
      </dsp:nvSpPr>
      <dsp:spPr>
        <a:xfrm>
          <a:off x="2743485" y="3382711"/>
          <a:ext cx="1150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504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687C-2081-438B-A161-E8FA32853046}">
      <dsp:nvSpPr>
        <dsp:cNvPr id="0" name=""/>
        <dsp:cNvSpPr/>
      </dsp:nvSpPr>
      <dsp:spPr>
        <a:xfrm>
          <a:off x="2743485" y="3181085"/>
          <a:ext cx="115044" cy="247345"/>
        </a:xfrm>
        <a:custGeom>
          <a:avLst/>
          <a:gdLst/>
          <a:ahLst/>
          <a:cxnLst/>
          <a:rect l="0" t="0" r="0" b="0"/>
          <a:pathLst>
            <a:path>
              <a:moveTo>
                <a:pt x="0" y="247345"/>
              </a:moveTo>
              <a:lnTo>
                <a:pt x="57522" y="247345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2FC2E-3B96-4C13-9449-15518F54A2CD}">
      <dsp:nvSpPr>
        <dsp:cNvPr id="0" name=""/>
        <dsp:cNvSpPr/>
      </dsp:nvSpPr>
      <dsp:spPr>
        <a:xfrm>
          <a:off x="2053217" y="3304758"/>
          <a:ext cx="115044" cy="123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123672"/>
              </a:lnTo>
              <a:lnTo>
                <a:pt x="115044" y="123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142ED-78B9-40FA-A2A5-A4CD424CD6A4}">
      <dsp:nvSpPr>
        <dsp:cNvPr id="0" name=""/>
        <dsp:cNvSpPr/>
      </dsp:nvSpPr>
      <dsp:spPr>
        <a:xfrm>
          <a:off x="2053217" y="3181085"/>
          <a:ext cx="115044" cy="123672"/>
        </a:xfrm>
        <a:custGeom>
          <a:avLst/>
          <a:gdLst/>
          <a:ahLst/>
          <a:cxnLst/>
          <a:rect l="0" t="0" r="0" b="0"/>
          <a:pathLst>
            <a:path>
              <a:moveTo>
                <a:pt x="0" y="123672"/>
              </a:moveTo>
              <a:lnTo>
                <a:pt x="57522" y="123672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38472-263D-4505-A8FA-6D40B4E46BD2}">
      <dsp:nvSpPr>
        <dsp:cNvPr id="0" name=""/>
        <dsp:cNvSpPr/>
      </dsp:nvSpPr>
      <dsp:spPr>
        <a:xfrm>
          <a:off x="2053217" y="2933739"/>
          <a:ext cx="115044" cy="371018"/>
        </a:xfrm>
        <a:custGeom>
          <a:avLst/>
          <a:gdLst/>
          <a:ahLst/>
          <a:cxnLst/>
          <a:rect l="0" t="0" r="0" b="0"/>
          <a:pathLst>
            <a:path>
              <a:moveTo>
                <a:pt x="0" y="371018"/>
              </a:moveTo>
              <a:lnTo>
                <a:pt x="57522" y="371018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DE300-7A77-449D-8DC2-A525F47C8654}">
      <dsp:nvSpPr>
        <dsp:cNvPr id="0" name=""/>
        <dsp:cNvSpPr/>
      </dsp:nvSpPr>
      <dsp:spPr>
        <a:xfrm>
          <a:off x="2053217" y="2686393"/>
          <a:ext cx="115044" cy="618364"/>
        </a:xfrm>
        <a:custGeom>
          <a:avLst/>
          <a:gdLst/>
          <a:ahLst/>
          <a:cxnLst/>
          <a:rect l="0" t="0" r="0" b="0"/>
          <a:pathLst>
            <a:path>
              <a:moveTo>
                <a:pt x="0" y="618364"/>
              </a:moveTo>
              <a:lnTo>
                <a:pt x="57522" y="618364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72D77-E506-45DF-9C3B-19A6A7564140}">
      <dsp:nvSpPr>
        <dsp:cNvPr id="0" name=""/>
        <dsp:cNvSpPr/>
      </dsp:nvSpPr>
      <dsp:spPr>
        <a:xfrm>
          <a:off x="1362950" y="2284456"/>
          <a:ext cx="115044" cy="102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1020301"/>
              </a:lnTo>
              <a:lnTo>
                <a:pt x="115044" y="1020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9208-E121-45B5-931E-75239491B9B6}">
      <dsp:nvSpPr>
        <dsp:cNvPr id="0" name=""/>
        <dsp:cNvSpPr/>
      </dsp:nvSpPr>
      <dsp:spPr>
        <a:xfrm>
          <a:off x="2053217" y="1264154"/>
          <a:ext cx="115044" cy="1174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1174893"/>
              </a:lnTo>
              <a:lnTo>
                <a:pt x="115044" y="1174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A6E48-EC90-414B-A629-890C6A8F4908}">
      <dsp:nvSpPr>
        <dsp:cNvPr id="0" name=""/>
        <dsp:cNvSpPr/>
      </dsp:nvSpPr>
      <dsp:spPr>
        <a:xfrm>
          <a:off x="2053217" y="1264154"/>
          <a:ext cx="115044" cy="927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927547"/>
              </a:lnTo>
              <a:lnTo>
                <a:pt x="115044" y="927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C8C6-E311-4463-81F9-914CDB4A2428}">
      <dsp:nvSpPr>
        <dsp:cNvPr id="0" name=""/>
        <dsp:cNvSpPr/>
      </dsp:nvSpPr>
      <dsp:spPr>
        <a:xfrm>
          <a:off x="2743485" y="1944356"/>
          <a:ext cx="115044" cy="247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247345"/>
              </a:lnTo>
              <a:lnTo>
                <a:pt x="115044" y="247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ADCFF-280E-4A67-8070-DB961F76BAE0}">
      <dsp:nvSpPr>
        <dsp:cNvPr id="0" name=""/>
        <dsp:cNvSpPr/>
      </dsp:nvSpPr>
      <dsp:spPr>
        <a:xfrm>
          <a:off x="2743485" y="1898636"/>
          <a:ext cx="1150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504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71EA6-3E39-49C7-8320-3E40717B7604}">
      <dsp:nvSpPr>
        <dsp:cNvPr id="0" name=""/>
        <dsp:cNvSpPr/>
      </dsp:nvSpPr>
      <dsp:spPr>
        <a:xfrm>
          <a:off x="2743485" y="1697010"/>
          <a:ext cx="115044" cy="247345"/>
        </a:xfrm>
        <a:custGeom>
          <a:avLst/>
          <a:gdLst/>
          <a:ahLst/>
          <a:cxnLst/>
          <a:rect l="0" t="0" r="0" b="0"/>
          <a:pathLst>
            <a:path>
              <a:moveTo>
                <a:pt x="0" y="247345"/>
              </a:moveTo>
              <a:lnTo>
                <a:pt x="57522" y="247345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EB969-53DD-4BAB-9518-5FFB72DAFCF4}">
      <dsp:nvSpPr>
        <dsp:cNvPr id="0" name=""/>
        <dsp:cNvSpPr/>
      </dsp:nvSpPr>
      <dsp:spPr>
        <a:xfrm>
          <a:off x="2053217" y="1264154"/>
          <a:ext cx="115044" cy="680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680201"/>
              </a:lnTo>
              <a:lnTo>
                <a:pt x="115044" y="680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17730-BC6B-4B41-9FBC-58A6F52F5DF1}">
      <dsp:nvSpPr>
        <dsp:cNvPr id="0" name=""/>
        <dsp:cNvSpPr/>
      </dsp:nvSpPr>
      <dsp:spPr>
        <a:xfrm>
          <a:off x="2053217" y="1264154"/>
          <a:ext cx="115044" cy="309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309182"/>
              </a:lnTo>
              <a:lnTo>
                <a:pt x="115044" y="309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1A08-788C-4FD6-A804-267863C1A683}">
      <dsp:nvSpPr>
        <dsp:cNvPr id="0" name=""/>
        <dsp:cNvSpPr/>
      </dsp:nvSpPr>
      <dsp:spPr>
        <a:xfrm>
          <a:off x="2743485" y="1325991"/>
          <a:ext cx="115044" cy="123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123672"/>
              </a:lnTo>
              <a:lnTo>
                <a:pt x="115044" y="123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48514-B443-474C-9D4F-266D4F44C95E}">
      <dsp:nvSpPr>
        <dsp:cNvPr id="0" name=""/>
        <dsp:cNvSpPr/>
      </dsp:nvSpPr>
      <dsp:spPr>
        <a:xfrm>
          <a:off x="2743485" y="1202318"/>
          <a:ext cx="115044" cy="123672"/>
        </a:xfrm>
        <a:custGeom>
          <a:avLst/>
          <a:gdLst/>
          <a:ahLst/>
          <a:cxnLst/>
          <a:rect l="0" t="0" r="0" b="0"/>
          <a:pathLst>
            <a:path>
              <a:moveTo>
                <a:pt x="0" y="123672"/>
              </a:moveTo>
              <a:lnTo>
                <a:pt x="57522" y="123672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7EBF2-69A8-4DF4-A203-08EDA22723EE}">
      <dsp:nvSpPr>
        <dsp:cNvPr id="0" name=""/>
        <dsp:cNvSpPr/>
      </dsp:nvSpPr>
      <dsp:spPr>
        <a:xfrm>
          <a:off x="2053217" y="1218434"/>
          <a:ext cx="1150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522" y="45720"/>
              </a:lnTo>
              <a:lnTo>
                <a:pt x="57522" y="107556"/>
              </a:lnTo>
              <a:lnTo>
                <a:pt x="115044" y="107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A6673-6113-458C-AF88-55AE573B7F93}">
      <dsp:nvSpPr>
        <dsp:cNvPr id="0" name=""/>
        <dsp:cNvSpPr/>
      </dsp:nvSpPr>
      <dsp:spPr>
        <a:xfrm>
          <a:off x="2743485" y="831299"/>
          <a:ext cx="115044" cy="123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522" y="0"/>
              </a:lnTo>
              <a:lnTo>
                <a:pt x="57522" y="123672"/>
              </a:lnTo>
              <a:lnTo>
                <a:pt x="115044" y="123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A3B98-027A-4AC9-A1F3-283947B230F1}">
      <dsp:nvSpPr>
        <dsp:cNvPr id="0" name=""/>
        <dsp:cNvSpPr/>
      </dsp:nvSpPr>
      <dsp:spPr>
        <a:xfrm>
          <a:off x="2743485" y="707626"/>
          <a:ext cx="115044" cy="123672"/>
        </a:xfrm>
        <a:custGeom>
          <a:avLst/>
          <a:gdLst/>
          <a:ahLst/>
          <a:cxnLst/>
          <a:rect l="0" t="0" r="0" b="0"/>
          <a:pathLst>
            <a:path>
              <a:moveTo>
                <a:pt x="0" y="123672"/>
              </a:moveTo>
              <a:lnTo>
                <a:pt x="57522" y="123672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FFAF2-CB42-4020-AC95-A421C3131EE7}">
      <dsp:nvSpPr>
        <dsp:cNvPr id="0" name=""/>
        <dsp:cNvSpPr/>
      </dsp:nvSpPr>
      <dsp:spPr>
        <a:xfrm>
          <a:off x="2053217" y="831299"/>
          <a:ext cx="115044" cy="432855"/>
        </a:xfrm>
        <a:custGeom>
          <a:avLst/>
          <a:gdLst/>
          <a:ahLst/>
          <a:cxnLst/>
          <a:rect l="0" t="0" r="0" b="0"/>
          <a:pathLst>
            <a:path>
              <a:moveTo>
                <a:pt x="0" y="432855"/>
              </a:moveTo>
              <a:lnTo>
                <a:pt x="57522" y="432855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8D79D-9B26-48F1-A6E7-E77C1B75330B}">
      <dsp:nvSpPr>
        <dsp:cNvPr id="0" name=""/>
        <dsp:cNvSpPr/>
      </dsp:nvSpPr>
      <dsp:spPr>
        <a:xfrm>
          <a:off x="2053217" y="583953"/>
          <a:ext cx="115044" cy="680201"/>
        </a:xfrm>
        <a:custGeom>
          <a:avLst/>
          <a:gdLst/>
          <a:ahLst/>
          <a:cxnLst/>
          <a:rect l="0" t="0" r="0" b="0"/>
          <a:pathLst>
            <a:path>
              <a:moveTo>
                <a:pt x="0" y="680201"/>
              </a:moveTo>
              <a:lnTo>
                <a:pt x="57522" y="680201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7C0E9-897B-400A-BD8B-BAC8BCFA2616}">
      <dsp:nvSpPr>
        <dsp:cNvPr id="0" name=""/>
        <dsp:cNvSpPr/>
      </dsp:nvSpPr>
      <dsp:spPr>
        <a:xfrm>
          <a:off x="2053217" y="336607"/>
          <a:ext cx="115044" cy="927547"/>
        </a:xfrm>
        <a:custGeom>
          <a:avLst/>
          <a:gdLst/>
          <a:ahLst/>
          <a:cxnLst/>
          <a:rect l="0" t="0" r="0" b="0"/>
          <a:pathLst>
            <a:path>
              <a:moveTo>
                <a:pt x="0" y="927547"/>
              </a:moveTo>
              <a:lnTo>
                <a:pt x="57522" y="927547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9C2F5-5302-4393-AB19-D7B33109399D}">
      <dsp:nvSpPr>
        <dsp:cNvPr id="0" name=""/>
        <dsp:cNvSpPr/>
      </dsp:nvSpPr>
      <dsp:spPr>
        <a:xfrm>
          <a:off x="2053217" y="89261"/>
          <a:ext cx="115044" cy="1174893"/>
        </a:xfrm>
        <a:custGeom>
          <a:avLst/>
          <a:gdLst/>
          <a:ahLst/>
          <a:cxnLst/>
          <a:rect l="0" t="0" r="0" b="0"/>
          <a:pathLst>
            <a:path>
              <a:moveTo>
                <a:pt x="0" y="1174893"/>
              </a:moveTo>
              <a:lnTo>
                <a:pt x="57522" y="1174893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684A0-72E9-4B23-B16C-A8D18F2EA818}">
      <dsp:nvSpPr>
        <dsp:cNvPr id="0" name=""/>
        <dsp:cNvSpPr/>
      </dsp:nvSpPr>
      <dsp:spPr>
        <a:xfrm>
          <a:off x="1362950" y="1264154"/>
          <a:ext cx="115044" cy="1020301"/>
        </a:xfrm>
        <a:custGeom>
          <a:avLst/>
          <a:gdLst/>
          <a:ahLst/>
          <a:cxnLst/>
          <a:rect l="0" t="0" r="0" b="0"/>
          <a:pathLst>
            <a:path>
              <a:moveTo>
                <a:pt x="0" y="1020301"/>
              </a:moveTo>
              <a:lnTo>
                <a:pt x="57522" y="1020301"/>
              </a:lnTo>
              <a:lnTo>
                <a:pt x="57522" y="0"/>
              </a:lnTo>
              <a:lnTo>
                <a:pt x="11504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B0DE-D786-4FAE-8346-4A800C0F0054}">
      <dsp:nvSpPr>
        <dsp:cNvPr id="0" name=""/>
        <dsp:cNvSpPr/>
      </dsp:nvSpPr>
      <dsp:spPr>
        <a:xfrm>
          <a:off x="787727" y="2196735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Smartphones</a:t>
          </a:r>
        </a:p>
      </dsp:txBody>
      <dsp:txXfrm>
        <a:off x="787727" y="2196735"/>
        <a:ext cx="575223" cy="175443"/>
      </dsp:txXfrm>
    </dsp:sp>
    <dsp:sp modelId="{D83975FD-C2D6-411C-A3F3-B66F00AF7FED}">
      <dsp:nvSpPr>
        <dsp:cNvPr id="0" name=""/>
        <dsp:cNvSpPr/>
      </dsp:nvSpPr>
      <dsp:spPr>
        <a:xfrm>
          <a:off x="1477994" y="1176433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Positiven Aspekte</a:t>
          </a:r>
        </a:p>
      </dsp:txBody>
      <dsp:txXfrm>
        <a:off x="1477994" y="1176433"/>
        <a:ext cx="575223" cy="175443"/>
      </dsp:txXfrm>
    </dsp:sp>
    <dsp:sp modelId="{A9D43BE1-AC25-46EB-8BAC-B4452D402FD5}">
      <dsp:nvSpPr>
        <dsp:cNvPr id="0" name=""/>
        <dsp:cNvSpPr/>
      </dsp:nvSpPr>
      <dsp:spPr>
        <a:xfrm>
          <a:off x="2168262" y="1540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Telephonieren</a:t>
          </a:r>
        </a:p>
      </dsp:txBody>
      <dsp:txXfrm>
        <a:off x="2168262" y="1540"/>
        <a:ext cx="575223" cy="175443"/>
      </dsp:txXfrm>
    </dsp:sp>
    <dsp:sp modelId="{4CA1D7FA-C6BE-4026-A73A-55CD09D767D8}">
      <dsp:nvSpPr>
        <dsp:cNvPr id="0" name=""/>
        <dsp:cNvSpPr/>
      </dsp:nvSpPr>
      <dsp:spPr>
        <a:xfrm>
          <a:off x="2168262" y="248886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SMS schreiben</a:t>
          </a:r>
        </a:p>
      </dsp:txBody>
      <dsp:txXfrm>
        <a:off x="2168262" y="248886"/>
        <a:ext cx="575223" cy="175443"/>
      </dsp:txXfrm>
    </dsp:sp>
    <dsp:sp modelId="{86B3CB09-C9B5-413B-8DE9-8EECCC34C485}">
      <dsp:nvSpPr>
        <dsp:cNvPr id="0" name=""/>
        <dsp:cNvSpPr/>
      </dsp:nvSpPr>
      <dsp:spPr>
        <a:xfrm>
          <a:off x="2168262" y="496232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Spielen</a:t>
          </a:r>
        </a:p>
      </dsp:txBody>
      <dsp:txXfrm>
        <a:off x="2168262" y="496232"/>
        <a:ext cx="575223" cy="175443"/>
      </dsp:txXfrm>
    </dsp:sp>
    <dsp:sp modelId="{A19FFD5E-F88F-4F5C-AFC9-5ABB7EF0B8EF}">
      <dsp:nvSpPr>
        <dsp:cNvPr id="0" name=""/>
        <dsp:cNvSpPr/>
      </dsp:nvSpPr>
      <dsp:spPr>
        <a:xfrm>
          <a:off x="2168262" y="743577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eine Nachich</a:t>
          </a:r>
        </a:p>
      </dsp:txBody>
      <dsp:txXfrm>
        <a:off x="2168262" y="743577"/>
        <a:ext cx="575223" cy="175443"/>
      </dsp:txXfrm>
    </dsp:sp>
    <dsp:sp modelId="{7E1154AF-3705-4E75-A5B3-04613853AA89}">
      <dsp:nvSpPr>
        <dsp:cNvPr id="0" name=""/>
        <dsp:cNvSpPr/>
      </dsp:nvSpPr>
      <dsp:spPr>
        <a:xfrm>
          <a:off x="2858529" y="619905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schicken</a:t>
          </a:r>
        </a:p>
      </dsp:txBody>
      <dsp:txXfrm>
        <a:off x="2858529" y="619905"/>
        <a:ext cx="575223" cy="175443"/>
      </dsp:txXfrm>
    </dsp:sp>
    <dsp:sp modelId="{10FA0E3B-9D51-4423-A00C-C6B715393060}">
      <dsp:nvSpPr>
        <dsp:cNvPr id="0" name=""/>
        <dsp:cNvSpPr/>
      </dsp:nvSpPr>
      <dsp:spPr>
        <a:xfrm>
          <a:off x="2858529" y="867250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bekommen</a:t>
          </a:r>
        </a:p>
      </dsp:txBody>
      <dsp:txXfrm>
        <a:off x="2858529" y="867250"/>
        <a:ext cx="575223" cy="175443"/>
      </dsp:txXfrm>
    </dsp:sp>
    <dsp:sp modelId="{45D2CEB8-FB42-4A69-9EBC-66144E4D6E26}">
      <dsp:nvSpPr>
        <dsp:cNvPr id="0" name=""/>
        <dsp:cNvSpPr/>
      </dsp:nvSpPr>
      <dsp:spPr>
        <a:xfrm>
          <a:off x="2168262" y="1238269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Fotos</a:t>
          </a:r>
        </a:p>
      </dsp:txBody>
      <dsp:txXfrm>
        <a:off x="2168262" y="1238269"/>
        <a:ext cx="575223" cy="175443"/>
      </dsp:txXfrm>
    </dsp:sp>
    <dsp:sp modelId="{468CAAB7-5641-46C0-A425-61D0066FC902}">
      <dsp:nvSpPr>
        <dsp:cNvPr id="0" name=""/>
        <dsp:cNvSpPr/>
      </dsp:nvSpPr>
      <dsp:spPr>
        <a:xfrm>
          <a:off x="2858529" y="1114596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machen</a:t>
          </a:r>
        </a:p>
      </dsp:txBody>
      <dsp:txXfrm>
        <a:off x="2858529" y="1114596"/>
        <a:ext cx="575223" cy="175443"/>
      </dsp:txXfrm>
    </dsp:sp>
    <dsp:sp modelId="{45D46E80-DCCC-458E-91D2-C128887361F1}">
      <dsp:nvSpPr>
        <dsp:cNvPr id="0" name=""/>
        <dsp:cNvSpPr/>
      </dsp:nvSpPr>
      <dsp:spPr>
        <a:xfrm>
          <a:off x="2858529" y="1361942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schiken</a:t>
          </a:r>
        </a:p>
      </dsp:txBody>
      <dsp:txXfrm>
        <a:off x="2858529" y="1361942"/>
        <a:ext cx="575223" cy="175443"/>
      </dsp:txXfrm>
    </dsp:sp>
    <dsp:sp modelId="{4B3258DF-2947-460B-A974-A3F0DCA90E25}">
      <dsp:nvSpPr>
        <dsp:cNvPr id="0" name=""/>
        <dsp:cNvSpPr/>
      </dsp:nvSpPr>
      <dsp:spPr>
        <a:xfrm>
          <a:off x="2168262" y="1485615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Selfies machen</a:t>
          </a:r>
        </a:p>
      </dsp:txBody>
      <dsp:txXfrm>
        <a:off x="2168262" y="1485615"/>
        <a:ext cx="575223" cy="175443"/>
      </dsp:txXfrm>
    </dsp:sp>
    <dsp:sp modelId="{2265D031-6934-4AA4-A713-21DA9DAA2A6E}">
      <dsp:nvSpPr>
        <dsp:cNvPr id="0" name=""/>
        <dsp:cNvSpPr/>
      </dsp:nvSpPr>
      <dsp:spPr>
        <a:xfrm>
          <a:off x="2168262" y="1856634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Internet</a:t>
          </a:r>
        </a:p>
      </dsp:txBody>
      <dsp:txXfrm>
        <a:off x="2168262" y="1856634"/>
        <a:ext cx="575223" cy="175443"/>
      </dsp:txXfrm>
    </dsp:sp>
    <dsp:sp modelId="{AEB417AD-E62F-4D4C-BF11-92165F822B48}">
      <dsp:nvSpPr>
        <dsp:cNvPr id="0" name=""/>
        <dsp:cNvSpPr/>
      </dsp:nvSpPr>
      <dsp:spPr>
        <a:xfrm>
          <a:off x="2858529" y="1609288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suchen</a:t>
          </a:r>
        </a:p>
      </dsp:txBody>
      <dsp:txXfrm>
        <a:off x="2858529" y="1609288"/>
        <a:ext cx="575223" cy="175443"/>
      </dsp:txXfrm>
    </dsp:sp>
    <dsp:sp modelId="{0B5E6148-83F1-40FE-B598-9A246376643F}">
      <dsp:nvSpPr>
        <dsp:cNvPr id="0" name=""/>
        <dsp:cNvSpPr/>
      </dsp:nvSpPr>
      <dsp:spPr>
        <a:xfrm>
          <a:off x="2858529" y="1856634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shoppen</a:t>
          </a:r>
        </a:p>
      </dsp:txBody>
      <dsp:txXfrm>
        <a:off x="2858529" y="1856634"/>
        <a:ext cx="575223" cy="175443"/>
      </dsp:txXfrm>
    </dsp:sp>
    <dsp:sp modelId="{3B64AF0A-CF53-4336-B9BA-A8BD37748A13}">
      <dsp:nvSpPr>
        <dsp:cNvPr id="0" name=""/>
        <dsp:cNvSpPr/>
      </dsp:nvSpPr>
      <dsp:spPr>
        <a:xfrm>
          <a:off x="2858529" y="2103980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bezahlen</a:t>
          </a:r>
        </a:p>
      </dsp:txBody>
      <dsp:txXfrm>
        <a:off x="2858529" y="2103980"/>
        <a:ext cx="575223" cy="175443"/>
      </dsp:txXfrm>
    </dsp:sp>
    <dsp:sp modelId="{02E04A63-0380-456A-8DFA-03B59B2D015A}">
      <dsp:nvSpPr>
        <dsp:cNvPr id="0" name=""/>
        <dsp:cNvSpPr/>
      </dsp:nvSpPr>
      <dsp:spPr>
        <a:xfrm>
          <a:off x="2168262" y="2103980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Film machen</a:t>
          </a:r>
        </a:p>
      </dsp:txBody>
      <dsp:txXfrm>
        <a:off x="2168262" y="2103980"/>
        <a:ext cx="575223" cy="175443"/>
      </dsp:txXfrm>
    </dsp:sp>
    <dsp:sp modelId="{8D90ED29-95CF-4081-8B92-47AF03ECC9A4}">
      <dsp:nvSpPr>
        <dsp:cNvPr id="0" name=""/>
        <dsp:cNvSpPr/>
      </dsp:nvSpPr>
      <dsp:spPr>
        <a:xfrm>
          <a:off x="2168262" y="2351326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Videos ansehen</a:t>
          </a:r>
        </a:p>
      </dsp:txBody>
      <dsp:txXfrm>
        <a:off x="2168262" y="2351326"/>
        <a:ext cx="575223" cy="175443"/>
      </dsp:txXfrm>
    </dsp:sp>
    <dsp:sp modelId="{9BA7B08E-D722-48A2-A07B-713F143B38B5}">
      <dsp:nvSpPr>
        <dsp:cNvPr id="0" name=""/>
        <dsp:cNvSpPr/>
      </dsp:nvSpPr>
      <dsp:spPr>
        <a:xfrm>
          <a:off x="1477994" y="3217036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Negativen Aspekte</a:t>
          </a:r>
        </a:p>
      </dsp:txBody>
      <dsp:txXfrm>
        <a:off x="1477994" y="3217036"/>
        <a:ext cx="575223" cy="175443"/>
      </dsp:txXfrm>
    </dsp:sp>
    <dsp:sp modelId="{010037DA-F251-4630-AECF-23345C954BD1}">
      <dsp:nvSpPr>
        <dsp:cNvPr id="0" name=""/>
        <dsp:cNvSpPr/>
      </dsp:nvSpPr>
      <dsp:spPr>
        <a:xfrm>
          <a:off x="2168262" y="2598672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beeinflussen</a:t>
          </a:r>
        </a:p>
      </dsp:txBody>
      <dsp:txXfrm>
        <a:off x="2168262" y="2598672"/>
        <a:ext cx="575223" cy="175443"/>
      </dsp:txXfrm>
    </dsp:sp>
    <dsp:sp modelId="{02E3B145-938A-44A5-AA87-BF467E50B0C1}">
      <dsp:nvSpPr>
        <dsp:cNvPr id="0" name=""/>
        <dsp:cNvSpPr/>
      </dsp:nvSpPr>
      <dsp:spPr>
        <a:xfrm>
          <a:off x="2168262" y="2846018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isolieren</a:t>
          </a:r>
        </a:p>
      </dsp:txBody>
      <dsp:txXfrm>
        <a:off x="2168262" y="2846018"/>
        <a:ext cx="575223" cy="175443"/>
      </dsp:txXfrm>
    </dsp:sp>
    <dsp:sp modelId="{07B08C96-5AEA-4689-A494-13DC4086A720}">
      <dsp:nvSpPr>
        <dsp:cNvPr id="0" name=""/>
        <dsp:cNvSpPr/>
      </dsp:nvSpPr>
      <dsp:spPr>
        <a:xfrm>
          <a:off x="2168262" y="3093364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Privatleben enthüllen</a:t>
          </a:r>
        </a:p>
      </dsp:txBody>
      <dsp:txXfrm>
        <a:off x="2168262" y="3093364"/>
        <a:ext cx="575223" cy="175443"/>
      </dsp:txXfrm>
    </dsp:sp>
    <dsp:sp modelId="{576EF218-3C77-4DE9-823D-380E03D63F4C}">
      <dsp:nvSpPr>
        <dsp:cNvPr id="0" name=""/>
        <dsp:cNvSpPr/>
      </dsp:nvSpPr>
      <dsp:spPr>
        <a:xfrm>
          <a:off x="2168262" y="3340709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am Steuer</a:t>
          </a:r>
        </a:p>
      </dsp:txBody>
      <dsp:txXfrm>
        <a:off x="2168262" y="3340709"/>
        <a:ext cx="575223" cy="175443"/>
      </dsp:txXfrm>
    </dsp:sp>
    <dsp:sp modelId="{9712782F-838F-49D8-ADAF-432CE5652245}">
      <dsp:nvSpPr>
        <dsp:cNvPr id="0" name=""/>
        <dsp:cNvSpPr/>
      </dsp:nvSpPr>
      <dsp:spPr>
        <a:xfrm>
          <a:off x="2858529" y="3093364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nich konzentriert</a:t>
          </a:r>
        </a:p>
      </dsp:txBody>
      <dsp:txXfrm>
        <a:off x="2858529" y="3093364"/>
        <a:ext cx="575223" cy="175443"/>
      </dsp:txXfrm>
    </dsp:sp>
    <dsp:sp modelId="{69227AAA-A097-4717-B14C-1A406E4C84D7}">
      <dsp:nvSpPr>
        <dsp:cNvPr id="0" name=""/>
        <dsp:cNvSpPr/>
      </dsp:nvSpPr>
      <dsp:spPr>
        <a:xfrm>
          <a:off x="2858529" y="3340709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nicht aufpassen</a:t>
          </a:r>
        </a:p>
      </dsp:txBody>
      <dsp:txXfrm>
        <a:off x="2858529" y="3340709"/>
        <a:ext cx="575223" cy="175443"/>
      </dsp:txXfrm>
    </dsp:sp>
    <dsp:sp modelId="{295F80F4-58EC-4524-AF7A-E98B462060C6}">
      <dsp:nvSpPr>
        <dsp:cNvPr id="0" name=""/>
        <dsp:cNvSpPr/>
      </dsp:nvSpPr>
      <dsp:spPr>
        <a:xfrm>
          <a:off x="2858529" y="3588055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gefährlich</a:t>
          </a:r>
        </a:p>
      </dsp:txBody>
      <dsp:txXfrm>
        <a:off x="2858529" y="3588055"/>
        <a:ext cx="575223" cy="175443"/>
      </dsp:txXfrm>
    </dsp:sp>
    <dsp:sp modelId="{15F7AA7A-9087-409E-87FF-5443ADCFDD27}">
      <dsp:nvSpPr>
        <dsp:cNvPr id="0" name=""/>
        <dsp:cNvSpPr/>
      </dsp:nvSpPr>
      <dsp:spPr>
        <a:xfrm>
          <a:off x="2168262" y="3588055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mit anderen nicht sprechen</a:t>
          </a:r>
        </a:p>
      </dsp:txBody>
      <dsp:txXfrm>
        <a:off x="2168262" y="3588055"/>
        <a:ext cx="575223" cy="175443"/>
      </dsp:txXfrm>
    </dsp:sp>
    <dsp:sp modelId="{74FB984D-379C-4312-A1A8-6A047E7711D8}">
      <dsp:nvSpPr>
        <dsp:cNvPr id="0" name=""/>
        <dsp:cNvSpPr/>
      </dsp:nvSpPr>
      <dsp:spPr>
        <a:xfrm>
          <a:off x="2168262" y="3835401"/>
          <a:ext cx="575223" cy="17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die Realität genie</a:t>
          </a:r>
          <a:r>
            <a:rPr lang="de-DE" sz="600" kern="1200"/>
            <a:t>ß</a:t>
          </a:r>
          <a:r>
            <a:rPr lang="fr-FR" sz="600" kern="1200"/>
            <a:t>en</a:t>
          </a:r>
        </a:p>
      </dsp:txBody>
      <dsp:txXfrm>
        <a:off x="2168262" y="3835401"/>
        <a:ext cx="575223" cy="1754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648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2019-11-21T09:03:00Z</dcterms:created>
  <dcterms:modified xsi:type="dcterms:W3CDTF">2019-12-07T17:03:00Z</dcterms:modified>
</cp:coreProperties>
</file>