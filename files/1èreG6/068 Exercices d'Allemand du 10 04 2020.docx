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3C999" w14:textId="77777777" w:rsidR="004A5D3C" w:rsidRDefault="001204A7">
      <w:pPr>
        <w:rPr>
          <w:lang w:val="de-DE"/>
        </w:rPr>
      </w:pPr>
      <w:r w:rsidRPr="001204A7">
        <w:rPr>
          <w:lang w:val="de-DE"/>
        </w:rPr>
        <w:t>Ü</w:t>
      </w:r>
      <w:r>
        <w:rPr>
          <w:lang w:val="de-DE"/>
        </w:rPr>
        <w:t>bung 1:</w:t>
      </w:r>
    </w:p>
    <w:p w14:paraId="69D9E84B" w14:textId="77777777" w:rsidR="001204A7" w:rsidRDefault="00CC1DFB" w:rsidP="00236AFC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Präteritum</w:t>
      </w:r>
    </w:p>
    <w:p w14:paraId="67B16CCB" w14:textId="77777777" w:rsidR="00CC1DFB" w:rsidRDefault="00CC1DFB" w:rsidP="00236AFC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Präsern</w:t>
      </w:r>
    </w:p>
    <w:p w14:paraId="1CA7A900" w14:textId="2D967395" w:rsidR="00034AA9" w:rsidRPr="00034AA9" w:rsidRDefault="0087101D" w:rsidP="00034AA9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Präse</w:t>
      </w:r>
      <w:r w:rsidR="00703392">
        <w:rPr>
          <w:lang w:val="de-DE"/>
        </w:rPr>
        <w:t>r</w:t>
      </w:r>
      <w:r>
        <w:rPr>
          <w:lang w:val="de-DE"/>
        </w:rPr>
        <w:t>n</w:t>
      </w:r>
    </w:p>
    <w:p w14:paraId="670B2523" w14:textId="77777777" w:rsidR="00492329" w:rsidRDefault="00492329" w:rsidP="00236AFC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Perfekt</w:t>
      </w:r>
    </w:p>
    <w:p w14:paraId="319C9C23" w14:textId="77777777" w:rsidR="00492329" w:rsidRDefault="00492329" w:rsidP="00236AFC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Perfekt</w:t>
      </w:r>
    </w:p>
    <w:p w14:paraId="601EBE2F" w14:textId="77777777" w:rsidR="00CB5525" w:rsidRDefault="00CB5525" w:rsidP="00CB5525">
      <w:pPr>
        <w:rPr>
          <w:lang w:val="de-DE"/>
        </w:rPr>
      </w:pPr>
    </w:p>
    <w:p w14:paraId="1672F841" w14:textId="77777777" w:rsidR="00CB5525" w:rsidRDefault="00CB5525" w:rsidP="00CB5525">
      <w:pPr>
        <w:rPr>
          <w:lang w:val="de-DE"/>
        </w:rPr>
      </w:pPr>
      <w:r>
        <w:rPr>
          <w:lang w:val="de-DE"/>
        </w:rPr>
        <w:t>Übung 2:</w:t>
      </w:r>
    </w:p>
    <w:p w14:paraId="53AA8DA9" w14:textId="016BDDBC" w:rsidR="00CB5525" w:rsidRDefault="000142E7" w:rsidP="00CB5525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Der Regisseur wird den Film in Berlin </w:t>
      </w:r>
      <w:r w:rsidR="00CB5525">
        <w:rPr>
          <w:lang w:val="de-DE"/>
        </w:rPr>
        <w:t>d</w:t>
      </w:r>
      <w:r w:rsidR="00AC5471">
        <w:rPr>
          <w:lang w:val="de-DE"/>
        </w:rPr>
        <w:t>r</w:t>
      </w:r>
      <w:r w:rsidR="00CB5525">
        <w:rPr>
          <w:lang w:val="de-DE"/>
        </w:rPr>
        <w:t>ehen</w:t>
      </w:r>
      <w:r w:rsidR="00C8237B">
        <w:rPr>
          <w:lang w:val="de-DE"/>
        </w:rPr>
        <w:t>.</w:t>
      </w:r>
    </w:p>
    <w:p w14:paraId="377665CD" w14:textId="68548182" w:rsidR="00A87E66" w:rsidRDefault="00A87E66" w:rsidP="00A87E66">
      <w:pPr>
        <w:pStyle w:val="Paragraphedeliste"/>
        <w:rPr>
          <w:lang w:val="de-DE"/>
        </w:rPr>
      </w:pPr>
      <w:r>
        <w:rPr>
          <w:lang w:val="de-DE"/>
        </w:rPr>
        <w:t>Der film wird von den Regisseur in Berlin gedreht</w:t>
      </w:r>
    </w:p>
    <w:p w14:paraId="51096123" w14:textId="4CA1AC3B" w:rsidR="00CB5525" w:rsidRDefault="001E2116" w:rsidP="00CB5525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Skulptur wurde von d</w:t>
      </w:r>
      <w:r w:rsidR="00CB5525">
        <w:rPr>
          <w:lang w:val="de-DE"/>
        </w:rPr>
        <w:t xml:space="preserve">er Händler </w:t>
      </w:r>
      <w:r w:rsidR="00C8237B">
        <w:rPr>
          <w:lang w:val="de-DE"/>
        </w:rPr>
        <w:t>verkauft.</w:t>
      </w:r>
    </w:p>
    <w:p w14:paraId="71593091" w14:textId="2CDCAFBD" w:rsidR="00A87E66" w:rsidRDefault="00A87E66" w:rsidP="00A87E66">
      <w:pPr>
        <w:pStyle w:val="Paragraphedeliste"/>
        <w:rPr>
          <w:lang w:val="de-DE"/>
        </w:rPr>
      </w:pPr>
      <w:r>
        <w:rPr>
          <w:lang w:val="de-DE"/>
        </w:rPr>
        <w:t xml:space="preserve">Die Skulptur </w:t>
      </w:r>
      <w:r w:rsidR="00CB4503">
        <w:rPr>
          <w:lang w:val="de-DE"/>
        </w:rPr>
        <w:t xml:space="preserve">ist </w:t>
      </w:r>
      <w:r>
        <w:rPr>
          <w:lang w:val="de-DE"/>
        </w:rPr>
        <w:t xml:space="preserve">von den Händler verkauft </w:t>
      </w:r>
      <w:r w:rsidR="00CB4503">
        <w:rPr>
          <w:lang w:val="de-DE"/>
        </w:rPr>
        <w:t>worden</w:t>
      </w:r>
      <w:r>
        <w:rPr>
          <w:lang w:val="de-DE"/>
        </w:rPr>
        <w:t>.</w:t>
      </w:r>
    </w:p>
    <w:p w14:paraId="2AB2A680" w14:textId="0D8D3CA1" w:rsidR="00CB4503" w:rsidRPr="00CB4503" w:rsidRDefault="002659BB" w:rsidP="00CB4503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Die Wahlen </w:t>
      </w:r>
      <w:r w:rsidR="0083033A">
        <w:rPr>
          <w:lang w:val="de-DE"/>
        </w:rPr>
        <w:t>wurden</w:t>
      </w:r>
      <w:r>
        <w:rPr>
          <w:lang w:val="de-DE"/>
        </w:rPr>
        <w:t xml:space="preserve"> </w:t>
      </w:r>
      <w:r w:rsidR="00C8237B">
        <w:rPr>
          <w:lang w:val="de-DE"/>
        </w:rPr>
        <w:t xml:space="preserve">1933 </w:t>
      </w:r>
      <w:r>
        <w:rPr>
          <w:lang w:val="de-DE"/>
        </w:rPr>
        <w:t xml:space="preserve">von </w:t>
      </w:r>
      <w:r w:rsidR="00C8237B">
        <w:rPr>
          <w:lang w:val="de-DE"/>
        </w:rPr>
        <w:t>Hitler gewonnen.</w:t>
      </w:r>
    </w:p>
    <w:p w14:paraId="0EBFFD6C" w14:textId="7E5BA98D" w:rsidR="00C8237B" w:rsidRDefault="0083033A" w:rsidP="00CB5525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Schrecken des Ersten Weltkrieg</w:t>
      </w:r>
      <w:r w:rsidR="00286518">
        <w:rPr>
          <w:lang w:val="de-DE"/>
        </w:rPr>
        <w:t>s</w:t>
      </w:r>
      <w:r>
        <w:rPr>
          <w:lang w:val="de-DE"/>
        </w:rPr>
        <w:t xml:space="preserve"> wurde vo</w:t>
      </w:r>
      <w:r w:rsidR="00E71C9D">
        <w:rPr>
          <w:lang w:val="de-DE"/>
        </w:rPr>
        <w:t>m</w:t>
      </w:r>
      <w:r w:rsidR="00917D38">
        <w:rPr>
          <w:lang w:val="de-DE"/>
        </w:rPr>
        <w:t xml:space="preserve"> </w:t>
      </w:r>
      <w:r w:rsidR="00C8237B">
        <w:rPr>
          <w:lang w:val="de-DE"/>
        </w:rPr>
        <w:t>Maler</w:t>
      </w:r>
      <w:r w:rsidRPr="0083033A">
        <w:rPr>
          <w:lang w:val="de-DE"/>
        </w:rPr>
        <w:t xml:space="preserve"> </w:t>
      </w:r>
      <w:r>
        <w:rPr>
          <w:lang w:val="de-DE"/>
        </w:rPr>
        <w:t>dargestellt</w:t>
      </w:r>
      <w:r w:rsidR="00C8237B">
        <w:rPr>
          <w:lang w:val="de-DE"/>
        </w:rPr>
        <w:t>.</w:t>
      </w:r>
    </w:p>
    <w:p w14:paraId="1D8487DA" w14:textId="5B259148" w:rsidR="00CB4503" w:rsidRDefault="000F4191" w:rsidP="00CB4503">
      <w:pPr>
        <w:pStyle w:val="Paragraphedeliste"/>
        <w:rPr>
          <w:lang w:val="de-DE"/>
        </w:rPr>
      </w:pPr>
      <w:r>
        <w:rPr>
          <w:lang w:val="de-DE"/>
        </w:rPr>
        <w:t>Die Schrecken des Ersten Weltkrieg sind von dem Maler von gestellt worden.</w:t>
      </w:r>
    </w:p>
    <w:p w14:paraId="7C7F0129" w14:textId="2A984A0E" w:rsidR="00CB4503" w:rsidRPr="00D665B2" w:rsidRDefault="005F6B1E" w:rsidP="00D665B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Der Roman </w:t>
      </w:r>
      <w:r>
        <w:rPr>
          <w:i/>
          <w:iCs/>
          <w:lang w:val="de-DE"/>
        </w:rPr>
        <w:t>Im Westen nichts Neues</w:t>
      </w:r>
      <w:r>
        <w:rPr>
          <w:lang w:val="de-DE"/>
        </w:rPr>
        <w:t xml:space="preserve"> wurde von e</w:t>
      </w:r>
      <w:r w:rsidR="00A446BA">
        <w:rPr>
          <w:lang w:val="de-DE"/>
        </w:rPr>
        <w:t>in</w:t>
      </w:r>
      <w:r w:rsidR="00065D1B">
        <w:rPr>
          <w:lang w:val="de-DE"/>
        </w:rPr>
        <w:t>en</w:t>
      </w:r>
      <w:r w:rsidR="00A446BA">
        <w:rPr>
          <w:lang w:val="de-DE"/>
        </w:rPr>
        <w:t xml:space="preserve"> amerikanische</w:t>
      </w:r>
      <w:r w:rsidR="00065D1B">
        <w:rPr>
          <w:lang w:val="de-DE"/>
        </w:rPr>
        <w:t>n</w:t>
      </w:r>
      <w:r w:rsidR="00A446BA">
        <w:rPr>
          <w:lang w:val="de-DE"/>
        </w:rPr>
        <w:t xml:space="preserve"> Regisseur verfilmt.</w:t>
      </w:r>
      <w:bookmarkStart w:id="0" w:name="_GoBack"/>
      <w:bookmarkEnd w:id="0"/>
    </w:p>
    <w:sectPr w:rsidR="00CB4503" w:rsidRPr="00D665B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CC31F" w14:textId="77777777" w:rsidR="00446A78" w:rsidRDefault="00446A78" w:rsidP="00F4573B">
      <w:pPr>
        <w:spacing w:after="0" w:line="240" w:lineRule="auto"/>
      </w:pPr>
      <w:r>
        <w:separator/>
      </w:r>
    </w:p>
  </w:endnote>
  <w:endnote w:type="continuationSeparator" w:id="0">
    <w:p w14:paraId="566C162B" w14:textId="77777777" w:rsidR="00446A78" w:rsidRDefault="00446A7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61EA3273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28C7077" wp14:editId="70C36F2D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D0B69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7653E" w14:textId="77777777" w:rsidR="00446A78" w:rsidRDefault="00446A78" w:rsidP="00F4573B">
      <w:pPr>
        <w:spacing w:after="0" w:line="240" w:lineRule="auto"/>
      </w:pPr>
      <w:r>
        <w:separator/>
      </w:r>
    </w:p>
  </w:footnote>
  <w:footnote w:type="continuationSeparator" w:id="0">
    <w:p w14:paraId="41756B0D" w14:textId="77777777" w:rsidR="00446A78" w:rsidRDefault="00446A7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2149E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4B6579">
      <w:t>3</w:t>
    </w:r>
    <w:r>
      <w:tab/>
      <w:t>Deutsch</w:t>
    </w:r>
    <w:r>
      <w:tab/>
    </w:r>
    <w:r w:rsidR="004B6579">
      <w:rPr>
        <w:lang w:val="de-DE"/>
      </w:rPr>
      <w:t>Freitag, den 10. 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F90"/>
    <w:multiLevelType w:val="hybridMultilevel"/>
    <w:tmpl w:val="B8924EE8"/>
    <w:lvl w:ilvl="0" w:tplc="70781D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A7471"/>
    <w:multiLevelType w:val="hybridMultilevel"/>
    <w:tmpl w:val="297E364A"/>
    <w:lvl w:ilvl="0" w:tplc="62EC6F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NDMxMTQ0szAyMDRS0lEKTi0uzszPAykwrgUAsWYZ+iwAAAA="/>
  </w:docVars>
  <w:rsids>
    <w:rsidRoot w:val="004B6579"/>
    <w:rsid w:val="000142E7"/>
    <w:rsid w:val="00034AA9"/>
    <w:rsid w:val="00065D1B"/>
    <w:rsid w:val="000E66BB"/>
    <w:rsid w:val="000F4191"/>
    <w:rsid w:val="001204A7"/>
    <w:rsid w:val="00151752"/>
    <w:rsid w:val="00153283"/>
    <w:rsid w:val="00182A8E"/>
    <w:rsid w:val="001C17E7"/>
    <w:rsid w:val="001E2116"/>
    <w:rsid w:val="00236AFC"/>
    <w:rsid w:val="002659BB"/>
    <w:rsid w:val="002811C2"/>
    <w:rsid w:val="00286518"/>
    <w:rsid w:val="00446A78"/>
    <w:rsid w:val="00492329"/>
    <w:rsid w:val="004B6579"/>
    <w:rsid w:val="005F6B1E"/>
    <w:rsid w:val="00703392"/>
    <w:rsid w:val="0083033A"/>
    <w:rsid w:val="0087101D"/>
    <w:rsid w:val="00917D38"/>
    <w:rsid w:val="00991299"/>
    <w:rsid w:val="00A446BA"/>
    <w:rsid w:val="00A87E66"/>
    <w:rsid w:val="00AC5471"/>
    <w:rsid w:val="00AF2AD0"/>
    <w:rsid w:val="00C8237B"/>
    <w:rsid w:val="00CB4503"/>
    <w:rsid w:val="00CB5525"/>
    <w:rsid w:val="00CC1DFB"/>
    <w:rsid w:val="00D665B2"/>
    <w:rsid w:val="00E71C9D"/>
    <w:rsid w:val="00F05398"/>
    <w:rsid w:val="00F3124E"/>
    <w:rsid w:val="00F432D1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6C8C2"/>
  <w15:chartTrackingRefBased/>
  <w15:docId w15:val="{B0018FE0-21C1-4BF6-8D45-090FA69F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23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78</TotalTime>
  <Pages>1</Pages>
  <Words>98</Words>
  <Characters>423</Characters>
  <Application>Microsoft Office Word</Application>
  <DocSecurity>0</DocSecurity>
  <Lines>16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21</cp:revision>
  <dcterms:created xsi:type="dcterms:W3CDTF">2020-04-10T12:47:00Z</dcterms:created>
  <dcterms:modified xsi:type="dcterms:W3CDTF">2020-04-23T08:09:00Z</dcterms:modified>
</cp:coreProperties>
</file>