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E66" w:rsidRDefault="00F00E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0E66" w:rsidTr="00F00E66">
        <w:tc>
          <w:tcPr>
            <w:tcW w:w="4531" w:type="dxa"/>
          </w:tcPr>
          <w:p w:rsidR="00F00E66" w:rsidRDefault="00F00E66" w:rsidP="00F00E66">
            <w:r>
              <w:t>Sollen = devoir (moral)</w:t>
            </w:r>
          </w:p>
          <w:p w:rsidR="00F00E66" w:rsidRDefault="00F00E66" w:rsidP="00F00E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1DB049" wp14:editId="1700925A">
                      <wp:simplePos x="0" y="0"/>
                      <wp:positionH relativeFrom="column">
                        <wp:posOffset>565176</wp:posOffset>
                      </wp:positionH>
                      <wp:positionV relativeFrom="paragraph">
                        <wp:posOffset>48627</wp:posOffset>
                      </wp:positionV>
                      <wp:extent cx="302654" cy="689020"/>
                      <wp:effectExtent l="19050" t="0" r="21590" b="34925"/>
                      <wp:wrapNone/>
                      <wp:docPr id="2" name="Flèche : courbe vers la gau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654" cy="68902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654489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Flèche : courbe vers la gauche 2" o:spid="_x0000_s1026" type="#_x0000_t103" style="position:absolute;margin-left:44.5pt;margin-top:3.85pt;width:23.85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" adj="16856,20414,5400" fillcolor="black [3200]" strokecolor="black [1600]" strokeweight="1pt"/>
                  </w:pict>
                </mc:Fallback>
              </mc:AlternateContent>
            </w:r>
            <w:r>
              <w:t>Ich Soll</w:t>
            </w:r>
          </w:p>
          <w:p w:rsidR="00F00E66" w:rsidRDefault="00F00E66" w:rsidP="00F00E66">
            <w:r>
              <w:t>Du sollst</w:t>
            </w:r>
          </w:p>
          <w:p w:rsidR="00F00E66" w:rsidRDefault="00F00E66" w:rsidP="00F00E66">
            <w:r>
              <w:t>Er soll</w:t>
            </w:r>
          </w:p>
          <w:p w:rsidR="00F00E66" w:rsidRDefault="00F00E66" w:rsidP="00F00E66">
            <w:r>
              <w:t>Wir sollen</w:t>
            </w:r>
            <w:r>
              <w:t xml:space="preserve"> </w:t>
            </w:r>
          </w:p>
          <w:p w:rsidR="00F00E66" w:rsidRDefault="00F00E66" w:rsidP="00F00E66">
            <w:r>
              <w:t>Ihr sollen</w:t>
            </w:r>
          </w:p>
          <w:p w:rsidR="00F00E66" w:rsidRDefault="00F00E66">
            <w:r>
              <w:t>Sie sollen</w:t>
            </w:r>
          </w:p>
        </w:tc>
        <w:tc>
          <w:tcPr>
            <w:tcW w:w="4531" w:type="dxa"/>
          </w:tcPr>
          <w:p w:rsidR="00F00E66" w:rsidRDefault="00F00E66">
            <w:r>
              <w:t>Müssen = devoir (obligatoire)</w:t>
            </w:r>
          </w:p>
          <w:p w:rsidR="00F00E66" w:rsidRDefault="00F00E66">
            <w:r>
              <w:t>Ich muss</w:t>
            </w:r>
          </w:p>
          <w:p w:rsidR="00F00E66" w:rsidRDefault="00F00E66">
            <w:r>
              <w:t>Du musst</w:t>
            </w:r>
          </w:p>
          <w:p w:rsidR="00F00E66" w:rsidRDefault="00F00E66">
            <w:r>
              <w:t>Er muss</w:t>
            </w:r>
          </w:p>
          <w:p w:rsidR="00F00E66" w:rsidRDefault="00F00E66">
            <w:r>
              <w:t>Wir müssen</w:t>
            </w:r>
          </w:p>
          <w:p w:rsidR="006C78E5" w:rsidRDefault="006C78E5">
            <w:r>
              <w:t>Ihr müsst</w:t>
            </w:r>
          </w:p>
          <w:p w:rsidR="006C78E5" w:rsidRDefault="006C78E5">
            <w:r>
              <w:t>Sie müssen</w:t>
            </w:r>
          </w:p>
        </w:tc>
      </w:tr>
    </w:tbl>
    <w:p w:rsidR="00F00E66" w:rsidRPr="006C78E5" w:rsidRDefault="00F00E66">
      <w:pPr>
        <w:rPr>
          <w:lang w:val="de-DE"/>
        </w:rPr>
      </w:pPr>
    </w:p>
    <w:p w:rsidR="006C78E5" w:rsidRPr="006C78E5" w:rsidRDefault="006C78E5">
      <w:pPr>
        <w:rPr>
          <w:color w:val="FF0000"/>
          <w:lang w:val="de-DE"/>
        </w:rPr>
      </w:pPr>
      <w:r w:rsidRPr="006C78E5">
        <w:rPr>
          <w:color w:val="FF0000"/>
          <w:lang w:val="de-DE"/>
        </w:rPr>
        <w:t>Dans la subordonnée, le verbe conjugué est toujours en dernière place et le verbe à l’infinitif ou au participe passé est toujours en avant dernière place.</w:t>
      </w:r>
    </w:p>
    <w:p w:rsidR="006C78E5" w:rsidRPr="006C78E5" w:rsidRDefault="006C78E5">
      <w:pPr>
        <w:rPr>
          <w:lang w:val="de-DE"/>
        </w:rPr>
      </w:pPr>
    </w:p>
    <w:p w:rsidR="006C78E5" w:rsidRPr="006C78E5" w:rsidRDefault="00387798">
      <w:pPr>
        <w:rPr>
          <w:lang w:val="de-DE"/>
        </w:rPr>
      </w:pPr>
      <w:r w:rsidRPr="006C78E5">
        <w:rPr>
          <w:lang w:val="de-DE"/>
        </w:rPr>
        <w:t>Exemple:</w:t>
      </w:r>
      <w:r w:rsidR="006C78E5" w:rsidRPr="006C78E5">
        <w:rPr>
          <w:lang w:val="de-DE"/>
        </w:rPr>
        <w:t xml:space="preserve"> weil er am </w:t>
      </w:r>
      <w:r w:rsidRPr="006C78E5">
        <w:rPr>
          <w:lang w:val="de-DE"/>
        </w:rPr>
        <w:t>Samstagmorgen</w:t>
      </w:r>
      <w:r w:rsidR="006C78E5" w:rsidRPr="006C78E5">
        <w:rPr>
          <w:lang w:val="de-DE"/>
        </w:rPr>
        <w:t xml:space="preserve"> </w:t>
      </w:r>
      <w:r w:rsidR="006C78E5" w:rsidRPr="006C78E5">
        <w:rPr>
          <w:b/>
          <w:bCs/>
          <w:color w:val="70AD47" w:themeColor="accent6"/>
          <w:u w:val="single" w:color="FF0000"/>
          <w:lang w:val="de-DE"/>
        </w:rPr>
        <w:t>arbeiten</w:t>
      </w:r>
      <w:r w:rsidR="006C78E5" w:rsidRPr="006C78E5">
        <w:rPr>
          <w:lang w:val="de-DE"/>
        </w:rPr>
        <w:t xml:space="preserve"> </w:t>
      </w:r>
      <w:r w:rsidR="006C78E5" w:rsidRPr="006C78E5">
        <w:rPr>
          <w:b/>
          <w:bCs/>
          <w:color w:val="FF0000"/>
          <w:u w:val="single" w:color="FF0000"/>
          <w:lang w:val="de-DE"/>
        </w:rPr>
        <w:t>muss</w:t>
      </w:r>
    </w:p>
    <w:p w:rsidR="006C78E5" w:rsidRDefault="006C78E5">
      <w:pPr>
        <w:rPr>
          <w:lang w:val="de-DE"/>
        </w:rPr>
      </w:pPr>
    </w:p>
    <w:p w:rsidR="00387798" w:rsidRPr="00387798" w:rsidRDefault="00387798">
      <w:pPr>
        <w:rPr>
          <w:b/>
          <w:bCs/>
          <w:u w:val="single"/>
          <w:lang w:val="de-DE"/>
        </w:rPr>
      </w:pPr>
      <w:r w:rsidRPr="00387798">
        <w:rPr>
          <w:b/>
          <w:bCs/>
          <w:u w:val="single"/>
          <w:lang w:val="de-DE"/>
        </w:rPr>
        <w:t>Mein Austauch im Ausland:</w:t>
      </w:r>
    </w:p>
    <w:p w:rsidR="00387798" w:rsidRPr="00387798" w:rsidRDefault="00387798">
      <w:pPr>
        <w:rPr>
          <w:u w:val="thick"/>
          <w:lang w:val="de-DE"/>
        </w:rPr>
      </w:pPr>
      <w:r w:rsidRPr="00387798">
        <w:rPr>
          <w:u w:val="thick"/>
          <w:lang w:val="de-DE"/>
        </w:rPr>
        <w:t>Voc:</w:t>
      </w:r>
    </w:p>
    <w:p w:rsidR="00387798" w:rsidRDefault="00387798">
      <w:r w:rsidRPr="00387798">
        <w:rPr>
          <w:lang w:val="de-DE"/>
        </w:rPr>
        <w:t>Die Beziehung zu</w:t>
      </w:r>
      <w:r>
        <w:rPr>
          <w:lang w:val="de-DE"/>
        </w:rPr>
        <w:t>+D</w:t>
      </w:r>
      <w:r w:rsidRPr="00387798">
        <w:rPr>
          <w:lang w:val="de-DE"/>
        </w:rPr>
        <w:t>=</w:t>
      </w:r>
      <w:r>
        <w:t xml:space="preserve"> la relation</w:t>
      </w:r>
    </w:p>
    <w:p w:rsidR="00387798" w:rsidRDefault="00387798">
      <w:r>
        <w:t>Sich Fühlen = se sentir</w:t>
      </w:r>
    </w:p>
    <w:p w:rsidR="00704F25" w:rsidRDefault="00704F25">
      <w:r>
        <w:t>Das Ohr = l’oreille</w:t>
      </w:r>
    </w:p>
    <w:p w:rsidR="00704F25" w:rsidRDefault="00704F25">
      <w:r>
        <w:t>Offen = ouvert</w:t>
      </w:r>
    </w:p>
    <w:p w:rsidR="00704F25" w:rsidRDefault="00704F25">
      <w:r>
        <w:t>Hin und wieder = de temps en temps</w:t>
      </w:r>
    </w:p>
    <w:p w:rsidR="00704F25" w:rsidRDefault="00704F25">
      <w:r>
        <w:t>Ein paar = quelque</w:t>
      </w:r>
    </w:p>
    <w:p w:rsidR="00704F25" w:rsidRDefault="00704F25">
      <w:r>
        <w:t>Einige = quelque</w:t>
      </w:r>
    </w:p>
    <w:p w:rsidR="00704F25" w:rsidRDefault="00704F25">
      <w:r>
        <w:t>Der Austauch = l’échange</w:t>
      </w:r>
    </w:p>
    <w:p w:rsidR="00704F25" w:rsidRDefault="00704F25">
      <w:r>
        <w:t>Es gibt (gab) = il y a</w:t>
      </w:r>
    </w:p>
    <w:p w:rsidR="00704F25" w:rsidRDefault="00704F25">
      <w:r>
        <w:t>Gravierendes = grave</w:t>
      </w:r>
    </w:p>
    <w:p w:rsidR="00704F25" w:rsidRDefault="00C03CE2">
      <w:r>
        <w:t>Verstäntlich = compréhensible</w:t>
      </w:r>
    </w:p>
    <w:p w:rsidR="00C03CE2" w:rsidRDefault="00C03CE2">
      <w:r>
        <w:t>da (subordoannat) = puisque</w:t>
      </w:r>
    </w:p>
    <w:p w:rsidR="00C03CE2" w:rsidRDefault="00C03CE2">
      <w:r>
        <w:t>da (adverbe) = là</w:t>
      </w:r>
    </w:p>
    <w:p w:rsidR="00C03CE2" w:rsidRDefault="00C03CE2">
      <w:r>
        <w:t>miteinander = ensemble</w:t>
      </w:r>
    </w:p>
    <w:p w:rsidR="00C03CE2" w:rsidRDefault="00C03CE2">
      <w:r>
        <w:t>liebevoll = affectueux</w:t>
      </w:r>
    </w:p>
    <w:p w:rsidR="008D5F1A" w:rsidRDefault="008D5F1A">
      <w:r>
        <w:t>abgesehen von = exepter</w:t>
      </w:r>
    </w:p>
    <w:p w:rsidR="008D5F1A" w:rsidRDefault="008D5F1A">
      <w:r>
        <w:t>weinachten = noël</w:t>
      </w:r>
    </w:p>
    <w:p w:rsidR="008D5F1A" w:rsidRDefault="008D5F1A">
      <w:r>
        <w:t>getrent = xéparer</w:t>
      </w:r>
    </w:p>
    <w:p w:rsidR="008D5F1A" w:rsidRDefault="008D5F1A">
      <w:r>
        <w:lastRenderedPageBreak/>
        <w:t>von seine familie getrent = être séparé de sa famille</w:t>
      </w:r>
    </w:p>
    <w:p w:rsidR="008D5F1A" w:rsidRDefault="008D5F1A">
      <w:r>
        <w:t xml:space="preserve">schwer/fallen = </w:t>
      </w:r>
    </w:p>
    <w:p w:rsidR="008D5F1A" w:rsidRDefault="008D5F1A">
      <w:r>
        <w:t>schwer = lourd, difficile</w:t>
      </w:r>
    </w:p>
    <w:p w:rsidR="008D5F1A" w:rsidRDefault="008D5F1A">
      <w:r>
        <w:t>gefallen = plaire</w:t>
      </w:r>
    </w:p>
    <w:p w:rsidR="008D5F1A" w:rsidRDefault="008D5F1A">
      <w:r>
        <w:t>am meisten = le plus</w:t>
      </w:r>
    </w:p>
    <w:p w:rsidR="008D5F1A" w:rsidRDefault="008D5F1A">
      <w:r>
        <w:t>au(ss)erdem = en plus</w:t>
      </w:r>
    </w:p>
    <w:p w:rsidR="008D5F1A" w:rsidRDefault="008D5F1A">
      <w:r>
        <w:t xml:space="preserve">die küste </w:t>
      </w:r>
      <w:r w:rsidR="00534E15">
        <w:t>(n) = la côte (au bord de la mer)</w:t>
      </w:r>
    </w:p>
    <w:p w:rsidR="00534E15" w:rsidRDefault="00534E15">
      <w:r>
        <w:t>beeindruckend = impressionnant</w:t>
      </w:r>
    </w:p>
    <w:p w:rsidR="00534E15" w:rsidRDefault="00534E15">
      <w:r>
        <w:t>der Eindruck (¨e) = l’impression</w:t>
      </w:r>
    </w:p>
    <w:p w:rsidR="00534E15" w:rsidRDefault="00534E15">
      <w:r>
        <w:t>infinitif + D = infinitif présent</w:t>
      </w:r>
    </w:p>
    <w:p w:rsidR="00534E15" w:rsidRDefault="00534E15">
      <w:r>
        <w:t>beeindrucken = impressionner</w:t>
      </w:r>
    </w:p>
    <w:p w:rsidR="00534E15" w:rsidRDefault="00534E15">
      <w:r>
        <w:t>schone zeit = un bon moment</w:t>
      </w:r>
    </w:p>
    <w:p w:rsidR="00534E15" w:rsidRDefault="00534E15">
      <w:r>
        <w:t>das gefängnis = la prison</w:t>
      </w:r>
    </w:p>
    <w:p w:rsidR="00534E15" w:rsidRDefault="00534E15">
      <w:r>
        <w:t>ein bisschen = un peu</w:t>
      </w:r>
    </w:p>
    <w:p w:rsidR="00534E15" w:rsidRDefault="00DE68D4">
      <w:r>
        <w:t>vorzeigen = présenter</w:t>
      </w:r>
    </w:p>
    <w:p w:rsidR="00DE68D4" w:rsidRDefault="00DE68D4">
      <w:r>
        <w:t>zeigen = montrer</w:t>
      </w:r>
    </w:p>
    <w:p w:rsidR="00DE68D4" w:rsidRDefault="00DE68D4">
      <w:r>
        <w:t>verlassen = quitter</w:t>
      </w:r>
    </w:p>
    <w:p w:rsidR="00DE68D4" w:rsidRDefault="00DE68D4">
      <w:r>
        <w:t>der untericht = le cours</w:t>
      </w:r>
    </w:p>
    <w:p w:rsidR="00DE68D4" w:rsidRDefault="00DE68D4">
      <w:r>
        <w:t>erstaunlich = étonnant</w:t>
      </w:r>
    </w:p>
    <w:p w:rsidR="00DE68D4" w:rsidRDefault="00DE68D4">
      <w:r>
        <w:t>Erinerung (en) = le souvenir</w:t>
      </w:r>
    </w:p>
    <w:p w:rsidR="00DE68D4" w:rsidRDefault="00DE68D4">
      <w:r>
        <w:t xml:space="preserve">Sich erinnern = se </w:t>
      </w:r>
      <w:r w:rsidR="002E3560">
        <w:t>es gibt = il y as</w:t>
      </w:r>
      <w:bookmarkStart w:id="0" w:name="_GoBack"/>
      <w:bookmarkEnd w:id="0"/>
    </w:p>
    <w:sectPr w:rsidR="00DE68D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B5D" w:rsidRDefault="00485B5D" w:rsidP="00F4573B">
      <w:pPr>
        <w:spacing w:after="0" w:line="240" w:lineRule="auto"/>
      </w:pPr>
      <w:r>
        <w:separator/>
      </w:r>
    </w:p>
  </w:endnote>
  <w:endnote w:type="continuationSeparator" w:id="0">
    <w:p w:rsidR="00485B5D" w:rsidRDefault="00485B5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B5D" w:rsidRDefault="00485B5D" w:rsidP="00F4573B">
      <w:pPr>
        <w:spacing w:after="0" w:line="240" w:lineRule="auto"/>
      </w:pPr>
      <w:r>
        <w:separator/>
      </w:r>
    </w:p>
  </w:footnote>
  <w:footnote w:type="continuationSeparator" w:id="0">
    <w:p w:rsidR="00485B5D" w:rsidRDefault="00485B5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6A232D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6A232D">
          <w:rPr>
            <w:lang w:val="de-DE"/>
          </w:rPr>
          <w:t>Donnerstag, den 10. Oktober 2019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2D"/>
    <w:rsid w:val="000E66BB"/>
    <w:rsid w:val="00151752"/>
    <w:rsid w:val="00153283"/>
    <w:rsid w:val="001C17E7"/>
    <w:rsid w:val="002811C2"/>
    <w:rsid w:val="002E3560"/>
    <w:rsid w:val="00387798"/>
    <w:rsid w:val="00485B5D"/>
    <w:rsid w:val="00534E15"/>
    <w:rsid w:val="006A232D"/>
    <w:rsid w:val="006C78E5"/>
    <w:rsid w:val="00704F25"/>
    <w:rsid w:val="008D5F1A"/>
    <w:rsid w:val="00AF2AD0"/>
    <w:rsid w:val="00C03CE2"/>
    <w:rsid w:val="00DE68D4"/>
    <w:rsid w:val="00F00E66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79C1C0ED-AB4D-4EB4-A903-04D8DB40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F00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37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2019-10-10T08:11:00Z</dcterms:created>
  <dcterms:modified xsi:type="dcterms:W3CDTF">2019-10-10T08:54:00Z</dcterms:modified>
</cp:coreProperties>
</file>