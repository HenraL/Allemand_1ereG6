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373EC" w14:textId="07DF3DC8" w:rsidR="00E65EBF" w:rsidRDefault="00E65EBF">
      <w:r w:rsidRPr="00E65EBF">
        <w:rPr>
          <w:lang w:val="de-DE"/>
        </w:rPr>
        <w:t>Was ist los ?</w:t>
      </w:r>
      <w:r>
        <w:t xml:space="preserve"> = que se passe-t-il ?</w:t>
      </w:r>
    </w:p>
    <w:p w14:paraId="35DCFCDC" w14:textId="2F70D3A0" w:rsidR="004A5D3C" w:rsidRDefault="00E65EBF">
      <w:r w:rsidRPr="00E65EBF">
        <w:rPr>
          <w:lang w:val="de-DE"/>
        </w:rPr>
        <w:t>Meiner Meinung nach</w:t>
      </w:r>
      <w:r>
        <w:t xml:space="preserve"> Verbe sujet …= à mon avis</w:t>
      </w:r>
    </w:p>
    <w:p w14:paraId="03E3D299" w14:textId="005F4D04" w:rsidR="00E65EBF" w:rsidRDefault="00E65EBF">
      <w:r>
        <w:t xml:space="preserve">Ex : </w:t>
      </w:r>
      <w:r w:rsidRPr="00E65EBF">
        <w:rPr>
          <w:lang w:val="de-DE"/>
        </w:rPr>
        <w:t>Meiner Meinung nach hat er recht</w:t>
      </w:r>
      <w:r>
        <w:t>. A mon avis, il a raison.</w:t>
      </w:r>
    </w:p>
    <w:p w14:paraId="631A542A" w14:textId="31313E32" w:rsidR="00E65EBF" w:rsidRDefault="00E65EBF">
      <w:pPr>
        <w:rPr>
          <w:lang w:val="de-DE"/>
        </w:rPr>
      </w:pPr>
      <w:r>
        <w:rPr>
          <w:lang w:val="de-DE"/>
        </w:rPr>
        <w:t xml:space="preserve">Kaffee kochen = faire du </w:t>
      </w:r>
      <w:proofErr w:type="spellStart"/>
      <w:r>
        <w:rPr>
          <w:lang w:val="de-DE"/>
        </w:rPr>
        <w:t>café</w:t>
      </w:r>
      <w:proofErr w:type="spellEnd"/>
    </w:p>
    <w:p w14:paraId="4EE7E461" w14:textId="64619815" w:rsidR="00E65EBF" w:rsidRDefault="00E65EBF">
      <w:pPr>
        <w:rPr>
          <w:lang w:val="de-DE"/>
        </w:rPr>
      </w:pPr>
      <w:r>
        <w:rPr>
          <w:lang w:val="de-DE"/>
        </w:rPr>
        <w:t xml:space="preserve">Geschirr spülen = faire la </w:t>
      </w:r>
      <w:proofErr w:type="spellStart"/>
      <w:r>
        <w:rPr>
          <w:lang w:val="de-DE"/>
        </w:rPr>
        <w:t>vaisselle</w:t>
      </w:r>
      <w:proofErr w:type="spellEnd"/>
    </w:p>
    <w:p w14:paraId="0F143FA3" w14:textId="4302D123" w:rsidR="00E65EBF" w:rsidRDefault="00150D26">
      <w:pPr>
        <w:rPr>
          <w:lang w:val="de-DE"/>
        </w:rPr>
      </w:pPr>
      <w:r>
        <w:rPr>
          <w:lang w:val="de-DE"/>
        </w:rPr>
        <w:t xml:space="preserve">Mir ist kalt/es ist mir kalt/ich friere = </w:t>
      </w:r>
      <w:proofErr w:type="spellStart"/>
      <w:r>
        <w:rPr>
          <w:lang w:val="de-DE"/>
        </w:rPr>
        <w:t>j’a</w:t>
      </w:r>
      <w:r w:rsidR="00702F6E">
        <w:rPr>
          <w:lang w:val="de-DE"/>
        </w:rPr>
        <w:t>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froid</w:t>
      </w:r>
      <w:proofErr w:type="spellEnd"/>
    </w:p>
    <w:p w14:paraId="361A42CB" w14:textId="40E7D1F5" w:rsidR="00150D26" w:rsidRDefault="003A5472">
      <w:pPr>
        <w:rPr>
          <w:lang w:val="de-DE"/>
        </w:rPr>
      </w:pPr>
      <w:r>
        <w:rPr>
          <w:lang w:val="de-DE"/>
        </w:rPr>
        <w:t>Der Spiegel ist eine Zeitschrift</w:t>
      </w:r>
    </w:p>
    <w:p w14:paraId="186E8736" w14:textId="5C01F7A2" w:rsidR="003A5472" w:rsidRDefault="00EC151D">
      <w:pPr>
        <w:rPr>
          <w:lang w:val="de-DE"/>
        </w:rPr>
      </w:pPr>
      <w:r>
        <w:rPr>
          <w:lang w:val="de-DE"/>
        </w:rPr>
        <w:t xml:space="preserve">Die Zeitschrift (en) = le </w:t>
      </w:r>
      <w:proofErr w:type="spellStart"/>
      <w:r>
        <w:rPr>
          <w:lang w:val="de-DE"/>
        </w:rPr>
        <w:t>magazine</w:t>
      </w:r>
      <w:proofErr w:type="spellEnd"/>
    </w:p>
    <w:p w14:paraId="5285D77E" w14:textId="48A6956B" w:rsidR="00527342" w:rsidRDefault="00527342">
      <w:pPr>
        <w:rPr>
          <w:lang w:val="de-DE"/>
        </w:rPr>
      </w:pPr>
      <w:r>
        <w:rPr>
          <w:lang w:val="de-DE"/>
        </w:rPr>
        <w:t xml:space="preserve">Der Prozess = </w:t>
      </w:r>
    </w:p>
    <w:p w14:paraId="670D591E" w14:textId="0D67A3C2" w:rsidR="00527342" w:rsidRDefault="00527342">
      <w:pPr>
        <w:rPr>
          <w:lang w:val="de-DE"/>
        </w:rPr>
      </w:pPr>
      <w:r>
        <w:rPr>
          <w:lang w:val="de-DE"/>
        </w:rPr>
        <w:t>Seen (sieht, sah, hat gesehen)</w:t>
      </w:r>
    </w:p>
    <w:p w14:paraId="118B174E" w14:textId="77777777" w:rsidR="00EC151D" w:rsidRPr="00E65EBF" w:rsidRDefault="00EC151D">
      <w:pPr>
        <w:rPr>
          <w:lang w:val="de-DE"/>
        </w:rPr>
      </w:pPr>
    </w:p>
    <w:sectPr w:rsidR="00EC151D" w:rsidRPr="00E65EB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C07AF" w14:textId="77777777" w:rsidR="0036471C" w:rsidRDefault="0036471C" w:rsidP="00F4573B">
      <w:pPr>
        <w:spacing w:after="0" w:line="240" w:lineRule="auto"/>
      </w:pPr>
      <w:r>
        <w:separator/>
      </w:r>
    </w:p>
  </w:endnote>
  <w:endnote w:type="continuationSeparator" w:id="0">
    <w:p w14:paraId="533CC329" w14:textId="77777777" w:rsidR="0036471C" w:rsidRDefault="0036471C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2925FE6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80E0D7" wp14:editId="023E5B1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96A0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80E0D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D396A08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DFE4C" w14:textId="77777777" w:rsidR="0036471C" w:rsidRDefault="0036471C" w:rsidP="00F4573B">
      <w:pPr>
        <w:spacing w:after="0" w:line="240" w:lineRule="auto"/>
      </w:pPr>
      <w:r>
        <w:separator/>
      </w:r>
    </w:p>
  </w:footnote>
  <w:footnote w:type="continuationSeparator" w:id="0">
    <w:p w14:paraId="3574E2A4" w14:textId="77777777" w:rsidR="0036471C" w:rsidRDefault="0036471C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92AC5" w14:textId="66F8D05A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E65EBF">
      <w:t>3</w:t>
    </w:r>
    <w:r>
      <w:tab/>
      <w:t>Deutsch</w:t>
    </w:r>
    <w:r>
      <w:tab/>
    </w:r>
    <w:r w:rsidR="00E65EBF">
      <w:rPr>
        <w:lang w:val="de-DE"/>
      </w:rPr>
      <w:t>Mittwoch, den 27.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TI1NDKxsDS1NDBW0lEKTi0uzszPAykwrAUAuyev2ywAAAA="/>
  </w:docVars>
  <w:rsids>
    <w:rsidRoot w:val="00E65EBF"/>
    <w:rsid w:val="000E66BB"/>
    <w:rsid w:val="00150D26"/>
    <w:rsid w:val="00151752"/>
    <w:rsid w:val="00153283"/>
    <w:rsid w:val="001C17E7"/>
    <w:rsid w:val="002811C2"/>
    <w:rsid w:val="0036471C"/>
    <w:rsid w:val="003A5472"/>
    <w:rsid w:val="004F4576"/>
    <w:rsid w:val="00527342"/>
    <w:rsid w:val="00702F6E"/>
    <w:rsid w:val="00AF2AD0"/>
    <w:rsid w:val="00C4717F"/>
    <w:rsid w:val="00E65EBF"/>
    <w:rsid w:val="00EC151D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07017"/>
  <w15:chartTrackingRefBased/>
  <w15:docId w15:val="{0F5ADC31-709E-45A1-ADE3-C510011B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Allemand_1ereG6\files\1&#232;re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46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6</cp:revision>
  <dcterms:created xsi:type="dcterms:W3CDTF">2020-05-27T11:28:00Z</dcterms:created>
  <dcterms:modified xsi:type="dcterms:W3CDTF">2020-08-23T15:07:00Z</dcterms:modified>
</cp:coreProperties>
</file>