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4F1C88" w:rsidRDefault="004F1C88">
      <w:pPr>
        <w:rPr>
          <w:lang w:val="de-DE"/>
        </w:rPr>
      </w:pPr>
      <w:r w:rsidRPr="004F1C88">
        <w:rPr>
          <w:lang w:val="de-DE"/>
        </w:rPr>
        <w:t>Siebten, siebenten</w:t>
      </w:r>
    </w:p>
    <w:p w:rsidR="004F1C88" w:rsidRPr="004F1C88" w:rsidRDefault="004F1C88">
      <w:pPr>
        <w:rPr>
          <w:lang w:val="de-DE"/>
        </w:rPr>
      </w:pPr>
    </w:p>
    <w:p w:rsidR="004F1C88" w:rsidRPr="004F1C88" w:rsidRDefault="004F1C88">
      <w:pPr>
        <w:rPr>
          <w:lang w:val="de-DE"/>
        </w:rPr>
      </w:pPr>
      <w:r w:rsidRPr="004F1C88">
        <w:rPr>
          <w:lang w:val="de-DE"/>
        </w:rPr>
        <w:t>d) im Kulturellen und sportlichen Bereic</w:t>
      </w:r>
      <w:r>
        <w:rPr>
          <w:lang w:val="de-DE"/>
        </w:rPr>
        <w:t>h</w:t>
      </w:r>
      <w:r w:rsidRPr="004F1C88">
        <w:rPr>
          <w:lang w:val="de-DE"/>
        </w:rPr>
        <w:t>:</w:t>
      </w:r>
    </w:p>
    <w:p w:rsidR="004F1C88" w:rsidRPr="004F1C88" w:rsidRDefault="004F1C88">
      <w:pPr>
        <w:rPr>
          <w:lang w:val="de-DE"/>
        </w:rPr>
      </w:pPr>
      <w:r w:rsidRPr="004F1C88">
        <w:rPr>
          <w:lang w:val="de-DE"/>
        </w:rPr>
        <w:t xml:space="preserve"> - im Museum arbeiten: Führungen organisieren</w:t>
      </w:r>
    </w:p>
    <w:p w:rsidR="004F1C88" w:rsidRDefault="004F1C88">
      <w:r w:rsidRPr="004F1C88">
        <w:rPr>
          <w:lang w:val="de-DE"/>
        </w:rPr>
        <w:t xml:space="preserve">Die Führung (en) </w:t>
      </w:r>
      <w:r>
        <w:t>= la visite</w:t>
      </w:r>
    </w:p>
    <w:p w:rsidR="004F1C88" w:rsidRDefault="004F1C88">
      <w:r w:rsidRPr="004F1C88">
        <w:rPr>
          <w:lang w:val="de-DE"/>
        </w:rPr>
        <w:t xml:space="preserve">Angebot </w:t>
      </w:r>
      <w:r w:rsidRPr="004F1C88">
        <w:rPr>
          <w:lang w:val="de-DE"/>
        </w:rPr>
        <w:t xml:space="preserve">(e) </w:t>
      </w:r>
      <w:r>
        <w:rPr>
          <w:lang w:val="de-DE"/>
        </w:rPr>
        <w:t>=</w:t>
      </w:r>
      <w:r w:rsidRPr="004F1C88">
        <w:t xml:space="preserve"> l’offre</w:t>
      </w:r>
    </w:p>
    <w:p w:rsidR="004F1C88" w:rsidRDefault="004F1C88">
      <w:pPr>
        <w:rPr>
          <w:lang w:val="de-DE"/>
        </w:rPr>
      </w:pPr>
      <w:r>
        <w:rPr>
          <w:lang w:val="de-DE"/>
        </w:rPr>
        <w:t>Informationen suchen.</w:t>
      </w:r>
      <w:r w:rsidRPr="004F1C88">
        <w:rPr>
          <w:lang w:val="de-DE"/>
        </w:rPr>
        <w:t xml:space="preserve"> </w:t>
      </w:r>
    </w:p>
    <w:p w:rsidR="004F1C88" w:rsidRDefault="004F1C88">
      <w:pPr>
        <w:rPr>
          <w:lang w:val="de-DE"/>
        </w:rPr>
      </w:pPr>
      <w:r>
        <w:rPr>
          <w:lang w:val="de-DE"/>
        </w:rPr>
        <w:t>Im Theater arbeiten: bei pädagogischen Angeboten helfen das Angebot, bei Technik helfen.</w:t>
      </w:r>
    </w:p>
    <w:p w:rsidR="004F1C88" w:rsidRDefault="004F1C88">
      <w:pPr>
        <w:rPr>
          <w:lang w:val="de-DE"/>
        </w:rPr>
      </w:pPr>
    </w:p>
    <w:p w:rsidR="00D77562" w:rsidRDefault="00D77562">
      <w:pPr>
        <w:rPr>
          <w:lang w:val="de-DE"/>
        </w:rPr>
      </w:pPr>
      <w:r>
        <w:rPr>
          <w:lang w:val="de-DE"/>
        </w:rPr>
        <w:t>c) im ökologischen Bereich:</w:t>
      </w:r>
    </w:p>
    <w:p w:rsidR="00D77562" w:rsidRDefault="00D77562">
      <w:pPr>
        <w:rPr>
          <w:lang w:val="de-DE"/>
        </w:rPr>
      </w:pPr>
      <w:r>
        <w:rPr>
          <w:lang w:val="de-DE"/>
        </w:rPr>
        <w:t xml:space="preserve"> - in einem Nationalpark arbeiten: Rangern, Tierarten beobachten.</w:t>
      </w:r>
    </w:p>
    <w:p w:rsidR="00D77562" w:rsidRDefault="00D77562">
      <w:pPr>
        <w:rPr>
          <w:lang w:val="de-DE"/>
        </w:rPr>
      </w:pPr>
      <w:r>
        <w:rPr>
          <w:lang w:val="de-DE"/>
        </w:rPr>
        <w:t>Beobachten = genau betrachten = observer</w:t>
      </w:r>
    </w:p>
    <w:p w:rsidR="00D77562" w:rsidRDefault="00D77562">
      <w:pPr>
        <w:rPr>
          <w:lang w:val="de-DE"/>
        </w:rPr>
      </w:pPr>
      <w:r>
        <w:rPr>
          <w:lang w:val="de-DE"/>
        </w:rPr>
        <w:t>Der Weg (e) = le chemin</w:t>
      </w:r>
    </w:p>
    <w:p w:rsidR="00D77562" w:rsidRDefault="00D77562">
      <w:pPr>
        <w:rPr>
          <w:lang w:val="de-DE"/>
        </w:rPr>
      </w:pPr>
      <w:r>
        <w:rPr>
          <w:lang w:val="de-DE"/>
        </w:rPr>
        <w:t>Wandern = faire de la randonnée</w:t>
      </w:r>
    </w:p>
    <w:p w:rsidR="00D77562" w:rsidRDefault="00D77562">
      <w:pPr>
        <w:rPr>
          <w:lang w:val="de-DE"/>
        </w:rPr>
      </w:pPr>
      <w:r>
        <w:rPr>
          <w:lang w:val="de-DE"/>
        </w:rPr>
        <w:t>Unterhalten = entretenir/divertir</w:t>
      </w:r>
    </w:p>
    <w:p w:rsidR="00D77562" w:rsidRDefault="00883CC6">
      <w:pPr>
        <w:rPr>
          <w:lang w:val="de-DE"/>
        </w:rPr>
      </w:pPr>
      <w:r>
        <w:rPr>
          <w:lang w:val="de-DE"/>
        </w:rPr>
        <w:t>Die Pflanze (n) = la pplante</w:t>
      </w:r>
    </w:p>
    <w:p w:rsidR="00883CC6" w:rsidRDefault="00883CC6">
      <w:pPr>
        <w:rPr>
          <w:lang w:val="de-DE"/>
        </w:rPr>
      </w:pPr>
      <w:r>
        <w:rPr>
          <w:lang w:val="de-DE"/>
        </w:rPr>
        <w:t>Pflegen = soigner</w:t>
      </w:r>
    </w:p>
    <w:p w:rsidR="00883CC6" w:rsidRDefault="00883CC6">
      <w:pPr>
        <w:rPr>
          <w:lang w:val="de-DE"/>
        </w:rPr>
      </w:pPr>
    </w:p>
    <w:p w:rsidR="00DD4991" w:rsidRDefault="00DD4991">
      <w:pPr>
        <w:rPr>
          <w:lang w:val="de-DE"/>
        </w:rPr>
      </w:pPr>
    </w:p>
    <w:p w:rsidR="00311B7B" w:rsidRDefault="00DD4991">
      <w:pPr>
        <w:rPr>
          <w:lang w:val="de-DE"/>
        </w:rPr>
      </w:pPr>
      <w:r>
        <w:rPr>
          <w:lang w:val="de-DE"/>
        </w:rPr>
        <w:t>En Allemand, le COI précède le CO</w:t>
      </w:r>
      <w:r w:rsidR="00311B7B">
        <w:rPr>
          <w:lang w:val="de-DE"/>
        </w:rPr>
        <w:t>D</w:t>
      </w:r>
    </w:p>
    <w:p w:rsidR="00DD4991" w:rsidRDefault="00311B7B">
      <w:pPr>
        <w:rPr>
          <w:lang w:val="de-DE"/>
        </w:rPr>
      </w:pPr>
      <w:r>
        <w:rPr>
          <w:lang w:val="de-DE"/>
        </w:rPr>
        <w:t>Exemple, Sie hat diesem Man eine Decke gegeben.</w:t>
      </w:r>
    </w:p>
    <w:p w:rsidR="00311B7B" w:rsidRDefault="00311B7B">
      <w:pPr>
        <w:rPr>
          <w:lang w:val="de-DE"/>
        </w:rPr>
      </w:pPr>
      <w:r>
        <w:rPr>
          <w:lang w:val="de-DE"/>
        </w:rPr>
        <w:t xml:space="preserve">                                Datif                 accusatif</w:t>
      </w:r>
    </w:p>
    <w:p w:rsidR="004F5497" w:rsidRDefault="004F5497">
      <w:pPr>
        <w:rPr>
          <w:lang w:val="de-DE"/>
        </w:rPr>
      </w:pPr>
    </w:p>
    <w:p w:rsidR="004F5497" w:rsidRDefault="004F5497">
      <w:pPr>
        <w:rPr>
          <w:lang w:val="de-DE"/>
        </w:rPr>
      </w:pPr>
      <w:r>
        <w:rPr>
          <w:lang w:val="de-DE"/>
        </w:rPr>
        <w:t>Ihm = masculin/neutre</w:t>
      </w:r>
    </w:p>
    <w:p w:rsidR="004F5497" w:rsidRDefault="004F5497">
      <w:pPr>
        <w:rPr>
          <w:lang w:val="de-DE"/>
        </w:rPr>
      </w:pPr>
      <w:r>
        <w:rPr>
          <w:lang w:val="de-DE"/>
        </w:rPr>
        <w:t>Ihr = féminin</w:t>
      </w:r>
    </w:p>
    <w:p w:rsidR="004F5497" w:rsidRDefault="004F5497">
      <w:pPr>
        <w:rPr>
          <w:lang w:val="de-DE"/>
        </w:rPr>
      </w:pPr>
      <w:r>
        <w:rPr>
          <w:lang w:val="de-DE"/>
        </w:rPr>
        <w:t>Ihnen = pluriel</w:t>
      </w:r>
    </w:p>
    <w:p w:rsidR="004F5497" w:rsidRDefault="004F5497">
      <w:pPr>
        <w:rPr>
          <w:lang w:val="de-DE"/>
        </w:rPr>
      </w:pPr>
      <w:r>
        <w:rPr>
          <w:lang w:val="de-DE"/>
        </w:rPr>
        <w:t>Fiction et réalité</w:t>
      </w:r>
    </w:p>
    <w:p w:rsidR="004F5497" w:rsidRDefault="004F5497">
      <w:pPr>
        <w:rPr>
          <w:lang w:val="de-DE"/>
        </w:rPr>
      </w:pPr>
    </w:p>
    <w:p w:rsidR="00B92AB9" w:rsidRDefault="00B92AB9">
      <w:pPr>
        <w:rPr>
          <w:lang w:val="de-DE"/>
        </w:rPr>
      </w:pPr>
    </w:p>
    <w:p w:rsidR="00B92AB9" w:rsidRDefault="00B92AB9">
      <w:pPr>
        <w:rPr>
          <w:lang w:val="de-DE"/>
        </w:rPr>
      </w:pPr>
    </w:p>
    <w:p w:rsidR="00B92AB9" w:rsidRDefault="00B92AB9" w:rsidP="00B92AB9">
      <w:pPr>
        <w:jc w:val="center"/>
        <w:rPr>
          <w:lang w:val="de-DE"/>
        </w:rPr>
      </w:pPr>
      <w:r>
        <w:rPr>
          <w:b/>
          <w:bCs/>
          <w:lang w:val="de-DE"/>
        </w:rPr>
        <w:lastRenderedPageBreak/>
        <w:t>Fiction et realiter</w:t>
      </w:r>
    </w:p>
    <w:p w:rsidR="00B92AB9" w:rsidRDefault="00B92AB9" w:rsidP="00B92AB9">
      <w:pPr>
        <w:rPr>
          <w:lang w:val="de-DE"/>
        </w:rPr>
      </w:pPr>
      <w:r>
        <w:rPr>
          <w:lang w:val="de-DE"/>
        </w:rPr>
        <w:t>Der Held (en, en) = le héro</w:t>
      </w:r>
    </w:p>
    <w:p w:rsidR="00B92AB9" w:rsidRDefault="00B92AB9" w:rsidP="00B92AB9">
      <w:pPr>
        <w:rPr>
          <w:lang w:val="de-DE"/>
        </w:rPr>
      </w:pPr>
      <w:r>
        <w:rPr>
          <w:lang w:val="de-DE"/>
        </w:rPr>
        <w:t>Die Heldin (nen) = l’héroïne</w:t>
      </w:r>
    </w:p>
    <w:p w:rsidR="00B92AB9" w:rsidRDefault="00B92AB9" w:rsidP="00B92AB9">
      <w:pPr>
        <w:rPr>
          <w:lang w:val="de-DE"/>
        </w:rPr>
      </w:pPr>
    </w:p>
    <w:p w:rsidR="0016322F" w:rsidRDefault="0016322F" w:rsidP="00B92AB9">
      <w:pPr>
        <w:rPr>
          <w:lang w:val="de-DE"/>
        </w:rPr>
      </w:pPr>
      <w:r>
        <w:rPr>
          <w:lang w:val="de-DE"/>
        </w:rPr>
        <w:t>Zu/ornen = classer</w:t>
      </w:r>
    </w:p>
    <w:p w:rsidR="0016322F" w:rsidRDefault="0016322F" w:rsidP="00B92AB9">
      <w:pPr>
        <w:rPr>
          <w:lang w:val="de-DE"/>
        </w:rPr>
      </w:pPr>
      <w:r>
        <w:rPr>
          <w:lang w:val="de-DE"/>
        </w:rPr>
        <w:t>Frage 1:</w:t>
      </w:r>
    </w:p>
    <w:p w:rsidR="0016322F" w:rsidRDefault="0016322F" w:rsidP="00B92AB9">
      <w:pPr>
        <w:rPr>
          <w:lang w:val="de-DE"/>
        </w:rPr>
      </w:pPr>
      <w:r>
        <w:rPr>
          <w:lang w:val="de-DE"/>
        </w:rPr>
        <w:t>Bild 1:</w:t>
      </w:r>
    </w:p>
    <w:p w:rsidR="0016322F" w:rsidRDefault="0016322F" w:rsidP="00B92AB9">
      <w:pPr>
        <w:rPr>
          <w:lang w:val="de-DE"/>
        </w:rPr>
      </w:pPr>
      <w:r>
        <w:rPr>
          <w:lang w:val="de-DE"/>
        </w:rPr>
        <w:t>Legende: E</w:t>
      </w:r>
    </w:p>
    <w:p w:rsidR="0016322F" w:rsidRDefault="0016322F" w:rsidP="00B92AB9">
      <w:pPr>
        <w:rPr>
          <w:lang w:val="de-DE"/>
        </w:rPr>
      </w:pPr>
      <w:r>
        <w:rPr>
          <w:lang w:val="de-DE"/>
        </w:rPr>
        <w:t xml:space="preserve">Einstein hat die wissenshaft </w:t>
      </w:r>
      <w:r w:rsidR="00B42F4A">
        <w:rPr>
          <w:lang w:val="de-DE"/>
        </w:rPr>
        <w:t>revolutioniert</w:t>
      </w:r>
      <w:r>
        <w:rPr>
          <w:lang w:val="de-DE"/>
        </w:rPr>
        <w:t>.</w:t>
      </w:r>
    </w:p>
    <w:p w:rsidR="0016322F" w:rsidRDefault="00B42F4A" w:rsidP="00B92AB9">
      <w:pPr>
        <w:rPr>
          <w:lang w:val="de-DE"/>
        </w:rPr>
      </w:pPr>
      <w:r>
        <w:rPr>
          <w:lang w:val="de-DE"/>
        </w:rPr>
        <w:t>Die wissenshaft = la science</w:t>
      </w:r>
    </w:p>
    <w:p w:rsidR="00B42F4A" w:rsidRDefault="00B42F4A" w:rsidP="00B92AB9">
      <w:pPr>
        <w:rPr>
          <w:lang w:val="de-DE"/>
        </w:rPr>
      </w:pPr>
    </w:p>
    <w:p w:rsidR="00B42F4A" w:rsidRPr="00B92AB9" w:rsidRDefault="00B42F4A" w:rsidP="00B92AB9">
      <w:pPr>
        <w:rPr>
          <w:lang w:val="de-DE"/>
        </w:rPr>
      </w:pPr>
      <w:r>
        <w:rPr>
          <w:lang w:val="de-DE"/>
        </w:rPr>
        <w:t>Bild 4: C</w:t>
      </w:r>
      <w:bookmarkStart w:id="0" w:name="_GoBack"/>
      <w:bookmarkEnd w:id="0"/>
    </w:p>
    <w:sectPr w:rsidR="00B42F4A" w:rsidRPr="00B92A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66" w:rsidRDefault="00D43F66" w:rsidP="00F4573B">
      <w:pPr>
        <w:spacing w:after="0" w:line="240" w:lineRule="auto"/>
      </w:pPr>
      <w:r>
        <w:separator/>
      </w:r>
    </w:p>
  </w:endnote>
  <w:endnote w:type="continuationSeparator" w:id="0">
    <w:p w:rsidR="00D43F66" w:rsidRDefault="00D43F6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66" w:rsidRDefault="00D43F66" w:rsidP="00F4573B">
      <w:pPr>
        <w:spacing w:after="0" w:line="240" w:lineRule="auto"/>
      </w:pPr>
      <w:r>
        <w:separator/>
      </w:r>
    </w:p>
  </w:footnote>
  <w:footnote w:type="continuationSeparator" w:id="0">
    <w:p w:rsidR="00D43F66" w:rsidRDefault="00D43F6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F1C88">
      <w:t>3</w:t>
    </w:r>
    <w:r>
      <w:tab/>
      <w:t>Deutsch</w:t>
    </w:r>
    <w:r>
      <w:tab/>
    </w:r>
    <w:r w:rsidR="004F1C88">
      <w:rPr>
        <w:lang w:val="de-DE"/>
      </w:rPr>
      <w:t>Donnerstag, den 7.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NDIyMTM3MjM1MrVU0lEKTi0uzszPAykwrAUAHrEDzywAAAA="/>
  </w:docVars>
  <w:rsids>
    <w:rsidRoot w:val="004F1C88"/>
    <w:rsid w:val="000E66BB"/>
    <w:rsid w:val="00151752"/>
    <w:rsid w:val="00153283"/>
    <w:rsid w:val="0016322F"/>
    <w:rsid w:val="001C17E7"/>
    <w:rsid w:val="002811C2"/>
    <w:rsid w:val="00311B7B"/>
    <w:rsid w:val="004F1C88"/>
    <w:rsid w:val="004F5497"/>
    <w:rsid w:val="00883CC6"/>
    <w:rsid w:val="00AF2AD0"/>
    <w:rsid w:val="00B42F4A"/>
    <w:rsid w:val="00B92AB9"/>
    <w:rsid w:val="00D43F66"/>
    <w:rsid w:val="00D77562"/>
    <w:rsid w:val="00DD4991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349BD99B-3884-444B-BE5A-61FEC824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47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4</cp:revision>
  <dcterms:created xsi:type="dcterms:W3CDTF">2020-05-07T08:04:00Z</dcterms:created>
  <dcterms:modified xsi:type="dcterms:W3CDTF">2020-05-07T08:51:00Z</dcterms:modified>
</cp:coreProperties>
</file>