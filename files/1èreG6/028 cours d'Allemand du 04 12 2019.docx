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944E5" w14:textId="77777777" w:rsidR="00456069" w:rsidRPr="007F798A" w:rsidRDefault="00BE4E9D">
      <w:pPr>
        <w:rPr>
          <w:b/>
          <w:bCs/>
        </w:rPr>
      </w:pPr>
      <w:r w:rsidRPr="007F798A">
        <w:rPr>
          <w:b/>
          <w:bCs/>
        </w:rPr>
        <w:t>Double page allemand (</w:t>
      </w:r>
      <w:r w:rsidRPr="007F798A">
        <w:rPr>
          <w:b/>
          <w:bCs/>
          <w:lang w:val="de-DE"/>
        </w:rPr>
        <w:t>Online…Allein ?</w:t>
      </w:r>
      <w:r w:rsidRPr="007F798A">
        <w:rPr>
          <w:b/>
          <w:bCs/>
        </w:rPr>
        <w:t>)</w:t>
      </w:r>
    </w:p>
    <w:p w14:paraId="28F4B752" w14:textId="77777777" w:rsidR="00BE4E9D" w:rsidRPr="00BE4E9D" w:rsidRDefault="00BE4E9D">
      <w:pPr>
        <w:rPr>
          <w:lang w:val="de-DE"/>
        </w:rPr>
      </w:pPr>
      <w:r w:rsidRPr="00BE4E9D">
        <w:rPr>
          <w:lang w:val="de-DE"/>
        </w:rPr>
        <w:t>Ec1</w:t>
      </w:r>
      <w:bookmarkStart w:id="0" w:name="_GoBack"/>
      <w:bookmarkEnd w:id="0"/>
    </w:p>
    <w:p w14:paraId="4F298C1F" w14:textId="77777777" w:rsidR="00BE4E9D" w:rsidRPr="00BE4E9D" w:rsidRDefault="00BE4E9D">
      <w:r w:rsidRPr="00BE4E9D">
        <w:rPr>
          <w:lang w:val="de-DE"/>
        </w:rPr>
        <w:t>Passen</w:t>
      </w:r>
      <w:r>
        <w:rPr>
          <w:lang w:val="de-DE"/>
        </w:rPr>
        <w:t xml:space="preserve"> </w:t>
      </w:r>
      <w:r w:rsidRPr="00BE4E9D">
        <w:rPr>
          <w:lang w:val="de-DE"/>
        </w:rPr>
        <w:t xml:space="preserve">= </w:t>
      </w:r>
      <w:r w:rsidRPr="00BE4E9D">
        <w:t>convenir</w:t>
      </w:r>
    </w:p>
    <w:p w14:paraId="07F1581B" w14:textId="77777777" w:rsidR="00BE4E9D" w:rsidRPr="00BE4E9D" w:rsidRDefault="00BE4E9D">
      <w:r w:rsidRPr="00BE4E9D">
        <w:rPr>
          <w:lang w:val="de-DE"/>
        </w:rPr>
        <w:t>Tätlichkeit (en) =</w:t>
      </w:r>
      <w:r w:rsidRPr="00BE4E9D">
        <w:t xml:space="preserve"> l’activité</w:t>
      </w:r>
    </w:p>
    <w:p w14:paraId="50CDCB4A" w14:textId="77777777" w:rsidR="00BE4E9D" w:rsidRPr="00BE4E9D" w:rsidRDefault="00BE4E9D">
      <w:r>
        <w:rPr>
          <w:lang w:val="de-DE"/>
        </w:rPr>
        <w:t xml:space="preserve">Der Jugendliche (n) = </w:t>
      </w:r>
      <w:r w:rsidRPr="00BE4E9D">
        <w:t>le jeune</w:t>
      </w:r>
    </w:p>
    <w:p w14:paraId="01FCBAAA" w14:textId="77777777" w:rsidR="00BE4E9D" w:rsidRPr="00BE4E9D" w:rsidRDefault="00BE4E9D">
      <w:r>
        <w:rPr>
          <w:lang w:val="de-DE"/>
        </w:rPr>
        <w:t xml:space="preserve">Benutzen = </w:t>
      </w:r>
      <w:r w:rsidRPr="00BE4E9D">
        <w:t>utiliser</w:t>
      </w:r>
    </w:p>
    <w:p w14:paraId="5791CAFF" w14:textId="77777777" w:rsidR="00BE4E9D" w:rsidRPr="00BE09DD" w:rsidRDefault="00BE09DD">
      <w:r>
        <w:rPr>
          <w:lang w:val="de-DE"/>
        </w:rPr>
        <w:t xml:space="preserve">Das Smartphone = </w:t>
      </w:r>
      <w:r w:rsidRPr="00BE09DD">
        <w:t>le smartphone</w:t>
      </w:r>
    </w:p>
    <w:p w14:paraId="0F257E2C" w14:textId="77777777" w:rsidR="00BE09DD" w:rsidRPr="00BE09DD" w:rsidRDefault="00BE09DD">
      <w:r>
        <w:rPr>
          <w:lang w:val="de-DE"/>
        </w:rPr>
        <w:t xml:space="preserve">Das Selfie = </w:t>
      </w:r>
      <w:r w:rsidRPr="00BE09DD">
        <w:t>le selfie</w:t>
      </w:r>
    </w:p>
    <w:p w14:paraId="2C6606D2" w14:textId="77777777" w:rsidR="00BE09DD" w:rsidRPr="00BE09DD" w:rsidRDefault="00BE09DD">
      <w:r>
        <w:rPr>
          <w:lang w:val="de-DE"/>
        </w:rPr>
        <w:t xml:space="preserve">Die SMS = </w:t>
      </w:r>
      <w:r w:rsidRPr="00BE09DD">
        <w:t>le sms</w:t>
      </w:r>
    </w:p>
    <w:p w14:paraId="61207FE7" w14:textId="77777777" w:rsidR="00BE09DD" w:rsidRPr="00BE09DD" w:rsidRDefault="00BE09DD">
      <w:r>
        <w:rPr>
          <w:lang w:val="de-DE"/>
        </w:rPr>
        <w:t xml:space="preserve">Die App = </w:t>
      </w:r>
      <w:r w:rsidRPr="00BE09DD">
        <w:t>l‘application</w:t>
      </w:r>
    </w:p>
    <w:p w14:paraId="36D7A40D" w14:textId="77777777" w:rsidR="00BE09DD" w:rsidRPr="00BE09DD" w:rsidRDefault="00BE09DD">
      <w:r>
        <w:rPr>
          <w:lang w:val="de-DE"/>
        </w:rPr>
        <w:t xml:space="preserve">Die Nachricht (en) = </w:t>
      </w:r>
      <w:r w:rsidRPr="00BE09DD">
        <w:t>le message/la nouvelle</w:t>
      </w:r>
    </w:p>
    <w:p w14:paraId="09BD461E" w14:textId="77777777" w:rsidR="00BE09DD" w:rsidRDefault="00BE09DD">
      <w:pPr>
        <w:rPr>
          <w:lang w:val="de-DE"/>
        </w:rPr>
      </w:pPr>
    </w:p>
    <w:p w14:paraId="3D3793A3" w14:textId="77777777" w:rsidR="00E21AAB" w:rsidRDefault="00E21AAB">
      <w:pPr>
        <w:rPr>
          <w:lang w:val="de-DE"/>
        </w:rPr>
      </w:pPr>
      <w:proofErr w:type="spellStart"/>
      <w:r>
        <w:rPr>
          <w:lang w:val="de-DE"/>
        </w:rPr>
        <w:t>Correction</w:t>
      </w:r>
      <w:proofErr w:type="spellEnd"/>
      <w:r>
        <w:rPr>
          <w:lang w:val="de-DE"/>
        </w:rPr>
        <w:t xml:space="preserve"> du la </w:t>
      </w:r>
      <w:proofErr w:type="spellStart"/>
      <w:r>
        <w:rPr>
          <w:lang w:val="de-DE"/>
        </w:rPr>
        <w:t>compo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d’Allemand</w:t>
      </w:r>
      <w:proofErr w:type="spellEnd"/>
    </w:p>
    <w:p w14:paraId="1827AA89" w14:textId="77777777" w:rsidR="00E21AAB" w:rsidRDefault="00762258">
      <w:pPr>
        <w:rPr>
          <w:lang w:val="de-DE"/>
        </w:rPr>
      </w:pPr>
      <w:r>
        <w:rPr>
          <w:lang w:val="de-DE"/>
        </w:rPr>
        <w:t xml:space="preserve">Der Kabarettist (en, en) = le </w:t>
      </w:r>
      <w:proofErr w:type="spellStart"/>
      <w:r>
        <w:rPr>
          <w:lang w:val="de-DE"/>
        </w:rPr>
        <w:t>cabarettier</w:t>
      </w:r>
      <w:proofErr w:type="spellEnd"/>
    </w:p>
    <w:p w14:paraId="44C606D6" w14:textId="77777777" w:rsidR="00762258" w:rsidRDefault="00762258">
      <w:pPr>
        <w:rPr>
          <w:lang w:val="de-DE"/>
        </w:rPr>
      </w:pPr>
      <w:r>
        <w:rPr>
          <w:lang w:val="de-DE"/>
        </w:rPr>
        <w:t xml:space="preserve">Der Schriftsteller = </w:t>
      </w:r>
      <w:proofErr w:type="spellStart"/>
      <w:r>
        <w:rPr>
          <w:lang w:val="de-DE"/>
        </w:rPr>
        <w:t>l’écrivain</w:t>
      </w:r>
      <w:proofErr w:type="spellEnd"/>
    </w:p>
    <w:p w14:paraId="7C011B00" w14:textId="77777777" w:rsidR="00762258" w:rsidRDefault="00762258">
      <w:pPr>
        <w:rPr>
          <w:lang w:val="de-DE"/>
        </w:rPr>
      </w:pPr>
      <w:r>
        <w:rPr>
          <w:lang w:val="de-DE"/>
        </w:rPr>
        <w:t xml:space="preserve">Reis, reisen = </w:t>
      </w:r>
      <w:proofErr w:type="spellStart"/>
      <w:r>
        <w:rPr>
          <w:lang w:val="de-DE"/>
        </w:rPr>
        <w:t>voyager</w:t>
      </w:r>
      <w:proofErr w:type="spellEnd"/>
    </w:p>
    <w:p w14:paraId="5175D858" w14:textId="77777777" w:rsidR="00762258" w:rsidRDefault="00762258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Arst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petits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massifs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montagneux</w:t>
      </w:r>
      <w:proofErr w:type="spellEnd"/>
      <w:r>
        <w:rPr>
          <w:lang w:val="de-DE"/>
        </w:rPr>
        <w:t xml:space="preserve"> au </w:t>
      </w:r>
      <w:proofErr w:type="spellStart"/>
      <w:r>
        <w:rPr>
          <w:lang w:val="de-DE"/>
        </w:rPr>
        <w:t>centre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l’allemagne</w:t>
      </w:r>
      <w:proofErr w:type="spellEnd"/>
      <w:r>
        <w:rPr>
          <w:lang w:val="de-DE"/>
        </w:rPr>
        <w:t>.</w:t>
      </w:r>
    </w:p>
    <w:p w14:paraId="30F97FDC" w14:textId="77777777" w:rsidR="00762258" w:rsidRDefault="00762258">
      <w:pPr>
        <w:rPr>
          <w:lang w:val="de-DE"/>
        </w:rPr>
      </w:pPr>
      <w:r>
        <w:rPr>
          <w:lang w:val="de-DE"/>
        </w:rPr>
        <w:t xml:space="preserve">Ich </w:t>
      </w:r>
      <w:proofErr w:type="spellStart"/>
      <w:r>
        <w:rPr>
          <w:lang w:val="de-DE"/>
        </w:rPr>
        <w:t>muste</w:t>
      </w:r>
      <w:proofErr w:type="spellEnd"/>
      <w:r>
        <w:rPr>
          <w:lang w:val="de-DE"/>
        </w:rPr>
        <w:t xml:space="preserve"> = le </w:t>
      </w:r>
      <w:proofErr w:type="spellStart"/>
      <w:r>
        <w:rPr>
          <w:lang w:val="de-DE"/>
        </w:rPr>
        <w:t>prétérit</w:t>
      </w:r>
      <w:proofErr w:type="spellEnd"/>
      <w:r>
        <w:rPr>
          <w:lang w:val="de-DE"/>
        </w:rPr>
        <w:t xml:space="preserve"> </w:t>
      </w:r>
      <w:r w:rsidRPr="00762258">
        <w:rPr>
          <w:lang w:val="de-DE"/>
        </w:rPr>
        <w:sym w:font="Wingdings" w:char="F0E0"/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imparfait</w:t>
      </w:r>
      <w:proofErr w:type="spellEnd"/>
    </w:p>
    <w:p w14:paraId="6EAAF73B" w14:textId="77777777" w:rsidR="00762258" w:rsidRDefault="00762258">
      <w:pPr>
        <w:rPr>
          <w:lang w:val="de-DE"/>
        </w:rPr>
      </w:pPr>
      <w:r>
        <w:rPr>
          <w:lang w:val="de-DE"/>
        </w:rPr>
        <w:t xml:space="preserve">Insel = </w:t>
      </w:r>
      <w:proofErr w:type="spellStart"/>
      <w:r>
        <w:rPr>
          <w:lang w:val="de-DE"/>
        </w:rPr>
        <w:t>île</w:t>
      </w:r>
      <w:proofErr w:type="spellEnd"/>
    </w:p>
    <w:p w14:paraId="2FDB8A3F" w14:textId="77777777" w:rsidR="00762258" w:rsidRDefault="00762258">
      <w:pPr>
        <w:rPr>
          <w:lang w:val="de-DE"/>
        </w:rPr>
      </w:pPr>
      <w:r>
        <w:rPr>
          <w:lang w:val="de-DE"/>
        </w:rPr>
        <w:t xml:space="preserve">Merken = </w:t>
      </w:r>
      <w:proofErr w:type="spellStart"/>
      <w:r>
        <w:rPr>
          <w:lang w:val="de-DE"/>
        </w:rPr>
        <w:t>remarquer</w:t>
      </w:r>
      <w:proofErr w:type="spellEnd"/>
    </w:p>
    <w:p w14:paraId="14535773" w14:textId="77777777" w:rsidR="00762258" w:rsidRDefault="00762258">
      <w:pPr>
        <w:rPr>
          <w:lang w:val="de-DE"/>
        </w:rPr>
      </w:pPr>
      <w:r>
        <w:rPr>
          <w:lang w:val="de-DE"/>
        </w:rPr>
        <w:t xml:space="preserve">Das erste Mal = la </w:t>
      </w:r>
      <w:proofErr w:type="spellStart"/>
      <w:r>
        <w:rPr>
          <w:lang w:val="de-DE"/>
        </w:rPr>
        <w:t>première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fois</w:t>
      </w:r>
      <w:proofErr w:type="spellEnd"/>
    </w:p>
    <w:p w14:paraId="5C4E91F8" w14:textId="77777777" w:rsidR="00762258" w:rsidRDefault="00762258">
      <w:pPr>
        <w:rPr>
          <w:lang w:val="de-DE"/>
        </w:rPr>
      </w:pPr>
      <w:r>
        <w:rPr>
          <w:lang w:val="de-DE"/>
        </w:rPr>
        <w:t xml:space="preserve">Wie sehr ich sie vermisse = </w:t>
      </w:r>
      <w:proofErr w:type="spellStart"/>
      <w:r w:rsidR="00456069">
        <w:rPr>
          <w:lang w:val="de-DE"/>
        </w:rPr>
        <w:t>manquer</w:t>
      </w:r>
      <w:proofErr w:type="spellEnd"/>
    </w:p>
    <w:p w14:paraId="4D42C3F7" w14:textId="77777777" w:rsidR="00456069" w:rsidRDefault="00456069">
      <w:pPr>
        <w:rPr>
          <w:lang w:val="de-DE"/>
        </w:rPr>
      </w:pPr>
      <w:r>
        <w:rPr>
          <w:lang w:val="de-DE"/>
        </w:rPr>
        <w:t xml:space="preserve">Fehlen = </w:t>
      </w:r>
      <w:proofErr w:type="spellStart"/>
      <w:r>
        <w:rPr>
          <w:lang w:val="de-DE"/>
        </w:rPr>
        <w:t>manquer</w:t>
      </w:r>
      <w:proofErr w:type="spellEnd"/>
    </w:p>
    <w:p w14:paraId="1564B1A6" w14:textId="77777777" w:rsidR="00456069" w:rsidRDefault="00456069">
      <w:pPr>
        <w:rPr>
          <w:lang w:val="de-DE"/>
        </w:rPr>
      </w:pPr>
      <w:r>
        <w:rPr>
          <w:lang w:val="de-DE"/>
        </w:rPr>
        <w:t xml:space="preserve">Ich vermisse die </w:t>
      </w:r>
      <w:proofErr w:type="spellStart"/>
      <w:r>
        <w:rPr>
          <w:lang w:val="de-DE"/>
        </w:rPr>
        <w:t>heimat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mon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pays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natal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</w:t>
      </w:r>
      <w:proofErr w:type="spellEnd"/>
      <w:r>
        <w:rPr>
          <w:lang w:val="de-DE"/>
        </w:rPr>
        <w:t xml:space="preserve"> manque</w:t>
      </w:r>
    </w:p>
    <w:p w14:paraId="52FFFBC1" w14:textId="77777777" w:rsidR="00456069" w:rsidRDefault="00456069">
      <w:pPr>
        <w:rPr>
          <w:lang w:val="de-DE"/>
        </w:rPr>
      </w:pPr>
      <w:r>
        <w:rPr>
          <w:lang w:val="de-DE"/>
        </w:rPr>
        <w:t xml:space="preserve">Blätter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feuilles</w:t>
      </w:r>
      <w:proofErr w:type="spellEnd"/>
    </w:p>
    <w:p w14:paraId="4169FBC5" w14:textId="77777777" w:rsidR="00456069" w:rsidRPr="00BE4E9D" w:rsidRDefault="00456069">
      <w:pPr>
        <w:rPr>
          <w:lang w:val="de-DE"/>
        </w:rPr>
      </w:pPr>
    </w:p>
    <w:sectPr w:rsidR="00456069" w:rsidRPr="00BE4E9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9E7E9" w14:textId="77777777" w:rsidR="004B7F8C" w:rsidRDefault="004B7F8C" w:rsidP="00F4573B">
      <w:pPr>
        <w:spacing w:after="0" w:line="240" w:lineRule="auto"/>
      </w:pPr>
      <w:r>
        <w:separator/>
      </w:r>
    </w:p>
  </w:endnote>
  <w:endnote w:type="continuationSeparator" w:id="0">
    <w:p w14:paraId="3BCF2117" w14:textId="77777777" w:rsidR="004B7F8C" w:rsidRDefault="004B7F8C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14:paraId="067B0166" w14:textId="77777777" w:rsidR="00456069" w:rsidRDefault="00456069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8B165E7" wp14:editId="089F3187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3BBD04" w14:textId="77777777" w:rsidR="00456069" w:rsidRDefault="00456069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8B165E7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5E3BBD04" w14:textId="77777777" w:rsidR="00456069" w:rsidRDefault="00456069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C98D9" w14:textId="77777777" w:rsidR="004B7F8C" w:rsidRDefault="004B7F8C" w:rsidP="00F4573B">
      <w:pPr>
        <w:spacing w:after="0" w:line="240" w:lineRule="auto"/>
      </w:pPr>
      <w:r>
        <w:separator/>
      </w:r>
    </w:p>
  </w:footnote>
  <w:footnote w:type="continuationSeparator" w:id="0">
    <w:p w14:paraId="0BBA7A85" w14:textId="77777777" w:rsidR="004B7F8C" w:rsidRDefault="004B7F8C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5CF48" w14:textId="77777777" w:rsidR="00456069" w:rsidRDefault="00456069">
    <w:pPr>
      <w:pStyle w:val="En-tte"/>
    </w:pPr>
    <w:r>
      <w:t>Henry Letellier 1</w:t>
    </w:r>
    <w:r w:rsidRPr="008A39B1">
      <w:rPr>
        <w:vertAlign w:val="superscript"/>
      </w:rPr>
      <w:t>ère</w:t>
    </w:r>
    <w:r>
      <w:t>G3</w:t>
    </w:r>
    <w:r>
      <w:tab/>
      <w:t>Deutsch</w:t>
    </w:r>
    <w:r>
      <w:tab/>
    </w:r>
    <w:r>
      <w:rPr>
        <w:lang w:val="de-DE"/>
      </w:rPr>
      <w:t>Mittwoch, den 4. Dezember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9D"/>
    <w:rsid w:val="000E66BB"/>
    <w:rsid w:val="00151752"/>
    <w:rsid w:val="00153283"/>
    <w:rsid w:val="001C17E7"/>
    <w:rsid w:val="001D1B92"/>
    <w:rsid w:val="002811C2"/>
    <w:rsid w:val="00456069"/>
    <w:rsid w:val="004B7F8C"/>
    <w:rsid w:val="00710578"/>
    <w:rsid w:val="00762258"/>
    <w:rsid w:val="007F798A"/>
    <w:rsid w:val="00AF2AD0"/>
    <w:rsid w:val="00BE09DD"/>
    <w:rsid w:val="00BE4E9D"/>
    <w:rsid w:val="00DF5692"/>
    <w:rsid w:val="00E21AAB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3BBCA9"/>
  <w15:chartTrackingRefBased/>
  <w15:docId w15:val="{C3F275DF-2236-4D92-AFD9-E330360F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304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2019-12-04T12:07:00Z</dcterms:created>
  <dcterms:modified xsi:type="dcterms:W3CDTF">2019-12-07T17:21:00Z</dcterms:modified>
</cp:coreProperties>
</file>