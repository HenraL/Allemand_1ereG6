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Pr="00734503" w:rsidRDefault="00734503">
      <w:pPr>
        <w:rPr>
          <w:lang w:val="de-DE"/>
        </w:rPr>
      </w:pPr>
      <w:r w:rsidRPr="00734503">
        <w:rPr>
          <w:lang w:val="de-DE"/>
        </w:rPr>
        <w:t>Übung III:</w:t>
      </w:r>
    </w:p>
    <w:p w:rsidR="00734503" w:rsidRDefault="0046670C" w:rsidP="0073450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Als</w:t>
      </w:r>
      <w:r w:rsidR="00734503" w:rsidRPr="00734503">
        <w:rPr>
          <w:lang w:val="de-DE"/>
        </w:rPr>
        <w:t xml:space="preserve"> </w:t>
      </w:r>
      <w:r w:rsidR="005E4902">
        <w:rPr>
          <w:lang w:val="de-DE"/>
        </w:rPr>
        <w:t>d</w:t>
      </w:r>
      <w:r w:rsidR="00734503" w:rsidRPr="00734503">
        <w:rPr>
          <w:lang w:val="de-DE"/>
        </w:rPr>
        <w:t xml:space="preserve">er Lehrer ihn plötzlich </w:t>
      </w:r>
      <w:r w:rsidR="005E4902">
        <w:rPr>
          <w:lang w:val="de-DE"/>
        </w:rPr>
        <w:t>fragte, wurde er rot.</w:t>
      </w:r>
    </w:p>
    <w:p w:rsidR="005E4902" w:rsidRDefault="005E4902" w:rsidP="0073450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Oma bot uns immer Apfelkuchen </w:t>
      </w:r>
      <w:r w:rsidR="001C54DC">
        <w:rPr>
          <w:lang w:val="de-DE"/>
        </w:rPr>
        <w:t xml:space="preserve">an, </w:t>
      </w:r>
      <w:r w:rsidR="00F74AD3">
        <w:rPr>
          <w:lang w:val="de-DE"/>
        </w:rPr>
        <w:t>wenn</w:t>
      </w:r>
      <w:r w:rsidR="001C54DC">
        <w:rPr>
          <w:lang w:val="de-DE"/>
        </w:rPr>
        <w:t xml:space="preserve"> wir</w:t>
      </w:r>
      <w:r>
        <w:rPr>
          <w:lang w:val="de-DE"/>
        </w:rPr>
        <w:t xml:space="preserve"> sie besuchten.</w:t>
      </w:r>
    </w:p>
    <w:p w:rsidR="005E4902" w:rsidRDefault="00F74AD3" w:rsidP="0073450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Wenn</w:t>
      </w:r>
      <w:r w:rsidR="005E4902">
        <w:rPr>
          <w:lang w:val="de-DE"/>
        </w:rPr>
        <w:t xml:space="preserve"> ein Haus in Brand steht, kommt die Feuerwehr.</w:t>
      </w:r>
    </w:p>
    <w:p w:rsidR="005E4902" w:rsidRDefault="005E4902" w:rsidP="0073450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Ich hielt mich gerade in München </w:t>
      </w:r>
      <w:r w:rsidR="001C54DC">
        <w:rPr>
          <w:lang w:val="de-DE"/>
        </w:rPr>
        <w:t xml:space="preserve">auf, </w:t>
      </w:r>
      <w:r w:rsidR="00F74AD3">
        <w:rPr>
          <w:lang w:val="de-DE"/>
        </w:rPr>
        <w:t>als</w:t>
      </w:r>
      <w:r w:rsidR="001C54DC">
        <w:rPr>
          <w:lang w:val="de-DE"/>
        </w:rPr>
        <w:t xml:space="preserve"> das</w:t>
      </w:r>
      <w:r>
        <w:rPr>
          <w:lang w:val="de-DE"/>
        </w:rPr>
        <w:t xml:space="preserve"> Oktoberfest begann.</w:t>
      </w:r>
    </w:p>
    <w:p w:rsidR="005E4902" w:rsidRPr="00734503" w:rsidRDefault="00E53324" w:rsidP="00734503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Wenn</w:t>
      </w:r>
      <w:r w:rsidR="005E4902">
        <w:rPr>
          <w:lang w:val="de-DE"/>
        </w:rPr>
        <w:t xml:space="preserve"> du ein Problem hast, brauchst du nur anzurufen.</w:t>
      </w:r>
    </w:p>
    <w:p w:rsidR="00734503" w:rsidRPr="00734503" w:rsidRDefault="00734503">
      <w:pPr>
        <w:rPr>
          <w:lang w:val="de-DE"/>
        </w:rPr>
      </w:pPr>
      <w:r w:rsidRPr="00734503">
        <w:rPr>
          <w:lang w:val="de-DE"/>
        </w:rPr>
        <w:t>Übung IV:</w:t>
      </w:r>
    </w:p>
    <w:p w:rsidR="00734503" w:rsidRDefault="005E4902" w:rsidP="005E490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Die Kindermachen ihre Hausaufgaben. /Sie </w:t>
      </w:r>
      <w:r w:rsidRPr="00D43931">
        <w:rPr>
          <w:lang w:val="de-DE"/>
        </w:rPr>
        <w:t>dürfen</w:t>
      </w:r>
      <w:r>
        <w:rPr>
          <w:lang w:val="de-DE"/>
        </w:rPr>
        <w:t xml:space="preserve"> </w:t>
      </w:r>
      <w:r w:rsidRPr="00D43931">
        <w:rPr>
          <w:b/>
          <w:bCs/>
          <w:lang w:val="de-DE"/>
        </w:rPr>
        <w:t>dann</w:t>
      </w:r>
      <w:r>
        <w:rPr>
          <w:lang w:val="de-DE"/>
        </w:rPr>
        <w:t xml:space="preserve"> fernsehen.</w:t>
      </w:r>
    </w:p>
    <w:p w:rsidR="00E53324" w:rsidRPr="00E53324" w:rsidRDefault="00E53324" w:rsidP="00E53324">
      <w:pPr>
        <w:pStyle w:val="Paragraphedeliste"/>
        <w:rPr>
          <w:lang w:val="de-DE"/>
        </w:rPr>
      </w:pPr>
      <w:r>
        <w:rPr>
          <w:lang w:val="de-DE"/>
        </w:rPr>
        <w:t>Die Kindermachen ihre Hausaufgaben</w:t>
      </w:r>
      <w:r w:rsidR="001E740A">
        <w:rPr>
          <w:lang w:val="de-DE"/>
        </w:rPr>
        <w:t>,</w:t>
      </w:r>
      <w:r>
        <w:rPr>
          <w:lang w:val="de-DE"/>
        </w:rPr>
        <w:t xml:space="preserve"> </w:t>
      </w:r>
      <w:r w:rsidRPr="00E53324">
        <w:rPr>
          <w:lang w:val="de-DE"/>
        </w:rPr>
        <w:t>nachdem</w:t>
      </w:r>
      <w:r>
        <w:rPr>
          <w:lang w:val="de-DE"/>
        </w:rPr>
        <w:t xml:space="preserve"> </w:t>
      </w:r>
      <w:r w:rsidR="00D43931">
        <w:rPr>
          <w:lang w:val="de-DE"/>
        </w:rPr>
        <w:t>dürfen sie fernsehen.</w:t>
      </w:r>
    </w:p>
    <w:p w:rsidR="00BF162C" w:rsidRDefault="00BF162C" w:rsidP="005E490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Wir stiegen auf den Fernsehturm. / Wir hatten </w:t>
      </w:r>
      <w:r w:rsidR="005455C7">
        <w:rPr>
          <w:b/>
          <w:bCs/>
          <w:lang w:val="de-DE"/>
        </w:rPr>
        <w:t>dann</w:t>
      </w:r>
      <w:r w:rsidR="005455C7">
        <w:rPr>
          <w:lang w:val="de-DE"/>
        </w:rPr>
        <w:t xml:space="preserve"> einen schönen Blick über die Stadt.</w:t>
      </w:r>
    </w:p>
    <w:p w:rsidR="001E740A" w:rsidRDefault="001E740A" w:rsidP="001E740A">
      <w:pPr>
        <w:pStyle w:val="Paragraphedeliste"/>
        <w:rPr>
          <w:lang w:val="de-DE"/>
        </w:rPr>
      </w:pPr>
      <w:r>
        <w:rPr>
          <w:lang w:val="de-DE"/>
        </w:rPr>
        <w:t>Wir stiegen auf den Fernsehturm</w:t>
      </w:r>
      <w:r>
        <w:rPr>
          <w:lang w:val="de-DE"/>
        </w:rPr>
        <w:t xml:space="preserve">, nachdem hatten wir einen </w:t>
      </w:r>
      <w:r>
        <w:rPr>
          <w:lang w:val="de-DE"/>
        </w:rPr>
        <w:t>schönen Blick über die Stadt.</w:t>
      </w:r>
    </w:p>
    <w:p w:rsidR="005455C7" w:rsidRDefault="005455C7" w:rsidP="005E490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Wir picknicken im Wald. / Wir machen </w:t>
      </w:r>
      <w:r>
        <w:rPr>
          <w:b/>
          <w:bCs/>
          <w:lang w:val="de-DE"/>
        </w:rPr>
        <w:t>zuerst</w:t>
      </w:r>
      <w:r>
        <w:rPr>
          <w:lang w:val="de-DE"/>
        </w:rPr>
        <w:t xml:space="preserve"> belegte Brote.</w:t>
      </w:r>
    </w:p>
    <w:p w:rsidR="001E740A" w:rsidRDefault="00D053A5" w:rsidP="001E740A">
      <w:pPr>
        <w:pStyle w:val="Paragraphedeliste"/>
        <w:rPr>
          <w:lang w:val="de-DE"/>
        </w:rPr>
      </w:pPr>
      <w:r>
        <w:rPr>
          <w:lang w:val="de-DE"/>
        </w:rPr>
        <w:t>W</w:t>
      </w:r>
      <w:r>
        <w:rPr>
          <w:lang w:val="de-DE"/>
        </w:rPr>
        <w:t>ir</w:t>
      </w:r>
      <w:r>
        <w:rPr>
          <w:lang w:val="de-DE"/>
        </w:rPr>
        <w:t xml:space="preserve"> </w:t>
      </w:r>
      <w:r>
        <w:rPr>
          <w:lang w:val="de-DE"/>
        </w:rPr>
        <w:t>machen belegte Brote</w:t>
      </w:r>
      <w:r>
        <w:rPr>
          <w:lang w:val="de-DE"/>
        </w:rPr>
        <w:t xml:space="preserve">, </w:t>
      </w:r>
      <w:r>
        <w:rPr>
          <w:lang w:val="de-DE"/>
        </w:rPr>
        <w:t>bevor</w:t>
      </w:r>
      <w:r>
        <w:rPr>
          <w:lang w:val="de-DE"/>
        </w:rPr>
        <w:t xml:space="preserve"> </w:t>
      </w:r>
      <w:r w:rsidR="00484D2A">
        <w:rPr>
          <w:lang w:val="de-DE"/>
        </w:rPr>
        <w:t>w</w:t>
      </w:r>
      <w:r w:rsidR="001E740A">
        <w:rPr>
          <w:lang w:val="de-DE"/>
        </w:rPr>
        <w:t>ir im Wald</w:t>
      </w:r>
      <w:r>
        <w:rPr>
          <w:lang w:val="de-DE"/>
        </w:rPr>
        <w:t xml:space="preserve"> picknicken</w:t>
      </w:r>
      <w:r w:rsidR="0059038F">
        <w:rPr>
          <w:lang w:val="de-DE"/>
        </w:rPr>
        <w:t>.</w:t>
      </w:r>
    </w:p>
    <w:p w:rsidR="00DB4B52" w:rsidRDefault="00DB4B52" w:rsidP="001E740A">
      <w:pPr>
        <w:pStyle w:val="Paragraphedeliste"/>
        <w:rPr>
          <w:lang w:val="de-DE"/>
        </w:rPr>
      </w:pPr>
      <w:r>
        <w:rPr>
          <w:lang w:val="de-DE"/>
        </w:rPr>
        <w:t>B</w:t>
      </w:r>
      <w:bookmarkStart w:id="0" w:name="_GoBack"/>
      <w:bookmarkEnd w:id="0"/>
      <w:r>
        <w:rPr>
          <w:lang w:val="de-DE"/>
        </w:rPr>
        <w:t>evor wir im Wald picknicken</w:t>
      </w:r>
      <w:r>
        <w:rPr>
          <w:lang w:val="de-DE"/>
        </w:rPr>
        <w:t xml:space="preserve">, </w:t>
      </w:r>
      <w:r>
        <w:rPr>
          <w:lang w:val="de-DE"/>
        </w:rPr>
        <w:t>machen</w:t>
      </w:r>
      <w:r>
        <w:rPr>
          <w:lang w:val="de-DE"/>
        </w:rPr>
        <w:t xml:space="preserve"> w</w:t>
      </w:r>
      <w:r>
        <w:rPr>
          <w:lang w:val="de-DE"/>
        </w:rPr>
        <w:t>ir belegte Brote</w:t>
      </w:r>
    </w:p>
    <w:p w:rsidR="005455C7" w:rsidRDefault="005455C7" w:rsidP="005E490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Sie verläßt die Küche. /Sie macht </w:t>
      </w:r>
      <w:r w:rsidRPr="005455C7">
        <w:rPr>
          <w:b/>
          <w:bCs/>
          <w:lang w:val="de-DE"/>
        </w:rPr>
        <w:t>zuerst</w:t>
      </w:r>
      <w:r>
        <w:rPr>
          <w:lang w:val="de-DE"/>
        </w:rPr>
        <w:t xml:space="preserve"> das Licht aus.</w:t>
      </w:r>
    </w:p>
    <w:p w:rsidR="001E740A" w:rsidRDefault="001E740A" w:rsidP="001E740A">
      <w:pPr>
        <w:pStyle w:val="Paragraphedeliste"/>
        <w:rPr>
          <w:lang w:val="de-DE"/>
        </w:rPr>
      </w:pPr>
      <w:r>
        <w:rPr>
          <w:lang w:val="de-DE"/>
        </w:rPr>
        <w:t>Sie verläßt die Küche</w:t>
      </w:r>
      <w:r>
        <w:rPr>
          <w:lang w:val="de-DE"/>
        </w:rPr>
        <w:t xml:space="preserve">, </w:t>
      </w:r>
      <w:r w:rsidR="0059038F">
        <w:rPr>
          <w:lang w:val="de-DE"/>
        </w:rPr>
        <w:t>bevor</w:t>
      </w:r>
      <w:r w:rsidR="00AA1181">
        <w:rPr>
          <w:lang w:val="de-DE"/>
        </w:rPr>
        <w:t xml:space="preserve"> macht sie das Licht aus.</w:t>
      </w:r>
    </w:p>
    <w:p w:rsidR="005455C7" w:rsidRDefault="005455C7" w:rsidP="005E4902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Ihr geht ins Theater. / Ihr zieht euch </w:t>
      </w:r>
      <w:r>
        <w:rPr>
          <w:b/>
          <w:bCs/>
          <w:lang w:val="de-DE"/>
        </w:rPr>
        <w:t>zuerst</w:t>
      </w:r>
      <w:r>
        <w:rPr>
          <w:lang w:val="de-DE"/>
        </w:rPr>
        <w:t xml:space="preserve"> um.</w:t>
      </w:r>
    </w:p>
    <w:p w:rsidR="00AA1181" w:rsidRPr="005E4902" w:rsidRDefault="00AA1181" w:rsidP="00AA1181">
      <w:pPr>
        <w:pStyle w:val="Paragraphedeliste"/>
        <w:rPr>
          <w:lang w:val="de-DE"/>
        </w:rPr>
      </w:pPr>
      <w:r>
        <w:rPr>
          <w:lang w:val="de-DE"/>
        </w:rPr>
        <w:t>Ihr geht ins Theater</w:t>
      </w:r>
      <w:r>
        <w:rPr>
          <w:lang w:val="de-DE"/>
        </w:rPr>
        <w:t>, bevor zieht ihr euch um</w:t>
      </w:r>
      <w:r w:rsidR="0059038F">
        <w:rPr>
          <w:lang w:val="de-DE"/>
        </w:rPr>
        <w:t>.</w:t>
      </w:r>
    </w:p>
    <w:p w:rsidR="00734503" w:rsidRPr="00734503" w:rsidRDefault="00734503">
      <w:pPr>
        <w:rPr>
          <w:lang w:val="de-DE"/>
        </w:rPr>
      </w:pPr>
      <w:r w:rsidRPr="00734503">
        <w:rPr>
          <w:lang w:val="de-DE"/>
        </w:rPr>
        <w:t>Übung V:</w:t>
      </w:r>
    </w:p>
    <w:p w:rsidR="00734503" w:rsidRDefault="007367D4" w:rsidP="007367D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Dorothea ist </w:t>
      </w:r>
      <w:r w:rsidR="00715006">
        <w:rPr>
          <w:lang w:val="de-DE"/>
        </w:rPr>
        <w:t xml:space="preserve">hilfsbereit, </w:t>
      </w:r>
      <w:r w:rsidR="008B7E10">
        <w:rPr>
          <w:lang w:val="de-DE"/>
        </w:rPr>
        <w:t>Während</w:t>
      </w:r>
      <w:r>
        <w:rPr>
          <w:lang w:val="de-DE"/>
        </w:rPr>
        <w:t xml:space="preserve"> ihre Schwester sich vor jeder Arbeit drückt.</w:t>
      </w:r>
    </w:p>
    <w:p w:rsidR="007367D4" w:rsidRPr="007367D4" w:rsidRDefault="007D65EC" w:rsidP="007367D4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Seitdem</w:t>
      </w:r>
      <w:r w:rsidR="007367D4">
        <w:rPr>
          <w:lang w:val="de-DE"/>
        </w:rPr>
        <w:t xml:space="preserve"> </w:t>
      </w:r>
      <w:r w:rsidR="007F28F8">
        <w:rPr>
          <w:lang w:val="de-DE"/>
        </w:rPr>
        <w:t>s</w:t>
      </w:r>
      <w:r w:rsidR="007367D4">
        <w:rPr>
          <w:lang w:val="de-DE"/>
        </w:rPr>
        <w:t xml:space="preserve">ie öfters nach </w:t>
      </w:r>
      <w:r w:rsidR="00715006">
        <w:rPr>
          <w:lang w:val="de-DE"/>
        </w:rPr>
        <w:t>Deutschland fährt, macht sie Fortschritte in Deutsch.</w:t>
      </w:r>
    </w:p>
    <w:sectPr w:rsidR="007367D4" w:rsidRPr="007367D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3D5" w:rsidRDefault="000833D5" w:rsidP="00F4573B">
      <w:pPr>
        <w:spacing w:after="0" w:line="240" w:lineRule="auto"/>
      </w:pPr>
      <w:r>
        <w:separator/>
      </w:r>
    </w:p>
  </w:endnote>
  <w:endnote w:type="continuationSeparator" w:id="0">
    <w:p w:rsidR="000833D5" w:rsidRDefault="000833D5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3D5" w:rsidRDefault="000833D5" w:rsidP="00F4573B">
      <w:pPr>
        <w:spacing w:after="0" w:line="240" w:lineRule="auto"/>
      </w:pPr>
      <w:r>
        <w:separator/>
      </w:r>
    </w:p>
  </w:footnote>
  <w:footnote w:type="continuationSeparator" w:id="0">
    <w:p w:rsidR="000833D5" w:rsidRDefault="000833D5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734503">
      <w:t>3</w:t>
    </w:r>
    <w:r>
      <w:tab/>
      <w:t>Deutsch</w:t>
    </w:r>
    <w:r>
      <w:tab/>
    </w:r>
    <w:r w:rsidR="00734503">
      <w:rPr>
        <w:lang w:val="de-DE"/>
      </w:rPr>
      <w:t>Mittwoch, den 25. März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1A83"/>
    <w:multiLevelType w:val="hybridMultilevel"/>
    <w:tmpl w:val="931413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D1C3E"/>
    <w:multiLevelType w:val="hybridMultilevel"/>
    <w:tmpl w:val="8D8A66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B3D66"/>
    <w:multiLevelType w:val="hybridMultilevel"/>
    <w:tmpl w:val="47E2FB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zMDewNDA3MLS0MDFQ0lEKTi0uzszPAykwrAUA3FTXBiwAAAA="/>
  </w:docVars>
  <w:rsids>
    <w:rsidRoot w:val="00734503"/>
    <w:rsid w:val="000833D5"/>
    <w:rsid w:val="000E66BB"/>
    <w:rsid w:val="00151752"/>
    <w:rsid w:val="00153283"/>
    <w:rsid w:val="001C17E7"/>
    <w:rsid w:val="001C54DC"/>
    <w:rsid w:val="001E740A"/>
    <w:rsid w:val="002811C2"/>
    <w:rsid w:val="0046670C"/>
    <w:rsid w:val="00484D2A"/>
    <w:rsid w:val="005455C7"/>
    <w:rsid w:val="0059038F"/>
    <w:rsid w:val="005E4902"/>
    <w:rsid w:val="00715006"/>
    <w:rsid w:val="00734503"/>
    <w:rsid w:val="007367D4"/>
    <w:rsid w:val="007D56A6"/>
    <w:rsid w:val="007D65EC"/>
    <w:rsid w:val="007F28F8"/>
    <w:rsid w:val="008B7E10"/>
    <w:rsid w:val="00A7631C"/>
    <w:rsid w:val="00AA1181"/>
    <w:rsid w:val="00AF2AD0"/>
    <w:rsid w:val="00BF162C"/>
    <w:rsid w:val="00D053A5"/>
    <w:rsid w:val="00D43931"/>
    <w:rsid w:val="00DB4B52"/>
    <w:rsid w:val="00E53324"/>
    <w:rsid w:val="00F3124E"/>
    <w:rsid w:val="00F4573B"/>
    <w:rsid w:val="00F74AD3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9FA166C6-91E3-4507-9AB2-C765C732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73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100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15</cp:revision>
  <dcterms:created xsi:type="dcterms:W3CDTF">2020-03-25T13:44:00Z</dcterms:created>
  <dcterms:modified xsi:type="dcterms:W3CDTF">2020-03-26T09:17:00Z</dcterms:modified>
</cp:coreProperties>
</file>