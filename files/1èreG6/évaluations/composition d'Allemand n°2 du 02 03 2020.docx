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F3" w:rsidRPr="00604812" w:rsidRDefault="006705F3">
      <w:pPr>
        <w:rPr>
          <w:lang w:val="de-DE"/>
        </w:rPr>
      </w:pPr>
    </w:p>
    <w:p w:rsidR="00DE0ED7" w:rsidRPr="00604812" w:rsidRDefault="00BD2E6C" w:rsidP="00D53DA7">
      <w:pPr>
        <w:jc w:val="center"/>
        <w:rPr>
          <w:lang w:val="de-DE"/>
        </w:rPr>
      </w:pPr>
      <w:sdt>
        <w:sdtPr>
          <w:rPr>
            <w:u w:val="single"/>
            <w:lang w:val="de-DE"/>
          </w:rPr>
          <w:alias w:val="Matière"/>
          <w:tag w:val="Matière"/>
          <w:id w:val="213808947"/>
          <w:placeholder>
            <w:docPart w:val="D8254C131BD7477CBC2EF8BA78965BEC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EndPr/>
        <w:sdtContent>
          <w:r w:rsidR="006C2DB2" w:rsidRPr="00604812">
            <w:rPr>
              <w:u w:val="single"/>
              <w:lang w:val="de-DE"/>
            </w:rPr>
            <w:t>Allemand</w:t>
          </w:r>
        </w:sdtContent>
      </w:sdt>
    </w:p>
    <w:p w:rsidR="008E776B" w:rsidRPr="00604812" w:rsidRDefault="00BD2E6C" w:rsidP="00DE0ED7">
      <w:pPr>
        <w:jc w:val="center"/>
        <w:rPr>
          <w:lang w:val="de-DE"/>
        </w:rPr>
      </w:pPr>
      <w:sdt>
        <w:sdtPr>
          <w:rPr>
            <w:u w:val="single"/>
            <w:lang w:val="de-DE"/>
          </w:rPr>
          <w:alias w:val="sujet"/>
          <w:tag w:val="Sujet"/>
          <w:id w:val="213808936"/>
          <w:placeholder>
            <w:docPart w:val="A6A27BEC99A7463A986D073B55F254D6"/>
          </w:placeholder>
        </w:sdtPr>
        <w:sdtEndPr/>
        <w:sdtContent>
          <w:r w:rsidR="006C2DB2" w:rsidRPr="00604812">
            <w:rPr>
              <w:u w:val="single"/>
              <w:lang w:val="de-DE"/>
            </w:rPr>
            <w:t>Composition d’Allemand n°2</w:t>
          </w:r>
        </w:sdtContent>
      </w:sdt>
    </w:p>
    <w:p w:rsidR="008E776B" w:rsidRPr="00604812" w:rsidRDefault="00604812">
      <w:pPr>
        <w:rPr>
          <w:lang w:val="de-DE"/>
        </w:rPr>
      </w:pPr>
      <w:r w:rsidRPr="00604812">
        <w:rPr>
          <w:noProof/>
          <w:lang w:val="de-DE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6C2DB2" w:rsidRDefault="008E776B" w:rsidP="008E776B">
                            <w:pPr>
                              <w:rPr>
                                <w:u w:val="single"/>
                              </w:rPr>
                            </w:pPr>
                            <w:r w:rsidRPr="006C2DB2">
                              <w:rPr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">
                <v:textbox>
                  <w:txbxContent>
                    <w:p w:rsidR="008E776B" w:rsidRPr="006C2DB2" w:rsidRDefault="008E776B" w:rsidP="008E776B">
                      <w:pPr>
                        <w:rPr>
                          <w:u w:val="single"/>
                        </w:rPr>
                      </w:pPr>
                      <w:r w:rsidRPr="006C2DB2">
                        <w:rPr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 w:rsidRPr="00604812">
        <w:rPr>
          <w:noProof/>
          <w:lang w:val="de-DE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6C2DB2" w:rsidRDefault="008E776B" w:rsidP="008E776B">
                            <w:pPr>
                              <w:rPr>
                                <w:sz w:val="22"/>
                                <w:u w:val="single"/>
                              </w:rPr>
                            </w:pPr>
                            <w:r w:rsidRPr="006C2DB2">
                              <w:rPr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:rsidR="008E776B" w:rsidRPr="006C2DB2" w:rsidRDefault="008E776B" w:rsidP="008E776B">
                            <w:pPr>
                              <w:rPr>
                                <w:sz w:val="12"/>
                                <w:u w:val="single"/>
                              </w:rPr>
                            </w:pPr>
                          </w:p>
                          <w:p w:rsidR="008E776B" w:rsidRPr="006C2DB2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6C2DB2">
                              <w:rPr>
                                <w:sz w:val="14"/>
                              </w:rPr>
                              <w:t>____________</w:t>
                            </w:r>
                          </w:p>
                          <w:p w:rsidR="008E776B" w:rsidRPr="006C2DB2" w:rsidRDefault="008E776B" w:rsidP="008E776B">
                            <w:pPr>
                              <w:rPr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">
                <v:textbox>
                  <w:txbxContent>
                    <w:p w:rsidR="008E776B" w:rsidRPr="006C2DB2" w:rsidRDefault="008E776B" w:rsidP="008E776B">
                      <w:pPr>
                        <w:rPr>
                          <w:sz w:val="22"/>
                          <w:u w:val="single"/>
                        </w:rPr>
                      </w:pPr>
                      <w:r w:rsidRPr="006C2DB2">
                        <w:rPr>
                          <w:sz w:val="22"/>
                          <w:u w:val="single"/>
                        </w:rPr>
                        <w:t>Note :</w:t>
                      </w:r>
                    </w:p>
                    <w:p w:rsidR="008E776B" w:rsidRPr="006C2DB2" w:rsidRDefault="008E776B" w:rsidP="008E776B">
                      <w:pPr>
                        <w:rPr>
                          <w:sz w:val="12"/>
                          <w:u w:val="single"/>
                        </w:rPr>
                      </w:pPr>
                    </w:p>
                    <w:p w:rsidR="008E776B" w:rsidRPr="006C2DB2" w:rsidRDefault="008E776B" w:rsidP="008E776B">
                      <w:pPr>
                        <w:rPr>
                          <w:sz w:val="14"/>
                        </w:rPr>
                      </w:pPr>
                      <w:r w:rsidRPr="006C2DB2">
                        <w:rPr>
                          <w:sz w:val="14"/>
                        </w:rPr>
                        <w:t>____________</w:t>
                      </w:r>
                    </w:p>
                    <w:p w:rsidR="008E776B" w:rsidRPr="006C2DB2" w:rsidRDefault="008E776B" w:rsidP="008E776B">
                      <w:pPr>
                        <w:rPr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04812">
        <w:rPr>
          <w:noProof/>
          <w:lang w:val="de-DE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6C2DB2" w:rsidRDefault="008E776B" w:rsidP="008E776B">
                            <w:pPr>
                              <w:rPr>
                                <w:u w:val="single"/>
                              </w:rPr>
                            </w:pPr>
                            <w:r w:rsidRPr="006C2DB2">
                              <w:rPr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">
                <v:textbox>
                  <w:txbxContent>
                    <w:p w:rsidR="008E776B" w:rsidRPr="006C2DB2" w:rsidRDefault="008E776B" w:rsidP="008E776B">
                      <w:pPr>
                        <w:rPr>
                          <w:u w:val="single"/>
                        </w:rPr>
                      </w:pPr>
                      <w:r w:rsidRPr="006C2DB2">
                        <w:rPr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:rsidR="008E776B" w:rsidRPr="00604812" w:rsidRDefault="008E776B">
      <w:pPr>
        <w:rPr>
          <w:lang w:val="de-DE"/>
        </w:rPr>
      </w:pPr>
    </w:p>
    <w:p w:rsidR="008E776B" w:rsidRPr="00604812" w:rsidRDefault="008E776B">
      <w:pPr>
        <w:rPr>
          <w:lang w:val="de-DE"/>
        </w:rPr>
      </w:pPr>
    </w:p>
    <w:p w:rsidR="008E776B" w:rsidRPr="00604812" w:rsidRDefault="008E776B">
      <w:pPr>
        <w:rPr>
          <w:lang w:val="de-DE"/>
        </w:rPr>
      </w:pPr>
    </w:p>
    <w:p w:rsidR="008E776B" w:rsidRPr="00604812" w:rsidRDefault="008E776B">
      <w:pPr>
        <w:rPr>
          <w:lang w:val="de-DE"/>
        </w:rPr>
      </w:pPr>
    </w:p>
    <w:p w:rsidR="008E776B" w:rsidRPr="00604812" w:rsidRDefault="008E776B">
      <w:pPr>
        <w:rPr>
          <w:lang w:val="de-DE"/>
        </w:rPr>
      </w:pPr>
    </w:p>
    <w:p w:rsidR="006C2DB2" w:rsidRPr="00604812" w:rsidRDefault="007F6148">
      <w:r w:rsidRPr="00604812">
        <w:rPr>
          <w:b/>
          <w:bCs/>
        </w:rPr>
        <w:t>I Compréhension de l’écrit :</w:t>
      </w:r>
    </w:p>
    <w:p w:rsidR="007F6148" w:rsidRDefault="00604812" w:rsidP="007F6148">
      <w:pPr>
        <w:pStyle w:val="Paragraphedeliste"/>
        <w:numPr>
          <w:ilvl w:val="0"/>
          <w:numId w:val="1"/>
        </w:numPr>
        <w:rPr>
          <w:lang w:val="de-DE"/>
        </w:rPr>
      </w:pPr>
      <w:r w:rsidRPr="00604812">
        <w:rPr>
          <w:lang w:val="de-DE"/>
        </w:rPr>
        <w:t>Die Autor ma</w:t>
      </w:r>
      <w:r>
        <w:rPr>
          <w:lang w:val="de-DE"/>
        </w:rPr>
        <w:t xml:space="preserve">cht </w:t>
      </w:r>
      <w:r w:rsidR="00607FCA">
        <w:rPr>
          <w:lang w:val="de-DE"/>
        </w:rPr>
        <w:t xml:space="preserve">keine Internet für seine </w:t>
      </w:r>
      <w:r w:rsidR="00607FCA">
        <w:rPr>
          <w:lang w:val="de-DE"/>
        </w:rPr>
        <w:t>Computer und Handy</w:t>
      </w:r>
      <w:r w:rsidR="00607FCA">
        <w:rPr>
          <w:lang w:val="de-DE"/>
        </w:rPr>
        <w:t xml:space="preserve"> für </w:t>
      </w:r>
      <w:r>
        <w:rPr>
          <w:lang w:val="de-DE"/>
        </w:rPr>
        <w:t>eine Monat</w:t>
      </w:r>
      <w:r w:rsidR="00607FCA">
        <w:rPr>
          <w:lang w:val="de-DE"/>
        </w:rPr>
        <w:t xml:space="preserve">. Die Netzwerkkabel für den Computer sind drahtlos und die WLAN </w:t>
      </w:r>
      <w:r w:rsidR="009D5E30">
        <w:rPr>
          <w:lang w:val="de-DE"/>
        </w:rPr>
        <w:t>ist desaktiviert. Aber, wenn sie den Schüssel</w:t>
      </w:r>
      <w:r w:rsidR="007B6898">
        <w:rPr>
          <w:lang w:val="de-DE"/>
        </w:rPr>
        <w:t xml:space="preserve"> gefunden,</w:t>
      </w:r>
      <w:r w:rsidR="009D5E30">
        <w:rPr>
          <w:lang w:val="de-DE"/>
        </w:rPr>
        <w:t xml:space="preserve"> kann sie drei Minuten </w:t>
      </w:r>
      <w:r w:rsidR="007B6898">
        <w:rPr>
          <w:lang w:val="de-DE"/>
        </w:rPr>
        <w:t>im Internet zu gehen.</w:t>
      </w:r>
    </w:p>
    <w:p w:rsidR="007B6898" w:rsidRPr="00F57890" w:rsidRDefault="007B6898" w:rsidP="00F57890">
      <w:pPr>
        <w:pStyle w:val="Paragraphedeliste"/>
        <w:numPr>
          <w:ilvl w:val="0"/>
          <w:numId w:val="1"/>
        </w:numPr>
        <w:rPr>
          <w:lang w:val="de-DE"/>
        </w:rPr>
      </w:pP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6512"/>
        <w:gridCol w:w="963"/>
        <w:gridCol w:w="883"/>
      </w:tblGrid>
      <w:tr w:rsidR="00F57890" w:rsidTr="001F646C">
        <w:tc>
          <w:tcPr>
            <w:tcW w:w="6946" w:type="dxa"/>
          </w:tcPr>
          <w:p w:rsidR="00F57890" w:rsidRPr="00F57890" w:rsidRDefault="00F57890" w:rsidP="00F57890">
            <w:pPr>
              <w:jc w:val="center"/>
              <w:rPr>
                <w:b/>
                <w:bCs/>
                <w:lang w:val="de-DE"/>
              </w:rPr>
            </w:pPr>
            <w:r w:rsidRPr="00F57890">
              <w:rPr>
                <w:b/>
                <w:bCs/>
                <w:lang w:val="de-DE"/>
              </w:rPr>
              <w:t>Richtig oder falsch?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57890" w:rsidRPr="00F57890" w:rsidRDefault="00F57890" w:rsidP="00F57890">
            <w:pPr>
              <w:jc w:val="center"/>
              <w:rPr>
                <w:b/>
                <w:bCs/>
                <w:lang w:val="de-DE"/>
              </w:rPr>
            </w:pPr>
            <w:r w:rsidRPr="00F57890">
              <w:rPr>
                <w:b/>
                <w:bCs/>
                <w:lang w:val="de-DE"/>
              </w:rPr>
              <w:t>Richtig</w:t>
            </w:r>
          </w:p>
        </w:tc>
        <w:tc>
          <w:tcPr>
            <w:tcW w:w="845" w:type="dxa"/>
          </w:tcPr>
          <w:p w:rsidR="00F57890" w:rsidRPr="00F57890" w:rsidRDefault="00F57890" w:rsidP="00F57890">
            <w:pPr>
              <w:jc w:val="center"/>
              <w:rPr>
                <w:b/>
                <w:bCs/>
                <w:lang w:val="de-DE"/>
              </w:rPr>
            </w:pPr>
            <w:r w:rsidRPr="00F57890">
              <w:rPr>
                <w:b/>
                <w:bCs/>
                <w:lang w:val="de-DE"/>
              </w:rPr>
              <w:t>Falsch</w:t>
            </w:r>
          </w:p>
        </w:tc>
      </w:tr>
      <w:tr w:rsidR="007B6898" w:rsidTr="001F646C">
        <w:tc>
          <w:tcPr>
            <w:tcW w:w="6946" w:type="dxa"/>
          </w:tcPr>
          <w:p w:rsidR="007B6898" w:rsidRPr="00F57890" w:rsidRDefault="00F57890" w:rsidP="00F57890">
            <w:pPr>
              <w:rPr>
                <w:lang w:val="de-DE"/>
              </w:rPr>
            </w:pPr>
            <w:r>
              <w:rPr>
                <w:lang w:val="de-DE"/>
              </w:rPr>
              <w:t>Der Autor nimmt seinen Versuch sehr ernst</w:t>
            </w:r>
            <w:r>
              <w:rPr>
                <w:lang w:val="de-DE"/>
              </w:rPr>
              <w:t>.</w:t>
            </w:r>
          </w:p>
        </w:tc>
        <w:tc>
          <w:tcPr>
            <w:tcW w:w="567" w:type="dxa"/>
            <w:tcBorders>
              <w:tl2br w:val="single" w:sz="12" w:space="0" w:color="auto"/>
              <w:tr2bl w:val="single" w:sz="12" w:space="0" w:color="auto"/>
            </w:tcBorders>
          </w:tcPr>
          <w:p w:rsidR="007B6898" w:rsidRPr="00F57890" w:rsidRDefault="007B6898" w:rsidP="00F57890">
            <w:pPr>
              <w:jc w:val="center"/>
              <w:rPr>
                <w:lang w:val="de-DE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:rsidR="007B6898" w:rsidRPr="00F57890" w:rsidRDefault="007B6898" w:rsidP="00F57890">
            <w:pPr>
              <w:jc w:val="center"/>
              <w:rPr>
                <w:lang w:val="de-DE"/>
              </w:rPr>
            </w:pPr>
          </w:p>
        </w:tc>
      </w:tr>
      <w:tr w:rsidR="007B6898" w:rsidTr="001F646C">
        <w:tc>
          <w:tcPr>
            <w:tcW w:w="6946" w:type="dxa"/>
          </w:tcPr>
          <w:p w:rsidR="007B6898" w:rsidRPr="00F57890" w:rsidRDefault="00F57890" w:rsidP="00F57890">
            <w:pPr>
              <w:rPr>
                <w:lang w:val="de-DE"/>
              </w:rPr>
            </w:pPr>
            <w:r>
              <w:rPr>
                <w:lang w:val="de-DE"/>
              </w:rPr>
              <w:t>Normalerweise beginnt der Autor seinen Tag mit einem Jogging.</w:t>
            </w:r>
          </w:p>
        </w:tc>
        <w:tc>
          <w:tcPr>
            <w:tcW w:w="567" w:type="dxa"/>
          </w:tcPr>
          <w:p w:rsidR="007B6898" w:rsidRPr="00F57890" w:rsidRDefault="007B6898" w:rsidP="00F57890">
            <w:pPr>
              <w:jc w:val="center"/>
              <w:rPr>
                <w:lang w:val="de-DE"/>
              </w:rPr>
            </w:pPr>
          </w:p>
        </w:tc>
        <w:tc>
          <w:tcPr>
            <w:tcW w:w="845" w:type="dxa"/>
            <w:tcBorders>
              <w:bottom w:val="single" w:sz="4" w:space="0" w:color="auto"/>
              <w:tl2br w:val="single" w:sz="12" w:space="0" w:color="auto"/>
              <w:tr2bl w:val="single" w:sz="12" w:space="0" w:color="auto"/>
            </w:tcBorders>
          </w:tcPr>
          <w:p w:rsidR="007B6898" w:rsidRPr="00F57890" w:rsidRDefault="007B6898" w:rsidP="00F57890">
            <w:pPr>
              <w:jc w:val="center"/>
              <w:rPr>
                <w:lang w:val="de-DE"/>
              </w:rPr>
            </w:pPr>
          </w:p>
        </w:tc>
      </w:tr>
      <w:tr w:rsidR="007B6898" w:rsidTr="001F646C">
        <w:tc>
          <w:tcPr>
            <w:tcW w:w="6946" w:type="dxa"/>
          </w:tcPr>
          <w:p w:rsidR="007B6898" w:rsidRPr="00F57890" w:rsidRDefault="00F57890" w:rsidP="00F57890">
            <w:pPr>
              <w:rPr>
                <w:lang w:val="de-DE"/>
              </w:rPr>
            </w:pPr>
            <w:r>
              <w:rPr>
                <w:lang w:val="de-DE"/>
              </w:rPr>
              <w:t>Seine Freundin wird i</w:t>
            </w:r>
            <w:r w:rsidR="001F646C">
              <w:rPr>
                <w:lang w:val="de-DE"/>
              </w:rPr>
              <w:t>h</w:t>
            </w:r>
            <w:r>
              <w:rPr>
                <w:lang w:val="de-DE"/>
              </w:rPr>
              <w:t>m die ganze Zeit helfen.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B6898" w:rsidRPr="00F57890" w:rsidRDefault="007B6898" w:rsidP="00F57890">
            <w:pPr>
              <w:jc w:val="center"/>
              <w:rPr>
                <w:lang w:val="de-DE"/>
              </w:rPr>
            </w:pPr>
          </w:p>
        </w:tc>
        <w:tc>
          <w:tcPr>
            <w:tcW w:w="845" w:type="dxa"/>
            <w:tcBorders>
              <w:tl2br w:val="single" w:sz="12" w:space="0" w:color="auto"/>
              <w:tr2bl w:val="single" w:sz="12" w:space="0" w:color="auto"/>
            </w:tcBorders>
          </w:tcPr>
          <w:p w:rsidR="007B6898" w:rsidRPr="00F57890" w:rsidRDefault="007B6898" w:rsidP="00F57890">
            <w:pPr>
              <w:jc w:val="center"/>
              <w:rPr>
                <w:lang w:val="de-DE"/>
              </w:rPr>
            </w:pPr>
          </w:p>
        </w:tc>
      </w:tr>
      <w:tr w:rsidR="007B6898" w:rsidTr="000122F5">
        <w:tc>
          <w:tcPr>
            <w:tcW w:w="6946" w:type="dxa"/>
          </w:tcPr>
          <w:p w:rsidR="007B6898" w:rsidRPr="00F57890" w:rsidRDefault="00F57890" w:rsidP="00F57890">
            <w:pPr>
              <w:rPr>
                <w:lang w:val="de-DE"/>
              </w:rPr>
            </w:pPr>
            <w:r>
              <w:rPr>
                <w:lang w:val="de-DE"/>
              </w:rPr>
              <w:t>Er ruft seinen Freund Dirk an.</w:t>
            </w:r>
          </w:p>
        </w:tc>
        <w:tc>
          <w:tcPr>
            <w:tcW w:w="567" w:type="dxa"/>
            <w:tcBorders>
              <w:bottom w:val="single" w:sz="4" w:space="0" w:color="auto"/>
              <w:tl2br w:val="single" w:sz="12" w:space="0" w:color="auto"/>
              <w:tr2bl w:val="single" w:sz="12" w:space="0" w:color="auto"/>
            </w:tcBorders>
          </w:tcPr>
          <w:p w:rsidR="007B6898" w:rsidRPr="00F57890" w:rsidRDefault="007B6898" w:rsidP="00F57890">
            <w:pPr>
              <w:jc w:val="center"/>
              <w:rPr>
                <w:lang w:val="de-DE"/>
              </w:rPr>
            </w:pPr>
          </w:p>
        </w:tc>
        <w:tc>
          <w:tcPr>
            <w:tcW w:w="845" w:type="dxa"/>
          </w:tcPr>
          <w:p w:rsidR="007B6898" w:rsidRPr="00F57890" w:rsidRDefault="007B6898" w:rsidP="00F57890">
            <w:pPr>
              <w:jc w:val="center"/>
              <w:rPr>
                <w:lang w:val="de-DE"/>
              </w:rPr>
            </w:pPr>
          </w:p>
        </w:tc>
      </w:tr>
      <w:tr w:rsidR="007B6898" w:rsidTr="000122F5">
        <w:tc>
          <w:tcPr>
            <w:tcW w:w="6946" w:type="dxa"/>
          </w:tcPr>
          <w:p w:rsidR="007B6898" w:rsidRPr="00F57890" w:rsidRDefault="00F57890" w:rsidP="00F57890">
            <w:pPr>
              <w:rPr>
                <w:lang w:val="de-DE"/>
              </w:rPr>
            </w:pPr>
            <w:r>
              <w:rPr>
                <w:lang w:val="de-DE"/>
              </w:rPr>
              <w:t>In der Pizzeria klingelt plötzlich ein Handy in seiner Tasche</w:t>
            </w:r>
          </w:p>
        </w:tc>
        <w:tc>
          <w:tcPr>
            <w:tcW w:w="567" w:type="dxa"/>
            <w:tcBorders>
              <w:tl2br w:val="single" w:sz="12" w:space="0" w:color="auto"/>
              <w:tr2bl w:val="single" w:sz="12" w:space="0" w:color="auto"/>
            </w:tcBorders>
          </w:tcPr>
          <w:p w:rsidR="007B6898" w:rsidRPr="00F57890" w:rsidRDefault="007B6898" w:rsidP="00F57890">
            <w:pPr>
              <w:jc w:val="center"/>
              <w:rPr>
                <w:lang w:val="de-DE"/>
              </w:rPr>
            </w:pPr>
          </w:p>
        </w:tc>
        <w:tc>
          <w:tcPr>
            <w:tcW w:w="845" w:type="dxa"/>
          </w:tcPr>
          <w:p w:rsidR="007B6898" w:rsidRPr="00F57890" w:rsidRDefault="007B6898" w:rsidP="00F57890">
            <w:pPr>
              <w:jc w:val="center"/>
              <w:rPr>
                <w:lang w:val="de-DE"/>
              </w:rPr>
            </w:pPr>
          </w:p>
        </w:tc>
      </w:tr>
    </w:tbl>
    <w:p w:rsidR="008E776B" w:rsidRPr="00604812" w:rsidRDefault="008E776B">
      <w:pPr>
        <w:rPr>
          <w:lang w:val="de-DE"/>
        </w:rPr>
      </w:pPr>
    </w:p>
    <w:p w:rsidR="006C2DB2" w:rsidRPr="000122F5" w:rsidRDefault="000122F5">
      <w:pPr>
        <w:rPr>
          <w:b/>
          <w:bCs/>
        </w:rPr>
      </w:pPr>
      <w:r>
        <w:rPr>
          <w:b/>
          <w:bCs/>
        </w:rPr>
        <w:t xml:space="preserve">II </w:t>
      </w:r>
      <w:r w:rsidR="006C2DB2" w:rsidRPr="000122F5">
        <w:rPr>
          <w:b/>
          <w:bCs/>
        </w:rPr>
        <w:t>Expression écrite :</w:t>
      </w:r>
    </w:p>
    <w:p w:rsidR="006C2DB2" w:rsidRPr="00604812" w:rsidRDefault="006C2DB2" w:rsidP="006C2DB2">
      <w:pPr>
        <w:spacing w:line="480" w:lineRule="auto"/>
        <w:rPr>
          <w:lang w:val="de-DE"/>
        </w:rPr>
      </w:pPr>
    </w:p>
    <w:p w:rsidR="006C2DB2" w:rsidRDefault="00FB7FCD" w:rsidP="006C2DB2">
      <w:pPr>
        <w:spacing w:line="480" w:lineRule="auto"/>
        <w:rPr>
          <w:lang w:val="de-DE"/>
        </w:rPr>
      </w:pPr>
      <w:r>
        <w:rPr>
          <w:lang w:val="de-DE"/>
        </w:rPr>
        <w:t>Liebe Dirk,</w:t>
      </w:r>
    </w:p>
    <w:p w:rsidR="00FB7FCD" w:rsidRDefault="00FB7FCD" w:rsidP="006C2DB2">
      <w:pPr>
        <w:spacing w:line="480" w:lineRule="auto"/>
        <w:rPr>
          <w:lang w:val="de-DE"/>
        </w:rPr>
      </w:pPr>
      <w:r>
        <w:rPr>
          <w:lang w:val="de-DE"/>
        </w:rPr>
        <w:t>Wie geht’s dir?</w:t>
      </w:r>
      <w:r w:rsidR="00BC4A50">
        <w:rPr>
          <w:lang w:val="de-DE"/>
        </w:rPr>
        <w:t xml:space="preserve"> Es war einem Monat das ich habe nicht beschriebt einen E-Mail. Dieses Experiment war </w:t>
      </w:r>
      <w:r w:rsidR="00845DED">
        <w:rPr>
          <w:lang w:val="de-DE"/>
        </w:rPr>
        <w:t>nicht einfach.</w:t>
      </w:r>
      <w:r w:rsidR="007F4AB3" w:rsidRPr="007F4AB3">
        <w:rPr>
          <w:lang w:val="de-DE"/>
        </w:rPr>
        <w:t xml:space="preserve"> </w:t>
      </w:r>
      <w:r w:rsidR="00845DED">
        <w:rPr>
          <w:lang w:val="de-DE"/>
        </w:rPr>
        <w:t>Dieses Experiment war sehr Herausforderung.</w:t>
      </w:r>
      <w:r w:rsidR="00283689" w:rsidRPr="00283689">
        <w:rPr>
          <w:lang w:val="de-DE"/>
        </w:rPr>
        <w:t xml:space="preserve"> </w:t>
      </w:r>
      <w:r w:rsidR="00283689">
        <w:rPr>
          <w:lang w:val="de-DE"/>
        </w:rPr>
        <w:t>Beim Momentes war es herb.</w:t>
      </w:r>
      <w:r w:rsidR="00845DED">
        <w:rPr>
          <w:lang w:val="de-DE"/>
        </w:rPr>
        <w:t xml:space="preserve"> </w:t>
      </w:r>
      <w:r w:rsidR="00283689">
        <w:rPr>
          <w:lang w:val="de-DE"/>
        </w:rPr>
        <w:t xml:space="preserve">Das ist sehr wichtig dass du </w:t>
      </w:r>
      <w:r w:rsidR="00845DED">
        <w:rPr>
          <w:lang w:val="de-DE"/>
        </w:rPr>
        <w:t xml:space="preserve">sehr tapfer hast. </w:t>
      </w:r>
      <w:r w:rsidR="000040D2">
        <w:rPr>
          <w:lang w:val="de-DE"/>
        </w:rPr>
        <w:t xml:space="preserve">Das Experiment </w:t>
      </w:r>
      <w:r w:rsidR="009C7D28">
        <w:rPr>
          <w:lang w:val="de-DE"/>
        </w:rPr>
        <w:t>ist:</w:t>
      </w:r>
      <w:r w:rsidR="000040D2">
        <w:rPr>
          <w:lang w:val="de-DE"/>
        </w:rPr>
        <w:t xml:space="preserve"> keine WLAN oder Netzwerkkabel. Du </w:t>
      </w:r>
      <w:r w:rsidR="009C7D28">
        <w:rPr>
          <w:lang w:val="de-DE"/>
        </w:rPr>
        <w:t>kannst</w:t>
      </w:r>
      <w:r w:rsidR="000040D2">
        <w:rPr>
          <w:lang w:val="de-DE"/>
        </w:rPr>
        <w:t xml:space="preserve"> nicht mit </w:t>
      </w:r>
      <w:r w:rsidR="009C7D28">
        <w:rPr>
          <w:lang w:val="de-DE"/>
        </w:rPr>
        <w:t>Freuden</w:t>
      </w:r>
      <w:r w:rsidR="000040D2">
        <w:rPr>
          <w:lang w:val="de-DE"/>
        </w:rPr>
        <w:t xml:space="preserve"> chatten oder </w:t>
      </w:r>
      <w:r w:rsidR="009C7D28">
        <w:rPr>
          <w:lang w:val="de-DE"/>
        </w:rPr>
        <w:t>online shoppen. Aber, du kannst buch gelesen oder einen Streich jemandem spielen</w:t>
      </w:r>
      <w:r w:rsidR="00CB3C4C">
        <w:rPr>
          <w:lang w:val="de-DE"/>
        </w:rPr>
        <w:t xml:space="preserve"> und d</w:t>
      </w:r>
      <w:r w:rsidR="009C7D28">
        <w:rPr>
          <w:lang w:val="de-DE"/>
        </w:rPr>
        <w:t xml:space="preserve">as sind sehr gut. Am der fang war es </w:t>
      </w:r>
      <w:r w:rsidR="009C7D28">
        <w:rPr>
          <w:lang w:val="de-DE"/>
        </w:rPr>
        <w:lastRenderedPageBreak/>
        <w:t>sehr schwer an</w:t>
      </w:r>
      <w:r w:rsidR="000603B0">
        <w:rPr>
          <w:lang w:val="de-DE"/>
        </w:rPr>
        <w:t>.</w:t>
      </w:r>
      <w:r w:rsidR="007F4AB3">
        <w:rPr>
          <w:lang w:val="de-DE"/>
        </w:rPr>
        <w:t xml:space="preserve"> </w:t>
      </w:r>
      <w:r w:rsidR="00283689">
        <w:rPr>
          <w:lang w:val="de-DE"/>
        </w:rPr>
        <w:t xml:space="preserve">Kein Internet ist sehr </w:t>
      </w:r>
      <w:r w:rsidR="00254A07">
        <w:rPr>
          <w:lang w:val="de-DE"/>
        </w:rPr>
        <w:t>gestorben</w:t>
      </w:r>
      <w:r w:rsidR="00283689">
        <w:rPr>
          <w:lang w:val="de-DE"/>
        </w:rPr>
        <w:t>.</w:t>
      </w:r>
      <w:r w:rsidR="00BC5339">
        <w:rPr>
          <w:lang w:val="de-DE"/>
        </w:rPr>
        <w:t xml:space="preserve"> Ich habe nicht gewinnt an der ersten Mal. </w:t>
      </w:r>
      <w:r w:rsidR="00A206E8">
        <w:rPr>
          <w:lang w:val="de-DE"/>
        </w:rPr>
        <w:t>Ich habe viele mal Verzicht auf.</w:t>
      </w:r>
    </w:p>
    <w:p w:rsidR="00CB3C4C" w:rsidRPr="00604812" w:rsidRDefault="00CB3C4C" w:rsidP="006C2DB2">
      <w:pPr>
        <w:spacing w:line="480" w:lineRule="auto"/>
        <w:rPr>
          <w:lang w:val="de-DE"/>
        </w:rPr>
      </w:pPr>
      <w:r>
        <w:rPr>
          <w:lang w:val="de-DE"/>
        </w:rPr>
        <w:t>Deinen Freund.</w:t>
      </w:r>
    </w:p>
    <w:p w:rsidR="006C2DB2" w:rsidRDefault="006C2DB2" w:rsidP="006C2DB2">
      <w:pPr>
        <w:spacing w:line="480" w:lineRule="auto"/>
        <w:rPr>
          <w:lang w:val="de-DE"/>
        </w:rPr>
      </w:pPr>
    </w:p>
    <w:p w:rsidR="00A206E8" w:rsidRDefault="00A206E8" w:rsidP="006C2DB2">
      <w:pPr>
        <w:spacing w:line="480" w:lineRule="auto"/>
        <w:rPr>
          <w:lang w:val="de-DE"/>
        </w:rPr>
      </w:pPr>
      <w:r>
        <w:rPr>
          <w:lang w:val="de-DE"/>
        </w:rPr>
        <w:t>100 Wörter.</w:t>
      </w:r>
      <w:bookmarkStart w:id="0" w:name="_GoBack"/>
      <w:bookmarkEnd w:id="0"/>
    </w:p>
    <w:p w:rsidR="00A206E8" w:rsidRDefault="00A206E8" w:rsidP="006C2DB2">
      <w:pPr>
        <w:spacing w:line="480" w:lineRule="auto"/>
        <w:rPr>
          <w:lang w:val="de-DE"/>
        </w:rPr>
      </w:pPr>
    </w:p>
    <w:p w:rsidR="000122F5" w:rsidRDefault="000122F5" w:rsidP="000122F5">
      <w:pPr>
        <w:spacing w:before="0" w:after="0" w:line="276" w:lineRule="auto"/>
        <w:rPr>
          <w:b/>
          <w:bCs/>
        </w:rPr>
      </w:pPr>
      <w:r w:rsidRPr="000122F5">
        <w:rPr>
          <w:b/>
          <w:bCs/>
        </w:rPr>
        <w:t>III Exercices de grammaire:</w:t>
      </w:r>
    </w:p>
    <w:p w:rsidR="000122F5" w:rsidRPr="000122F5" w:rsidRDefault="000122F5" w:rsidP="000122F5">
      <w:pPr>
        <w:spacing w:before="0" w:after="0" w:line="276" w:lineRule="auto"/>
        <w:rPr>
          <w:b/>
          <w:bCs/>
        </w:rPr>
      </w:pPr>
      <w:r>
        <w:rPr>
          <w:b/>
          <w:bCs/>
        </w:rPr>
        <w:t>I</w:t>
      </w:r>
    </w:p>
    <w:p w:rsidR="000122F5" w:rsidRDefault="000122F5" w:rsidP="000122F5">
      <w:pPr>
        <w:pStyle w:val="Paragraphedeliste"/>
        <w:numPr>
          <w:ilvl w:val="0"/>
          <w:numId w:val="2"/>
        </w:numPr>
        <w:spacing w:before="0" w:after="0" w:line="276" w:lineRule="auto"/>
        <w:rPr>
          <w:lang w:val="de-DE"/>
        </w:rPr>
      </w:pPr>
      <w:r>
        <w:rPr>
          <w:lang w:val="de-DE"/>
        </w:rPr>
        <w:t>Die Freunde versammeln sich, um Sie Fußball zu spielen.</w:t>
      </w:r>
    </w:p>
    <w:p w:rsidR="000122F5" w:rsidRDefault="000122F5" w:rsidP="000122F5">
      <w:pPr>
        <w:pStyle w:val="Paragraphedeliste"/>
        <w:numPr>
          <w:ilvl w:val="0"/>
          <w:numId w:val="2"/>
        </w:numPr>
        <w:spacing w:before="0" w:after="0" w:line="276" w:lineRule="auto"/>
        <w:rPr>
          <w:lang w:val="de-DE"/>
        </w:rPr>
      </w:pPr>
      <w:r>
        <w:rPr>
          <w:lang w:val="de-DE"/>
        </w:rPr>
        <w:t xml:space="preserve">Er muss jeden Tag trainieren, um er </w:t>
      </w:r>
      <w:r w:rsidR="00F807E7">
        <w:rPr>
          <w:lang w:val="de-DE"/>
        </w:rPr>
        <w:t>schnell zu laufen.</w:t>
      </w:r>
    </w:p>
    <w:p w:rsidR="00F807E7" w:rsidRDefault="00F807E7" w:rsidP="000122F5">
      <w:pPr>
        <w:pStyle w:val="Paragraphedeliste"/>
        <w:numPr>
          <w:ilvl w:val="0"/>
          <w:numId w:val="2"/>
        </w:numPr>
        <w:spacing w:before="0" w:after="0" w:line="276" w:lineRule="auto"/>
        <w:rPr>
          <w:lang w:val="de-DE"/>
        </w:rPr>
      </w:pPr>
      <w:r>
        <w:rPr>
          <w:lang w:val="de-DE"/>
        </w:rPr>
        <w:t>Er muss auf die Bank gehen, um er Geld zu holt.</w:t>
      </w:r>
    </w:p>
    <w:p w:rsidR="00F807E7" w:rsidRDefault="00F807E7" w:rsidP="000122F5">
      <w:pPr>
        <w:pStyle w:val="Paragraphedeliste"/>
        <w:numPr>
          <w:ilvl w:val="0"/>
          <w:numId w:val="2"/>
        </w:numPr>
        <w:spacing w:before="0" w:after="0" w:line="276" w:lineRule="auto"/>
        <w:rPr>
          <w:lang w:val="de-DE"/>
        </w:rPr>
      </w:pPr>
      <w:r>
        <w:rPr>
          <w:lang w:val="de-DE"/>
        </w:rPr>
        <w:t>Sie soll viele Vokabeln lernen, um sie gut Deutsch zu sprechen.</w:t>
      </w:r>
    </w:p>
    <w:p w:rsidR="00F807E7" w:rsidRPr="00F807E7" w:rsidRDefault="00F807E7" w:rsidP="00F807E7">
      <w:pPr>
        <w:spacing w:before="0" w:after="0" w:line="276" w:lineRule="auto"/>
        <w:rPr>
          <w:lang w:val="de-DE"/>
        </w:rPr>
      </w:pPr>
    </w:p>
    <w:sectPr w:rsidR="00F807E7" w:rsidRPr="00F807E7" w:rsidSect="00670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E6C" w:rsidRDefault="00BD2E6C" w:rsidP="007E6A72">
      <w:pPr>
        <w:spacing w:before="0" w:after="0"/>
      </w:pPr>
      <w:r>
        <w:separator/>
      </w:r>
    </w:p>
  </w:endnote>
  <w:endnote w:type="continuationSeparator" w:id="0">
    <w:p w:rsidR="00BD2E6C" w:rsidRDefault="00BD2E6C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08814"/>
      <w:docPartObj>
        <w:docPartGallery w:val="Page Numbers (Bottom of Page)"/>
        <w:docPartUnique/>
      </w:docPartObj>
    </w:sdtPr>
    <w:sdtEndPr/>
    <w:sdtContent>
      <w:p w:rsidR="007E6A72" w:rsidRDefault="00604812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12065" t="6350" r="7620" b="571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E6A72" w:rsidRDefault="00BD2E6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9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:rsidR="007E6A72" w:rsidRDefault="00BD2E6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E6C" w:rsidRDefault="00BD2E6C" w:rsidP="007E6A72">
      <w:pPr>
        <w:spacing w:before="0" w:after="0"/>
      </w:pPr>
      <w:r>
        <w:separator/>
      </w:r>
    </w:p>
  </w:footnote>
  <w:footnote w:type="continuationSeparator" w:id="0">
    <w:p w:rsidR="00BD2E6C" w:rsidRDefault="00BD2E6C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A72" w:rsidRPr="006C2DB2" w:rsidRDefault="00742FED" w:rsidP="00742FED">
    <w:pPr>
      <w:pStyle w:val="En-tte"/>
    </w:pPr>
    <w:r w:rsidRPr="006C2DB2">
      <w:rPr>
        <w:u w:val="single"/>
      </w:rPr>
      <w:t>Henry</w:t>
    </w:r>
    <w:r w:rsidRPr="006C2DB2">
      <w:t xml:space="preserve"> </w:t>
    </w:r>
    <w:r w:rsidRPr="006C2DB2">
      <w:tab/>
    </w:r>
    <w:r w:rsidRPr="006C2DB2">
      <w:tab/>
    </w:r>
    <w:sdt>
      <w:sdtPr>
        <w:rPr>
          <w:u w:val="single"/>
        </w:rPr>
        <w:id w:val="213808977"/>
        <w:placeholder/>
        <w:date w:fullDate="2020-03-02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6C2DB2" w:rsidRPr="006C2DB2">
          <w:rPr>
            <w:u w:val="single"/>
          </w:rPr>
          <w:t>lundi 2 mars 2020</w:t>
        </w:r>
      </w:sdtContent>
    </w:sdt>
    <w:r w:rsidRPr="006C2DB2">
      <w:t xml:space="preserve"> </w:t>
    </w:r>
  </w:p>
  <w:p w:rsidR="00620033" w:rsidRPr="006C2DB2" w:rsidRDefault="00620033" w:rsidP="00742FED">
    <w:pPr>
      <w:pStyle w:val="En-tte"/>
      <w:rPr>
        <w:u w:val="single"/>
      </w:rPr>
    </w:pPr>
    <w:r w:rsidRPr="006C2DB2">
      <w:rPr>
        <w:u w:val="single"/>
      </w:rPr>
      <w:t>Letellier</w:t>
    </w:r>
    <w:r w:rsidRPr="006C2DB2">
      <w:tab/>
    </w:r>
    <w:sdt>
      <w:sdtPr>
        <w:rPr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EndPr/>
      <w:sdtContent>
        <w:r w:rsidR="006C2DB2" w:rsidRPr="006C2DB2">
          <w:rPr>
            <w:u w:val="single"/>
          </w:rPr>
          <w:t>Allemand</w:t>
        </w:r>
      </w:sdtContent>
    </w:sdt>
  </w:p>
  <w:p w:rsidR="00620033" w:rsidRPr="006C2DB2" w:rsidRDefault="00BD2E6C" w:rsidP="00742FED">
    <w:pPr>
      <w:pStyle w:val="En-tte"/>
    </w:pPr>
    <w:sdt>
      <w:sdtPr>
        <w:alias w:val="classe"/>
        <w:tag w:val="classe"/>
        <w:id w:val="213808923"/>
        <w:placeholder/>
      </w:sdtPr>
      <w:sdtEndPr/>
      <w:sdtContent>
        <w:r w:rsidR="006C2DB2" w:rsidRPr="006C2DB2">
          <w:rPr>
            <w:u w:val="single"/>
          </w:rPr>
          <w:t>1</w:t>
        </w:r>
        <w:r w:rsidR="006C2DB2" w:rsidRPr="006C2DB2">
          <w:rPr>
            <w:u w:val="single"/>
            <w:vertAlign w:val="superscript"/>
          </w:rPr>
          <w:t>ère</w:t>
        </w:r>
        <w:r w:rsidR="006C2DB2" w:rsidRPr="006C2DB2">
          <w:rPr>
            <w:u w:val="single"/>
          </w:rPr>
          <w:t>G3</w:t>
        </w:r>
      </w:sdtContent>
    </w:sdt>
    <w:r w:rsidR="00A5406E" w:rsidRPr="006C2DB2">
      <w:tab/>
    </w:r>
    <w:sdt>
      <w:sdtPr>
        <w:rPr>
          <w:u w:val="single"/>
        </w:rPr>
        <w:alias w:val="sujet/Titre"/>
        <w:tag w:val="Sujet Titre"/>
        <w:id w:val="213808926"/>
        <w:placeholder/>
      </w:sdtPr>
      <w:sdtEndPr/>
      <w:sdtContent>
        <w:r w:rsidR="006C2DB2" w:rsidRPr="006C2DB2">
          <w:rPr>
            <w:u w:val="single"/>
          </w:rPr>
          <w:t>Composition d’Allemand n°2</w:t>
        </w:r>
      </w:sdtContent>
    </w:sdt>
    <w:r w:rsidR="00A5406E" w:rsidRPr="006C2DB2">
      <w:t xml:space="preserve"> </w:t>
    </w:r>
  </w:p>
  <w:sdt>
    <w:sdtPr>
      <w:rPr>
        <w:u w:val="single"/>
      </w:rPr>
      <w:alias w:val="Tiers temps OUI/NON"/>
      <w:tag w:val="Tiers temps OUI/NON"/>
      <w:id w:val="213808951"/>
      <w:placeholder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:rsidR="00316CCC" w:rsidRPr="006C2DB2" w:rsidRDefault="00316CCC" w:rsidP="00316CCC">
        <w:pPr>
          <w:pStyle w:val="En-tte"/>
          <w:jc w:val="center"/>
          <w:rPr>
            <w:u w:val="single"/>
          </w:rPr>
        </w:pPr>
        <w:r w:rsidRPr="006C2DB2">
          <w:rPr>
            <w:u w:val="single"/>
          </w:rPr>
          <w:t>Tiers Temps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33063"/>
    <w:multiLevelType w:val="hybridMultilevel"/>
    <w:tmpl w:val="B7DC03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7">
      <w:start w:val="1"/>
      <w:numFmt w:val="lowerLetter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F4FB5"/>
    <w:multiLevelType w:val="hybridMultilevel"/>
    <w:tmpl w:val="A1301854"/>
    <w:lvl w:ilvl="0" w:tplc="B75A85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08"/>
  <w:hyphenationZone w:val="425"/>
  <w:characterSpacingControl w:val="doNotCompress"/>
  <w:hdrShapeDefaults>
    <o:shapedefaults v:ext="edit" spidmax="2049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B2"/>
    <w:rsid w:val="000040D2"/>
    <w:rsid w:val="000122F5"/>
    <w:rsid w:val="000603B0"/>
    <w:rsid w:val="00096B4B"/>
    <w:rsid w:val="001F646C"/>
    <w:rsid w:val="0024605F"/>
    <w:rsid w:val="00254A07"/>
    <w:rsid w:val="00266F96"/>
    <w:rsid w:val="00283689"/>
    <w:rsid w:val="00286DE3"/>
    <w:rsid w:val="002B2BC1"/>
    <w:rsid w:val="002C31C7"/>
    <w:rsid w:val="002C3BCF"/>
    <w:rsid w:val="002D308F"/>
    <w:rsid w:val="00316CCC"/>
    <w:rsid w:val="0032533A"/>
    <w:rsid w:val="003826E5"/>
    <w:rsid w:val="00384AFA"/>
    <w:rsid w:val="003A4BD3"/>
    <w:rsid w:val="00556637"/>
    <w:rsid w:val="0057086E"/>
    <w:rsid w:val="005864F5"/>
    <w:rsid w:val="00604812"/>
    <w:rsid w:val="00607FCA"/>
    <w:rsid w:val="00620033"/>
    <w:rsid w:val="006240BA"/>
    <w:rsid w:val="0064274E"/>
    <w:rsid w:val="00643555"/>
    <w:rsid w:val="006705F3"/>
    <w:rsid w:val="00696649"/>
    <w:rsid w:val="006C2DB2"/>
    <w:rsid w:val="00742FED"/>
    <w:rsid w:val="00791FD2"/>
    <w:rsid w:val="007B6898"/>
    <w:rsid w:val="007E5F82"/>
    <w:rsid w:val="007E6A72"/>
    <w:rsid w:val="007F4AB3"/>
    <w:rsid w:val="007F51FF"/>
    <w:rsid w:val="007F6148"/>
    <w:rsid w:val="00804546"/>
    <w:rsid w:val="00845DED"/>
    <w:rsid w:val="00854BCA"/>
    <w:rsid w:val="008B4300"/>
    <w:rsid w:val="008E2B13"/>
    <w:rsid w:val="008E6E35"/>
    <w:rsid w:val="008E776B"/>
    <w:rsid w:val="00927F0D"/>
    <w:rsid w:val="0095107C"/>
    <w:rsid w:val="009C7D28"/>
    <w:rsid w:val="009C7E72"/>
    <w:rsid w:val="009D5E30"/>
    <w:rsid w:val="00A206E8"/>
    <w:rsid w:val="00A5406E"/>
    <w:rsid w:val="00A9528F"/>
    <w:rsid w:val="00AD18F8"/>
    <w:rsid w:val="00B5121A"/>
    <w:rsid w:val="00BA2AD3"/>
    <w:rsid w:val="00BB1BBE"/>
    <w:rsid w:val="00BC4A50"/>
    <w:rsid w:val="00BC5339"/>
    <w:rsid w:val="00BD2E6C"/>
    <w:rsid w:val="00BD64C6"/>
    <w:rsid w:val="00C9092A"/>
    <w:rsid w:val="00CB3C4C"/>
    <w:rsid w:val="00CB7CE4"/>
    <w:rsid w:val="00CC530F"/>
    <w:rsid w:val="00CF1DAB"/>
    <w:rsid w:val="00D53DA7"/>
    <w:rsid w:val="00DE0ED7"/>
    <w:rsid w:val="00DE7532"/>
    <w:rsid w:val="00F50B03"/>
    <w:rsid w:val="00F57890"/>
    <w:rsid w:val="00F807E7"/>
    <w:rsid w:val="00F85960"/>
    <w:rsid w:val="00FB7FCD"/>
    <w:rsid w:val="00FC2796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black"/>
    </o:shapedefaults>
    <o:shapelayout v:ext="edit">
      <o:idmap v:ext="edit" data="1"/>
    </o:shapelayout>
  </w:shapeDefaults>
  <w:decimalSymbol w:val=","/>
  <w:listSeparator w:val=";"/>
  <w14:docId w14:val="784DC3CB"/>
  <w15:docId w15:val="{112B62A1-3574-46EE-A1E3-A42965AC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F6148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7B689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254C131BD7477CBC2EF8BA78965B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A6AE11-B232-4819-B393-158204D14C26}"/>
      </w:docPartPr>
      <w:docPartBody>
        <w:p w:rsidR="00000000" w:rsidRDefault="009F300C">
          <w:pPr>
            <w:pStyle w:val="D8254C131BD7477CBC2EF8BA78965BEC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A6A27BEC99A7463A986D073B55F254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79199A-113D-4E21-A220-E7CAA749670B}"/>
      </w:docPartPr>
      <w:docPartBody>
        <w:p w:rsidR="00000000" w:rsidRDefault="009F300C">
          <w:pPr>
            <w:pStyle w:val="A6A27BEC99A7463A986D073B55F254D6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0C"/>
    <w:rsid w:val="009F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8254C131BD7477CBC2EF8BA78965BEC">
    <w:name w:val="D8254C131BD7477CBC2EF8BA78965BEC"/>
  </w:style>
  <w:style w:type="paragraph" w:customStyle="1" w:styleId="A6A27BEC99A7463A986D073B55F254D6">
    <w:name w:val="A6A27BEC99A7463A986D073B55F254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116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cp:lastModifiedBy>Henry Letellier</cp:lastModifiedBy>
  <cp:revision>5</cp:revision>
  <dcterms:created xsi:type="dcterms:W3CDTF">2020-03-02T13:03:00Z</dcterms:created>
  <dcterms:modified xsi:type="dcterms:W3CDTF">2020-03-02T14:59:00Z</dcterms:modified>
</cp:coreProperties>
</file>