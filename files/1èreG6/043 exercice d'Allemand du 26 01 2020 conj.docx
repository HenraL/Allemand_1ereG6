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083"/>
        <w:gridCol w:w="2456"/>
        <w:gridCol w:w="2864"/>
        <w:gridCol w:w="2806"/>
      </w:tblGrid>
      <w:tr w:rsidR="003B736A" w:rsidRPr="003B736A" w14:paraId="681164F7" w14:textId="77777777" w:rsidTr="005D3F35">
        <w:tc>
          <w:tcPr>
            <w:tcW w:w="1083" w:type="dxa"/>
            <w:shd w:val="clear" w:color="auto" w:fill="000000" w:themeFill="text1"/>
          </w:tcPr>
          <w:p w14:paraId="21266E74" w14:textId="77777777" w:rsidR="00FC00C0" w:rsidRPr="003B736A" w:rsidRDefault="00FC00C0" w:rsidP="00FC00C0">
            <w:pPr>
              <w:rPr>
                <w:lang w:val="de-DE"/>
              </w:rPr>
            </w:pPr>
          </w:p>
        </w:tc>
        <w:tc>
          <w:tcPr>
            <w:tcW w:w="2456" w:type="dxa"/>
          </w:tcPr>
          <w:p w14:paraId="5A6828E9" w14:textId="77777777" w:rsidR="00FC00C0" w:rsidRPr="003B736A" w:rsidRDefault="00FC00C0" w:rsidP="00FC00C0">
            <w:pPr>
              <w:jc w:val="center"/>
              <w:rPr>
                <w:lang w:val="de-DE"/>
              </w:rPr>
            </w:pPr>
            <w:r w:rsidRPr="003B736A">
              <w:rPr>
                <w:lang w:val="de-DE"/>
              </w:rPr>
              <w:t>die Arbeit machen,</w:t>
            </w:r>
          </w:p>
        </w:tc>
        <w:tc>
          <w:tcPr>
            <w:tcW w:w="2864" w:type="dxa"/>
          </w:tcPr>
          <w:p w14:paraId="68F66B80" w14:textId="77777777" w:rsidR="00FC00C0" w:rsidRPr="003B736A" w:rsidRDefault="00FC00C0" w:rsidP="00FC00C0">
            <w:pPr>
              <w:jc w:val="center"/>
              <w:rPr>
                <w:lang w:val="de-DE"/>
              </w:rPr>
            </w:pPr>
            <w:r w:rsidRPr="003B736A">
              <w:rPr>
                <w:lang w:val="de-DE"/>
              </w:rPr>
              <w:t>die Suppe essen,</w:t>
            </w:r>
          </w:p>
        </w:tc>
        <w:tc>
          <w:tcPr>
            <w:tcW w:w="2806" w:type="dxa"/>
          </w:tcPr>
          <w:p w14:paraId="50870D2D" w14:textId="77777777" w:rsidR="00FC00C0" w:rsidRPr="003B736A" w:rsidRDefault="00FC00C0" w:rsidP="00FC00C0">
            <w:pPr>
              <w:jc w:val="center"/>
              <w:rPr>
                <w:lang w:val="de-DE"/>
              </w:rPr>
            </w:pPr>
            <w:r w:rsidRPr="003B736A">
              <w:rPr>
                <w:lang w:val="de-DE"/>
              </w:rPr>
              <w:t>in die Stadt gehen</w:t>
            </w:r>
          </w:p>
        </w:tc>
      </w:tr>
      <w:tr w:rsidR="003B736A" w:rsidRPr="003B736A" w14:paraId="635EC7A2" w14:textId="77777777" w:rsidTr="005D3F35">
        <w:tc>
          <w:tcPr>
            <w:tcW w:w="1083" w:type="dxa"/>
          </w:tcPr>
          <w:p w14:paraId="7E5B4DF7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Ich</w:t>
            </w:r>
          </w:p>
        </w:tc>
        <w:tc>
          <w:tcPr>
            <w:tcW w:w="2456" w:type="dxa"/>
          </w:tcPr>
          <w:p w14:paraId="0FCAEEB3" w14:textId="413AC707" w:rsidR="00FC00C0" w:rsidRPr="003B736A" w:rsidRDefault="005D3F35" w:rsidP="003B736A">
            <w:pPr>
              <w:jc w:val="left"/>
              <w:rPr>
                <w:lang w:val="de-DE"/>
              </w:rPr>
            </w:pPr>
            <w:proofErr w:type="gramStart"/>
            <w:r>
              <w:rPr>
                <w:lang w:val="de-DE"/>
              </w:rPr>
              <w:t>habe</w:t>
            </w:r>
            <w:proofErr w:type="gramEnd"/>
            <w:r>
              <w:rPr>
                <w:lang w:val="de-DE"/>
              </w:rPr>
              <w:t xml:space="preserve"> die Arbeit gemacht</w:t>
            </w:r>
          </w:p>
        </w:tc>
        <w:tc>
          <w:tcPr>
            <w:tcW w:w="2864" w:type="dxa"/>
          </w:tcPr>
          <w:p w14:paraId="77340724" w14:textId="77777777" w:rsidR="00FC00C0" w:rsidRPr="003B736A" w:rsidRDefault="003B736A" w:rsidP="005D3F35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habe</w:t>
            </w:r>
            <w:proofErr w:type="gramEnd"/>
            <w:r>
              <w:rPr>
                <w:lang w:val="de-DE"/>
              </w:rPr>
              <w:t xml:space="preserve"> die Suppe gegessen</w:t>
            </w:r>
          </w:p>
        </w:tc>
        <w:tc>
          <w:tcPr>
            <w:tcW w:w="2806" w:type="dxa"/>
          </w:tcPr>
          <w:p w14:paraId="2202E02C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proofErr w:type="gramStart"/>
            <w:r w:rsidRPr="003B736A">
              <w:rPr>
                <w:lang w:val="de-DE"/>
              </w:rPr>
              <w:t>bin</w:t>
            </w:r>
            <w:proofErr w:type="gramEnd"/>
            <w:r w:rsidRPr="003B736A">
              <w:rPr>
                <w:lang w:val="de-DE"/>
              </w:rPr>
              <w:t xml:space="preserve"> in die Stadt gegangen</w:t>
            </w:r>
          </w:p>
        </w:tc>
      </w:tr>
      <w:tr w:rsidR="003B736A" w:rsidRPr="003B736A" w14:paraId="38519E25" w14:textId="77777777" w:rsidTr="005D3F35">
        <w:tc>
          <w:tcPr>
            <w:tcW w:w="1083" w:type="dxa"/>
          </w:tcPr>
          <w:p w14:paraId="461D6EEA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Du</w:t>
            </w:r>
          </w:p>
        </w:tc>
        <w:tc>
          <w:tcPr>
            <w:tcW w:w="2456" w:type="dxa"/>
          </w:tcPr>
          <w:p w14:paraId="7234D169" w14:textId="06F21F07" w:rsidR="00FC00C0" w:rsidRPr="003B736A" w:rsidRDefault="005D3F35" w:rsidP="003B736A">
            <w:pPr>
              <w:jc w:val="left"/>
              <w:rPr>
                <w:lang w:val="de-DE"/>
              </w:rPr>
            </w:pPr>
            <w:proofErr w:type="gramStart"/>
            <w:r>
              <w:rPr>
                <w:lang w:val="de-DE"/>
              </w:rPr>
              <w:t>hast</w:t>
            </w:r>
            <w:proofErr w:type="gramEnd"/>
            <w:r>
              <w:rPr>
                <w:lang w:val="de-DE"/>
              </w:rPr>
              <w:t xml:space="preserve"> die Arbeit gemacht</w:t>
            </w:r>
          </w:p>
        </w:tc>
        <w:tc>
          <w:tcPr>
            <w:tcW w:w="2864" w:type="dxa"/>
          </w:tcPr>
          <w:p w14:paraId="6F529124" w14:textId="77777777" w:rsidR="00FC00C0" w:rsidRPr="003B736A" w:rsidRDefault="005D3F35" w:rsidP="005D3F35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hast</w:t>
            </w:r>
            <w:proofErr w:type="gramEnd"/>
            <w:r>
              <w:rPr>
                <w:lang w:val="de-DE"/>
              </w:rPr>
              <w:t xml:space="preserve"> die Suppe gegessen</w:t>
            </w:r>
          </w:p>
        </w:tc>
        <w:tc>
          <w:tcPr>
            <w:tcW w:w="2806" w:type="dxa"/>
          </w:tcPr>
          <w:p w14:paraId="4D9716C7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proofErr w:type="gramStart"/>
            <w:r w:rsidRPr="003B736A">
              <w:rPr>
                <w:lang w:val="de-DE"/>
              </w:rPr>
              <w:t>bist</w:t>
            </w:r>
            <w:proofErr w:type="gramEnd"/>
            <w:r w:rsidRPr="003B736A">
              <w:rPr>
                <w:lang w:val="de-DE"/>
              </w:rPr>
              <w:t xml:space="preserve"> in die </w:t>
            </w:r>
            <w:r w:rsidR="005D3F35" w:rsidRPr="003B736A">
              <w:rPr>
                <w:lang w:val="de-DE"/>
              </w:rPr>
              <w:t>Stadt</w:t>
            </w:r>
            <w:r w:rsidRPr="003B736A">
              <w:rPr>
                <w:lang w:val="de-DE"/>
              </w:rPr>
              <w:t xml:space="preserve"> gegangen</w:t>
            </w:r>
          </w:p>
        </w:tc>
      </w:tr>
      <w:tr w:rsidR="003B736A" w:rsidRPr="003B736A" w14:paraId="7F199D86" w14:textId="77777777" w:rsidTr="005D3F35">
        <w:tc>
          <w:tcPr>
            <w:tcW w:w="1083" w:type="dxa"/>
          </w:tcPr>
          <w:p w14:paraId="2E2CC0B8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Er/sie/Es</w:t>
            </w:r>
          </w:p>
        </w:tc>
        <w:tc>
          <w:tcPr>
            <w:tcW w:w="2456" w:type="dxa"/>
          </w:tcPr>
          <w:p w14:paraId="05EA0D11" w14:textId="119D0DF6" w:rsidR="00FC00C0" w:rsidRPr="003B736A" w:rsidRDefault="005D3F35" w:rsidP="003B736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hat die Arbeit gemacht</w:t>
            </w:r>
          </w:p>
        </w:tc>
        <w:tc>
          <w:tcPr>
            <w:tcW w:w="2864" w:type="dxa"/>
          </w:tcPr>
          <w:p w14:paraId="7F03FDD1" w14:textId="77777777" w:rsidR="00FC00C0" w:rsidRPr="003B736A" w:rsidRDefault="005D3F35" w:rsidP="005D3F35">
            <w:pPr>
              <w:rPr>
                <w:lang w:val="de-DE"/>
              </w:rPr>
            </w:pPr>
            <w:r>
              <w:rPr>
                <w:lang w:val="de-DE"/>
              </w:rPr>
              <w:t>hat die Suppe gegessen</w:t>
            </w:r>
          </w:p>
        </w:tc>
        <w:tc>
          <w:tcPr>
            <w:tcW w:w="2806" w:type="dxa"/>
          </w:tcPr>
          <w:p w14:paraId="572D476A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r w:rsidRPr="003B736A">
              <w:rPr>
                <w:lang w:val="de-DE"/>
              </w:rPr>
              <w:t>ist in die Stadt gegangen</w:t>
            </w:r>
          </w:p>
        </w:tc>
      </w:tr>
      <w:tr w:rsidR="003B736A" w:rsidRPr="003B736A" w14:paraId="1BB79B1D" w14:textId="77777777" w:rsidTr="005D3F35">
        <w:tc>
          <w:tcPr>
            <w:tcW w:w="1083" w:type="dxa"/>
          </w:tcPr>
          <w:p w14:paraId="14BD0CBA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Wir</w:t>
            </w:r>
          </w:p>
        </w:tc>
        <w:tc>
          <w:tcPr>
            <w:tcW w:w="2456" w:type="dxa"/>
          </w:tcPr>
          <w:p w14:paraId="339DF68A" w14:textId="533A00D6" w:rsidR="00FC00C0" w:rsidRPr="003B736A" w:rsidRDefault="005D3F35" w:rsidP="003B736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haben die</w:t>
            </w:r>
            <w:r w:rsidR="00D20B59">
              <w:rPr>
                <w:lang w:val="de-DE"/>
              </w:rPr>
              <w:t xml:space="preserve"> </w:t>
            </w:r>
            <w:r>
              <w:rPr>
                <w:lang w:val="de-DE"/>
              </w:rPr>
              <w:t>Arbeit gemacht</w:t>
            </w:r>
          </w:p>
        </w:tc>
        <w:tc>
          <w:tcPr>
            <w:tcW w:w="2864" w:type="dxa"/>
          </w:tcPr>
          <w:p w14:paraId="4E07E419" w14:textId="77777777" w:rsidR="00FC00C0" w:rsidRPr="003B736A" w:rsidRDefault="005D3F35" w:rsidP="005D3F35">
            <w:pPr>
              <w:rPr>
                <w:lang w:val="de-DE"/>
              </w:rPr>
            </w:pPr>
            <w:r>
              <w:rPr>
                <w:lang w:val="de-DE"/>
              </w:rPr>
              <w:t>haben die Suppe gegessen</w:t>
            </w:r>
          </w:p>
        </w:tc>
        <w:tc>
          <w:tcPr>
            <w:tcW w:w="2806" w:type="dxa"/>
          </w:tcPr>
          <w:p w14:paraId="1FC6765D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r w:rsidRPr="003B736A">
              <w:rPr>
                <w:lang w:val="de-DE"/>
              </w:rPr>
              <w:t>sind in die Stadt gegangen</w:t>
            </w:r>
          </w:p>
        </w:tc>
      </w:tr>
      <w:tr w:rsidR="003B736A" w:rsidRPr="003B736A" w14:paraId="1615B269" w14:textId="77777777" w:rsidTr="005D3F35">
        <w:tc>
          <w:tcPr>
            <w:tcW w:w="1083" w:type="dxa"/>
          </w:tcPr>
          <w:p w14:paraId="6DC66C64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Ihr</w:t>
            </w:r>
          </w:p>
        </w:tc>
        <w:tc>
          <w:tcPr>
            <w:tcW w:w="2456" w:type="dxa"/>
          </w:tcPr>
          <w:p w14:paraId="703935C1" w14:textId="733EF04D" w:rsidR="00FC00C0" w:rsidRPr="003B736A" w:rsidRDefault="005D3F35" w:rsidP="003B736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habt die Arbeit gemacht</w:t>
            </w:r>
          </w:p>
        </w:tc>
        <w:tc>
          <w:tcPr>
            <w:tcW w:w="2864" w:type="dxa"/>
          </w:tcPr>
          <w:p w14:paraId="5DD03003" w14:textId="77777777" w:rsidR="00FC00C0" w:rsidRPr="003B736A" w:rsidRDefault="005D3F35" w:rsidP="005D3F35">
            <w:pPr>
              <w:rPr>
                <w:lang w:val="de-DE"/>
              </w:rPr>
            </w:pPr>
            <w:r>
              <w:rPr>
                <w:lang w:val="de-DE"/>
              </w:rPr>
              <w:t>habt de Suppe gegessen</w:t>
            </w:r>
          </w:p>
        </w:tc>
        <w:tc>
          <w:tcPr>
            <w:tcW w:w="2806" w:type="dxa"/>
          </w:tcPr>
          <w:p w14:paraId="16CEC985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r w:rsidRPr="003B736A">
              <w:rPr>
                <w:lang w:val="de-DE"/>
              </w:rPr>
              <w:t>seid in die Stadt gegangen</w:t>
            </w:r>
          </w:p>
        </w:tc>
      </w:tr>
      <w:tr w:rsidR="003B736A" w:rsidRPr="003B736A" w14:paraId="74C8F56F" w14:textId="77777777" w:rsidTr="005D3F35">
        <w:tc>
          <w:tcPr>
            <w:tcW w:w="1083" w:type="dxa"/>
          </w:tcPr>
          <w:p w14:paraId="596A175F" w14:textId="77777777" w:rsidR="00FC00C0" w:rsidRPr="003B736A" w:rsidRDefault="00FC00C0" w:rsidP="00FC00C0">
            <w:pPr>
              <w:rPr>
                <w:lang w:val="de-DE"/>
              </w:rPr>
            </w:pPr>
            <w:r w:rsidRPr="003B736A">
              <w:rPr>
                <w:lang w:val="de-DE"/>
              </w:rPr>
              <w:t>Sie/sie</w:t>
            </w:r>
          </w:p>
        </w:tc>
        <w:tc>
          <w:tcPr>
            <w:tcW w:w="2456" w:type="dxa"/>
          </w:tcPr>
          <w:p w14:paraId="560F7E50" w14:textId="50959CA7" w:rsidR="00FC00C0" w:rsidRPr="003B736A" w:rsidRDefault="005D3F35" w:rsidP="003B736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haben die</w:t>
            </w:r>
            <w:bookmarkStart w:id="0" w:name="_GoBack"/>
            <w:bookmarkEnd w:id="0"/>
            <w:r>
              <w:rPr>
                <w:lang w:val="de-DE"/>
              </w:rPr>
              <w:t xml:space="preserve"> Arbeit gemach</w:t>
            </w:r>
          </w:p>
        </w:tc>
        <w:tc>
          <w:tcPr>
            <w:tcW w:w="2864" w:type="dxa"/>
          </w:tcPr>
          <w:p w14:paraId="2B6DA4FF" w14:textId="77777777" w:rsidR="00FC00C0" w:rsidRPr="003B736A" w:rsidRDefault="005D3F35" w:rsidP="005D3F35">
            <w:pPr>
              <w:rPr>
                <w:lang w:val="de-DE"/>
              </w:rPr>
            </w:pPr>
            <w:r>
              <w:rPr>
                <w:lang w:val="de-DE"/>
              </w:rPr>
              <w:t>haben die Suppe gegessen</w:t>
            </w:r>
          </w:p>
        </w:tc>
        <w:tc>
          <w:tcPr>
            <w:tcW w:w="2806" w:type="dxa"/>
          </w:tcPr>
          <w:p w14:paraId="285F8DA0" w14:textId="77777777" w:rsidR="00FC00C0" w:rsidRPr="003B736A" w:rsidRDefault="003B736A" w:rsidP="003B736A">
            <w:pPr>
              <w:jc w:val="left"/>
              <w:rPr>
                <w:lang w:val="de-DE"/>
              </w:rPr>
            </w:pPr>
            <w:r w:rsidRPr="003B736A">
              <w:rPr>
                <w:lang w:val="de-DE"/>
              </w:rPr>
              <w:t>sind in die Stadt gegangen</w:t>
            </w:r>
          </w:p>
        </w:tc>
      </w:tr>
    </w:tbl>
    <w:p w14:paraId="5C7C9A02" w14:textId="77777777" w:rsidR="004A5D3C" w:rsidRDefault="00072FE5" w:rsidP="00FC00C0">
      <w:pPr>
        <w:rPr>
          <w:lang w:val="de-DE"/>
        </w:rPr>
      </w:pPr>
    </w:p>
    <w:p w14:paraId="332D3424" w14:textId="77777777" w:rsidR="00B02FEF" w:rsidRDefault="00B02FEF" w:rsidP="00FC00C0">
      <w:pPr>
        <w:rPr>
          <w:lang w:val="de-DE"/>
        </w:rPr>
      </w:pPr>
      <w:r>
        <w:rPr>
          <w:lang w:val="de-DE"/>
        </w:rPr>
        <w:t>Übung 1:</w:t>
      </w:r>
    </w:p>
    <w:p w14:paraId="683614C1" w14:textId="77777777" w:rsidR="00B02FEF" w:rsidRPr="00BB0EEE" w:rsidRDefault="008E5233" w:rsidP="00BB0EEE">
      <w:pPr>
        <w:pStyle w:val="Paragraphedeliste"/>
        <w:numPr>
          <w:ilvl w:val="0"/>
          <w:numId w:val="2"/>
        </w:numPr>
        <w:rPr>
          <w:lang w:val="de-DE"/>
        </w:rPr>
      </w:pPr>
      <w:r w:rsidRPr="00BB0EEE">
        <w:rPr>
          <w:lang w:val="de-DE"/>
        </w:rPr>
        <w:t xml:space="preserve">Der Junge muss </w:t>
      </w:r>
      <w:r w:rsidRPr="00BB0EEE">
        <w:rPr>
          <w:b/>
          <w:bCs/>
          <w:lang w:val="de-DE"/>
        </w:rPr>
        <w:t>di</w:t>
      </w:r>
      <w:r w:rsidRPr="00BB0EEE">
        <w:rPr>
          <w:lang w:val="de-DE"/>
        </w:rPr>
        <w:t>e Butterbrote einpacken.</w:t>
      </w:r>
    </w:p>
    <w:p w14:paraId="7DC71B7B" w14:textId="77777777" w:rsidR="008E5233" w:rsidRDefault="008E5233" w:rsidP="00BB0EEE">
      <w:pPr>
        <w:pStyle w:val="Paragraphedeliste"/>
        <w:numPr>
          <w:ilvl w:val="0"/>
          <w:numId w:val="2"/>
        </w:numPr>
        <w:rPr>
          <w:lang w:val="de-DE"/>
        </w:rPr>
      </w:pPr>
      <w:r w:rsidRPr="00BB0EEE">
        <w:rPr>
          <w:lang w:val="de-DE"/>
        </w:rPr>
        <w:t xml:space="preserve">Marion ist 14 Jahre alt; </w:t>
      </w:r>
      <w:r w:rsidR="005A3024">
        <w:rPr>
          <w:b/>
          <w:bCs/>
          <w:lang w:val="de-DE"/>
        </w:rPr>
        <w:t>s</w:t>
      </w:r>
      <w:r w:rsidR="00BB0EEE" w:rsidRPr="00BB0EEE">
        <w:rPr>
          <w:b/>
          <w:bCs/>
          <w:lang w:val="de-DE"/>
        </w:rPr>
        <w:t>ein</w:t>
      </w:r>
      <w:r w:rsidR="00BB0EEE" w:rsidRPr="00BB0EEE">
        <w:rPr>
          <w:rFonts w:ascii="Cambria Math" w:hAnsi="Cambria Math" w:cs="Cambria Math"/>
          <w:lang w:val="de-DE"/>
        </w:rPr>
        <w:t>∅</w:t>
      </w:r>
      <w:r w:rsidR="00BB0EEE" w:rsidRPr="00BB0EEE">
        <w:rPr>
          <w:lang w:val="de-DE"/>
        </w:rPr>
        <w:t xml:space="preserve"> Bruder auch.</w:t>
      </w:r>
    </w:p>
    <w:p w14:paraId="5A76490D" w14:textId="5E291BFC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Tim hat eine Kusine Elisa und einen Cousin Marco; </w:t>
      </w:r>
      <w:r w:rsidR="002941B4">
        <w:rPr>
          <w:b/>
          <w:bCs/>
          <w:lang w:val="de-DE"/>
        </w:rPr>
        <w:t>ihr</w:t>
      </w:r>
      <w:r>
        <w:rPr>
          <w:rFonts w:ascii="Cambria Math" w:hAnsi="Cambria Math" w:cs="Cambria Math"/>
          <w:lang w:val="de-DE"/>
        </w:rPr>
        <w:t>∅</w:t>
      </w:r>
      <w:r>
        <w:rPr>
          <w:lang w:val="de-DE"/>
        </w:rPr>
        <w:t xml:space="preserve"> Vater Giovanni ist ein Italiener.</w:t>
      </w:r>
    </w:p>
    <w:p w14:paraId="06DD4BDF" w14:textId="71AC7501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Özge ruft </w:t>
      </w:r>
      <w:r w:rsidR="002941B4">
        <w:rPr>
          <w:b/>
          <w:bCs/>
          <w:lang w:val="de-DE"/>
        </w:rPr>
        <w:t>ihr</w:t>
      </w:r>
      <w:r>
        <w:rPr>
          <w:lang w:val="de-DE"/>
        </w:rPr>
        <w:t>e Freundin Laura an.</w:t>
      </w:r>
    </w:p>
    <w:p w14:paraId="72B45CCF" w14:textId="101E4DAD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 macht </w:t>
      </w:r>
      <w:r w:rsidR="002941B4">
        <w:rPr>
          <w:b/>
          <w:bCs/>
          <w:lang w:val="de-DE"/>
        </w:rPr>
        <w:t>ihr</w:t>
      </w:r>
      <w:r>
        <w:rPr>
          <w:lang w:val="de-DE"/>
        </w:rPr>
        <w:t>en leckeren Schokoladenkuchen.</w:t>
      </w:r>
    </w:p>
    <w:p w14:paraId="0C597740" w14:textId="77777777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Alex macht zu Hause eine Party; </w:t>
      </w:r>
      <w:r w:rsidR="005A3024">
        <w:rPr>
          <w:b/>
          <w:bCs/>
          <w:lang w:val="de-DE"/>
        </w:rPr>
        <w:t>s</w:t>
      </w:r>
      <w:r>
        <w:rPr>
          <w:b/>
          <w:bCs/>
          <w:lang w:val="de-DE"/>
        </w:rPr>
        <w:t>ein</w:t>
      </w:r>
      <w:r>
        <w:rPr>
          <w:lang w:val="de-DE"/>
        </w:rPr>
        <w:t>e Eltern gehen ins Kino.</w:t>
      </w:r>
    </w:p>
    <w:p w14:paraId="5F408413" w14:textId="091D05B0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Das Kind verbringt </w:t>
      </w:r>
      <w:r w:rsidR="00E84ACB" w:rsidRPr="00E84ACB">
        <w:rPr>
          <w:b/>
          <w:bCs/>
          <w:lang w:val="de-DE"/>
        </w:rPr>
        <w:t>s</w:t>
      </w:r>
      <w:r>
        <w:rPr>
          <w:b/>
          <w:bCs/>
          <w:lang w:val="de-DE"/>
        </w:rPr>
        <w:t>ein</w:t>
      </w:r>
      <w:r>
        <w:rPr>
          <w:lang w:val="de-DE"/>
        </w:rPr>
        <w:t>e Ferien in Berlin.</w:t>
      </w:r>
    </w:p>
    <w:p w14:paraId="4917C516" w14:textId="77777777" w:rsidR="00BB0EEE" w:rsidRDefault="00BB0EEE" w:rsidP="00BB0EEE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Emil sucht den Gangster; er will </w:t>
      </w:r>
      <w:r w:rsidR="005A3024">
        <w:rPr>
          <w:b/>
          <w:bCs/>
          <w:lang w:val="de-DE"/>
        </w:rPr>
        <w:t>s</w:t>
      </w:r>
      <w:r w:rsidR="005A3024" w:rsidRPr="005A3024">
        <w:rPr>
          <w:b/>
          <w:bCs/>
          <w:lang w:val="de-DE"/>
        </w:rPr>
        <w:t>ein</w:t>
      </w:r>
      <w:r w:rsidR="005A3024">
        <w:rPr>
          <w:rFonts w:ascii="Cambria Math" w:hAnsi="Cambria Math" w:cs="Cambria Math"/>
          <w:lang w:val="de-DE"/>
        </w:rPr>
        <w:t>∅</w:t>
      </w:r>
      <w:r w:rsidR="005A3024">
        <w:rPr>
          <w:lang w:val="de-DE"/>
        </w:rPr>
        <w:t xml:space="preserve"> Geld zurückhaben.</w:t>
      </w:r>
    </w:p>
    <w:p w14:paraId="2FF0C452" w14:textId="77777777" w:rsidR="005A3024" w:rsidRDefault="005A3024" w:rsidP="005A3024">
      <w:pPr>
        <w:rPr>
          <w:lang w:val="de-DE"/>
        </w:rPr>
      </w:pPr>
    </w:p>
    <w:p w14:paraId="42A843C6" w14:textId="77777777" w:rsidR="005A3024" w:rsidRDefault="005A3024" w:rsidP="005A3024">
      <w:pPr>
        <w:rPr>
          <w:lang w:val="de-DE"/>
        </w:rPr>
      </w:pPr>
      <w:r>
        <w:rPr>
          <w:lang w:val="de-DE"/>
        </w:rPr>
        <w:t>Übung 2:</w:t>
      </w:r>
    </w:p>
    <w:p w14:paraId="4C3CCF6E" w14:textId="77777777" w:rsidR="005A3024" w:rsidRDefault="005A3024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Alex organisiert eine Grillparty. Sind </w:t>
      </w:r>
      <w:r>
        <w:rPr>
          <w:b/>
          <w:bCs/>
          <w:lang w:val="de-DE"/>
        </w:rPr>
        <w:t>sein</w:t>
      </w:r>
      <w:r>
        <w:rPr>
          <w:lang w:val="de-DE"/>
        </w:rPr>
        <w:t>e Schwestern auch dabei?</w:t>
      </w:r>
    </w:p>
    <w:p w14:paraId="53EE9A42" w14:textId="709F2EC8" w:rsidR="005A3024" w:rsidRDefault="005A3024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Laura kommt zur Grillparty. Bringt sie </w:t>
      </w:r>
      <w:r w:rsidR="00BF5E64">
        <w:rPr>
          <w:b/>
          <w:bCs/>
          <w:lang w:val="de-DE"/>
        </w:rPr>
        <w:t>ihr</w:t>
      </w:r>
      <w:r>
        <w:rPr>
          <w:lang w:val="de-DE"/>
        </w:rPr>
        <w:t>en famosen Nudelsalat mit?</w:t>
      </w:r>
    </w:p>
    <w:p w14:paraId="03A0B404" w14:textId="77777777" w:rsidR="005A3024" w:rsidRDefault="005A3024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Ich muss telefonieren, hast du </w:t>
      </w:r>
      <w:r>
        <w:rPr>
          <w:b/>
          <w:bCs/>
          <w:lang w:val="de-DE"/>
        </w:rPr>
        <w:t>dein</w:t>
      </w:r>
      <w:r>
        <w:rPr>
          <w:rFonts w:ascii="Cambria Math" w:hAnsi="Cambria Math" w:cs="Cambria Math"/>
          <w:lang w:val="de-DE"/>
        </w:rPr>
        <w:t>∅</w:t>
      </w:r>
      <w:r>
        <w:rPr>
          <w:lang w:val="de-DE"/>
        </w:rPr>
        <w:t xml:space="preserve"> Handy dabei?</w:t>
      </w:r>
    </w:p>
    <w:p w14:paraId="4726AF5B" w14:textId="77777777" w:rsidR="005A3024" w:rsidRDefault="005A3024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Siska ist 6 Jahre alt und </w:t>
      </w:r>
      <w:r>
        <w:rPr>
          <w:b/>
          <w:bCs/>
          <w:lang w:val="de-DE"/>
        </w:rPr>
        <w:t>sein</w:t>
      </w:r>
      <w:r>
        <w:rPr>
          <w:lang w:val="de-DE"/>
        </w:rPr>
        <w:t>e Brüder Tim und Maik 13 ½ und 3.</w:t>
      </w:r>
    </w:p>
    <w:p w14:paraId="32220EDA" w14:textId="2EEE18B7" w:rsidR="005A3024" w:rsidRDefault="005A3024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„</w:t>
      </w:r>
      <w:r w:rsidR="00662BA4">
        <w:rPr>
          <w:lang w:val="de-DE"/>
        </w:rPr>
        <w:t xml:space="preserve">Siska, die Cousins sind am Wochenende da. Bringen sie </w:t>
      </w:r>
      <w:r w:rsidR="00E84ACB">
        <w:rPr>
          <w:b/>
          <w:bCs/>
          <w:lang w:val="de-DE"/>
        </w:rPr>
        <w:t>ihr</w:t>
      </w:r>
      <w:r w:rsidR="00662BA4">
        <w:rPr>
          <w:lang w:val="de-DE"/>
        </w:rPr>
        <w:t>e Fahrräder mit?“</w:t>
      </w:r>
    </w:p>
    <w:p w14:paraId="5FA07E09" w14:textId="61DEDF53" w:rsidR="00662BA4" w:rsidRDefault="006A661C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Kinder, Wo ist denn </w:t>
      </w:r>
      <w:r w:rsidR="00BF5E64">
        <w:rPr>
          <w:b/>
          <w:bCs/>
          <w:lang w:val="de-DE"/>
        </w:rPr>
        <w:t>euer</w:t>
      </w:r>
      <w:r>
        <w:rPr>
          <w:rFonts w:ascii="Cambria Math" w:hAnsi="Cambria Math" w:cs="Cambria Math"/>
          <w:lang w:val="de-DE"/>
        </w:rPr>
        <w:t>∅</w:t>
      </w:r>
      <w:r>
        <w:rPr>
          <w:lang w:val="de-DE"/>
        </w:rPr>
        <w:t xml:space="preserve"> Papa?</w:t>
      </w:r>
    </w:p>
    <w:p w14:paraId="2B100BFE" w14:textId="77777777" w:rsidR="006A661C" w:rsidRDefault="006A661C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Mama, ich fahre jetzt los! Wo ist denn </w:t>
      </w:r>
      <w:r w:rsidR="00FC7970">
        <w:rPr>
          <w:b/>
          <w:bCs/>
          <w:lang w:val="de-DE"/>
        </w:rPr>
        <w:t>mein</w:t>
      </w:r>
      <w:r w:rsidR="00FC7970">
        <w:rPr>
          <w:lang w:val="de-DE"/>
        </w:rPr>
        <w:t>e Schultasche?</w:t>
      </w:r>
    </w:p>
    <w:p w14:paraId="21A8D841" w14:textId="7BE9DFE8" w:rsidR="00FC7970" w:rsidRPr="005A3024" w:rsidRDefault="00FC7970" w:rsidP="005A302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Wir bleiben gern zu Hause, aber </w:t>
      </w:r>
      <w:r w:rsidR="00E84ACB">
        <w:rPr>
          <w:b/>
          <w:bCs/>
          <w:lang w:val="de-DE"/>
        </w:rPr>
        <w:t>s</w:t>
      </w:r>
      <w:r w:rsidR="00167D0B">
        <w:rPr>
          <w:b/>
          <w:bCs/>
          <w:lang w:val="de-DE"/>
        </w:rPr>
        <w:t>ein</w:t>
      </w:r>
      <w:r w:rsidR="00167D0B" w:rsidRPr="00167D0B">
        <w:rPr>
          <w:lang w:val="de-DE"/>
        </w:rPr>
        <w:t>e</w:t>
      </w:r>
      <w:r w:rsidR="00167D0B">
        <w:rPr>
          <w:lang w:val="de-DE"/>
        </w:rPr>
        <w:t xml:space="preserve"> Eltern machen eine Radtour.</w:t>
      </w:r>
    </w:p>
    <w:p w14:paraId="657D0C4E" w14:textId="77777777" w:rsidR="00BB0EEE" w:rsidRPr="00BB0EEE" w:rsidRDefault="00BB0EEE" w:rsidP="00FC00C0">
      <w:pPr>
        <w:rPr>
          <w:lang w:val="de-DE"/>
        </w:rPr>
      </w:pPr>
    </w:p>
    <w:p w14:paraId="094DEC3F" w14:textId="77777777" w:rsidR="008E5233" w:rsidRPr="003B736A" w:rsidRDefault="008E5233" w:rsidP="00FC00C0">
      <w:pPr>
        <w:rPr>
          <w:lang w:val="de-DE"/>
        </w:rPr>
      </w:pPr>
    </w:p>
    <w:sectPr w:rsidR="008E5233" w:rsidRPr="003B73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F310" w14:textId="77777777" w:rsidR="00072FE5" w:rsidRDefault="00072FE5" w:rsidP="00F4573B">
      <w:pPr>
        <w:spacing w:after="0" w:line="240" w:lineRule="auto"/>
      </w:pPr>
      <w:r>
        <w:separator/>
      </w:r>
    </w:p>
  </w:endnote>
  <w:endnote w:type="continuationSeparator" w:id="0">
    <w:p w14:paraId="4EB9BE61" w14:textId="77777777" w:rsidR="00072FE5" w:rsidRDefault="00072FE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2A16484B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53390E0" wp14:editId="4649AB0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31A9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3390E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3331A97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01624" w14:textId="77777777" w:rsidR="00072FE5" w:rsidRDefault="00072FE5" w:rsidP="00F4573B">
      <w:pPr>
        <w:spacing w:after="0" w:line="240" w:lineRule="auto"/>
      </w:pPr>
      <w:r>
        <w:separator/>
      </w:r>
    </w:p>
  </w:footnote>
  <w:footnote w:type="continuationSeparator" w:id="0">
    <w:p w14:paraId="5EF2F2FD" w14:textId="77777777" w:rsidR="00072FE5" w:rsidRDefault="00072FE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F6F0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C00C0">
      <w:t>3</w:t>
    </w:r>
    <w:r>
      <w:tab/>
      <w:t>Deutsch</w:t>
    </w:r>
    <w:r>
      <w:tab/>
    </w:r>
    <w:r w:rsidR="00FC00C0">
      <w:rPr>
        <w:lang w:val="de-DE"/>
      </w:rPr>
      <w:t>Sonntag, den 26. Januar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F4D"/>
    <w:multiLevelType w:val="hybridMultilevel"/>
    <w:tmpl w:val="E7FC5A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53F3"/>
    <w:multiLevelType w:val="hybridMultilevel"/>
    <w:tmpl w:val="D59C5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8F0"/>
    <w:multiLevelType w:val="hybridMultilevel"/>
    <w:tmpl w:val="0EC4C4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DQyNzI1NTYzNDVV0lEKTi0uzszPAykwqQUAWhgk6ywAAAA="/>
  </w:docVars>
  <w:rsids>
    <w:rsidRoot w:val="00FC00C0"/>
    <w:rsid w:val="0003407F"/>
    <w:rsid w:val="00072FE5"/>
    <w:rsid w:val="000A70D5"/>
    <w:rsid w:val="000E66BB"/>
    <w:rsid w:val="00151752"/>
    <w:rsid w:val="00153283"/>
    <w:rsid w:val="00167D0B"/>
    <w:rsid w:val="001C17E7"/>
    <w:rsid w:val="002811C2"/>
    <w:rsid w:val="002941B4"/>
    <w:rsid w:val="003B736A"/>
    <w:rsid w:val="005A3024"/>
    <w:rsid w:val="005D3F35"/>
    <w:rsid w:val="00662BA4"/>
    <w:rsid w:val="006A661C"/>
    <w:rsid w:val="008E5233"/>
    <w:rsid w:val="00AA5EB6"/>
    <w:rsid w:val="00AF2AD0"/>
    <w:rsid w:val="00B02FEF"/>
    <w:rsid w:val="00BB0EEE"/>
    <w:rsid w:val="00BF5E64"/>
    <w:rsid w:val="00D20B59"/>
    <w:rsid w:val="00E84ACB"/>
    <w:rsid w:val="00F3124E"/>
    <w:rsid w:val="00F4573B"/>
    <w:rsid w:val="00F5291A"/>
    <w:rsid w:val="00FA1721"/>
    <w:rsid w:val="00FC00C0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43722"/>
  <w15:chartTrackingRefBased/>
  <w15:docId w15:val="{02BFE0B2-860D-4E11-814E-862FA513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FC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75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2020-01-26T11:21:00Z</dcterms:created>
  <dcterms:modified xsi:type="dcterms:W3CDTF">2020-01-30T09:41:00Z</dcterms:modified>
</cp:coreProperties>
</file>