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BDB2" w14:textId="77777777" w:rsidR="004A5D3C" w:rsidRPr="00C34ACA" w:rsidRDefault="00C34ACA">
      <w:pPr>
        <w:rPr>
          <w:lang w:val="de-DE"/>
        </w:rPr>
      </w:pPr>
      <w:r w:rsidRPr="00C34ACA">
        <w:rPr>
          <w:lang w:val="de-DE"/>
        </w:rPr>
        <w:t>Übung 1:</w:t>
      </w:r>
    </w:p>
    <w:p w14:paraId="4E2920E4" w14:textId="1A2ADCDA" w:rsidR="00525F41" w:rsidRDefault="00C34ACA">
      <w:pPr>
        <w:rPr>
          <w:lang w:val="de-DE"/>
        </w:rPr>
      </w:pPr>
      <w:r>
        <w:rPr>
          <w:lang w:val="de-DE"/>
        </w:rPr>
        <w:t>D</w:t>
      </w:r>
      <w:r w:rsidR="00414EE3">
        <w:rPr>
          <w:lang w:val="de-DE"/>
        </w:rPr>
        <w:t>as</w:t>
      </w:r>
      <w:r>
        <w:rPr>
          <w:lang w:val="de-DE"/>
        </w:rPr>
        <w:t xml:space="preserve"> Smartphone hat 56</w:t>
      </w:r>
      <w:r w:rsidR="00525F41">
        <w:rPr>
          <w:lang w:val="de-DE"/>
        </w:rPr>
        <w:t xml:space="preserve"> Prozent Nutzer für die Navigation, 58 Prozent Nutzer für die Soziale</w:t>
      </w:r>
      <w:r w:rsidR="00414EE3">
        <w:rPr>
          <w:lang w:val="de-DE"/>
        </w:rPr>
        <w:t>n</w:t>
      </w:r>
      <w:r w:rsidR="00525F41">
        <w:rPr>
          <w:lang w:val="de-DE"/>
        </w:rPr>
        <w:t xml:space="preserve"> Netzwerke, 60 Prozent </w:t>
      </w:r>
      <w:r w:rsidR="00414EE3">
        <w:rPr>
          <w:lang w:val="de-DE"/>
        </w:rPr>
        <w:t xml:space="preserve">der </w:t>
      </w:r>
      <w:r w:rsidR="00525F41">
        <w:rPr>
          <w:lang w:val="de-DE"/>
        </w:rPr>
        <w:t>Nutzer</w:t>
      </w:r>
      <w:r w:rsidR="00414EE3">
        <w:rPr>
          <w:lang w:val="de-DE"/>
        </w:rPr>
        <w:t xml:space="preserve"> hören</w:t>
      </w:r>
      <w:r w:rsidR="00525F41">
        <w:rPr>
          <w:lang w:val="de-DE"/>
        </w:rPr>
        <w:t xml:space="preserve"> Musik</w:t>
      </w:r>
      <w:r w:rsidR="00414EE3">
        <w:rPr>
          <w:lang w:val="de-DE"/>
        </w:rPr>
        <w:t>,</w:t>
      </w:r>
      <w:r w:rsidR="00525F41">
        <w:rPr>
          <w:lang w:val="de-DE"/>
        </w:rPr>
        <w:t xml:space="preserve"> 63 Prozent Nutzer für Nachrichten, 30 Prozent Nutzer für Internetsuche. Der Laptop hat 22 Prozent Nutzer für die Navigation, 36 Prozent Nutzer für die Soziale Netzwerke, 32 Prozent Nutzer </w:t>
      </w:r>
      <w:r w:rsidR="00414EE3">
        <w:rPr>
          <w:lang w:val="de-DE"/>
        </w:rPr>
        <w:t>hören Musik</w:t>
      </w:r>
      <w:r w:rsidR="00525F41">
        <w:rPr>
          <w:lang w:val="de-DE"/>
        </w:rPr>
        <w:t xml:space="preserve">, 43 Prozent Nutzer für Nachrichten, 35 Prozent Nutzer für Internetsuche. Die Tablet hat 30 Prozent Nutzer für die Navigation, 35 Prozent Nutzer für die Soziale Netzwerke, 17 Prozent Nutzer </w:t>
      </w:r>
      <w:r w:rsidR="00414EE3">
        <w:rPr>
          <w:lang w:val="de-DE"/>
        </w:rPr>
        <w:t>hören Musik</w:t>
      </w:r>
      <w:r w:rsidR="00525F41">
        <w:rPr>
          <w:lang w:val="de-DE"/>
        </w:rPr>
        <w:t xml:space="preserve">, </w:t>
      </w:r>
      <w:r w:rsidR="003B25DD">
        <w:rPr>
          <w:lang w:val="de-DE"/>
        </w:rPr>
        <w:t>21</w:t>
      </w:r>
      <w:r w:rsidR="00525F41">
        <w:rPr>
          <w:lang w:val="de-DE"/>
        </w:rPr>
        <w:t xml:space="preserve"> Prozent Nutzer für Nachrichten, </w:t>
      </w:r>
      <w:r w:rsidR="003B25DD">
        <w:rPr>
          <w:lang w:val="de-DE"/>
        </w:rPr>
        <w:t>19</w:t>
      </w:r>
      <w:r w:rsidR="00525F41">
        <w:rPr>
          <w:lang w:val="de-DE"/>
        </w:rPr>
        <w:t xml:space="preserve"> Prozent Nutzer für Internetsuche. Der Computer hat </w:t>
      </w:r>
      <w:r w:rsidR="003B25DD">
        <w:rPr>
          <w:lang w:val="de-DE"/>
        </w:rPr>
        <w:t>12</w:t>
      </w:r>
      <w:r w:rsidR="00525F41">
        <w:rPr>
          <w:lang w:val="de-DE"/>
        </w:rPr>
        <w:t xml:space="preserve"> Prozent Nutzer für die Navigation, </w:t>
      </w:r>
      <w:r w:rsidR="003B25DD">
        <w:rPr>
          <w:lang w:val="de-DE"/>
        </w:rPr>
        <w:t>28</w:t>
      </w:r>
      <w:r w:rsidR="00525F41">
        <w:rPr>
          <w:lang w:val="de-DE"/>
        </w:rPr>
        <w:t xml:space="preserve"> Prozent Nutzer für die Soziale Netzwerke, </w:t>
      </w:r>
      <w:r w:rsidR="003B25DD">
        <w:rPr>
          <w:lang w:val="de-DE"/>
        </w:rPr>
        <w:t>25</w:t>
      </w:r>
      <w:r w:rsidR="00525F41">
        <w:rPr>
          <w:lang w:val="de-DE"/>
        </w:rPr>
        <w:t xml:space="preserve"> Prozent Nutzer </w:t>
      </w:r>
      <w:r w:rsidR="00414EE3">
        <w:rPr>
          <w:lang w:val="de-DE"/>
        </w:rPr>
        <w:t>hören Musik</w:t>
      </w:r>
      <w:bookmarkStart w:id="0" w:name="_GoBack"/>
      <w:bookmarkEnd w:id="0"/>
      <w:r w:rsidR="00525F41">
        <w:rPr>
          <w:lang w:val="de-DE"/>
        </w:rPr>
        <w:t xml:space="preserve">, </w:t>
      </w:r>
      <w:r w:rsidR="003B25DD">
        <w:rPr>
          <w:lang w:val="de-DE"/>
        </w:rPr>
        <w:t>28</w:t>
      </w:r>
      <w:r w:rsidR="00525F41">
        <w:rPr>
          <w:lang w:val="de-DE"/>
        </w:rPr>
        <w:t xml:space="preserve"> Prozent Nutzer für Nachrichten, </w:t>
      </w:r>
      <w:r w:rsidR="003B25DD">
        <w:rPr>
          <w:lang w:val="de-DE"/>
        </w:rPr>
        <w:t>14</w:t>
      </w:r>
      <w:r w:rsidR="00525F41">
        <w:rPr>
          <w:lang w:val="de-DE"/>
        </w:rPr>
        <w:t xml:space="preserve"> Prozent Nutzer für Internetsuche.</w:t>
      </w:r>
      <w:r w:rsidR="003B25DD">
        <w:rPr>
          <w:lang w:val="de-DE"/>
        </w:rPr>
        <w:t xml:space="preserve"> Von 14-29 </w:t>
      </w:r>
      <w:r w:rsidR="00206ED6">
        <w:rPr>
          <w:lang w:val="de-DE"/>
        </w:rPr>
        <w:t>Jahre</w:t>
      </w:r>
      <w:r w:rsidR="003B25DD">
        <w:rPr>
          <w:lang w:val="de-DE"/>
        </w:rPr>
        <w:t xml:space="preserve">, </w:t>
      </w:r>
      <w:r w:rsidR="00206ED6" w:rsidRPr="003B25DD">
        <w:rPr>
          <w:lang w:val="de-DE"/>
        </w:rPr>
        <w:t>Messenger</w:t>
      </w:r>
      <w:r w:rsidR="003B25DD" w:rsidRPr="003B25DD">
        <w:rPr>
          <w:lang w:val="de-DE"/>
        </w:rPr>
        <w:t xml:space="preserve"> ist die am häufigsten verwendete Anwendung</w:t>
      </w:r>
      <w:r w:rsidR="00206ED6">
        <w:rPr>
          <w:lang w:val="de-DE"/>
        </w:rPr>
        <w:t>, mit 72</w:t>
      </w:r>
      <w:r w:rsidR="003B25DD">
        <w:rPr>
          <w:lang w:val="de-DE"/>
        </w:rPr>
        <w:t xml:space="preserve">, aber, die </w:t>
      </w:r>
      <w:r w:rsidR="00206ED6">
        <w:rPr>
          <w:lang w:val="de-DE"/>
        </w:rPr>
        <w:t>30 bis 49, das ist das E-Mail, mit 54. Von 50 bis 64 das ist die Telefonie mit 42 und für die 65 Jahr und + die Telefonie ist am 30 Minuten.</w:t>
      </w:r>
    </w:p>
    <w:p w14:paraId="1ADFB2C2" w14:textId="10706CC6" w:rsidR="003B25DD" w:rsidRDefault="003B25DD">
      <w:pPr>
        <w:rPr>
          <w:lang w:val="de-DE"/>
        </w:rPr>
      </w:pPr>
    </w:p>
    <w:p w14:paraId="4409A719" w14:textId="13579CDB" w:rsidR="00A25B0C" w:rsidRDefault="00A25B0C">
      <w:pPr>
        <w:rPr>
          <w:lang w:val="de-DE"/>
        </w:rPr>
      </w:pPr>
      <w:r>
        <w:rPr>
          <w:lang w:val="de-DE"/>
        </w:rPr>
        <w:t>Übung 2:</w:t>
      </w:r>
    </w:p>
    <w:p w14:paraId="23292FD6" w14:textId="77777777" w:rsidR="00A25B0C" w:rsidRPr="00C34ACA" w:rsidRDefault="00A25B0C">
      <w:pPr>
        <w:rPr>
          <w:lang w:val="de-DE"/>
        </w:rPr>
      </w:pPr>
    </w:p>
    <w:sectPr w:rsidR="00A25B0C" w:rsidRPr="00C34AC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8C22E" w14:textId="77777777" w:rsidR="00817D90" w:rsidRDefault="00817D90" w:rsidP="00F4573B">
      <w:pPr>
        <w:spacing w:after="0" w:line="240" w:lineRule="auto"/>
      </w:pPr>
      <w:r>
        <w:separator/>
      </w:r>
    </w:p>
  </w:endnote>
  <w:endnote w:type="continuationSeparator" w:id="0">
    <w:p w14:paraId="1D047CDC" w14:textId="77777777" w:rsidR="00817D90" w:rsidRDefault="00817D9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5AF93015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04C4858" wp14:editId="49802C30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C0D9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4C485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52C0D9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4A229" w14:textId="77777777" w:rsidR="00817D90" w:rsidRDefault="00817D90" w:rsidP="00F4573B">
      <w:pPr>
        <w:spacing w:after="0" w:line="240" w:lineRule="auto"/>
      </w:pPr>
      <w:r>
        <w:separator/>
      </w:r>
    </w:p>
  </w:footnote>
  <w:footnote w:type="continuationSeparator" w:id="0">
    <w:p w14:paraId="0785836C" w14:textId="77777777" w:rsidR="00817D90" w:rsidRDefault="00817D9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0D772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C34ACA">
      <w:t>3</w:t>
    </w:r>
    <w:r>
      <w:tab/>
      <w:t>Deutsch</w:t>
    </w:r>
    <w:r>
      <w:tab/>
    </w:r>
    <w:r w:rsidR="00C34ACA">
      <w:rPr>
        <w:lang w:val="de-DE"/>
      </w:rPr>
      <w:t>Samstag, den 14. Dezember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DU0MjYyMLc0MzRX0lEKTi0uzszPAykwrAUAefCcdywAAAA="/>
  </w:docVars>
  <w:rsids>
    <w:rsidRoot w:val="00C34ACA"/>
    <w:rsid w:val="000E66BB"/>
    <w:rsid w:val="001461A3"/>
    <w:rsid w:val="00151752"/>
    <w:rsid w:val="00153283"/>
    <w:rsid w:val="001C17E7"/>
    <w:rsid w:val="00206ED6"/>
    <w:rsid w:val="002811C2"/>
    <w:rsid w:val="00311995"/>
    <w:rsid w:val="003B25DD"/>
    <w:rsid w:val="00414EE3"/>
    <w:rsid w:val="00525F41"/>
    <w:rsid w:val="00562209"/>
    <w:rsid w:val="00695143"/>
    <w:rsid w:val="00817D90"/>
    <w:rsid w:val="00A25B0C"/>
    <w:rsid w:val="00AF2AD0"/>
    <w:rsid w:val="00C34ACA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A7BA9"/>
  <w15:chartTrackingRefBased/>
  <w15:docId w15:val="{69796D2C-3AB7-42AB-BCBC-8383F3A9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143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2019-12-14T16:38:00Z</dcterms:created>
  <dcterms:modified xsi:type="dcterms:W3CDTF">2019-12-18T14:29:00Z</dcterms:modified>
</cp:coreProperties>
</file>