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DF2D" w14:textId="2E4135DE" w:rsidR="004A5D3C" w:rsidRDefault="008B0841">
      <w:proofErr w:type="spellStart"/>
      <w:r>
        <w:t>Während+G</w:t>
      </w:r>
      <w:proofErr w:type="spellEnd"/>
      <w:r>
        <w:t xml:space="preserve"> = pendant</w:t>
      </w:r>
    </w:p>
    <w:p w14:paraId="16BC5B5F" w14:textId="1EB191C1" w:rsidR="008B0841" w:rsidRDefault="008B0841">
      <w:r>
        <w:t xml:space="preserve">Hans Scholl </w:t>
      </w:r>
      <w:proofErr w:type="spellStart"/>
      <w:r>
        <w:t>wurde</w:t>
      </w:r>
      <w:proofErr w:type="spellEnd"/>
      <w:r>
        <w:t xml:space="preserve"> 1918 </w:t>
      </w:r>
      <w:proofErr w:type="spellStart"/>
      <w:r>
        <w:t>geboren</w:t>
      </w:r>
      <w:proofErr w:type="spellEnd"/>
    </w:p>
    <w:p w14:paraId="1D316205" w14:textId="02AAEBD5" w:rsidR="008B0841" w:rsidRDefault="008B0841">
      <w:r>
        <w:t xml:space="preserve">Sophie </w:t>
      </w:r>
      <w:proofErr w:type="spellStart"/>
      <w:r>
        <w:t>wurde</w:t>
      </w:r>
      <w:proofErr w:type="spellEnd"/>
      <w:r>
        <w:t xml:space="preserve"> 1921 </w:t>
      </w:r>
      <w:proofErr w:type="spellStart"/>
      <w:r>
        <w:t>geboren</w:t>
      </w:r>
      <w:proofErr w:type="spellEnd"/>
    </w:p>
    <w:p w14:paraId="7225ECC5" w14:textId="4A4F9AEA" w:rsidR="008B0841" w:rsidRDefault="008B0841">
      <w:r>
        <w:t xml:space="preserve">Die </w:t>
      </w:r>
      <w:proofErr w:type="spellStart"/>
      <w:r>
        <w:t>Weimarer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die Hitler </w:t>
      </w:r>
      <w:proofErr w:type="spellStart"/>
      <w:r>
        <w:t>dicktatur</w:t>
      </w:r>
      <w:proofErr w:type="spellEnd"/>
      <w:r>
        <w:t>.</w:t>
      </w:r>
    </w:p>
    <w:p w14:paraId="6AF6ED8E" w14:textId="4BEE9DAB" w:rsidR="008B0841" w:rsidRDefault="008B0841">
      <w:proofErr w:type="spellStart"/>
      <w:r>
        <w:t>Unter</w:t>
      </w:r>
      <w:proofErr w:type="spellEnd"/>
      <w:r>
        <w:t xml:space="preserve"> +A +D = sous </w:t>
      </w:r>
    </w:p>
    <w:p w14:paraId="1C237554" w14:textId="5F31385F" w:rsidR="008B0841" w:rsidRDefault="008B0841">
      <w:r>
        <w:t xml:space="preserve">Im </w:t>
      </w:r>
      <w:proofErr w:type="spellStart"/>
      <w:r>
        <w:t>Jahre</w:t>
      </w:r>
      <w:proofErr w:type="spellEnd"/>
      <w:r>
        <w:t xml:space="preserve"> 1933/1933 </w:t>
      </w:r>
      <w:proofErr w:type="spellStart"/>
      <w:r w:rsidR="00AC25DE">
        <w:t>ist</w:t>
      </w:r>
      <w:proofErr w:type="spellEnd"/>
      <w:r w:rsidR="00AC25DE">
        <w:t xml:space="preserve"> Hitler and die </w:t>
      </w:r>
      <w:proofErr w:type="spellStart"/>
      <w:r w:rsidR="00AC25DE">
        <w:t>Macht</w:t>
      </w:r>
      <w:proofErr w:type="spellEnd"/>
      <w:r w:rsidR="00AC25DE">
        <w:t xml:space="preserve"> </w:t>
      </w:r>
      <w:proofErr w:type="spellStart"/>
      <w:r w:rsidR="00AC25DE">
        <w:t>gekommen</w:t>
      </w:r>
      <w:proofErr w:type="spellEnd"/>
    </w:p>
    <w:p w14:paraId="7E4C9024" w14:textId="3A316730" w:rsidR="00AC25DE" w:rsidRDefault="00136288">
      <w:r>
        <w:rPr>
          <w:noProof/>
        </w:rPr>
        <w:drawing>
          <wp:inline distT="0" distB="0" distL="0" distR="0" wp14:anchorId="63D5B87C" wp14:editId="73C3D0E2">
            <wp:extent cx="1981200" cy="1713364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998" cy="17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644C" w14:textId="0366844A" w:rsidR="00136288" w:rsidRDefault="00136288"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Riskos</w:t>
      </w:r>
      <w:proofErr w:type="spellEnd"/>
      <w:r>
        <w:t xml:space="preserve"> </w:t>
      </w:r>
      <w:proofErr w:type="spellStart"/>
      <w:r>
        <w:t>bewusst</w:t>
      </w:r>
      <w:proofErr w:type="spellEnd"/>
      <w:r>
        <w:t>.</w:t>
      </w:r>
    </w:p>
    <w:p w14:paraId="0EEDAD94" w14:textId="2D1847AF" w:rsidR="00136288" w:rsidRDefault="00136288">
      <w:proofErr w:type="spellStart"/>
      <w:r>
        <w:t>Bewusst</w:t>
      </w:r>
      <w:proofErr w:type="spellEnd"/>
      <w:r>
        <w:t xml:space="preserve"> </w:t>
      </w:r>
      <w:proofErr w:type="spellStart"/>
      <w:r>
        <w:t>sein+G</w:t>
      </w:r>
      <w:proofErr w:type="spellEnd"/>
      <w:r>
        <w:t xml:space="preserve"> = être conscient</w:t>
      </w:r>
    </w:p>
    <w:p w14:paraId="6411A8EC" w14:textId="7476FE38" w:rsidR="00136288" w:rsidRDefault="00136288"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des </w:t>
      </w:r>
      <w:proofErr w:type="spellStart"/>
      <w:r>
        <w:t>Risikos</w:t>
      </w:r>
      <w:proofErr w:type="spellEnd"/>
      <w:r>
        <w:t xml:space="preserve"> </w:t>
      </w:r>
      <w:proofErr w:type="spellStart"/>
      <w:r>
        <w:t>bewusst</w:t>
      </w:r>
      <w:proofErr w:type="spellEnd"/>
      <w:r>
        <w:t>.</w:t>
      </w:r>
    </w:p>
    <w:p w14:paraId="140394E5" w14:textId="2F04F5B3" w:rsidR="00136288" w:rsidRDefault="003C3E41">
      <w:proofErr w:type="spellStart"/>
      <w:r>
        <w:t>Bewusst</w:t>
      </w:r>
      <w:proofErr w:type="spellEnd"/>
      <w:r>
        <w:t xml:space="preserve"> </w:t>
      </w:r>
      <w:proofErr w:type="spellStart"/>
      <w:r>
        <w:t>sein+G</w:t>
      </w:r>
      <w:proofErr w:type="spellEnd"/>
      <w:r>
        <w:t xml:space="preserve"> = être conscient</w:t>
      </w:r>
    </w:p>
    <w:p w14:paraId="6C52A21A" w14:textId="3921A3A0" w:rsidR="003C3E41" w:rsidRDefault="003C3E41"/>
    <w:p w14:paraId="5A8F056B" w14:textId="4614363F" w:rsidR="003C3E41" w:rsidRDefault="003C3E41">
      <w:proofErr w:type="spellStart"/>
      <w: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, den Kampf bis </w:t>
      </w:r>
      <w:proofErr w:type="spellStart"/>
      <w:r>
        <w:t>zum</w:t>
      </w:r>
      <w:proofErr w:type="spellEnd"/>
    </w:p>
    <w:p w14:paraId="1071F312" w14:textId="57A72D29" w:rsidR="003C3E41" w:rsidRDefault="003C3E41">
      <w:r>
        <w:t xml:space="preserve">Ende </w:t>
      </w:r>
      <w:proofErr w:type="spellStart"/>
      <w:r>
        <w:t>zu</w:t>
      </w:r>
      <w:proofErr w:type="spellEnd"/>
      <w:r>
        <w:t xml:space="preserve"> </w:t>
      </w:r>
      <w:proofErr w:type="spellStart"/>
      <w:r>
        <w:t>führen</w:t>
      </w:r>
      <w:proofErr w:type="spellEnd"/>
      <w:r>
        <w:t>.</w:t>
      </w:r>
    </w:p>
    <w:p w14:paraId="437C7448" w14:textId="15C75E25" w:rsidR="003C3E41" w:rsidRDefault="003C3E41">
      <w:proofErr w:type="spellStart"/>
      <w:r>
        <w:t>Sie</w:t>
      </w:r>
      <w:proofErr w:type="spellEnd"/>
      <w:r>
        <w:t xml:space="preserve"> </w:t>
      </w:r>
      <w:proofErr w:type="spellStart"/>
      <w:r>
        <w:t>zeigt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aussergewohnlichen</w:t>
      </w:r>
      <w:proofErr w:type="spellEnd"/>
      <w:r>
        <w:t xml:space="preserve"> Mut.</w:t>
      </w:r>
    </w:p>
    <w:sectPr w:rsidR="003C3E4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0E538" w14:textId="77777777" w:rsidR="00DF4665" w:rsidRDefault="00DF4665" w:rsidP="00F4573B">
      <w:pPr>
        <w:spacing w:after="0" w:line="240" w:lineRule="auto"/>
      </w:pPr>
      <w:r>
        <w:separator/>
      </w:r>
    </w:p>
  </w:endnote>
  <w:endnote w:type="continuationSeparator" w:id="0">
    <w:p w14:paraId="2D262BAA" w14:textId="77777777" w:rsidR="00DF4665" w:rsidRDefault="00DF466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423CBB7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B78D5AF" wp14:editId="75AA6D8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8641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78D5A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638641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4C527" w14:textId="77777777" w:rsidR="00DF4665" w:rsidRDefault="00DF4665" w:rsidP="00F4573B">
      <w:pPr>
        <w:spacing w:after="0" w:line="240" w:lineRule="auto"/>
      </w:pPr>
      <w:r>
        <w:separator/>
      </w:r>
    </w:p>
  </w:footnote>
  <w:footnote w:type="continuationSeparator" w:id="0">
    <w:p w14:paraId="7F32C31A" w14:textId="77777777" w:rsidR="00DF4665" w:rsidRDefault="00DF466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81A52" w14:textId="0E6086C2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8B0841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 w:fullDate="2020-06-10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8B0841">
          <w:rPr>
            <w:lang w:val="de-DE"/>
          </w:rPr>
          <w:t>Mittwoch, 10. Juni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zI0MDW2MDE0MTJQ0lEKTi0uzszPAykwrAUA99s4FCwAAAA="/>
  </w:docVars>
  <w:rsids>
    <w:rsidRoot w:val="008B0841"/>
    <w:rsid w:val="000E66BB"/>
    <w:rsid w:val="00136288"/>
    <w:rsid w:val="00151752"/>
    <w:rsid w:val="00153283"/>
    <w:rsid w:val="001C17E7"/>
    <w:rsid w:val="00275935"/>
    <w:rsid w:val="002811C2"/>
    <w:rsid w:val="003C3E41"/>
    <w:rsid w:val="008B0841"/>
    <w:rsid w:val="00AC25DE"/>
    <w:rsid w:val="00AF2AD0"/>
    <w:rsid w:val="00DF4665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C2828"/>
  <w15:chartTrackingRefBased/>
  <w15:docId w15:val="{D7DF7A3B-4560-40F8-A45B-81897BA0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147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</cp:revision>
  <dcterms:created xsi:type="dcterms:W3CDTF">2020-06-10T11:28:00Z</dcterms:created>
  <dcterms:modified xsi:type="dcterms:W3CDTF">2020-06-10T13:55:00Z</dcterms:modified>
</cp:coreProperties>
</file>