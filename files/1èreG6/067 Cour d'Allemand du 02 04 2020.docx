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87" w:rsidRDefault="002A2D87" w:rsidP="002A2D87">
      <w:pPr>
        <w:rPr>
          <w:lang w:val="de-DE"/>
        </w:rPr>
      </w:pPr>
      <w:r>
        <w:rPr>
          <w:lang w:val="de-DE"/>
        </w:rPr>
        <w:t>Mir geht es gut / es geht mir gut = je vais bien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Voc de l’exercice sur les subordonnées:</w:t>
      </w:r>
    </w:p>
    <w:p w:rsidR="004A5D3C" w:rsidRDefault="002A2D87" w:rsidP="002A2D87">
      <w:pPr>
        <w:rPr>
          <w:lang w:val="de-DE"/>
        </w:rPr>
      </w:pPr>
      <w:r w:rsidRPr="00462886">
        <w:rPr>
          <w:lang w:val="de-DE"/>
        </w:rPr>
        <w:t xml:space="preserve">Klopfen = frapper </w:t>
      </w:r>
      <w:r>
        <w:rPr>
          <w:lang w:val="de-DE"/>
        </w:rPr>
        <w:t>(</w:t>
      </w:r>
      <w:r w:rsidRPr="00462886">
        <w:rPr>
          <w:lang w:val="de-DE"/>
        </w:rPr>
        <w:t>su</w:t>
      </w:r>
      <w:r>
        <w:rPr>
          <w:lang w:val="de-DE"/>
        </w:rPr>
        <w:t>r</w:t>
      </w:r>
      <w:r w:rsidRPr="00462886">
        <w:rPr>
          <w:lang w:val="de-DE"/>
        </w:rPr>
        <w:t xml:space="preserve"> le plafo</w:t>
      </w:r>
      <w:r>
        <w:rPr>
          <w:lang w:val="de-DE"/>
        </w:rPr>
        <w:t>n)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Die Decke = le plafond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Der Nachbach (n, n) = le voisin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Damit (subordonnant) = afin que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Grüssen = saluer</w:t>
      </w:r>
    </w:p>
    <w:p w:rsidR="002A2D87" w:rsidRDefault="002A2D87" w:rsidP="002A2D87">
      <w:pPr>
        <w:rPr>
          <w:lang w:val="de-DE"/>
        </w:rPr>
      </w:pPr>
      <w:r>
        <w:rPr>
          <w:lang w:val="de-DE"/>
        </w:rPr>
        <w:t>Lächeln = sourire</w:t>
      </w:r>
    </w:p>
    <w:p w:rsidR="002A2D87" w:rsidRDefault="00F05673" w:rsidP="002A2D87">
      <w:pPr>
        <w:rPr>
          <w:lang w:val="de-DE"/>
        </w:rPr>
      </w:pPr>
      <w:r>
        <w:rPr>
          <w:lang w:val="de-DE"/>
        </w:rPr>
        <w:t>Obwohl = bien que</w:t>
      </w:r>
    </w:p>
    <w:p w:rsidR="00F05673" w:rsidRDefault="00F05673" w:rsidP="002A2D87">
      <w:pPr>
        <w:rPr>
          <w:lang w:val="de-DE"/>
        </w:rPr>
      </w:pPr>
      <w:r>
        <w:rPr>
          <w:lang w:val="de-DE"/>
        </w:rPr>
        <w:t>Verschmutzen = polluer</w:t>
      </w:r>
    </w:p>
    <w:p w:rsidR="00F05673" w:rsidRDefault="00F05673" w:rsidP="002A2D87">
      <w:pPr>
        <w:rPr>
          <w:lang w:val="de-DE"/>
        </w:rPr>
      </w:pPr>
      <w:r>
        <w:rPr>
          <w:lang w:val="de-DE"/>
        </w:rPr>
        <w:t>Indem = en +paerticipe présent, tandis que</w:t>
      </w:r>
    </w:p>
    <w:p w:rsidR="00407E3C" w:rsidRDefault="00407E3C" w:rsidP="002A2D87">
      <w:pPr>
        <w:rPr>
          <w:lang w:val="de-DE"/>
        </w:rPr>
      </w:pPr>
      <w:r>
        <w:rPr>
          <w:lang w:val="de-DE"/>
        </w:rPr>
        <w:t>Heftig = violent sie sind anderer Meinung.</w:t>
      </w:r>
    </w:p>
    <w:p w:rsidR="00407E3C" w:rsidRDefault="00407E3C" w:rsidP="002A2D87">
      <w:pPr>
        <w:rPr>
          <w:lang w:val="de-DE"/>
        </w:rPr>
      </w:pPr>
      <w:r>
        <w:rPr>
          <w:lang w:val="de-DE"/>
        </w:rPr>
        <w:t>Sie sind anderer Meinung</w:t>
      </w:r>
    </w:p>
    <w:p w:rsidR="00407E3C" w:rsidRDefault="00407E3C" w:rsidP="002A2D87">
      <w:pPr>
        <w:rPr>
          <w:lang w:val="de-DE"/>
        </w:rPr>
      </w:pPr>
      <w:r>
        <w:rPr>
          <w:lang w:val="de-DE"/>
        </w:rPr>
        <w:t>B</w:t>
      </w:r>
      <w:r w:rsidR="00ED587B">
        <w:rPr>
          <w:lang w:val="de-DE"/>
        </w:rPr>
        <w:t>i</w:t>
      </w:r>
      <w:r>
        <w:rPr>
          <w:lang w:val="de-DE"/>
        </w:rPr>
        <w:t>s</w:t>
      </w:r>
      <w:r w:rsidR="00ED587B">
        <w:rPr>
          <w:lang w:val="de-DE"/>
        </w:rPr>
        <w:t xml:space="preserve"> =</w:t>
      </w:r>
      <w:r>
        <w:rPr>
          <w:lang w:val="de-DE"/>
        </w:rPr>
        <w:t xml:space="preserve"> jusqu’à ce que</w:t>
      </w:r>
    </w:p>
    <w:p w:rsidR="00407E3C" w:rsidRDefault="00407E3C" w:rsidP="002A2D87">
      <w:pPr>
        <w:rPr>
          <w:lang w:val="de-DE"/>
        </w:rPr>
      </w:pPr>
      <w:r>
        <w:rPr>
          <w:lang w:val="de-DE"/>
        </w:rPr>
        <w:t>Das Ziel = le but,l’objetif</w:t>
      </w:r>
    </w:p>
    <w:p w:rsidR="00407E3C" w:rsidRDefault="006851BE" w:rsidP="002A2D87">
      <w:pPr>
        <w:rPr>
          <w:lang w:val="de-DE"/>
        </w:rPr>
      </w:pPr>
      <w:r>
        <w:rPr>
          <w:lang w:val="de-DE"/>
        </w:rPr>
        <w:t>Sobald = dès que</w:t>
      </w:r>
    </w:p>
    <w:p w:rsidR="00500B6C" w:rsidRDefault="00500B6C" w:rsidP="002A2D87">
      <w:pPr>
        <w:rPr>
          <w:lang w:val="de-DE"/>
        </w:rPr>
      </w:pPr>
    </w:p>
    <w:p w:rsidR="006851BE" w:rsidRPr="00500B6C" w:rsidRDefault="00500B6C" w:rsidP="002A2D87">
      <w:pPr>
        <w:rPr>
          <w:b/>
          <w:bCs/>
          <w:lang w:val="de-DE"/>
        </w:rPr>
      </w:pPr>
      <w:r w:rsidRPr="00500B6C">
        <w:rPr>
          <w:b/>
          <w:bCs/>
          <w:lang w:val="de-DE"/>
        </w:rPr>
        <w:t>La forme passive:</w:t>
      </w:r>
    </w:p>
    <w:p w:rsidR="00500B6C" w:rsidRDefault="00741AA2" w:rsidP="002A2D87">
      <w:pPr>
        <w:rPr>
          <w:lang w:val="de-DE"/>
        </w:rPr>
      </w:pPr>
      <w:r>
        <w:rPr>
          <w:lang w:val="de-DE"/>
        </w:rPr>
        <w:t>Verbe + participe passé</w:t>
      </w:r>
    </w:p>
    <w:p w:rsidR="00741AA2" w:rsidRDefault="00741AA2" w:rsidP="002A2D87">
      <w:pPr>
        <w:rPr>
          <w:lang w:val="de-DE"/>
        </w:rPr>
      </w:pPr>
      <w:r>
        <w:rPr>
          <w:lang w:val="de-DE"/>
        </w:rPr>
        <w:t>Présent: wird+participe passé</w:t>
      </w:r>
    </w:p>
    <w:p w:rsidR="00741AA2" w:rsidRDefault="00741AA2" w:rsidP="002A2D87">
      <w:pPr>
        <w:rPr>
          <w:lang w:val="de-DE"/>
        </w:rPr>
      </w:pPr>
    </w:p>
    <w:p w:rsidR="00113428" w:rsidRDefault="00113428" w:rsidP="002A2D87">
      <w:pPr>
        <w:rPr>
          <w:lang w:val="de-DE"/>
        </w:rPr>
      </w:pPr>
      <w:r>
        <w:rPr>
          <w:b/>
          <w:bCs/>
          <w:lang w:val="de-DE"/>
        </w:rPr>
        <w:t>FA: Forme active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Lechat mange la sourie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Die Katze frisst die Maus</w:t>
      </w:r>
    </w:p>
    <w:p w:rsidR="00113428" w:rsidRPr="00113428" w:rsidRDefault="00113428" w:rsidP="002A2D87">
      <w:pPr>
        <w:rPr>
          <w:b/>
          <w:bCs/>
          <w:lang w:val="de-DE"/>
        </w:rPr>
      </w:pPr>
      <w:r w:rsidRPr="00113428">
        <w:rPr>
          <w:b/>
          <w:bCs/>
          <w:lang w:val="de-DE"/>
        </w:rPr>
        <w:t>FP: Forme passive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La souris est mangé par le chat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Le COD devient le sujet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Le sujet dedevient le complément introdutit par von + D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Die Maus wird von der Katze gefressen.</w:t>
      </w:r>
    </w:p>
    <w:p w:rsidR="00113428" w:rsidRDefault="00113428" w:rsidP="002A2D87">
      <w:pPr>
        <w:rPr>
          <w:lang w:val="de-DE"/>
        </w:rPr>
      </w:pPr>
    </w:p>
    <w:p w:rsidR="00113428" w:rsidRDefault="00113428" w:rsidP="002A2D87">
      <w:pPr>
        <w:rPr>
          <w:lang w:val="de-DE"/>
        </w:rPr>
      </w:pPr>
      <w:r>
        <w:rPr>
          <w:lang w:val="de-DE"/>
        </w:rPr>
        <w:lastRenderedPageBreak/>
        <w:t>Prétérit:</w:t>
      </w:r>
    </w:p>
    <w:p w:rsidR="00113428" w:rsidRDefault="00113428" w:rsidP="002A2D87">
      <w:pPr>
        <w:rPr>
          <w:lang w:val="de-DE"/>
        </w:rPr>
      </w:pPr>
      <w:r>
        <w:rPr>
          <w:lang w:val="de-DE"/>
        </w:rPr>
        <w:t>Le chat mangeait la souris</w:t>
      </w:r>
    </w:p>
    <w:p w:rsidR="00113428" w:rsidRDefault="00C9305E" w:rsidP="002A2D87">
      <w:pPr>
        <w:rPr>
          <w:lang w:val="de-DE"/>
        </w:rPr>
      </w:pPr>
      <w:r>
        <w:rPr>
          <w:lang w:val="de-DE"/>
        </w:rPr>
        <w:t>FA:Forme active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Die Katze frass die Maus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FP: la souris était mangée par le chat.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Die Maus wurde von der Katze gefressen.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Parfait: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Le chat est mangé par la souris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FA: Die Katze hat die Maus gefressen.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FP Forme passive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Die Maus ist von der Katze gefressen worden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Durch +A = l’intermédiaire.</w:t>
      </w:r>
    </w:p>
    <w:p w:rsidR="00C9305E" w:rsidRDefault="00C9305E" w:rsidP="002A2D87">
      <w:pPr>
        <w:rPr>
          <w:lang w:val="de-DE"/>
        </w:rPr>
      </w:pPr>
      <w:r>
        <w:rPr>
          <w:lang w:val="de-DE"/>
        </w:rPr>
        <w:t>Cette ville à été détruite par des bombes.</w:t>
      </w:r>
    </w:p>
    <w:p w:rsidR="00C9305E" w:rsidRDefault="00E1679D" w:rsidP="002A2D87">
      <w:pPr>
        <w:rPr>
          <w:lang w:val="de-DE"/>
        </w:rPr>
      </w:pPr>
      <w:r>
        <w:rPr>
          <w:lang w:val="de-DE"/>
        </w:rPr>
        <w:t>Diese Stadt ist durch Bomben zerstören worden.</w:t>
      </w:r>
    </w:p>
    <w:p w:rsidR="00E1679D" w:rsidRDefault="00E1679D" w:rsidP="002A2D87">
      <w:pPr>
        <w:rPr>
          <w:lang w:val="de-DE"/>
        </w:rPr>
      </w:pPr>
      <w:r>
        <w:rPr>
          <w:lang w:val="de-DE"/>
        </w:rPr>
        <w:t>Zerstören (inséparable) = détruire</w:t>
      </w:r>
    </w:p>
    <w:p w:rsidR="00EC530C" w:rsidRDefault="00EC530C" w:rsidP="002A2D87">
      <w:pPr>
        <w:rPr>
          <w:lang w:val="de-DE"/>
        </w:rPr>
      </w:pPr>
      <w:r>
        <w:rPr>
          <w:lang w:val="de-DE"/>
        </w:rPr>
        <w:t>Quand on transforme un phrase active à la forme passive, on respecte le temps.</w:t>
      </w:r>
    </w:p>
    <w:p w:rsidR="00221306" w:rsidRDefault="00221306" w:rsidP="002A2D87">
      <w:pPr>
        <w:rPr>
          <w:lang w:val="de-DE"/>
        </w:rPr>
      </w:pPr>
      <w:r>
        <w:rPr>
          <w:lang w:val="de-DE"/>
        </w:rPr>
        <w:t>À un prétérit actif correspond un prétérit passif.</w:t>
      </w:r>
    </w:p>
    <w:p w:rsidR="00221306" w:rsidRDefault="00221306" w:rsidP="002A2D87">
      <w:pPr>
        <w:rPr>
          <w:lang w:val="de-DE"/>
        </w:rPr>
      </w:pPr>
      <w:r>
        <w:rPr>
          <w:lang w:val="de-DE"/>
        </w:rPr>
        <w:t>À un parfait actif correspond un parfait passif</w:t>
      </w:r>
    </w:p>
    <w:p w:rsidR="00221306" w:rsidRDefault="00221306" w:rsidP="002A2D87">
      <w:pPr>
        <w:rPr>
          <w:lang w:val="de-DE"/>
        </w:rPr>
      </w:pPr>
    </w:p>
    <w:p w:rsidR="00221306" w:rsidRDefault="00221306" w:rsidP="002A2D87">
      <w:pPr>
        <w:rPr>
          <w:lang w:val="de-DE"/>
        </w:rPr>
      </w:pPr>
      <w:r>
        <w:rPr>
          <w:lang w:val="de-DE"/>
        </w:rPr>
        <w:t>Ex: Der Mann wäscht das Auto.</w:t>
      </w:r>
    </w:p>
    <w:p w:rsidR="00221306" w:rsidRDefault="00FF727D" w:rsidP="002A2D87">
      <w:pPr>
        <w:rPr>
          <w:lang w:val="de-DE"/>
        </w:rPr>
      </w:pPr>
      <w:r>
        <w:rPr>
          <w:lang w:val="de-DE"/>
        </w:rPr>
        <w:t>FA: Der Mann wäscht das Auto.</w:t>
      </w:r>
    </w:p>
    <w:p w:rsidR="00FF727D" w:rsidRDefault="00FF727D" w:rsidP="002A2D87">
      <w:pPr>
        <w:rPr>
          <w:lang w:val="de-DE"/>
        </w:rPr>
      </w:pPr>
      <w:r>
        <w:rPr>
          <w:lang w:val="de-DE"/>
        </w:rPr>
        <w:t>FP: Das Auto wird von dem Mann gewaschen.</w:t>
      </w:r>
    </w:p>
    <w:p w:rsidR="00FF727D" w:rsidRDefault="00FF727D" w:rsidP="002A2D87">
      <w:pPr>
        <w:rPr>
          <w:lang w:val="de-DE"/>
        </w:rPr>
      </w:pPr>
    </w:p>
    <w:p w:rsidR="002C6FD9" w:rsidRDefault="002C6FD9" w:rsidP="002A2D87">
      <w:pPr>
        <w:rPr>
          <w:lang w:val="de-DE"/>
        </w:rPr>
      </w:pPr>
      <w:r>
        <w:rPr>
          <w:lang w:val="de-DE"/>
        </w:rPr>
        <w:t>Si problème, bled p 118-119</w:t>
      </w:r>
    </w:p>
    <w:p w:rsidR="00246027" w:rsidRDefault="00246027" w:rsidP="002A2D87">
      <w:pPr>
        <w:rPr>
          <w:lang w:val="de-DE"/>
        </w:rPr>
      </w:pPr>
    </w:p>
    <w:p w:rsidR="002C6FD9" w:rsidRDefault="007251D7" w:rsidP="002A2D87">
      <w:pPr>
        <w:rPr>
          <w:lang w:val="de-DE"/>
        </w:rPr>
      </w:pPr>
      <w:r>
        <w:rPr>
          <w:lang w:val="de-DE"/>
        </w:rPr>
        <w:t xml:space="preserve">Marlene Dietrich, </w:t>
      </w:r>
      <w:r w:rsidR="009A5B59">
        <w:rPr>
          <w:lang w:val="de-DE"/>
        </w:rPr>
        <w:t>verließ</w:t>
      </w:r>
      <w:r>
        <w:rPr>
          <w:lang w:val="de-DE"/>
        </w:rPr>
        <w:t xml:space="preserve"> </w:t>
      </w:r>
      <w:r w:rsidR="009A5B59">
        <w:rPr>
          <w:lang w:val="de-DE"/>
        </w:rPr>
        <w:t>Deutschland</w:t>
      </w:r>
      <w:r>
        <w:rPr>
          <w:lang w:val="de-DE"/>
        </w:rPr>
        <w:t>, weil sie gegen die Naziideologie war.</w:t>
      </w:r>
    </w:p>
    <w:p w:rsidR="007251D7" w:rsidRDefault="007251D7" w:rsidP="002A2D87">
      <w:pPr>
        <w:rPr>
          <w:lang w:val="de-DE"/>
        </w:rPr>
      </w:pPr>
    </w:p>
    <w:p w:rsidR="00936A18" w:rsidRDefault="00936A18" w:rsidP="002A2D87">
      <w:pPr>
        <w:rPr>
          <w:lang w:val="de-DE"/>
        </w:rPr>
      </w:pPr>
      <w:r>
        <w:rPr>
          <w:lang w:val="de-DE"/>
        </w:rPr>
        <w:t>Sie macthe Karriere in den Vereinigten Staaten.</w:t>
      </w:r>
    </w:p>
    <w:p w:rsidR="00936A18" w:rsidRDefault="00936A18" w:rsidP="002A2D87">
      <w:pPr>
        <w:rPr>
          <w:lang w:val="de-DE"/>
        </w:rPr>
      </w:pPr>
    </w:p>
    <w:p w:rsidR="00F47FE2" w:rsidRDefault="00F47FE2" w:rsidP="002A2D87">
      <w:pPr>
        <w:rPr>
          <w:lang w:val="de-DE"/>
        </w:rPr>
      </w:pPr>
      <w:r>
        <w:rPr>
          <w:lang w:val="de-DE"/>
        </w:rPr>
        <w:t xml:space="preserve">Erich Kästner </w:t>
      </w:r>
    </w:p>
    <w:p w:rsidR="00F47FE2" w:rsidRDefault="00F47FE2" w:rsidP="002A2D87">
      <w:pPr>
        <w:rPr>
          <w:lang w:val="de-DE"/>
        </w:rPr>
      </w:pPr>
      <w:r>
        <w:rPr>
          <w:lang w:val="de-DE"/>
        </w:rPr>
        <w:lastRenderedPageBreak/>
        <w:t>De Schrifsteller (-) = der Autor</w:t>
      </w:r>
    </w:p>
    <w:p w:rsidR="00F47FE2" w:rsidRDefault="00F47FE2" w:rsidP="002A2D87">
      <w:pPr>
        <w:rPr>
          <w:lang w:val="de-DE"/>
        </w:rPr>
      </w:pPr>
      <w:r>
        <w:rPr>
          <w:lang w:val="de-DE"/>
        </w:rPr>
        <w:t>Er hat Kinderbücher geschrieben</w:t>
      </w:r>
    </w:p>
    <w:p w:rsidR="00F47FE2" w:rsidRDefault="00F47FE2" w:rsidP="002A2D87">
      <w:pPr>
        <w:rPr>
          <w:lang w:val="de-DE"/>
        </w:rPr>
      </w:pPr>
      <w:r>
        <w:rPr>
          <w:lang w:val="de-DE"/>
        </w:rPr>
        <w:t>Emil und die Detektive</w:t>
      </w:r>
    </w:p>
    <w:p w:rsidR="00F47FE2" w:rsidRDefault="00F47FE2" w:rsidP="002A2D87">
      <w:pPr>
        <w:rPr>
          <w:lang w:val="de-DE"/>
        </w:rPr>
      </w:pPr>
    </w:p>
    <w:p w:rsidR="00F47FE2" w:rsidRDefault="00F47FE2" w:rsidP="002A2D87">
      <w:pPr>
        <w:rPr>
          <w:lang w:val="de-DE"/>
        </w:rPr>
      </w:pPr>
      <w:r>
        <w:rPr>
          <w:lang w:val="de-DE"/>
        </w:rPr>
        <w:t>Ostern = pâqie</w:t>
      </w:r>
    </w:p>
    <w:p w:rsidR="00F47FE2" w:rsidRPr="00113428" w:rsidRDefault="00F47FE2" w:rsidP="002A2D87">
      <w:pPr>
        <w:rPr>
          <w:lang w:val="de-DE"/>
        </w:rPr>
      </w:pPr>
      <w:r>
        <w:rPr>
          <w:lang w:val="de-DE"/>
        </w:rPr>
        <w:t>Schöne osterferien = bonne fête de paque.</w:t>
      </w:r>
      <w:bookmarkStart w:id="0" w:name="_GoBack"/>
      <w:bookmarkEnd w:id="0"/>
    </w:p>
    <w:sectPr w:rsidR="00F47FE2" w:rsidRPr="0011342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74C" w:rsidRDefault="0017174C" w:rsidP="00F4573B">
      <w:pPr>
        <w:spacing w:after="0" w:line="240" w:lineRule="auto"/>
      </w:pPr>
      <w:r>
        <w:separator/>
      </w:r>
    </w:p>
  </w:endnote>
  <w:endnote w:type="continuationSeparator" w:id="0">
    <w:p w:rsidR="0017174C" w:rsidRDefault="0017174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74C" w:rsidRDefault="0017174C" w:rsidP="00F4573B">
      <w:pPr>
        <w:spacing w:after="0" w:line="240" w:lineRule="auto"/>
      </w:pPr>
      <w:r>
        <w:separator/>
      </w:r>
    </w:p>
  </w:footnote>
  <w:footnote w:type="continuationSeparator" w:id="0">
    <w:p w:rsidR="0017174C" w:rsidRDefault="0017174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F05673">
      <w:t>3</w:t>
    </w:r>
    <w:r>
      <w:tab/>
      <w:t>Deutsch</w:t>
    </w:r>
    <w:r>
      <w:tab/>
    </w:r>
    <w:r w:rsidR="00F05673">
      <w:rPr>
        <w:lang w:val="de-DE"/>
      </w:rPr>
      <w:t>Donnerstag, den 2. April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7"/>
    <w:rsid w:val="000E66BB"/>
    <w:rsid w:val="00113428"/>
    <w:rsid w:val="00151752"/>
    <w:rsid w:val="00153283"/>
    <w:rsid w:val="0017174C"/>
    <w:rsid w:val="001C17E7"/>
    <w:rsid w:val="00221306"/>
    <w:rsid w:val="00246027"/>
    <w:rsid w:val="002811C2"/>
    <w:rsid w:val="002A2D87"/>
    <w:rsid w:val="002C6FD9"/>
    <w:rsid w:val="00407E3C"/>
    <w:rsid w:val="00500B6C"/>
    <w:rsid w:val="006851BE"/>
    <w:rsid w:val="007251D7"/>
    <w:rsid w:val="00741AA2"/>
    <w:rsid w:val="00936A18"/>
    <w:rsid w:val="009A5B59"/>
    <w:rsid w:val="00AF2AD0"/>
    <w:rsid w:val="00C9305E"/>
    <w:rsid w:val="00E1679D"/>
    <w:rsid w:val="00EC530C"/>
    <w:rsid w:val="00ED587B"/>
    <w:rsid w:val="00F05673"/>
    <w:rsid w:val="00F3124E"/>
    <w:rsid w:val="00F4573B"/>
    <w:rsid w:val="00F47FE2"/>
    <w:rsid w:val="00FA1721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2EB9ACC0-0F03-44ED-A260-75A1EE1B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87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47</TotalTime>
  <Pages>3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19</cp:revision>
  <dcterms:created xsi:type="dcterms:W3CDTF">2020-04-02T08:07:00Z</dcterms:created>
  <dcterms:modified xsi:type="dcterms:W3CDTF">2020-04-02T08:57:00Z</dcterms:modified>
</cp:coreProperties>
</file>