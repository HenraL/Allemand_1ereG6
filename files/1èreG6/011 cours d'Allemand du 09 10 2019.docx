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0F1C25">
      <w:r w:rsidRPr="000F1C25">
        <w:rPr>
          <w:lang w:val="de-DE"/>
        </w:rPr>
        <w:t xml:space="preserve">Der Wohnwagen = </w:t>
      </w:r>
      <w:r>
        <w:t>le camping-car</w:t>
      </w:r>
    </w:p>
    <w:p w:rsidR="000F1C25" w:rsidRDefault="000F1C25">
      <w:r>
        <w:t xml:space="preserve">Die </w:t>
      </w:r>
      <w:proofErr w:type="spellStart"/>
      <w:r>
        <w:t>Besichtigung</w:t>
      </w:r>
      <w:proofErr w:type="spellEnd"/>
      <w:r>
        <w:t xml:space="preserve"> (en) = visite</w:t>
      </w:r>
    </w:p>
    <w:p w:rsidR="000F1C25" w:rsidRDefault="000F1C25">
      <w:proofErr w:type="spellStart"/>
      <w:r>
        <w:t>Besichtigen</w:t>
      </w:r>
      <w:proofErr w:type="spellEnd"/>
      <w:r>
        <w:t xml:space="preserve"> = </w:t>
      </w:r>
    </w:p>
    <w:p w:rsidR="000F1C25" w:rsidRDefault="000F1C25">
      <w:r>
        <w:t xml:space="preserve">Der </w:t>
      </w:r>
      <w:proofErr w:type="spellStart"/>
      <w:r>
        <w:t>Stadtzentrum</w:t>
      </w:r>
      <w:proofErr w:type="spellEnd"/>
      <w:r>
        <w:t xml:space="preserve"> = </w:t>
      </w:r>
    </w:p>
    <w:p w:rsidR="000F1C25" w:rsidRDefault="000F1C25">
      <w:proofErr w:type="spellStart"/>
      <w:r>
        <w:t>Heute</w:t>
      </w:r>
      <w:proofErr w:type="spellEnd"/>
      <w:r>
        <w:t xml:space="preserve"> </w:t>
      </w:r>
      <w:proofErr w:type="spellStart"/>
      <w:r>
        <w:t>nachmittag</w:t>
      </w:r>
      <w:proofErr w:type="spellEnd"/>
      <w:r>
        <w:t xml:space="preserve"> = cet après midi</w:t>
      </w:r>
    </w:p>
    <w:p w:rsidR="000F1C25" w:rsidRDefault="000F1C25">
      <w:proofErr w:type="spellStart"/>
      <w:r>
        <w:t>Ankommen</w:t>
      </w:r>
      <w:proofErr w:type="spellEnd"/>
      <w:r>
        <w:t xml:space="preserve"> = arriver</w:t>
      </w:r>
    </w:p>
    <w:p w:rsidR="00DC36CD" w:rsidRDefault="00DC36CD">
      <w:r>
        <w:t>!!!!!!!!!!!!!!!!!!!!!!!!!!!!!!!!!!!!!!!!!!</w:t>
      </w:r>
    </w:p>
    <w:p w:rsidR="000F1C25" w:rsidRDefault="000F1C25">
      <w:r>
        <w:t>!!</w:t>
      </w:r>
      <w:r w:rsidR="00DC36CD">
        <w:t xml:space="preserve">        </w:t>
      </w:r>
      <w:r>
        <w:t xml:space="preserve"> </w:t>
      </w:r>
      <w:proofErr w:type="spellStart"/>
      <w:r>
        <w:t>Bekommen</w:t>
      </w:r>
      <w:proofErr w:type="spellEnd"/>
      <w:r>
        <w:t xml:space="preserve"> = recevoir</w:t>
      </w:r>
      <w:r w:rsidR="00DC36CD">
        <w:t xml:space="preserve">      !!</w:t>
      </w:r>
    </w:p>
    <w:p w:rsidR="00DC36CD" w:rsidRDefault="00DC36CD">
      <w:r>
        <w:t>!!!!!!!!!!!!!!!!!!!!!!!!!!!!!!!!!!!!!!!!!!</w:t>
      </w:r>
    </w:p>
    <w:p w:rsidR="000F1C25" w:rsidRDefault="00DC36CD">
      <w:r>
        <w:t xml:space="preserve">Der </w:t>
      </w:r>
      <w:proofErr w:type="spellStart"/>
      <w:r>
        <w:t>Geburtstag</w:t>
      </w:r>
      <w:proofErr w:type="spellEnd"/>
      <w:r>
        <w:t xml:space="preserve"> = l’</w:t>
      </w:r>
      <w:proofErr w:type="spellStart"/>
      <w:r>
        <w:t>anniversair</w:t>
      </w:r>
      <w:proofErr w:type="spellEnd"/>
    </w:p>
    <w:p w:rsidR="00DC36CD" w:rsidRDefault="00DC36CD">
      <w:r>
        <w:t>Conjonction de coordination :</w:t>
      </w:r>
    </w:p>
    <w:p w:rsidR="00DC36CD" w:rsidRDefault="00DC36CD">
      <w:r>
        <w:t>den = car</w:t>
      </w:r>
    </w:p>
    <w:p w:rsidR="00DC36CD" w:rsidRDefault="00DC36CD">
      <w:r>
        <w:t>aber = mais</w:t>
      </w:r>
    </w:p>
    <w:p w:rsidR="006865B0" w:rsidRDefault="006865B0">
      <w:r>
        <w:t>ob = si (interrogation indirecte)</w:t>
      </w:r>
    </w:p>
    <w:p w:rsidR="00DC36CD" w:rsidRDefault="00DC36CD">
      <w:proofErr w:type="spellStart"/>
      <w:r>
        <w:t>sondern</w:t>
      </w:r>
      <w:proofErr w:type="spellEnd"/>
      <w:r>
        <w:t xml:space="preserve"> =mais</w:t>
      </w:r>
      <w:r w:rsidR="006865B0">
        <w:t xml:space="preserve"> (ap.1 phrase négative)</w:t>
      </w:r>
    </w:p>
    <w:p w:rsidR="006865B0" w:rsidRDefault="006865B0">
      <w:proofErr w:type="spellStart"/>
      <w:r>
        <w:t>Ich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ins Restaurant, </w:t>
      </w:r>
      <w:proofErr w:type="spellStart"/>
      <w:r>
        <w:t>sondern</w:t>
      </w:r>
      <w:proofErr w:type="spellEnd"/>
      <w:r>
        <w:t xml:space="preserve"> ins Kino</w:t>
      </w:r>
    </w:p>
    <w:p w:rsidR="006865B0" w:rsidRDefault="006865B0">
      <w:proofErr w:type="spellStart"/>
      <w:r>
        <w:t>und</w:t>
      </w:r>
      <w:proofErr w:type="spellEnd"/>
    </w:p>
    <w:p w:rsidR="006865B0" w:rsidRDefault="006865B0">
      <w:proofErr w:type="spellStart"/>
      <w:r>
        <w:t>denn</w:t>
      </w:r>
      <w:proofErr w:type="spellEnd"/>
      <w:r>
        <w:t xml:space="preserve">=car </w:t>
      </w:r>
      <w:proofErr w:type="spellStart"/>
      <w:r>
        <w:t>Ich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die </w:t>
      </w:r>
      <w:proofErr w:type="spellStart"/>
      <w:r>
        <w:t>Schule</w:t>
      </w:r>
      <w:proofErr w:type="spellEnd"/>
      <w:r>
        <w:t xml:space="preserve">,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bin </w:t>
      </w:r>
      <w:proofErr w:type="spellStart"/>
      <w:r>
        <w:t>krank</w:t>
      </w:r>
      <w:proofErr w:type="spellEnd"/>
      <w:r>
        <w:t>.</w:t>
      </w:r>
    </w:p>
    <w:p w:rsidR="006865B0" w:rsidRDefault="006865B0">
      <w:proofErr w:type="spellStart"/>
      <w:r>
        <w:t>Das</w:t>
      </w:r>
      <w:proofErr w:type="spellEnd"/>
      <w:r>
        <w:t xml:space="preserve"> </w:t>
      </w:r>
      <w:proofErr w:type="spellStart"/>
      <w:r>
        <w:t>Gebierge</w:t>
      </w:r>
      <w:proofErr w:type="spellEnd"/>
      <w:r>
        <w:t>= les chaines de montagnes.</w:t>
      </w:r>
    </w:p>
    <w:p w:rsidR="006865B0" w:rsidRDefault="0083749F">
      <w:proofErr w:type="spellStart"/>
      <w:r>
        <w:t>Worum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= de quoi s’agit-t-il ?</w:t>
      </w:r>
    </w:p>
    <w:p w:rsidR="0083749F" w:rsidRDefault="0083749F">
      <w:r>
        <w:t xml:space="preserve">Es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= </w:t>
      </w:r>
    </w:p>
    <w:p w:rsidR="0083749F" w:rsidRDefault="0083749F"/>
    <w:p w:rsidR="006865B0" w:rsidRPr="00DF20B4" w:rsidRDefault="006865B0">
      <w:pPr>
        <w:rPr>
          <w:b/>
          <w:bCs/>
          <w:u w:val="single"/>
        </w:rPr>
      </w:pPr>
      <w:proofErr w:type="spellStart"/>
      <w:r w:rsidRPr="00DF20B4">
        <w:rPr>
          <w:b/>
          <w:bCs/>
          <w:u w:val="single"/>
        </w:rPr>
        <w:t>Bildungsreisen</w:t>
      </w:r>
      <w:proofErr w:type="spellEnd"/>
      <w:r w:rsidRPr="00DF20B4">
        <w:rPr>
          <w:b/>
          <w:bCs/>
          <w:u w:val="single"/>
        </w:rPr>
        <w:t xml:space="preserve"> : </w:t>
      </w:r>
      <w:proofErr w:type="spellStart"/>
      <w:r w:rsidRPr="00DF20B4">
        <w:rPr>
          <w:b/>
          <w:bCs/>
          <w:u w:val="single"/>
        </w:rPr>
        <w:t>Kulturbox</w:t>
      </w:r>
      <w:proofErr w:type="spellEnd"/>
    </w:p>
    <w:p w:rsidR="00086366" w:rsidRDefault="00086366" w:rsidP="00086366">
      <w:r>
        <w:t xml:space="preserve">Der </w:t>
      </w:r>
      <w:proofErr w:type="spellStart"/>
      <w:r>
        <w:t>Austauch</w:t>
      </w:r>
      <w:proofErr w:type="spellEnd"/>
      <w:r>
        <w:t xml:space="preserve"> (e) = l’échange</w:t>
      </w:r>
    </w:p>
    <w:p w:rsidR="00086366" w:rsidRDefault="00086366" w:rsidP="00086366">
      <w:proofErr w:type="spellStart"/>
      <w:r>
        <w:t>Wie</w:t>
      </w:r>
      <w:proofErr w:type="spellEnd"/>
      <w:r>
        <w:t xml:space="preserve"> Lange </w:t>
      </w:r>
      <w:proofErr w:type="spellStart"/>
      <w:r>
        <w:t>dauert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Brigit</w:t>
      </w:r>
      <w:proofErr w:type="spellEnd"/>
      <w:r>
        <w:t xml:space="preserve"> Sauzay </w:t>
      </w:r>
      <w:proofErr w:type="spellStart"/>
      <w:r>
        <w:t>Austauch</w:t>
      </w:r>
      <w:proofErr w:type="spellEnd"/>
      <w:r>
        <w:t>.</w:t>
      </w:r>
    </w:p>
    <w:p w:rsidR="00086366" w:rsidRDefault="00086366" w:rsidP="00086366">
      <w:proofErr w:type="spellStart"/>
      <w:r>
        <w:t>Ein</w:t>
      </w:r>
      <w:proofErr w:type="spellEnd"/>
      <w:r>
        <w:t xml:space="preserve"> Brigitte Sauzay </w:t>
      </w:r>
      <w:proofErr w:type="spellStart"/>
      <w:r>
        <w:t>Austauch</w:t>
      </w:r>
      <w:proofErr w:type="spellEnd"/>
      <w:r>
        <w:t xml:space="preserve"> </w:t>
      </w:r>
      <w:proofErr w:type="spellStart"/>
      <w:r>
        <w:t>dauert</w:t>
      </w:r>
      <w:proofErr w:type="spellEnd"/>
      <w:r>
        <w:t xml:space="preserve"> 3 </w:t>
      </w:r>
      <w:proofErr w:type="spellStart"/>
      <w:r>
        <w:t>Monate</w:t>
      </w:r>
      <w:proofErr w:type="spellEnd"/>
      <w:r>
        <w:t xml:space="preserve"> =</w:t>
      </w:r>
    </w:p>
    <w:p w:rsidR="00086366" w:rsidRDefault="00086366" w:rsidP="00086366">
      <w:proofErr w:type="spellStart"/>
      <w:r>
        <w:t>War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Dhnetscherin</w:t>
      </w:r>
      <w:proofErr w:type="spellEnd"/>
      <w:r>
        <w:t xml:space="preserve"> = </w:t>
      </w:r>
    </w:p>
    <w:p w:rsidR="00086366" w:rsidRDefault="00086366" w:rsidP="00086366">
      <w:proofErr w:type="spellStart"/>
      <w:r>
        <w:t>Übersetzen</w:t>
      </w:r>
      <w:proofErr w:type="spellEnd"/>
      <w:r>
        <w:t xml:space="preserve"> = traduire</w:t>
      </w:r>
    </w:p>
    <w:p w:rsidR="00086366" w:rsidRDefault="00086366" w:rsidP="00086366">
      <w:proofErr w:type="spellStart"/>
      <w:r>
        <w:t>Das</w:t>
      </w:r>
      <w:proofErr w:type="spellEnd"/>
      <w:r>
        <w:t xml:space="preserve"> </w:t>
      </w:r>
      <w:proofErr w:type="spellStart"/>
      <w:r>
        <w:t>Voltair-Austauch</w:t>
      </w:r>
      <w:proofErr w:type="spellEnd"/>
      <w:r>
        <w:t xml:space="preserve"> </w:t>
      </w:r>
      <w:proofErr w:type="spellStart"/>
      <w:r>
        <w:t>dauert</w:t>
      </w:r>
      <w:proofErr w:type="spellEnd"/>
      <w:r>
        <w:t xml:space="preserve"> 6 </w:t>
      </w:r>
      <w:proofErr w:type="spellStart"/>
      <w:r>
        <w:t>Monaten</w:t>
      </w:r>
      <w:proofErr w:type="spellEnd"/>
      <w:r>
        <w:t xml:space="preserve"> = </w:t>
      </w:r>
    </w:p>
    <w:p w:rsidR="00086366" w:rsidRDefault="00086366" w:rsidP="00086366">
      <w:proofErr w:type="spellStart"/>
      <w:r>
        <w:t>Dauern</w:t>
      </w:r>
      <w:proofErr w:type="spellEnd"/>
      <w:r>
        <w:t xml:space="preserve"> = durer</w:t>
      </w:r>
    </w:p>
    <w:p w:rsidR="00086366" w:rsidRDefault="00086366" w:rsidP="00086366">
      <w:proofErr w:type="spellStart"/>
      <w:r>
        <w:lastRenderedPageBreak/>
        <w:t>Verbringen</w:t>
      </w:r>
      <w:proofErr w:type="spellEnd"/>
      <w:r>
        <w:t xml:space="preserve"> = passer (un moment)</w:t>
      </w:r>
    </w:p>
    <w:p w:rsidR="00086366" w:rsidRDefault="00086366" w:rsidP="00086366">
      <w:r>
        <w:t xml:space="preserve">Die </w:t>
      </w:r>
      <w:proofErr w:type="spellStart"/>
      <w:r>
        <w:t>Gastfamilie</w:t>
      </w:r>
      <w:proofErr w:type="spellEnd"/>
      <w:r>
        <w:t xml:space="preserve"> = </w:t>
      </w:r>
      <w:proofErr w:type="spellStart"/>
      <w:r>
        <w:t>Laf</w:t>
      </w:r>
      <w:proofErr w:type="spellEnd"/>
      <w:r>
        <w:tab/>
        <w:t>mille d’accueil</w:t>
      </w:r>
    </w:p>
    <w:p w:rsidR="00086366" w:rsidRDefault="00086366" w:rsidP="00086366">
      <w:proofErr w:type="spellStart"/>
      <w:r>
        <w:t>Teilnehmen</w:t>
      </w:r>
      <w:proofErr w:type="spellEnd"/>
      <w:r>
        <w:t xml:space="preserve">  </w:t>
      </w:r>
      <w:proofErr w:type="spellStart"/>
      <w:r>
        <w:t>an+D</w:t>
      </w:r>
      <w:proofErr w:type="spellEnd"/>
      <w:r>
        <w:t xml:space="preserve"> =participer à.</w:t>
      </w:r>
    </w:p>
    <w:p w:rsidR="00086366" w:rsidRDefault="00086366"/>
    <w:p w:rsidR="00086366" w:rsidRPr="00DF20B4" w:rsidRDefault="00086366">
      <w:pPr>
        <w:rPr>
          <w:b/>
          <w:bCs/>
          <w:u w:val="single"/>
        </w:rPr>
      </w:pPr>
      <w:bookmarkStart w:id="0" w:name="_GoBack"/>
      <w:r w:rsidRPr="00DF20B4">
        <w:rPr>
          <w:b/>
          <w:bCs/>
          <w:u w:val="single"/>
        </w:rPr>
        <w:t xml:space="preserve">Mein </w:t>
      </w:r>
      <w:proofErr w:type="spellStart"/>
      <w:r w:rsidRPr="00DF20B4">
        <w:rPr>
          <w:b/>
          <w:bCs/>
          <w:u w:val="single"/>
        </w:rPr>
        <w:t>Austausch</w:t>
      </w:r>
      <w:proofErr w:type="spellEnd"/>
      <w:r w:rsidRPr="00DF20B4">
        <w:rPr>
          <w:b/>
          <w:bCs/>
          <w:u w:val="single"/>
        </w:rPr>
        <w:t xml:space="preserve"> </w:t>
      </w:r>
      <w:proofErr w:type="spellStart"/>
      <w:r w:rsidRPr="00DF20B4">
        <w:rPr>
          <w:b/>
          <w:bCs/>
          <w:u w:val="single"/>
        </w:rPr>
        <w:t>im</w:t>
      </w:r>
      <w:proofErr w:type="spellEnd"/>
      <w:r w:rsidRPr="00DF20B4">
        <w:rPr>
          <w:b/>
          <w:bCs/>
          <w:u w:val="single"/>
        </w:rPr>
        <w:t xml:space="preserve"> </w:t>
      </w:r>
      <w:proofErr w:type="spellStart"/>
      <w:r w:rsidRPr="00DF20B4">
        <w:rPr>
          <w:b/>
          <w:bCs/>
          <w:u w:val="single"/>
        </w:rPr>
        <w:t>Ausland</w:t>
      </w:r>
      <w:proofErr w:type="spellEnd"/>
      <w:r w:rsidRPr="00DF20B4">
        <w:rPr>
          <w:b/>
          <w:bCs/>
          <w:u w:val="single"/>
        </w:rPr>
        <w:t> :</w:t>
      </w:r>
    </w:p>
    <w:bookmarkEnd w:id="0"/>
    <w:p w:rsidR="00086366" w:rsidRDefault="00086366">
      <w:r>
        <w:t xml:space="preserve">Die </w:t>
      </w:r>
      <w:proofErr w:type="spellStart"/>
      <w:r>
        <w:t>Beziehung</w:t>
      </w:r>
      <w:proofErr w:type="spellEnd"/>
      <w:r>
        <w:t xml:space="preserve"> (en) = la relation.</w:t>
      </w:r>
    </w:p>
    <w:p w:rsidR="00086366" w:rsidRDefault="00086366">
      <w:proofErr w:type="spellStart"/>
      <w:r>
        <w:t>Das</w:t>
      </w:r>
      <w:proofErr w:type="spellEnd"/>
      <w:r>
        <w:t xml:space="preserve"> </w:t>
      </w:r>
      <w:proofErr w:type="spellStart"/>
      <w:r>
        <w:t>heimweh</w:t>
      </w:r>
      <w:proofErr w:type="spellEnd"/>
      <w:r>
        <w:t xml:space="preserve"> = le mal du pays.</w:t>
      </w:r>
    </w:p>
    <w:sectPr w:rsidR="0008636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E91" w:rsidRDefault="00666E91" w:rsidP="00F4573B">
      <w:pPr>
        <w:spacing w:after="0" w:line="240" w:lineRule="auto"/>
      </w:pPr>
      <w:r>
        <w:separator/>
      </w:r>
    </w:p>
  </w:endnote>
  <w:endnote w:type="continuationSeparator" w:id="0">
    <w:p w:rsidR="00666E91" w:rsidRDefault="00666E9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E91" w:rsidRDefault="00666E91" w:rsidP="00F4573B">
      <w:pPr>
        <w:spacing w:after="0" w:line="240" w:lineRule="auto"/>
      </w:pPr>
      <w:r>
        <w:separator/>
      </w:r>
    </w:p>
  </w:footnote>
  <w:footnote w:type="continuationSeparator" w:id="0">
    <w:p w:rsidR="00666E91" w:rsidRDefault="00666E9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placeholder/>
        <w:date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0F1C25">
          <w:rPr>
            <w:lang w:val="de-DE"/>
          </w:rPr>
          <w:t>Mittwoch, den 9. Oktober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25"/>
    <w:rsid w:val="00086366"/>
    <w:rsid w:val="000E66BB"/>
    <w:rsid w:val="000F1C25"/>
    <w:rsid w:val="00151752"/>
    <w:rsid w:val="00153283"/>
    <w:rsid w:val="001C17E7"/>
    <w:rsid w:val="002811C2"/>
    <w:rsid w:val="00340D43"/>
    <w:rsid w:val="00666E91"/>
    <w:rsid w:val="006865B0"/>
    <w:rsid w:val="00807AAC"/>
    <w:rsid w:val="0083749F"/>
    <w:rsid w:val="00AF2AD0"/>
    <w:rsid w:val="00DC36CD"/>
    <w:rsid w:val="00DF20B4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49A170CD-1C5D-4AFE-BB25-D08678F3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28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2019-10-09T11:27:00Z</dcterms:created>
  <dcterms:modified xsi:type="dcterms:W3CDTF">2019-10-09T11:55:00Z</dcterms:modified>
</cp:coreProperties>
</file>