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20D1" w14:textId="77777777" w:rsidR="00CA01D6" w:rsidRDefault="00396384">
      <w:bookmarkStart w:id="0" w:name="_GoBack"/>
      <w:bookmarkEnd w:id="0"/>
      <w:r>
        <w:t>Der Schutz = la protection</w:t>
      </w:r>
    </w:p>
    <w:p w14:paraId="2388C194" w14:textId="77777777" w:rsidR="00396384" w:rsidRDefault="00396384">
      <w:r>
        <w:t xml:space="preserve">Die </w:t>
      </w:r>
      <w:proofErr w:type="spellStart"/>
      <w:r>
        <w:t>daten</w:t>
      </w:r>
      <w:proofErr w:type="spellEnd"/>
      <w:r>
        <w:t xml:space="preserve"> = les données</w:t>
      </w:r>
    </w:p>
    <w:p w14:paraId="50770176" w14:textId="77777777" w:rsidR="00396384" w:rsidRDefault="00396384">
      <w:r>
        <w:t xml:space="preserve">Der </w:t>
      </w:r>
      <w:proofErr w:type="spellStart"/>
      <w:r>
        <w:t>datenschutz</w:t>
      </w:r>
      <w:proofErr w:type="spellEnd"/>
      <w:r>
        <w:t xml:space="preserve"> = la protection des données</w:t>
      </w:r>
    </w:p>
    <w:p w14:paraId="007FFCA3" w14:textId="77777777" w:rsidR="00396384" w:rsidRDefault="00396384">
      <w:r>
        <w:t>Der Rat (</w:t>
      </w:r>
      <w:proofErr w:type="spellStart"/>
      <w:r>
        <w:t>Ratschläge</w:t>
      </w:r>
      <w:proofErr w:type="spellEnd"/>
      <w:r>
        <w:t>) = le conseil</w:t>
      </w:r>
    </w:p>
    <w:p w14:paraId="490BBADA" w14:textId="77777777" w:rsidR="00396384" w:rsidRDefault="00B83109">
      <w:proofErr w:type="spellStart"/>
      <w:r>
        <w:t>Benutzen</w:t>
      </w:r>
      <w:proofErr w:type="spellEnd"/>
      <w:r>
        <w:t xml:space="preserve"> = utiliser</w:t>
      </w:r>
    </w:p>
    <w:p w14:paraId="620C1B88" w14:textId="77777777" w:rsidR="00B83109" w:rsidRDefault="00B83109">
      <w:r>
        <w:t xml:space="preserve">Digital </w:t>
      </w:r>
      <w:proofErr w:type="spellStart"/>
      <w:r>
        <w:t>im</w:t>
      </w:r>
      <w:proofErr w:type="spellEnd"/>
      <w:r>
        <w:t xml:space="preserve"> </w:t>
      </w:r>
      <w:proofErr w:type="spellStart"/>
      <w:r>
        <w:t>altag</w:t>
      </w:r>
      <w:proofErr w:type="spellEnd"/>
      <w:r w:rsidR="000713B8">
        <w:t xml:space="preserve"> =</w:t>
      </w:r>
      <w:r>
        <w:t xml:space="preserve"> le numérique dans la vie quotidienne</w:t>
      </w:r>
      <w:r w:rsidR="000713B8">
        <w:t>.</w:t>
      </w:r>
    </w:p>
    <w:p w14:paraId="058909A6" w14:textId="77777777" w:rsidR="000713B8" w:rsidRDefault="000713B8">
      <w:proofErr w:type="spellStart"/>
      <w:r>
        <w:t>Das</w:t>
      </w:r>
      <w:proofErr w:type="spellEnd"/>
      <w:r>
        <w:t xml:space="preserve"> </w:t>
      </w:r>
      <w:proofErr w:type="spellStart"/>
      <w:r>
        <w:t>geret</w:t>
      </w:r>
      <w:proofErr w:type="spellEnd"/>
      <w:r>
        <w:t xml:space="preserve"> (-) = l’appareil</w:t>
      </w:r>
    </w:p>
    <w:p w14:paraId="7543E597" w14:textId="77777777" w:rsidR="000713B8" w:rsidRDefault="000713B8">
      <w:r>
        <w:t xml:space="preserve">Mit </w:t>
      </w:r>
      <w:proofErr w:type="spellStart"/>
      <w:r>
        <w:t>hilfe</w:t>
      </w:r>
      <w:proofErr w:type="spellEnd"/>
      <w:r>
        <w:t xml:space="preserve"> = à l’aide</w:t>
      </w:r>
    </w:p>
    <w:p w14:paraId="48CBCC37" w14:textId="77777777" w:rsidR="000713B8" w:rsidRDefault="000713B8">
      <w:r>
        <w:t xml:space="preserve">Die </w:t>
      </w:r>
      <w:proofErr w:type="spellStart"/>
      <w:r>
        <w:t>gewohnheit</w:t>
      </w:r>
      <w:proofErr w:type="spellEnd"/>
      <w:r>
        <w:t xml:space="preserve"> (en) = l’habitude</w:t>
      </w:r>
    </w:p>
    <w:p w14:paraId="4D662548" w14:textId="77777777" w:rsidR="000713B8" w:rsidRDefault="000713B8">
      <w:r>
        <w:t xml:space="preserve">Der </w:t>
      </w:r>
      <w:proofErr w:type="spellStart"/>
      <w:r>
        <w:t>Unterschied</w:t>
      </w:r>
      <w:proofErr w:type="spellEnd"/>
      <w:r>
        <w:t xml:space="preserve"> (e) = la différence</w:t>
      </w:r>
    </w:p>
    <w:p w14:paraId="62B12A0C" w14:textId="77777777" w:rsidR="000713B8" w:rsidRDefault="000713B8">
      <w:proofErr w:type="spellStart"/>
      <w:r>
        <w:t>Andere</w:t>
      </w:r>
      <w:proofErr w:type="spellEnd"/>
      <w:r>
        <w:t xml:space="preserve"> = un autre</w:t>
      </w:r>
    </w:p>
    <w:p w14:paraId="41A707F8" w14:textId="77777777" w:rsidR="000713B8" w:rsidRDefault="000713B8">
      <w:proofErr w:type="spellStart"/>
      <w:r>
        <w:t>Zwischen</w:t>
      </w:r>
      <w:proofErr w:type="spellEnd"/>
      <w:r>
        <w:t xml:space="preserve"> </w:t>
      </w:r>
      <w:r w:rsidR="00D87C3B">
        <w:fldChar w:fldCharType="begin"/>
      </w:r>
      <w:r w:rsidR="00D87C3B">
        <w:instrText xml:space="preserve"> EQ \x\le(\a\ac\hs4\co1(+A;+D))</w:instrText>
      </w:r>
      <w:r w:rsidR="00D87C3B">
        <w:fldChar w:fldCharType="end"/>
      </w:r>
      <w:r>
        <w:t>= entre</w:t>
      </w:r>
    </w:p>
    <w:p w14:paraId="3FE9875E" w14:textId="77777777" w:rsidR="00D87C3B" w:rsidRDefault="00D87C3B">
      <w:r>
        <w:t xml:space="preserve">In </w:t>
      </w:r>
      <w:proofErr w:type="spellStart"/>
      <w:r>
        <w:t>Bezug</w:t>
      </w:r>
      <w:proofErr w:type="spellEnd"/>
      <w:r>
        <w:t xml:space="preserve"> = en ce qui concerne</w:t>
      </w:r>
    </w:p>
    <w:p w14:paraId="7CFAE58E" w14:textId="77777777" w:rsidR="00D87C3B" w:rsidRDefault="00D87C3B"/>
    <w:p w14:paraId="40457292" w14:textId="77777777" w:rsidR="000713B8" w:rsidRDefault="00D87C3B">
      <w:r>
        <w:t xml:space="preserve">Présenter à l’aide du tableau et du </w:t>
      </w:r>
      <w:proofErr w:type="spellStart"/>
      <w:r>
        <w:t>diagram</w:t>
      </w:r>
      <w:proofErr w:type="spellEnd"/>
      <w:r>
        <w:t xml:space="preserve"> les habitudes numériques des Allemands et les différences entre les générations en ce qui concerne les moyens de communication.</w:t>
      </w:r>
    </w:p>
    <w:p w14:paraId="434919CA" w14:textId="77777777" w:rsidR="00D87C3B" w:rsidRDefault="00D87C3B">
      <w:r>
        <w:t>Navigation = GPS</w:t>
      </w:r>
    </w:p>
    <w:p w14:paraId="666F308C" w14:textId="77777777" w:rsidR="00D87C3B" w:rsidRDefault="00D87C3B">
      <w:r>
        <w:t xml:space="preserve">Die </w:t>
      </w:r>
      <w:proofErr w:type="spellStart"/>
      <w:r>
        <w:t>sozialen</w:t>
      </w:r>
      <w:proofErr w:type="spellEnd"/>
      <w:r>
        <w:t xml:space="preserve"> </w:t>
      </w:r>
      <w:proofErr w:type="spellStart"/>
      <w:r>
        <w:t>Netzwerke</w:t>
      </w:r>
      <w:proofErr w:type="spellEnd"/>
      <w:r>
        <w:t xml:space="preserve"> = les réseaux sociaux</w:t>
      </w:r>
    </w:p>
    <w:p w14:paraId="52A666B7" w14:textId="77777777" w:rsidR="00D87C3B" w:rsidRDefault="00D87C3B">
      <w:proofErr w:type="spellStart"/>
      <w:r>
        <w:t>Narchichten</w:t>
      </w:r>
      <w:proofErr w:type="spellEnd"/>
      <w:r>
        <w:t xml:space="preserve"> = les messages</w:t>
      </w:r>
    </w:p>
    <w:p w14:paraId="54BF5DFC" w14:textId="77777777" w:rsidR="00D87C3B" w:rsidRDefault="00D87C3B">
      <w:proofErr w:type="spellStart"/>
      <w:r>
        <w:t>Internetsuche</w:t>
      </w:r>
      <w:proofErr w:type="spellEnd"/>
      <w:r>
        <w:t xml:space="preserve"> = la recherche internet</w:t>
      </w:r>
    </w:p>
    <w:p w14:paraId="4C856EC7" w14:textId="77777777" w:rsidR="00D87C3B" w:rsidRDefault="00D87C3B">
      <w:proofErr w:type="spellStart"/>
      <w:r>
        <w:t>Meistens</w:t>
      </w:r>
      <w:proofErr w:type="spellEnd"/>
      <w:r>
        <w:t xml:space="preserve"> = la </w:t>
      </w:r>
      <w:proofErr w:type="spellStart"/>
      <w:r>
        <w:t>pluspart</w:t>
      </w:r>
      <w:proofErr w:type="spellEnd"/>
      <w:r>
        <w:t xml:space="preserve"> du temps.</w:t>
      </w:r>
    </w:p>
    <w:p w14:paraId="35F7A727" w14:textId="77777777" w:rsidR="00B91A4C" w:rsidRDefault="00B91A4C"/>
    <w:p w14:paraId="78D45B5B" w14:textId="77777777" w:rsidR="00B91A4C" w:rsidRPr="00B91A4C" w:rsidRDefault="00B91A4C">
      <w:pPr>
        <w:rPr>
          <w:b/>
          <w:bCs/>
        </w:rPr>
      </w:pPr>
      <w:r w:rsidRPr="00B91A4C">
        <w:rPr>
          <w:b/>
          <w:bCs/>
        </w:rPr>
        <w:t>Composition corrigé :</w:t>
      </w:r>
    </w:p>
    <w:p w14:paraId="05C1AA3F" w14:textId="77777777" w:rsidR="00B91A4C" w:rsidRPr="00061076" w:rsidRDefault="00B91A4C" w:rsidP="00B91A4C">
      <w:pPr>
        <w:pStyle w:val="Paragraphedeliste"/>
        <w:numPr>
          <w:ilvl w:val="0"/>
          <w:numId w:val="1"/>
        </w:numPr>
        <w:rPr>
          <w:lang w:val="de-DE"/>
        </w:rPr>
      </w:pPr>
      <w:r w:rsidRPr="00061076">
        <w:rPr>
          <w:lang w:val="de-DE"/>
        </w:rPr>
        <w:t xml:space="preserve">Der Erzähler befindet sich </w:t>
      </w:r>
      <w:r w:rsidRPr="00061076">
        <w:rPr>
          <w:lang w:val="de-DE"/>
        </w:rPr>
        <w:fldChar w:fldCharType="begin"/>
      </w:r>
      <w:r w:rsidRPr="00061076">
        <w:rPr>
          <w:lang w:val="de-DE"/>
        </w:rPr>
        <w:instrText xml:space="preserve"> EQ \b\lc\{(\a\ac\hs4\co1(in Florida;auf key west))</w:instrText>
      </w:r>
      <w:r w:rsidRPr="00061076">
        <w:rPr>
          <w:lang w:val="de-DE"/>
        </w:rPr>
        <w:fldChar w:fldCharType="end"/>
      </w:r>
    </w:p>
    <w:p w14:paraId="71ACF3D9" w14:textId="6E70C938" w:rsidR="00B91A4C" w:rsidRPr="00061076" w:rsidRDefault="00BC4C14" w:rsidP="00B91A4C">
      <w:pPr>
        <w:pStyle w:val="Paragraphedeliste"/>
        <w:numPr>
          <w:ilvl w:val="0"/>
          <w:numId w:val="1"/>
        </w:numPr>
        <w:rPr>
          <w:lang w:val="de-DE"/>
        </w:rPr>
      </w:pPr>
      <w:r w:rsidRPr="00061076">
        <w:rPr>
          <w:lang w:val="de-DE"/>
        </w:rPr>
        <w:t xml:space="preserve">Der </w:t>
      </w:r>
      <w:r w:rsidR="00061076" w:rsidRPr="00061076">
        <w:rPr>
          <w:lang w:val="de-DE"/>
        </w:rPr>
        <w:t>Ort</w:t>
      </w:r>
      <w:r w:rsidRPr="00061076">
        <w:rPr>
          <w:lang w:val="de-DE"/>
        </w:rPr>
        <w:t xml:space="preserve"> ist schön und warm</w:t>
      </w:r>
    </w:p>
    <w:p w14:paraId="1313B82E" w14:textId="0B04DD58" w:rsidR="00BC4C14" w:rsidRPr="00061076" w:rsidRDefault="00BC4C14" w:rsidP="00B91A4C">
      <w:pPr>
        <w:pStyle w:val="Paragraphedeliste"/>
        <w:numPr>
          <w:ilvl w:val="0"/>
          <w:numId w:val="1"/>
        </w:numPr>
        <w:rPr>
          <w:lang w:val="de-DE"/>
        </w:rPr>
      </w:pPr>
      <w:r w:rsidRPr="00061076">
        <w:rPr>
          <w:lang w:val="de-DE"/>
        </w:rPr>
        <w:t>Er telefoniert mit Val</w:t>
      </w:r>
      <w:r w:rsidR="00061076" w:rsidRPr="00061076">
        <w:rPr>
          <w:lang w:val="de-DE"/>
        </w:rPr>
        <w:t>é</w:t>
      </w:r>
      <w:r w:rsidRPr="00061076">
        <w:rPr>
          <w:lang w:val="de-DE"/>
        </w:rPr>
        <w:t>rie</w:t>
      </w:r>
    </w:p>
    <w:p w14:paraId="768D895C" w14:textId="77777777" w:rsidR="00BC4C14" w:rsidRPr="00061076" w:rsidRDefault="00BC4C14" w:rsidP="00B91A4C">
      <w:pPr>
        <w:pStyle w:val="Paragraphedeliste"/>
        <w:numPr>
          <w:ilvl w:val="0"/>
          <w:numId w:val="1"/>
        </w:numPr>
        <w:rPr>
          <w:lang w:val="de-DE"/>
        </w:rPr>
      </w:pPr>
      <w:r w:rsidRPr="00061076">
        <w:rPr>
          <w:lang w:val="de-DE"/>
        </w:rPr>
        <w:t>Valérie ist im Hamburg</w:t>
      </w:r>
    </w:p>
    <w:p w14:paraId="2EDB87A8" w14:textId="04ACB001" w:rsidR="00BC4C14" w:rsidRPr="00061076" w:rsidRDefault="00BC4C14" w:rsidP="00B91A4C">
      <w:pPr>
        <w:pStyle w:val="Paragraphedeliste"/>
        <w:numPr>
          <w:ilvl w:val="0"/>
          <w:numId w:val="1"/>
        </w:numPr>
        <w:rPr>
          <w:lang w:val="de-DE"/>
        </w:rPr>
      </w:pPr>
      <w:r w:rsidRPr="00061076">
        <w:rPr>
          <w:lang w:val="de-DE"/>
        </w:rPr>
        <w:t xml:space="preserve">Sie </w:t>
      </w:r>
      <w:r w:rsidR="00061076" w:rsidRPr="00061076">
        <w:rPr>
          <w:lang w:val="de-DE"/>
        </w:rPr>
        <w:t>erzählt</w:t>
      </w:r>
      <w:r w:rsidRPr="00061076">
        <w:rPr>
          <w:lang w:val="de-DE"/>
        </w:rPr>
        <w:t xml:space="preserve">, </w:t>
      </w:r>
      <w:r w:rsidR="00061076" w:rsidRPr="00061076">
        <w:rPr>
          <w:lang w:val="de-DE"/>
        </w:rPr>
        <w:t>dass</w:t>
      </w:r>
      <w:r w:rsidRPr="00061076">
        <w:rPr>
          <w:lang w:val="de-DE"/>
        </w:rPr>
        <w:t xml:space="preserve"> sie eine </w:t>
      </w:r>
      <w:r w:rsidR="00061076" w:rsidRPr="00061076">
        <w:rPr>
          <w:lang w:val="de-DE"/>
        </w:rPr>
        <w:t>Wollmütze</w:t>
      </w:r>
      <w:r w:rsidRPr="00061076">
        <w:rPr>
          <w:lang w:val="de-DE"/>
        </w:rPr>
        <w:t xml:space="preserve"> gekauft hat. Das </w:t>
      </w:r>
      <w:r w:rsidR="00061076" w:rsidRPr="00061076">
        <w:rPr>
          <w:lang w:val="de-DE"/>
        </w:rPr>
        <w:t>Wetter</w:t>
      </w:r>
      <w:r w:rsidR="00E07186" w:rsidRPr="00061076">
        <w:rPr>
          <w:lang w:val="de-DE"/>
        </w:rPr>
        <w:t xml:space="preserve"> schlecht ist, Dass es einen Later</w:t>
      </w:r>
      <w:r w:rsidR="00723B3D" w:rsidRPr="00061076">
        <w:rPr>
          <w:lang w:val="de-DE"/>
        </w:rPr>
        <w:t>nenumzug mit den Kindern gibt.</w:t>
      </w:r>
    </w:p>
    <w:p w14:paraId="36F00DFA" w14:textId="534BAF7B" w:rsidR="00723B3D" w:rsidRPr="00061076" w:rsidRDefault="00723B3D" w:rsidP="00B91A4C">
      <w:pPr>
        <w:pStyle w:val="Paragraphedeliste"/>
        <w:numPr>
          <w:ilvl w:val="0"/>
          <w:numId w:val="1"/>
        </w:numPr>
        <w:rPr>
          <w:lang w:val="de-DE"/>
        </w:rPr>
      </w:pPr>
      <w:r w:rsidRPr="00061076">
        <w:rPr>
          <w:lang w:val="de-DE"/>
        </w:rPr>
        <w:t xml:space="preserve">Das Telefonat erweckt </w:t>
      </w:r>
      <w:r w:rsidR="00061076" w:rsidRPr="00061076">
        <w:rPr>
          <w:lang w:val="de-DE"/>
        </w:rPr>
        <w:t>Heimweh</w:t>
      </w:r>
      <w:r w:rsidRPr="00061076">
        <w:rPr>
          <w:lang w:val="de-DE"/>
        </w:rPr>
        <w:t xml:space="preserve"> beim Erzähler.</w:t>
      </w:r>
    </w:p>
    <w:p w14:paraId="3254F069" w14:textId="1BE9F654" w:rsidR="00723B3D" w:rsidRPr="00061076" w:rsidRDefault="00723B3D" w:rsidP="00B91A4C">
      <w:pPr>
        <w:pStyle w:val="Paragraphedeliste"/>
        <w:numPr>
          <w:ilvl w:val="0"/>
          <w:numId w:val="1"/>
        </w:numPr>
        <w:rPr>
          <w:lang w:val="de-DE"/>
        </w:rPr>
      </w:pPr>
      <w:r w:rsidRPr="00061076">
        <w:rPr>
          <w:lang w:val="de-DE"/>
        </w:rPr>
        <w:t xml:space="preserve">Jetzt sagt er, dass der Ort traurig und </w:t>
      </w:r>
      <w:r w:rsidR="00061076" w:rsidRPr="00061076">
        <w:rPr>
          <w:lang w:val="de-DE"/>
        </w:rPr>
        <w:t>leblos ist</w:t>
      </w:r>
      <w:r w:rsidRPr="00061076">
        <w:rPr>
          <w:lang w:val="de-DE"/>
        </w:rPr>
        <w:t xml:space="preserve"> und dass die Landschaft nicht </w:t>
      </w:r>
      <w:r w:rsidR="00061076" w:rsidRPr="00061076">
        <w:rPr>
          <w:lang w:val="de-DE"/>
        </w:rPr>
        <w:t>wichtig ist</w:t>
      </w:r>
      <w:r w:rsidRPr="00061076">
        <w:rPr>
          <w:lang w:val="de-DE"/>
        </w:rPr>
        <w:t>.</w:t>
      </w:r>
    </w:p>
    <w:p w14:paraId="7F97B5A5" w14:textId="033A32D4" w:rsidR="00723B3D" w:rsidRPr="000763FF" w:rsidRDefault="00723B3D" w:rsidP="00B91A4C">
      <w:pPr>
        <w:pStyle w:val="Paragraphedeliste"/>
        <w:numPr>
          <w:ilvl w:val="0"/>
          <w:numId w:val="1"/>
        </w:numPr>
        <w:rPr>
          <w:lang w:val="de-DE"/>
        </w:rPr>
      </w:pPr>
      <w:r w:rsidRPr="000763FF">
        <w:rPr>
          <w:lang w:val="de-DE"/>
        </w:rPr>
        <w:lastRenderedPageBreak/>
        <w:t xml:space="preserve">Die Heimat ist der Ort, </w:t>
      </w:r>
      <w:r w:rsidR="000763FF" w:rsidRPr="000763FF">
        <w:rPr>
          <w:lang w:val="de-DE"/>
        </w:rPr>
        <w:t>wo</w:t>
      </w:r>
      <w:r w:rsidRPr="000763FF">
        <w:rPr>
          <w:lang w:val="de-DE"/>
        </w:rPr>
        <w:t xml:space="preserve"> er hingehörte.</w:t>
      </w:r>
    </w:p>
    <w:p w14:paraId="7A208269" w14:textId="77777777" w:rsidR="00723B3D" w:rsidRPr="000763FF" w:rsidRDefault="00723B3D" w:rsidP="00B91A4C">
      <w:pPr>
        <w:pStyle w:val="Paragraphedeliste"/>
        <w:numPr>
          <w:ilvl w:val="0"/>
          <w:numId w:val="1"/>
        </w:numPr>
        <w:rPr>
          <w:lang w:val="de-DE"/>
        </w:rPr>
      </w:pPr>
      <w:r w:rsidRPr="000763FF">
        <w:rPr>
          <w:lang w:val="de-DE"/>
        </w:rPr>
        <w:t>Seine Heimat ist Deutschland</w:t>
      </w:r>
    </w:p>
    <w:p w14:paraId="4C37DF91" w14:textId="77777777" w:rsidR="00723B3D" w:rsidRDefault="00723B3D" w:rsidP="00723B3D">
      <w:r>
        <w:rPr>
          <w:b/>
          <w:bCs/>
        </w:rPr>
        <w:t>II GRAMMATIKFRAGEN :</w:t>
      </w:r>
    </w:p>
    <w:p w14:paraId="1688AD66" w14:textId="77777777" w:rsidR="00DD0F4C" w:rsidRDefault="00DD0F4C" w:rsidP="00723B3D">
      <w:pPr>
        <w:pStyle w:val="Paragraphedeliste"/>
        <w:numPr>
          <w:ilvl w:val="0"/>
          <w:numId w:val="2"/>
        </w:numPr>
      </w:pPr>
      <w:r>
        <w:t>2 verbes à particule séparables</w:t>
      </w:r>
    </w:p>
    <w:p w14:paraId="1470CEDD" w14:textId="77777777" w:rsidR="00723B3D" w:rsidRDefault="00DD0F4C" w:rsidP="00DD0F4C">
      <w:pPr>
        <w:pStyle w:val="Paragraphedeliste"/>
        <w:numPr>
          <w:ilvl w:val="1"/>
          <w:numId w:val="2"/>
        </w:numPr>
      </w:pPr>
      <w:proofErr w:type="spellStart"/>
      <w:r>
        <w:t>Fest</w:t>
      </w:r>
      <w:proofErr w:type="spellEnd"/>
      <w:r>
        <w:t>/</w:t>
      </w:r>
      <w:proofErr w:type="spellStart"/>
      <w:r>
        <w:t>stellen</w:t>
      </w:r>
      <w:proofErr w:type="spellEnd"/>
      <w:r>
        <w:t xml:space="preserve"> = constater</w:t>
      </w:r>
    </w:p>
    <w:p w14:paraId="46BCBF97" w14:textId="77777777" w:rsidR="00DD0F4C" w:rsidRDefault="00DD0F4C" w:rsidP="00DD0F4C">
      <w:pPr>
        <w:pStyle w:val="Paragraphedeliste"/>
        <w:numPr>
          <w:ilvl w:val="1"/>
          <w:numId w:val="2"/>
        </w:numPr>
      </w:pPr>
      <w:proofErr w:type="spellStart"/>
      <w:r>
        <w:t>Sich</w:t>
      </w:r>
      <w:proofErr w:type="spellEnd"/>
      <w:r>
        <w:t xml:space="preserve"> </w:t>
      </w:r>
      <w:proofErr w:type="spellStart"/>
      <w:r>
        <w:t>ausbreiten</w:t>
      </w:r>
      <w:proofErr w:type="spellEnd"/>
      <w:r>
        <w:t xml:space="preserve"> = propager.</w:t>
      </w:r>
    </w:p>
    <w:p w14:paraId="520ECC63" w14:textId="77777777" w:rsidR="00DD0F4C" w:rsidRPr="00723B3D" w:rsidRDefault="00DD0F4C" w:rsidP="00723B3D">
      <w:pPr>
        <w:pStyle w:val="Paragraphedeliste"/>
        <w:numPr>
          <w:ilvl w:val="0"/>
          <w:numId w:val="2"/>
        </w:numPr>
      </w:pPr>
    </w:p>
    <w:sectPr w:rsidR="00DD0F4C" w:rsidRPr="00723B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4D5BE" w14:textId="77777777" w:rsidR="00F150DD" w:rsidRDefault="00F150DD" w:rsidP="00F4573B">
      <w:pPr>
        <w:spacing w:after="0" w:line="240" w:lineRule="auto"/>
      </w:pPr>
      <w:r>
        <w:separator/>
      </w:r>
    </w:p>
  </w:endnote>
  <w:endnote w:type="continuationSeparator" w:id="0">
    <w:p w14:paraId="059B13FD" w14:textId="77777777" w:rsidR="00F150DD" w:rsidRDefault="00F150D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9B837" w14:textId="77777777" w:rsidR="00656F07" w:rsidRDefault="00656F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Content>
      <w:p w14:paraId="0E4F1D05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1A7F90" wp14:editId="079C67A5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0DE7D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1A7F9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640DE7D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C050" w14:textId="77777777" w:rsidR="00656F07" w:rsidRDefault="00656F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30DCE" w14:textId="77777777" w:rsidR="00F150DD" w:rsidRDefault="00F150DD" w:rsidP="00F4573B">
      <w:pPr>
        <w:spacing w:after="0" w:line="240" w:lineRule="auto"/>
      </w:pPr>
      <w:r>
        <w:separator/>
      </w:r>
    </w:p>
  </w:footnote>
  <w:footnote w:type="continuationSeparator" w:id="0">
    <w:p w14:paraId="75898434" w14:textId="77777777" w:rsidR="00F150DD" w:rsidRDefault="00F150D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2C2C6" w14:textId="77777777" w:rsidR="00656F07" w:rsidRDefault="00656F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FD3CA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656F07">
      <w:t>3</w:t>
    </w:r>
    <w:r>
      <w:tab/>
      <w:t>Deutsch</w:t>
    </w:r>
    <w:r>
      <w:tab/>
    </w:r>
    <w:r w:rsidR="00656F07">
      <w:rPr>
        <w:lang w:val="de-DE"/>
      </w:rPr>
      <w:t>Donnerstag, den 12. Dezember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15CC9" w14:textId="77777777" w:rsidR="00656F07" w:rsidRDefault="00656F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3D94"/>
    <w:multiLevelType w:val="hybridMultilevel"/>
    <w:tmpl w:val="FE5811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D7D08"/>
    <w:multiLevelType w:val="hybridMultilevel"/>
    <w:tmpl w:val="2AB4CAF6"/>
    <w:lvl w:ilvl="0" w:tplc="C40211A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NDWyNDS3tDQwsbRU0lEKTi0uzszPAykwqgUAOgpwbSwAAAA="/>
  </w:docVars>
  <w:rsids>
    <w:rsidRoot w:val="00396384"/>
    <w:rsid w:val="00061076"/>
    <w:rsid w:val="000713B8"/>
    <w:rsid w:val="000763FF"/>
    <w:rsid w:val="000E66BB"/>
    <w:rsid w:val="00151752"/>
    <w:rsid w:val="00153283"/>
    <w:rsid w:val="001C17E7"/>
    <w:rsid w:val="002811C2"/>
    <w:rsid w:val="00396384"/>
    <w:rsid w:val="00656F07"/>
    <w:rsid w:val="006B1A97"/>
    <w:rsid w:val="00723B3D"/>
    <w:rsid w:val="00AF2AD0"/>
    <w:rsid w:val="00B83109"/>
    <w:rsid w:val="00B91A4C"/>
    <w:rsid w:val="00BC4C14"/>
    <w:rsid w:val="00CA01D6"/>
    <w:rsid w:val="00CF696F"/>
    <w:rsid w:val="00D87C3B"/>
    <w:rsid w:val="00DD0F4C"/>
    <w:rsid w:val="00E07186"/>
    <w:rsid w:val="00F150DD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C2FF1"/>
  <w15:chartTrackingRefBased/>
  <w15:docId w15:val="{81748472-2BC3-4D2E-8BEE-F08165A5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B91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42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2019-12-12T09:08:00Z</dcterms:created>
  <dcterms:modified xsi:type="dcterms:W3CDTF">2019-12-17T08:10:00Z</dcterms:modified>
</cp:coreProperties>
</file>