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8A" w:rsidRDefault="00F72A8A">
      <w:r>
        <w:t xml:space="preserve">Des </w:t>
      </w:r>
      <w:proofErr w:type="spellStart"/>
      <w:r>
        <w:t>Geschenk</w:t>
      </w:r>
      <w:proofErr w:type="spellEnd"/>
      <w:r>
        <w:t xml:space="preserve"> (e) = le cadeau</w:t>
      </w:r>
    </w:p>
    <w:p w:rsidR="00F72A8A" w:rsidRDefault="00F72A8A">
      <w:proofErr w:type="spellStart"/>
      <w:r>
        <w:t>Vertrauen</w:t>
      </w:r>
      <w:proofErr w:type="spellEnd"/>
      <w:r>
        <w:t xml:space="preserve"> + D = faire confiance</w:t>
      </w:r>
    </w:p>
    <w:p w:rsidR="004A5D3C" w:rsidRDefault="00F72A8A">
      <w:r>
        <w:t>En Allemand, quand Il y a un COD et un COI, C’est le COI qui se place en premier.</w:t>
      </w:r>
    </w:p>
    <w:p w:rsidR="00F72A8A" w:rsidRDefault="00F72A8A">
      <w:r>
        <w:t>COI = Datif</w:t>
      </w:r>
    </w:p>
    <w:p w:rsidR="00F72A8A" w:rsidRDefault="00F72A8A">
      <w:r>
        <w:t>COD = Acc</w:t>
      </w:r>
    </w:p>
    <w:p w:rsidR="00F72A8A" w:rsidRDefault="00F72A8A">
      <w:r>
        <w:t>Le datif précède l’accusatif.</w:t>
      </w:r>
    </w:p>
    <w:p w:rsidR="00F72A8A" w:rsidRDefault="00603FFC">
      <w:r>
        <w:t xml:space="preserve">Ex 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Schülern</w:t>
      </w:r>
      <w:proofErr w:type="spellEnd"/>
      <w:r>
        <w:t xml:space="preserve"> die Lektion </w:t>
      </w:r>
      <w:proofErr w:type="spellStart"/>
      <w:r>
        <w:t>erklärt</w:t>
      </w:r>
      <w:proofErr w:type="spellEnd"/>
      <w:r>
        <w:t>.</w:t>
      </w:r>
    </w:p>
    <w:p w:rsidR="00603FFC" w:rsidRDefault="00603FFC">
      <w:r>
        <w:t xml:space="preserve">                         D                         A</w:t>
      </w:r>
    </w:p>
    <w:p w:rsidR="00603FFC" w:rsidRDefault="00690760">
      <w:proofErr w:type="spellStart"/>
      <w:r>
        <w:t>Schafen</w:t>
      </w:r>
      <w:proofErr w:type="spellEnd"/>
      <w:r>
        <w:t xml:space="preserve"> (faible) = réussir</w:t>
      </w:r>
    </w:p>
    <w:p w:rsidR="00690760" w:rsidRDefault="00690760">
      <w:proofErr w:type="spellStart"/>
      <w:r>
        <w:t>Schaffen</w:t>
      </w:r>
      <w:proofErr w:type="spellEnd"/>
      <w:r>
        <w:t xml:space="preserve"> (u, a) = créer</w:t>
      </w:r>
    </w:p>
    <w:p w:rsidR="00690760" w:rsidRDefault="00690760">
      <w:proofErr w:type="spellStart"/>
      <w:r>
        <w:t>Gehören</w:t>
      </w:r>
      <w:proofErr w:type="spellEnd"/>
      <w:r>
        <w:t xml:space="preserve"> + D = appartenir</w:t>
      </w:r>
    </w:p>
    <w:p w:rsidR="00690760" w:rsidRDefault="00690760">
      <w:r>
        <w:t xml:space="preserve">es </w:t>
      </w:r>
      <w:proofErr w:type="spellStart"/>
      <w:r>
        <w:t>gehört</w:t>
      </w:r>
      <w:proofErr w:type="spellEnd"/>
      <w:r>
        <w:t xml:space="preserve"> mir = cela m’appartient</w:t>
      </w:r>
    </w:p>
    <w:p w:rsidR="00690760" w:rsidRDefault="00934D2C">
      <w:proofErr w:type="spellStart"/>
      <w:r>
        <w:t>Heldenzeiten</w:t>
      </w:r>
      <w:proofErr w:type="spellEnd"/>
      <w:r>
        <w:t> :</w:t>
      </w:r>
    </w:p>
    <w:p w:rsidR="00934D2C" w:rsidRDefault="00934D2C">
      <w:r>
        <w:t xml:space="preserve">Der </w:t>
      </w:r>
      <w:proofErr w:type="spellStart"/>
      <w:r>
        <w:t>Erfinder</w:t>
      </w:r>
      <w:proofErr w:type="spellEnd"/>
      <w:r>
        <w:t xml:space="preserve"> (-) = l’inventeur</w:t>
      </w:r>
    </w:p>
    <w:p w:rsidR="00934D2C" w:rsidRDefault="00934D2C">
      <w:r>
        <w:t xml:space="preserve">Der </w:t>
      </w:r>
      <w:proofErr w:type="spellStart"/>
      <w:r>
        <w:t>Forscher</w:t>
      </w:r>
      <w:proofErr w:type="spellEnd"/>
      <w:r>
        <w:t xml:space="preserve"> (-) = le chercheur (scientifique)</w:t>
      </w:r>
    </w:p>
    <w:p w:rsidR="001E5344" w:rsidRDefault="001E5344">
      <w:proofErr w:type="spellStart"/>
      <w:r>
        <w:t>Das</w:t>
      </w:r>
      <w:proofErr w:type="spellEnd"/>
      <w:r>
        <w:t xml:space="preserve"> </w:t>
      </w:r>
      <w:proofErr w:type="spellStart"/>
      <w:r w:rsidR="00814650">
        <w:t>V</w:t>
      </w:r>
      <w:r>
        <w:t>orbild</w:t>
      </w:r>
      <w:proofErr w:type="spellEnd"/>
      <w:r>
        <w:t xml:space="preserve"> (e) = le modèle</w:t>
      </w:r>
    </w:p>
    <w:p w:rsidR="001E5344" w:rsidRDefault="001E5344"/>
    <w:p w:rsidR="002010BB" w:rsidRDefault="002010BB">
      <w:r>
        <w:t>Prépositions qui sont toujours sui</w:t>
      </w:r>
      <w:bookmarkStart w:id="0" w:name="_GoBack"/>
      <w:bookmarkEnd w:id="0"/>
      <w:r>
        <w:t>vies de l’accusatif :</w:t>
      </w:r>
    </w:p>
    <w:p w:rsidR="002010BB" w:rsidRDefault="002010BB">
      <w:proofErr w:type="spellStart"/>
      <w:r>
        <w:t>Durch</w:t>
      </w:r>
      <w:proofErr w:type="spellEnd"/>
      <w:r>
        <w:t xml:space="preserve"> = à travers</w:t>
      </w:r>
    </w:p>
    <w:p w:rsidR="002010BB" w:rsidRDefault="002010BB">
      <w:proofErr w:type="spellStart"/>
      <w:r>
        <w:t>Für</w:t>
      </w:r>
      <w:proofErr w:type="spellEnd"/>
      <w:r>
        <w:t xml:space="preserve"> = pour</w:t>
      </w:r>
    </w:p>
    <w:p w:rsidR="002010BB" w:rsidRDefault="002010BB">
      <w:proofErr w:type="spellStart"/>
      <w:r>
        <w:t>Gegen</w:t>
      </w:r>
      <w:proofErr w:type="spellEnd"/>
      <w:r>
        <w:t xml:space="preserve"> = contre, vers (l’heure) ex : vers 3 heures</w:t>
      </w:r>
    </w:p>
    <w:p w:rsidR="002010BB" w:rsidRDefault="002010BB">
      <w:proofErr w:type="spellStart"/>
      <w:r>
        <w:t>Ohne</w:t>
      </w:r>
      <w:proofErr w:type="spellEnd"/>
      <w:r>
        <w:t xml:space="preserve"> = sans</w:t>
      </w:r>
    </w:p>
    <w:p w:rsidR="002010BB" w:rsidRDefault="002010BB">
      <w:r>
        <w:t>Um = à (heure), autour de</w:t>
      </w:r>
    </w:p>
    <w:p w:rsidR="002010BB" w:rsidRDefault="00EE5D09">
      <w:r>
        <w:t xml:space="preserve">Der </w:t>
      </w:r>
      <w:proofErr w:type="spellStart"/>
      <w:r>
        <w:t>Schritt</w:t>
      </w:r>
      <w:proofErr w:type="spellEnd"/>
      <w:r>
        <w:t xml:space="preserve"> = le pas</w:t>
      </w:r>
    </w:p>
    <w:sectPr w:rsidR="002010B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525" w:rsidRDefault="00272525" w:rsidP="00F4573B">
      <w:pPr>
        <w:spacing w:after="0" w:line="240" w:lineRule="auto"/>
      </w:pPr>
      <w:r>
        <w:separator/>
      </w:r>
    </w:p>
  </w:endnote>
  <w:endnote w:type="continuationSeparator" w:id="0">
    <w:p w:rsidR="00272525" w:rsidRDefault="0027252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525" w:rsidRDefault="00272525" w:rsidP="00F4573B">
      <w:pPr>
        <w:spacing w:after="0" w:line="240" w:lineRule="auto"/>
      </w:pPr>
      <w:r>
        <w:separator/>
      </w:r>
    </w:p>
  </w:footnote>
  <w:footnote w:type="continuationSeparator" w:id="0">
    <w:p w:rsidR="00272525" w:rsidRDefault="0027252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72A8A">
      <w:t>3</w:t>
    </w:r>
    <w:r>
      <w:tab/>
      <w:t>Deutsch</w:t>
    </w:r>
    <w:r>
      <w:tab/>
    </w:r>
    <w:r w:rsidR="00F72A8A">
      <w:rPr>
        <w:lang w:val="de-DE"/>
      </w:rPr>
      <w:t>Donnerstag, den 14.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NDc2MTCzsDQzMDRV0lEKTi0uzszPAykwrAUAITzl+iwAAAA="/>
  </w:docVars>
  <w:rsids>
    <w:rsidRoot w:val="00F72A8A"/>
    <w:rsid w:val="00044BF2"/>
    <w:rsid w:val="000E66BB"/>
    <w:rsid w:val="00151752"/>
    <w:rsid w:val="00153283"/>
    <w:rsid w:val="001C17E7"/>
    <w:rsid w:val="001E5344"/>
    <w:rsid w:val="002010BB"/>
    <w:rsid w:val="00272525"/>
    <w:rsid w:val="002811C2"/>
    <w:rsid w:val="00603FFC"/>
    <w:rsid w:val="00690760"/>
    <w:rsid w:val="00814650"/>
    <w:rsid w:val="00934D2C"/>
    <w:rsid w:val="00AF2AD0"/>
    <w:rsid w:val="00CE7AAC"/>
    <w:rsid w:val="00D236D2"/>
    <w:rsid w:val="00EE5D09"/>
    <w:rsid w:val="00F3124E"/>
    <w:rsid w:val="00F4573B"/>
    <w:rsid w:val="00F72A8A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57CEECB4-AE7D-4EF8-A5DA-F54D1DF9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44</TotalTime>
  <Pages>1</Pages>
  <Words>122</Words>
  <Characters>603</Characters>
  <Application>Microsoft Office Word</Application>
  <DocSecurity>0</DocSecurity>
  <Lines>18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8</cp:revision>
  <dcterms:created xsi:type="dcterms:W3CDTF">2020-05-14T08:08:00Z</dcterms:created>
  <dcterms:modified xsi:type="dcterms:W3CDTF">2020-05-14T09:17:00Z</dcterms:modified>
</cp:coreProperties>
</file>