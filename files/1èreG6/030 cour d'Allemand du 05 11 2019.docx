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8EB3" w14:textId="1AC53126" w:rsidR="00C43D3C" w:rsidRPr="00C43D3C" w:rsidRDefault="00C43D3C">
      <w:pPr>
        <w:rPr>
          <w:b/>
          <w:bCs/>
          <w:lang w:val="de-DE"/>
        </w:rPr>
      </w:pPr>
      <w:r>
        <w:rPr>
          <w:b/>
          <w:bCs/>
          <w:lang w:val="de-DE"/>
        </w:rPr>
        <w:t>Voc:</w:t>
      </w:r>
    </w:p>
    <w:p w14:paraId="2501CEAD" w14:textId="20D55EE7" w:rsidR="004A5D3C" w:rsidRDefault="000D11F3">
      <w:r w:rsidRPr="000D11F3">
        <w:rPr>
          <w:lang w:val="de-DE"/>
        </w:rPr>
        <w:t>Das Haus (¨er)</w:t>
      </w:r>
      <w:r>
        <w:t xml:space="preserve"> = la maison</w:t>
      </w:r>
    </w:p>
    <w:p w14:paraId="51629199" w14:textId="77777777" w:rsidR="000D11F3" w:rsidRDefault="000D11F3">
      <w:r w:rsidRPr="000D11F3">
        <w:rPr>
          <w:lang w:val="de-DE"/>
        </w:rPr>
        <w:t>Immer</w:t>
      </w:r>
      <w:r>
        <w:t xml:space="preserve"> = toujours</w:t>
      </w:r>
    </w:p>
    <w:p w14:paraId="4D7870C0" w14:textId="77777777" w:rsidR="000D11F3" w:rsidRDefault="000D11F3">
      <w:r>
        <w:t>nie = jamais</w:t>
      </w:r>
    </w:p>
    <w:p w14:paraId="208A4B3F" w14:textId="77777777" w:rsidR="000D11F3" w:rsidRDefault="000D11F3">
      <w:r w:rsidRPr="000D11F3">
        <w:rPr>
          <w:lang w:val="de-DE"/>
        </w:rPr>
        <w:t>oft</w:t>
      </w:r>
      <w:r>
        <w:t xml:space="preserve"> = souvent</w:t>
      </w:r>
    </w:p>
    <w:p w14:paraId="74756D06" w14:textId="77777777" w:rsidR="000D11F3" w:rsidRDefault="000D11F3">
      <w:r w:rsidRPr="000D11F3">
        <w:rPr>
          <w:lang w:val="de-DE"/>
        </w:rPr>
        <w:t>das Bad</w:t>
      </w:r>
      <w:r>
        <w:t xml:space="preserve"> = salle de bain</w:t>
      </w:r>
    </w:p>
    <w:p w14:paraId="57E487C6" w14:textId="77777777" w:rsidR="000D11F3" w:rsidRDefault="000D11F3">
      <w:r w:rsidRPr="000D11F3">
        <w:rPr>
          <w:lang w:val="de-DE"/>
        </w:rPr>
        <w:t>baden</w:t>
      </w:r>
      <w:r>
        <w:t xml:space="preserve"> = se baigner</w:t>
      </w:r>
    </w:p>
    <w:p w14:paraId="753995DC" w14:textId="77777777" w:rsidR="000D11F3" w:rsidRDefault="000D11F3">
      <w:r w:rsidRPr="000D11F3">
        <w:rPr>
          <w:lang w:val="de-DE"/>
        </w:rPr>
        <w:t>müde</w:t>
      </w:r>
      <w:r>
        <w:t xml:space="preserve"> = fatigué</w:t>
      </w:r>
    </w:p>
    <w:p w14:paraId="3D371E72" w14:textId="77777777" w:rsidR="000D11F3" w:rsidRDefault="000D11F3">
      <w:r w:rsidRPr="008C43B5">
        <w:rPr>
          <w:lang w:val="de-DE"/>
        </w:rPr>
        <w:t>gestern</w:t>
      </w:r>
      <w:r>
        <w:t xml:space="preserve"> = hier</w:t>
      </w:r>
    </w:p>
    <w:p w14:paraId="0697C945" w14:textId="77777777" w:rsidR="000D11F3" w:rsidRDefault="008C43B5">
      <w:r>
        <w:t>morgen = demain</w:t>
      </w:r>
    </w:p>
    <w:p w14:paraId="081104FB" w14:textId="77777777" w:rsidR="008C43B5" w:rsidRDefault="008C43B5">
      <w:r w:rsidRPr="008C43B5">
        <w:rPr>
          <w:lang w:val="de-DE"/>
        </w:rPr>
        <w:t>heute</w:t>
      </w:r>
      <w:r>
        <w:t xml:space="preserve"> = aujourd’hui</w:t>
      </w:r>
    </w:p>
    <w:p w14:paraId="0FF8CB68" w14:textId="77777777" w:rsidR="008C43B5" w:rsidRDefault="008C43B5">
      <w:r w:rsidRPr="008C43B5">
        <w:rPr>
          <w:lang w:val="de-DE"/>
        </w:rPr>
        <w:t>das Buch (¨er)</w:t>
      </w:r>
      <w:r>
        <w:t xml:space="preserve"> = le livre</w:t>
      </w:r>
    </w:p>
    <w:p w14:paraId="56A00D6D" w14:textId="77777777" w:rsidR="008C43B5" w:rsidRDefault="008C43B5">
      <w:r w:rsidRPr="008C43B5">
        <w:rPr>
          <w:lang w:val="de-AT"/>
        </w:rPr>
        <w:t>schlecht</w:t>
      </w:r>
      <w:r>
        <w:t xml:space="preserve"> = mauvais</w:t>
      </w:r>
    </w:p>
    <w:p w14:paraId="552FF4B9" w14:textId="77777777" w:rsidR="008C43B5" w:rsidRDefault="008C43B5">
      <w:r w:rsidRPr="008C43B5">
        <w:rPr>
          <w:lang w:val="de-DE"/>
        </w:rPr>
        <w:t>gut</w:t>
      </w:r>
      <w:r>
        <w:t xml:space="preserve"> = bien</w:t>
      </w:r>
    </w:p>
    <w:p w14:paraId="2BCC4D27" w14:textId="77777777" w:rsidR="008C43B5" w:rsidRDefault="008C43B5">
      <w:r w:rsidRPr="008C43B5">
        <w:rPr>
          <w:lang w:val="de-AT"/>
        </w:rPr>
        <w:t>das Hemd (en)</w:t>
      </w:r>
      <w:r>
        <w:t xml:space="preserve"> = la chemise</w:t>
      </w:r>
    </w:p>
    <w:p w14:paraId="57B892E1" w14:textId="77777777" w:rsidR="008C43B5" w:rsidRDefault="00D33067">
      <w:r>
        <w:t>Staub = la poussière</w:t>
      </w:r>
    </w:p>
    <w:p w14:paraId="5EE7A70A" w14:textId="2E98432C" w:rsidR="00D33067" w:rsidRDefault="00D33067">
      <w:r w:rsidRPr="00C43D3C">
        <w:rPr>
          <w:lang w:val="de-DE"/>
        </w:rPr>
        <w:t xml:space="preserve">Der </w:t>
      </w:r>
      <w:r w:rsidR="00C43D3C" w:rsidRPr="00C43D3C">
        <w:rPr>
          <w:lang w:val="de-DE"/>
        </w:rPr>
        <w:t>Triumphbogen</w:t>
      </w:r>
      <w:r>
        <w:t xml:space="preserve"> = l’arc de triomphe</w:t>
      </w:r>
    </w:p>
    <w:p w14:paraId="78001AA6" w14:textId="77777777" w:rsidR="00D33067" w:rsidRDefault="00EC7F0C">
      <w:r w:rsidRPr="00C43D3C">
        <w:rPr>
          <w:lang w:val="de-DE"/>
        </w:rPr>
        <w:t>Gesund</w:t>
      </w:r>
      <w:r>
        <w:t xml:space="preserve"> = en bonne santé/sain</w:t>
      </w:r>
    </w:p>
    <w:p w14:paraId="370B4159" w14:textId="50BE100C" w:rsidR="00EC7F0C" w:rsidRDefault="00EC7F0C">
      <w:r w:rsidRPr="00C43D3C">
        <w:rPr>
          <w:lang w:val="de-DE"/>
        </w:rPr>
        <w:t xml:space="preserve">Die </w:t>
      </w:r>
      <w:r w:rsidR="00C43D3C" w:rsidRPr="00C43D3C">
        <w:rPr>
          <w:lang w:val="de-DE"/>
        </w:rPr>
        <w:t>Gesundheit</w:t>
      </w:r>
      <w:r>
        <w:t xml:space="preserve"> = la santé</w:t>
      </w:r>
    </w:p>
    <w:p w14:paraId="45D6D4AA" w14:textId="203FFF94" w:rsidR="00EC7F0C" w:rsidRDefault="00DA1EBD">
      <w:r w:rsidRPr="00C43D3C">
        <w:rPr>
          <w:lang w:val="de-DE"/>
        </w:rPr>
        <w:t xml:space="preserve">Die </w:t>
      </w:r>
      <w:r w:rsidR="00C43D3C" w:rsidRPr="00C43D3C">
        <w:rPr>
          <w:lang w:val="de-DE"/>
        </w:rPr>
        <w:t>Sammlung</w:t>
      </w:r>
      <w:r w:rsidRPr="00C43D3C">
        <w:rPr>
          <w:lang w:val="de-DE"/>
        </w:rPr>
        <w:t xml:space="preserve"> </w:t>
      </w:r>
      <w:r>
        <w:t>= une collection.</w:t>
      </w:r>
    </w:p>
    <w:p w14:paraId="5DA955B9" w14:textId="77777777" w:rsidR="00DA1EBD" w:rsidRDefault="00DA1EBD">
      <w:r w:rsidRPr="00C43D3C">
        <w:rPr>
          <w:lang w:val="de-DE"/>
        </w:rPr>
        <w:t xml:space="preserve">Die </w:t>
      </w:r>
      <w:proofErr w:type="spellStart"/>
      <w:r w:rsidRPr="00C43D3C">
        <w:rPr>
          <w:lang w:val="de-DE"/>
        </w:rPr>
        <w:t>Zugehörichkeit</w:t>
      </w:r>
      <w:proofErr w:type="spellEnd"/>
      <w:r>
        <w:t xml:space="preserve"> = l’appartenance</w:t>
      </w:r>
    </w:p>
    <w:p w14:paraId="444A7D7D" w14:textId="77777777" w:rsidR="00DA1EBD" w:rsidRDefault="00DA1EBD">
      <w:r>
        <w:t xml:space="preserve">Die </w:t>
      </w:r>
      <w:r w:rsidRPr="00C43D3C">
        <w:rPr>
          <w:lang w:val="de-DE"/>
        </w:rPr>
        <w:t>Regierung</w:t>
      </w:r>
      <w:r>
        <w:t xml:space="preserve"> = le gouvernement</w:t>
      </w:r>
    </w:p>
    <w:p w14:paraId="78BCF1BC" w14:textId="77777777" w:rsidR="00DA1EBD" w:rsidRDefault="00DA1EBD"/>
    <w:p w14:paraId="0392A486" w14:textId="043A3F8C" w:rsidR="00DA1EBD" w:rsidRPr="00C43D3C" w:rsidRDefault="00DA1EBD">
      <w:pPr>
        <w:rPr>
          <w:color w:val="FF0000"/>
        </w:rPr>
      </w:pPr>
      <w:r>
        <w:t xml:space="preserve">Les noms qui se terminent en </w:t>
      </w:r>
      <w:r w:rsidR="00C43D3C" w:rsidRPr="00C43D3C">
        <w:rPr>
          <w:color w:val="FF0000"/>
        </w:rPr>
        <w:t>-</w:t>
      </w:r>
      <w:r w:rsidRPr="00C43D3C">
        <w:rPr>
          <w:color w:val="FF0000"/>
        </w:rPr>
        <w:t xml:space="preserve">heit, </w:t>
      </w:r>
      <w:r w:rsidR="00C43D3C">
        <w:rPr>
          <w:color w:val="FF0000"/>
        </w:rPr>
        <w:t>-</w:t>
      </w:r>
      <w:r w:rsidRPr="00C43D3C">
        <w:rPr>
          <w:color w:val="FF0000"/>
        </w:rPr>
        <w:t xml:space="preserve">ung, </w:t>
      </w:r>
      <w:r w:rsidR="00C43D3C">
        <w:rPr>
          <w:color w:val="FF0000"/>
        </w:rPr>
        <w:t>-</w:t>
      </w:r>
      <w:r w:rsidRPr="00C43D3C">
        <w:rPr>
          <w:color w:val="FF0000"/>
        </w:rPr>
        <w:t xml:space="preserve">keit, </w:t>
      </w:r>
      <w:r w:rsidR="00C43D3C">
        <w:rPr>
          <w:color w:val="FF0000"/>
        </w:rPr>
        <w:t>-</w:t>
      </w:r>
      <w:r w:rsidRPr="00C43D3C">
        <w:rPr>
          <w:color w:val="FF0000"/>
        </w:rPr>
        <w:t>ion sont toujours féminins.</w:t>
      </w:r>
    </w:p>
    <w:p w14:paraId="2BBE5976" w14:textId="20E383EF" w:rsidR="00DA1EBD" w:rsidRPr="00C43D3C" w:rsidRDefault="00C43D3C">
      <w:pPr>
        <w:rPr>
          <w:color w:val="FF0000"/>
          <w:lang w:val="de-DE"/>
        </w:rPr>
      </w:pPr>
      <w:r w:rsidRPr="00C43D3C">
        <w:rPr>
          <w:color w:val="FF0000"/>
          <w:lang w:val="de-DE"/>
        </w:rPr>
        <w:t>-</w:t>
      </w:r>
      <w:r w:rsidR="00DA1EBD" w:rsidRPr="00C43D3C">
        <w:rPr>
          <w:color w:val="FF0000"/>
          <w:lang w:val="de-DE"/>
        </w:rPr>
        <w:t>heit</w:t>
      </w:r>
      <w:r w:rsidR="00DA1EBD" w:rsidRPr="00C43D3C">
        <w:rPr>
          <w:color w:val="FF0000"/>
        </w:rPr>
        <w:t xml:space="preserve"> </w:t>
      </w:r>
      <w:r w:rsidR="00DA1EBD" w:rsidRPr="00C43D3C">
        <w:rPr>
          <w:color w:val="FF0000"/>
        </w:rPr>
        <w:sym w:font="Wingdings" w:char="F0E0"/>
      </w:r>
      <w:r w:rsidR="00DA1EBD" w:rsidRPr="00C43D3C">
        <w:rPr>
          <w:color w:val="FF0000"/>
        </w:rPr>
        <w:t xml:space="preserve"> die </w:t>
      </w:r>
      <w:r w:rsidRPr="00C43D3C">
        <w:rPr>
          <w:color w:val="FF0000"/>
          <w:lang w:val="de-DE"/>
        </w:rPr>
        <w:t>Gesundheit</w:t>
      </w:r>
      <w:r w:rsidR="00DA1EBD" w:rsidRPr="00C43D3C">
        <w:rPr>
          <w:color w:val="FF0000"/>
          <w:lang w:val="de-DE"/>
        </w:rPr>
        <w:t>, die Krankheit, die Freiheit</w:t>
      </w:r>
    </w:p>
    <w:p w14:paraId="407AC0DC" w14:textId="062FFF65" w:rsidR="00DA1EBD" w:rsidRPr="00C43D3C" w:rsidRDefault="00C43D3C">
      <w:pPr>
        <w:rPr>
          <w:color w:val="FF0000"/>
          <w:lang w:val="de-DE"/>
        </w:rPr>
      </w:pPr>
      <w:r w:rsidRPr="00C43D3C">
        <w:rPr>
          <w:color w:val="FF0000"/>
        </w:rPr>
        <w:t>-</w:t>
      </w:r>
      <w:r w:rsidR="00DA1EBD" w:rsidRPr="00C43D3C">
        <w:rPr>
          <w:color w:val="FF0000"/>
        </w:rPr>
        <w:t xml:space="preserve">ung </w:t>
      </w:r>
      <w:r w:rsidR="00DA1EBD" w:rsidRPr="00C43D3C">
        <w:rPr>
          <w:color w:val="FF0000"/>
        </w:rPr>
        <w:sym w:font="Wingdings" w:char="F0E0"/>
      </w:r>
      <w:r w:rsidR="00DA1EBD" w:rsidRPr="00C43D3C">
        <w:rPr>
          <w:color w:val="FF0000"/>
        </w:rPr>
        <w:t xml:space="preserve"> die </w:t>
      </w:r>
      <w:r w:rsidR="00DA1EBD" w:rsidRPr="00C43D3C">
        <w:rPr>
          <w:color w:val="FF0000"/>
          <w:lang w:val="de-DE"/>
        </w:rPr>
        <w:t>Sammlung</w:t>
      </w:r>
      <w:r w:rsidR="0054538F" w:rsidRPr="00C43D3C">
        <w:rPr>
          <w:color w:val="FF0000"/>
          <w:lang w:val="de-DE"/>
        </w:rPr>
        <w:t xml:space="preserve">, die </w:t>
      </w:r>
      <w:r w:rsidRPr="00C43D3C">
        <w:rPr>
          <w:color w:val="FF0000"/>
          <w:lang w:val="de-DE"/>
        </w:rPr>
        <w:t>Regierung</w:t>
      </w:r>
    </w:p>
    <w:p w14:paraId="40458C37" w14:textId="08B7F072" w:rsidR="00DA1EBD" w:rsidRPr="00C43D3C" w:rsidRDefault="00C43D3C">
      <w:pPr>
        <w:rPr>
          <w:color w:val="FF0000"/>
        </w:rPr>
      </w:pPr>
      <w:r w:rsidRPr="00C43D3C">
        <w:rPr>
          <w:color w:val="FF0000"/>
          <w:lang w:val="de-DE"/>
        </w:rPr>
        <w:t>-</w:t>
      </w:r>
      <w:r w:rsidR="00DA1EBD" w:rsidRPr="00C43D3C">
        <w:rPr>
          <w:color w:val="FF0000"/>
          <w:lang w:val="de-DE"/>
        </w:rPr>
        <w:t xml:space="preserve">keit </w:t>
      </w:r>
      <w:r w:rsidR="00DA1EBD" w:rsidRPr="00C43D3C">
        <w:rPr>
          <w:color w:val="FF0000"/>
        </w:rPr>
        <w:sym w:font="Wingdings" w:char="F0E0"/>
      </w:r>
      <w:r w:rsidR="00DA1EBD" w:rsidRPr="00C43D3C">
        <w:rPr>
          <w:color w:val="FF0000"/>
        </w:rPr>
        <w:t xml:space="preserve"> die </w:t>
      </w:r>
      <w:r w:rsidR="00DA1EBD" w:rsidRPr="00C43D3C">
        <w:rPr>
          <w:color w:val="FF0000"/>
          <w:lang w:val="de-DE"/>
        </w:rPr>
        <w:t>Zugehörigkeit.</w:t>
      </w:r>
    </w:p>
    <w:p w14:paraId="47210115" w14:textId="1779BB6A" w:rsidR="00DA1EBD" w:rsidRPr="00C43D3C" w:rsidRDefault="00C43D3C">
      <w:pPr>
        <w:rPr>
          <w:color w:val="FF0000"/>
        </w:rPr>
      </w:pPr>
      <w:r w:rsidRPr="00C43D3C">
        <w:rPr>
          <w:color w:val="FF0000"/>
        </w:rPr>
        <w:t>-</w:t>
      </w:r>
      <w:r w:rsidR="00DA1EBD" w:rsidRPr="00C43D3C">
        <w:rPr>
          <w:color w:val="FF0000"/>
        </w:rPr>
        <w:t xml:space="preserve">ion </w:t>
      </w:r>
      <w:r w:rsidR="00DA1EBD" w:rsidRPr="00C43D3C">
        <w:rPr>
          <w:color w:val="FF0000"/>
        </w:rPr>
        <w:sym w:font="Wingdings" w:char="F0E0"/>
      </w:r>
      <w:r w:rsidR="00DA1EBD" w:rsidRPr="00C43D3C">
        <w:rPr>
          <w:color w:val="FF0000"/>
        </w:rPr>
        <w:t xml:space="preserve"> die </w:t>
      </w:r>
      <w:r w:rsidR="00DA1EBD" w:rsidRPr="00C43D3C">
        <w:rPr>
          <w:color w:val="FF0000"/>
          <w:lang w:val="de-DE"/>
        </w:rPr>
        <w:t>Integration, die Or</w:t>
      </w:r>
      <w:r w:rsidR="00DA1EBD" w:rsidRPr="00C43D3C">
        <w:rPr>
          <w:color w:val="FF0000"/>
        </w:rPr>
        <w:t>ganisation</w:t>
      </w:r>
    </w:p>
    <w:p w14:paraId="58335A12" w14:textId="77777777" w:rsidR="007B6FD1" w:rsidRDefault="007B6FD1">
      <w:pPr>
        <w:jc w:val="left"/>
      </w:pPr>
      <w:r>
        <w:br w:type="page"/>
      </w:r>
    </w:p>
    <w:p w14:paraId="45133D67" w14:textId="3E6F23E3" w:rsidR="007B6FD1" w:rsidRPr="00C43D3C" w:rsidRDefault="00C43D3C">
      <w:pPr>
        <w:rPr>
          <w:b/>
          <w:bCs/>
        </w:rPr>
      </w:pPr>
      <w:r>
        <w:rPr>
          <w:b/>
          <w:bCs/>
        </w:rPr>
        <w:lastRenderedPageBreak/>
        <w:t>V</w:t>
      </w:r>
      <w:r w:rsidR="007B6FD1" w:rsidRPr="00C43D3C">
        <w:rPr>
          <w:b/>
          <w:bCs/>
        </w:rPr>
        <w:t>oc du text</w:t>
      </w:r>
      <w:r>
        <w:rPr>
          <w:b/>
          <w:bCs/>
        </w:rPr>
        <w:t>e</w:t>
      </w:r>
      <w:r w:rsidR="007B6FD1" w:rsidRPr="00C43D3C">
        <w:rPr>
          <w:b/>
          <w:bCs/>
        </w:rPr>
        <w:t xml:space="preserve"> de la composition d’allemand :</w:t>
      </w:r>
    </w:p>
    <w:p w14:paraId="0E278298" w14:textId="48C083EC" w:rsidR="0054538F" w:rsidRPr="00C43D3C" w:rsidRDefault="007B6FD1">
      <w:pPr>
        <w:rPr>
          <w:lang w:val="de-DE"/>
        </w:rPr>
      </w:pPr>
      <w:r w:rsidRPr="00C43D3C">
        <w:rPr>
          <w:lang w:val="de-DE"/>
        </w:rPr>
        <w:t>Zeile 5:</w:t>
      </w:r>
    </w:p>
    <w:p w14:paraId="1CC9C375" w14:textId="77777777" w:rsidR="007B6FD1" w:rsidRDefault="007B6FD1">
      <w:r w:rsidRPr="00C43D3C">
        <w:rPr>
          <w:lang w:val="de-DE"/>
        </w:rPr>
        <w:t>es gibt</w:t>
      </w:r>
      <w:r>
        <w:t xml:space="preserve"> +ACC = il y a</w:t>
      </w:r>
    </w:p>
    <w:p w14:paraId="035C28DD" w14:textId="77777777" w:rsidR="007B6FD1" w:rsidRDefault="007B6FD1">
      <w:r w:rsidRPr="00C43D3C">
        <w:rPr>
          <w:lang w:val="de-DE"/>
        </w:rPr>
        <w:t>es gab</w:t>
      </w:r>
      <w:r>
        <w:t xml:space="preserve"> + ACC = il y avait</w:t>
      </w:r>
    </w:p>
    <w:p w14:paraId="01985319" w14:textId="77777777" w:rsidR="007B6FD1" w:rsidRDefault="007B6FD1">
      <w:r w:rsidRPr="00C43D3C">
        <w:rPr>
          <w:lang w:val="de-DE"/>
        </w:rPr>
        <w:t>der Ort</w:t>
      </w:r>
      <w:r>
        <w:t xml:space="preserve"> (e) = l’endroit</w:t>
      </w:r>
    </w:p>
    <w:p w14:paraId="4BB88B05" w14:textId="77777777" w:rsidR="007B6FD1" w:rsidRDefault="007B6FD1">
      <w:r w:rsidRPr="00C43D3C">
        <w:rPr>
          <w:lang w:val="de-DE"/>
        </w:rPr>
        <w:t>schöneren</w:t>
      </w:r>
      <w:r>
        <w:t xml:space="preserve"> = comparatif de supériorité</w:t>
      </w:r>
    </w:p>
    <w:p w14:paraId="01BA2DB7" w14:textId="77777777" w:rsidR="007B6FD1" w:rsidRDefault="00643564">
      <w:r w:rsidRPr="00C43D3C">
        <w:rPr>
          <w:lang w:val="de-DE"/>
        </w:rPr>
        <w:t>verneinen</w:t>
      </w:r>
      <w:r>
        <w:t xml:space="preserve"> = refuser</w:t>
      </w:r>
    </w:p>
    <w:p w14:paraId="5E787DD3" w14:textId="77777777" w:rsidR="00643564" w:rsidRDefault="00643564">
      <w:r>
        <w:t>bis (subordonnant) = jusqu’à ce que</w:t>
      </w:r>
    </w:p>
    <w:p w14:paraId="4F7FF845" w14:textId="77777777" w:rsidR="00643564" w:rsidRDefault="00643564">
      <w:r w:rsidRPr="00C43D3C">
        <w:rPr>
          <w:lang w:val="de-DE"/>
        </w:rPr>
        <w:t>erzählen</w:t>
      </w:r>
      <w:r>
        <w:t xml:space="preserve"> = raconter</w:t>
      </w:r>
    </w:p>
    <w:p w14:paraId="7B646021" w14:textId="77777777" w:rsidR="007B5B19" w:rsidRDefault="007B5B19">
      <w:r w:rsidRPr="00C43D3C">
        <w:rPr>
          <w:lang w:val="de-DE"/>
        </w:rPr>
        <w:t xml:space="preserve">bei </w:t>
      </w:r>
      <w:r>
        <w:t>+D = chez</w:t>
      </w:r>
    </w:p>
    <w:p w14:paraId="54C8D5DC" w14:textId="77777777" w:rsidR="007B5B19" w:rsidRDefault="007B5B19">
      <w:r w:rsidRPr="00C43D3C">
        <w:rPr>
          <w:lang w:val="de-DE"/>
        </w:rPr>
        <w:t>bejahten</w:t>
      </w:r>
      <w:r>
        <w:t xml:space="preserve"> = répondre oui</w:t>
      </w:r>
    </w:p>
    <w:p w14:paraId="37C14D23" w14:textId="77777777" w:rsidR="007B5B19" w:rsidRDefault="007B5B19">
      <w:r w:rsidRPr="00C43D3C">
        <w:rPr>
          <w:lang w:val="de-DE"/>
        </w:rPr>
        <w:t>dunkel</w:t>
      </w:r>
      <w:r>
        <w:t xml:space="preserve"> = sombre</w:t>
      </w:r>
    </w:p>
    <w:p w14:paraId="0E4DF87F" w14:textId="1C91C104" w:rsidR="007B5B19" w:rsidRDefault="007B5B19">
      <w:r w:rsidRPr="00C43D3C">
        <w:rPr>
          <w:lang w:val="de-DE"/>
        </w:rPr>
        <w:t>hell</w:t>
      </w:r>
      <w:r>
        <w:t xml:space="preserve"> = clair</w:t>
      </w:r>
      <w:bookmarkStart w:id="0" w:name="_GoBack"/>
      <w:bookmarkEnd w:id="0"/>
    </w:p>
    <w:sectPr w:rsidR="007B5B1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82D77" w14:textId="77777777" w:rsidR="00AA4CE0" w:rsidRDefault="00AA4CE0" w:rsidP="00F4573B">
      <w:pPr>
        <w:spacing w:after="0" w:line="240" w:lineRule="auto"/>
      </w:pPr>
      <w:r>
        <w:separator/>
      </w:r>
    </w:p>
  </w:endnote>
  <w:endnote w:type="continuationSeparator" w:id="0">
    <w:p w14:paraId="443EC656" w14:textId="77777777" w:rsidR="00AA4CE0" w:rsidRDefault="00AA4CE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492D34A8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A6AA5CA" wp14:editId="586705E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97E3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C89A8" w14:textId="77777777" w:rsidR="00AA4CE0" w:rsidRDefault="00AA4CE0" w:rsidP="00F4573B">
      <w:pPr>
        <w:spacing w:after="0" w:line="240" w:lineRule="auto"/>
      </w:pPr>
      <w:r>
        <w:separator/>
      </w:r>
    </w:p>
  </w:footnote>
  <w:footnote w:type="continuationSeparator" w:id="0">
    <w:p w14:paraId="19CD9534" w14:textId="77777777" w:rsidR="00AA4CE0" w:rsidRDefault="00AA4CE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9F66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0D11F3">
      <w:t>3</w:t>
    </w:r>
    <w:r>
      <w:tab/>
      <w:t>Deutsch</w:t>
    </w:r>
    <w:r>
      <w:tab/>
    </w:r>
    <w:r w:rsidR="000D11F3">
      <w:rPr>
        <w:lang w:val="de-DE"/>
      </w:rPr>
      <w:t>Donnerstag, den 5. Dezember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NDM1MTQxN7IwMzJT0lEKTi0uzszPAykwrAUA2/l/kSwAAAA="/>
  </w:docVars>
  <w:rsids>
    <w:rsidRoot w:val="000D11F3"/>
    <w:rsid w:val="000D11F3"/>
    <w:rsid w:val="000E66BB"/>
    <w:rsid w:val="0012083B"/>
    <w:rsid w:val="00151752"/>
    <w:rsid w:val="00153283"/>
    <w:rsid w:val="001C17E7"/>
    <w:rsid w:val="002811C2"/>
    <w:rsid w:val="0054538F"/>
    <w:rsid w:val="00643564"/>
    <w:rsid w:val="007B5B19"/>
    <w:rsid w:val="007B6FD1"/>
    <w:rsid w:val="008C43B5"/>
    <w:rsid w:val="00AA4CE0"/>
    <w:rsid w:val="00AF2AD0"/>
    <w:rsid w:val="00C43D3C"/>
    <w:rsid w:val="00D33067"/>
    <w:rsid w:val="00DA1EBD"/>
    <w:rsid w:val="00EC7F0C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DC4AF"/>
  <w15:chartTrackingRefBased/>
  <w15:docId w15:val="{D9D053FF-32C5-42CD-9B7E-316E6CF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C4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281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2019-12-05T09:08:00Z</dcterms:created>
  <dcterms:modified xsi:type="dcterms:W3CDTF">2019-12-07T17:32:00Z</dcterms:modified>
</cp:coreProperties>
</file>