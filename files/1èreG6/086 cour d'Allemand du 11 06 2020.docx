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722B" w14:textId="2AEB7580" w:rsidR="004A5D3C" w:rsidRDefault="004E6B99">
      <w:r w:rsidRPr="004E6B99">
        <w:rPr>
          <w:lang w:val="de-DE"/>
        </w:rPr>
        <w:t>Die Studentin (</w:t>
      </w:r>
      <w:proofErr w:type="spellStart"/>
      <w:r w:rsidRPr="004E6B99">
        <w:rPr>
          <w:lang w:val="de-DE"/>
        </w:rPr>
        <w:t>nen</w:t>
      </w:r>
      <w:proofErr w:type="spellEnd"/>
      <w:r w:rsidRPr="004E6B99">
        <w:rPr>
          <w:lang w:val="de-DE"/>
        </w:rPr>
        <w:t xml:space="preserve">) </w:t>
      </w:r>
      <w:r>
        <w:t>= l’étudiant (e)</w:t>
      </w:r>
    </w:p>
    <w:p w14:paraId="18A43F21" w14:textId="3547A95D" w:rsidR="004E6B99" w:rsidRPr="003D2B97" w:rsidRDefault="004E6B99">
      <w:pPr>
        <w:rPr>
          <w:lang w:val="de-DE"/>
        </w:rPr>
      </w:pPr>
      <w:r w:rsidRPr="003D2B97">
        <w:rPr>
          <w:lang w:val="de-DE"/>
        </w:rPr>
        <w:t>Die Widerstandsgruppe</w:t>
      </w:r>
    </w:p>
    <w:p w14:paraId="19391394" w14:textId="10B11A89" w:rsidR="004E6B99" w:rsidRDefault="004E6B99">
      <w:r w:rsidRPr="003D2B97">
        <w:rPr>
          <w:lang w:val="de-DE"/>
        </w:rPr>
        <w:t xml:space="preserve">Gehören zu+D </w:t>
      </w:r>
      <w:r>
        <w:t>= faire partie de</w:t>
      </w:r>
    </w:p>
    <w:p w14:paraId="7553B868" w14:textId="6441CB0C" w:rsidR="004E6B99" w:rsidRDefault="004E6B99">
      <w:r w:rsidRPr="003D2B97">
        <w:rPr>
          <w:lang w:val="de-DE"/>
        </w:rPr>
        <w:t>Kämpft</w:t>
      </w:r>
      <w:r>
        <w:t xml:space="preserve"> = </w:t>
      </w:r>
      <w:proofErr w:type="spellStart"/>
      <w:r w:rsidR="003D2B97">
        <w:t>c</w:t>
      </w:r>
      <w:r>
        <w:t>ombatre</w:t>
      </w:r>
      <w:proofErr w:type="spellEnd"/>
    </w:p>
    <w:p w14:paraId="08883DDD" w14:textId="34A07998" w:rsidR="004E6B99" w:rsidRPr="003D2B97" w:rsidRDefault="004E6B99">
      <w:pPr>
        <w:rPr>
          <w:lang w:val="de-DE"/>
        </w:rPr>
      </w:pPr>
      <w:r w:rsidRPr="003D2B97">
        <w:rPr>
          <w:lang w:val="de-DE"/>
        </w:rPr>
        <w:t xml:space="preserve">Wofür kämpft </w:t>
      </w:r>
      <w:proofErr w:type="gramStart"/>
      <w:r w:rsidRPr="003D2B97">
        <w:rPr>
          <w:lang w:val="de-DE"/>
        </w:rPr>
        <w:t>sie ?</w:t>
      </w:r>
      <w:proofErr w:type="gramEnd"/>
    </w:p>
    <w:p w14:paraId="0B6580EE" w14:textId="72F3DFE0" w:rsidR="004E6B99" w:rsidRPr="003D2B97" w:rsidRDefault="004E6B99">
      <w:pPr>
        <w:rPr>
          <w:lang w:val="de-DE"/>
        </w:rPr>
      </w:pPr>
      <w:r w:rsidRPr="003D2B97">
        <w:rPr>
          <w:lang w:val="de-DE"/>
        </w:rPr>
        <w:t>Sie kämpft gegen das Nazi -Regime</w:t>
      </w:r>
    </w:p>
    <w:p w14:paraId="10E0873E" w14:textId="7D3FFDD1" w:rsidR="004E6B99" w:rsidRPr="003D2B97" w:rsidRDefault="004E6B99">
      <w:pPr>
        <w:rPr>
          <w:lang w:val="de-DE"/>
        </w:rPr>
      </w:pPr>
      <w:r w:rsidRPr="003D2B97">
        <w:rPr>
          <w:lang w:val="de-DE"/>
        </w:rPr>
        <w:t>Sie will den Z</w:t>
      </w:r>
      <w:r w:rsidR="003D2B97" w:rsidRPr="003D2B97">
        <w:rPr>
          <w:lang w:val="de-DE"/>
        </w:rPr>
        <w:t>u</w:t>
      </w:r>
      <w:r w:rsidRPr="003D2B97">
        <w:rPr>
          <w:lang w:val="de-DE"/>
        </w:rPr>
        <w:t>sammenbruch des 3. Rechs.</w:t>
      </w:r>
    </w:p>
    <w:p w14:paraId="425D9D6F" w14:textId="6BEB1D4A" w:rsidR="004E6B99" w:rsidRDefault="004E6B99">
      <w:r w:rsidRPr="003D2B97">
        <w:rPr>
          <w:lang w:val="de-DE"/>
        </w:rPr>
        <w:t xml:space="preserve">Der Zusammenbruch </w:t>
      </w:r>
      <w:r>
        <w:t>= l’effondrement</w:t>
      </w:r>
    </w:p>
    <w:p w14:paraId="35CF8DA7" w14:textId="38A0D96E" w:rsidR="004E6B99" w:rsidRPr="003D2B97" w:rsidRDefault="003D2B97">
      <w:pPr>
        <w:rPr>
          <w:lang w:val="de-DE"/>
        </w:rPr>
      </w:pPr>
      <w:r w:rsidRPr="003D2B97">
        <w:rPr>
          <w:lang w:val="de-DE"/>
        </w:rPr>
        <w:t>Sie hat Flugblätter in der Münchner Universität verteilt.</w:t>
      </w:r>
    </w:p>
    <w:p w14:paraId="331F3584" w14:textId="1FA63E25" w:rsidR="003D2B97" w:rsidRPr="003D2B97" w:rsidRDefault="003D2B97">
      <w:pPr>
        <w:rPr>
          <w:lang w:val="de-DE"/>
        </w:rPr>
      </w:pPr>
      <w:r w:rsidRPr="003D2B97">
        <w:rPr>
          <w:lang w:val="de-DE"/>
        </w:rPr>
        <w:t>Der Hausmeistre hat die Szene gesehen un</w:t>
      </w:r>
      <w:r>
        <w:rPr>
          <w:lang w:val="de-DE"/>
        </w:rPr>
        <w:t>d</w:t>
      </w:r>
      <w:r w:rsidRPr="003D2B97">
        <w:rPr>
          <w:lang w:val="de-DE"/>
        </w:rPr>
        <w:t xml:space="preserve"> Sophie und Hans angezeigt.</w:t>
      </w:r>
    </w:p>
    <w:p w14:paraId="0EFCC1F8" w14:textId="17882C7B" w:rsidR="003D2B97" w:rsidRDefault="003D2B97">
      <w:r w:rsidRPr="003D2B97">
        <w:rPr>
          <w:lang w:val="de-DE"/>
        </w:rPr>
        <w:t>An/zeigen</w:t>
      </w:r>
      <w:r>
        <w:t xml:space="preserve"> = dénoncer</w:t>
      </w:r>
    </w:p>
    <w:p w14:paraId="5E1F335A" w14:textId="0EF1D631" w:rsidR="003D2B97" w:rsidRPr="003D2B97" w:rsidRDefault="003D2B97">
      <w:pPr>
        <w:rPr>
          <w:lang w:val="de-DE"/>
        </w:rPr>
      </w:pPr>
      <w:r w:rsidRPr="003D2B97">
        <w:rPr>
          <w:lang w:val="de-DE"/>
        </w:rPr>
        <w:t xml:space="preserve">Sie wurden verhaftet, verhört, dann zum </w:t>
      </w:r>
      <w:proofErr w:type="spellStart"/>
      <w:r w:rsidRPr="003D2B97">
        <w:rPr>
          <w:lang w:val="de-DE"/>
        </w:rPr>
        <w:t>tode</w:t>
      </w:r>
      <w:proofErr w:type="spellEnd"/>
      <w:r w:rsidRPr="003D2B97">
        <w:rPr>
          <w:lang w:val="de-DE"/>
        </w:rPr>
        <w:t xml:space="preserve"> verurteilt,</w:t>
      </w:r>
    </w:p>
    <w:p w14:paraId="6EB2D317" w14:textId="02FE2A2B" w:rsidR="003D2B97" w:rsidRDefault="003D2B97">
      <w:r w:rsidRPr="003D2B97">
        <w:rPr>
          <w:lang w:val="de-DE"/>
        </w:rPr>
        <w:t xml:space="preserve">Verhört </w:t>
      </w:r>
      <w:r>
        <w:t>= interrogés</w:t>
      </w:r>
    </w:p>
    <w:p w14:paraId="4D68DA19" w14:textId="3C147F48" w:rsidR="003D2B97" w:rsidRDefault="00DC24CC">
      <w:proofErr w:type="spellStart"/>
      <w:r>
        <w:t>Verurteilt</w:t>
      </w:r>
      <w:proofErr w:type="spellEnd"/>
      <w:r>
        <w:t xml:space="preserve"> = </w:t>
      </w:r>
      <w:proofErr w:type="spellStart"/>
      <w:r>
        <w:t>comdamners</w:t>
      </w:r>
      <w:proofErr w:type="spellEnd"/>
      <w:r>
        <w:t xml:space="preserve"> à mort</w:t>
      </w:r>
    </w:p>
    <w:p w14:paraId="7963D1B5" w14:textId="615B54D3" w:rsidR="00DC24CC" w:rsidRDefault="00DC24CC">
      <w:proofErr w:type="spellStart"/>
      <w:r>
        <w:t>Hingerichtet</w:t>
      </w:r>
      <w:proofErr w:type="spellEnd"/>
      <w:r>
        <w:t>= exécuté</w:t>
      </w:r>
    </w:p>
    <w:p w14:paraId="07D20077" w14:textId="0F528701" w:rsidR="00DC24CC" w:rsidRDefault="00DC24CC">
      <w:proofErr w:type="spellStart"/>
      <w:r>
        <w:t>Sie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für die </w:t>
      </w:r>
      <w:proofErr w:type="spellStart"/>
      <w:r>
        <w:t>gute</w:t>
      </w:r>
      <w:proofErr w:type="spellEnd"/>
      <w:r>
        <w:t xml:space="preserve"> Sache </w:t>
      </w:r>
      <w:proofErr w:type="spellStart"/>
      <w:r>
        <w:t>gkämpft</w:t>
      </w:r>
      <w:proofErr w:type="spellEnd"/>
      <w:r>
        <w:t>.</w:t>
      </w:r>
    </w:p>
    <w:p w14:paraId="6C11F5EC" w14:textId="248AFAD4" w:rsidR="00DC24CC" w:rsidRDefault="00DC24CC">
      <w:r>
        <w:t xml:space="preserve">Sich </w:t>
      </w:r>
      <w:proofErr w:type="spellStart"/>
      <w:r>
        <w:t>opfern</w:t>
      </w:r>
      <w:proofErr w:type="spellEnd"/>
      <w:r>
        <w:t xml:space="preserve"> = se sacrifier</w:t>
      </w:r>
    </w:p>
    <w:p w14:paraId="02C54C98" w14:textId="0F5A29E4" w:rsidR="00DC24CC" w:rsidRDefault="00682B43">
      <w:proofErr w:type="spellStart"/>
      <w:r>
        <w:t>Verzichten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+ A = renoncer à</w:t>
      </w:r>
    </w:p>
    <w:p w14:paraId="1105D717" w14:textId="1E67F123" w:rsidR="00682B43" w:rsidRDefault="00682B43">
      <w:r>
        <w:t xml:space="preserve">Die </w:t>
      </w:r>
      <w:proofErr w:type="spellStart"/>
      <w:r>
        <w:t>Uberzeugung</w:t>
      </w:r>
      <w:proofErr w:type="spellEnd"/>
      <w:r>
        <w:t xml:space="preserve"> = conva</w:t>
      </w:r>
      <w:r w:rsidR="0056657E">
        <w:t>i</w:t>
      </w:r>
      <w:r>
        <w:t>ncre</w:t>
      </w:r>
    </w:p>
    <w:p w14:paraId="661BDDC4" w14:textId="4FD84BD7" w:rsidR="00682B43" w:rsidRDefault="0056657E">
      <w:proofErr w:type="spellStart"/>
      <w:r>
        <w:t>Sie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Überzeugungen</w:t>
      </w:r>
      <w:proofErr w:type="spellEnd"/>
      <w:r>
        <w:t xml:space="preserve"> </w:t>
      </w:r>
      <w:proofErr w:type="spellStart"/>
      <w:r>
        <w:t>verzichtet</w:t>
      </w:r>
      <w:proofErr w:type="spellEnd"/>
      <w:r>
        <w:t>. = Elle n’a pas renoncé à ses convictions.</w:t>
      </w:r>
    </w:p>
    <w:p w14:paraId="37E245C8" w14:textId="7E9BD8DA" w:rsidR="0056657E" w:rsidRDefault="0056657E"/>
    <w:p w14:paraId="3BDB232C" w14:textId="727CFD67" w:rsidR="0056657E" w:rsidRDefault="0056657E">
      <w:proofErr w:type="spellStart"/>
      <w:r>
        <w:t>Verzichten</w:t>
      </w:r>
      <w:proofErr w:type="spellEnd"/>
      <w:r>
        <w:t xml:space="preserve"> </w:t>
      </w:r>
      <w:proofErr w:type="spellStart"/>
      <w:r>
        <w:t>auf+a</w:t>
      </w:r>
      <w:proofErr w:type="spellEnd"/>
      <w:r>
        <w:t xml:space="preserve"> = renoncer</w:t>
      </w:r>
    </w:p>
    <w:p w14:paraId="401259BF" w14:textId="63C9343D" w:rsidR="0056657E" w:rsidRDefault="0056657E">
      <w:r>
        <w:t xml:space="preserve">Die </w:t>
      </w:r>
      <w:proofErr w:type="spellStart"/>
      <w:r>
        <w:t>Überzeugung</w:t>
      </w:r>
      <w:proofErr w:type="spellEnd"/>
      <w:r>
        <w:t xml:space="preserve"> (en) = l’</w:t>
      </w:r>
      <w:proofErr w:type="spellStart"/>
      <w:r>
        <w:t>héroisme</w:t>
      </w:r>
      <w:proofErr w:type="spellEnd"/>
    </w:p>
    <w:p w14:paraId="38E605E4" w14:textId="5E1EB8C2" w:rsidR="0056657E" w:rsidRDefault="0056657E">
      <w:proofErr w:type="spellStart"/>
      <w:r>
        <w:t>Ich</w:t>
      </w:r>
      <w:proofErr w:type="spellEnd"/>
      <w:r>
        <w:t xml:space="preserve"> bin </w:t>
      </w:r>
      <w:proofErr w:type="spellStart"/>
      <w:r>
        <w:t>überzeugt</w:t>
      </w:r>
      <w:proofErr w:type="spellEnd"/>
      <w:r>
        <w:t xml:space="preserve">, </w:t>
      </w:r>
      <w:proofErr w:type="spellStart"/>
      <w:r>
        <w:t>dass</w:t>
      </w:r>
      <w:proofErr w:type="spellEnd"/>
    </w:p>
    <w:p w14:paraId="5BA2CA15" w14:textId="0F2F7F25" w:rsidR="0056657E" w:rsidRDefault="0056657E"/>
    <w:p w14:paraId="2C2D570E" w14:textId="5AB8A896" w:rsidR="0056657E" w:rsidRDefault="0056657E">
      <w:r>
        <w:t xml:space="preserve">Der </w:t>
      </w:r>
      <w:proofErr w:type="spellStart"/>
      <w:r>
        <w:t>Held</w:t>
      </w:r>
      <w:proofErr w:type="spellEnd"/>
    </w:p>
    <w:p w14:paraId="792879B3" w14:textId="582940BF" w:rsidR="0056657E" w:rsidRDefault="0056657E">
      <w:proofErr w:type="spellStart"/>
      <w:r>
        <w:t>Heldenhaft</w:t>
      </w:r>
      <w:proofErr w:type="spellEnd"/>
      <w:r>
        <w:t xml:space="preserve"> = héroïque</w:t>
      </w:r>
    </w:p>
    <w:p w14:paraId="1D8E82FA" w14:textId="26825077" w:rsidR="0056657E" w:rsidRDefault="0056657E" w:rsidP="00A91E7C">
      <w:pPr>
        <w:pStyle w:val="Titre"/>
      </w:pPr>
      <w:bookmarkStart w:id="0" w:name="_Hlk60778761"/>
      <w:r>
        <w:t>Territoire et mémoire</w:t>
      </w:r>
      <w:bookmarkEnd w:id="0"/>
    </w:p>
    <w:p w14:paraId="1B0E7A10" w14:textId="23A74132" w:rsidR="0056657E" w:rsidRDefault="0056657E"/>
    <w:p w14:paraId="627CEF02" w14:textId="77777777" w:rsidR="00A91E7C" w:rsidRDefault="00A91E7C"/>
    <w:p w14:paraId="280C51B9" w14:textId="6ABB51C9" w:rsidR="00601708" w:rsidRDefault="00601708" w:rsidP="00A91E7C">
      <w:pPr>
        <w:pStyle w:val="Titre"/>
      </w:pPr>
      <w:r>
        <w:lastRenderedPageBreak/>
        <w:t>Territoires et mémoire</w:t>
      </w:r>
    </w:p>
    <w:p w14:paraId="2F3D7020" w14:textId="687CF91F" w:rsidR="00601708" w:rsidRDefault="00601708">
      <w:r>
        <w:t xml:space="preserve">Die </w:t>
      </w:r>
      <w:proofErr w:type="spellStart"/>
      <w:r>
        <w:t>Spur</w:t>
      </w:r>
      <w:proofErr w:type="spellEnd"/>
      <w:r>
        <w:t xml:space="preserve"> (en) la trace</w:t>
      </w:r>
    </w:p>
    <w:p w14:paraId="1D6E01AA" w14:textId="483B40FA" w:rsidR="00601708" w:rsidRDefault="00601708">
      <w:proofErr w:type="spellStart"/>
      <w:r>
        <w:t>Spuren</w:t>
      </w:r>
      <w:proofErr w:type="spellEnd"/>
      <w:r>
        <w:t xml:space="preserve"> der </w:t>
      </w:r>
      <w:proofErr w:type="spellStart"/>
      <w:r>
        <w:t>Geschichte</w:t>
      </w:r>
      <w:proofErr w:type="spellEnd"/>
    </w:p>
    <w:p w14:paraId="2438A498" w14:textId="0C53DC3A" w:rsidR="00601708" w:rsidRDefault="00A77D39"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Bundesländer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Deutschlan</w:t>
      </w:r>
      <w:proofErr w:type="spellEnd"/>
      <w:r>
        <w:t> ?</w:t>
      </w:r>
    </w:p>
    <w:p w14:paraId="08344649" w14:textId="0DAD428F" w:rsidR="00A77D39" w:rsidRDefault="00A77D39">
      <w:r>
        <w:t>16</w:t>
      </w:r>
    </w:p>
    <w:p w14:paraId="4ADF2371" w14:textId="5F0A1BD2" w:rsidR="00A77D39" w:rsidRDefault="00610703">
      <w:proofErr w:type="spellStart"/>
      <w:r>
        <w:t>München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in Bayern.</w:t>
      </w:r>
    </w:p>
    <w:p w14:paraId="21DA410D" w14:textId="4CFE4991" w:rsidR="00610703" w:rsidRDefault="00610703"/>
    <w:p w14:paraId="52592235" w14:textId="788E7B65" w:rsidR="00610703" w:rsidRDefault="00610703">
      <w:proofErr w:type="spellStart"/>
      <w:r>
        <w:t>Köln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in </w:t>
      </w:r>
      <w:proofErr w:type="spellStart"/>
      <w:r>
        <w:t>Nordrhein-Westphalen</w:t>
      </w:r>
      <w:proofErr w:type="spellEnd"/>
    </w:p>
    <w:p w14:paraId="35406BA2" w14:textId="6D87E295" w:rsidR="00403964" w:rsidRDefault="00403964">
      <w:proofErr w:type="spellStart"/>
      <w:r>
        <w:t>Vergleichen</w:t>
      </w:r>
      <w:proofErr w:type="spellEnd"/>
      <w:r>
        <w:t xml:space="preserve"> = comparer</w:t>
      </w:r>
    </w:p>
    <w:p w14:paraId="110C505D" w14:textId="40F7535B" w:rsidR="00403964" w:rsidRDefault="00403964">
      <w:r>
        <w:t>Au/</w:t>
      </w:r>
      <w:proofErr w:type="spellStart"/>
      <w:r>
        <w:t>fallen</w:t>
      </w:r>
      <w:proofErr w:type="spellEnd"/>
      <w:r>
        <w:t xml:space="preserve">= </w:t>
      </w:r>
      <w:proofErr w:type="spellStart"/>
      <w:r>
        <w:t>bemerken</w:t>
      </w:r>
      <w:proofErr w:type="spellEnd"/>
      <w:r>
        <w:t>=remarquer</w:t>
      </w:r>
    </w:p>
    <w:p w14:paraId="6B45ADDC" w14:textId="37EB9862" w:rsidR="00403964" w:rsidRDefault="00403964">
      <w:r>
        <w:t xml:space="preserve">Sich </w:t>
      </w:r>
      <w:proofErr w:type="spellStart"/>
      <w:r>
        <w:t>unterscheiden</w:t>
      </w:r>
      <w:proofErr w:type="spellEnd"/>
      <w:r>
        <w:t xml:space="preserve"> = différencier</w:t>
      </w:r>
    </w:p>
    <w:p w14:paraId="0B485677" w14:textId="6441B560" w:rsidR="00403964" w:rsidRDefault="00403964">
      <w:r>
        <w:t xml:space="preserve">Der </w:t>
      </w:r>
      <w:proofErr w:type="spellStart"/>
      <w:r>
        <w:t>Unterschied</w:t>
      </w:r>
      <w:proofErr w:type="spellEnd"/>
      <w:r>
        <w:t>(e)=différence</w:t>
      </w:r>
    </w:p>
    <w:p w14:paraId="47D8128B" w14:textId="77777777" w:rsidR="00403964" w:rsidRDefault="00403964"/>
    <w:sectPr w:rsidR="0040396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229D3" w14:textId="77777777" w:rsidR="00F16175" w:rsidRDefault="00F16175" w:rsidP="00F4573B">
      <w:pPr>
        <w:spacing w:after="0" w:line="240" w:lineRule="auto"/>
      </w:pPr>
      <w:r>
        <w:separator/>
      </w:r>
    </w:p>
  </w:endnote>
  <w:endnote w:type="continuationSeparator" w:id="0">
    <w:p w14:paraId="6700FAE4" w14:textId="77777777" w:rsidR="00F16175" w:rsidRDefault="00F1617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5668848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59836EB" wp14:editId="5B7F9EA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638DF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9836E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9F638DF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BEBE" w14:textId="77777777" w:rsidR="00F16175" w:rsidRDefault="00F16175" w:rsidP="00F4573B">
      <w:pPr>
        <w:spacing w:after="0" w:line="240" w:lineRule="auto"/>
      </w:pPr>
      <w:r>
        <w:separator/>
      </w:r>
    </w:p>
  </w:footnote>
  <w:footnote w:type="continuationSeparator" w:id="0">
    <w:p w14:paraId="03AE7AFD" w14:textId="77777777" w:rsidR="00F16175" w:rsidRDefault="00F1617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A8954" w14:textId="6F5572AC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E6B99">
      <w:t>3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4E6B99">
          <w:rPr>
            <w:lang w:val="de-DE"/>
          </w:rPr>
          <w:t>Donnerstag, 11. Juni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jMxt7A0NTIwM7ZU0lEKTi0uzszPAykwrAUAmiAEXiwAAAA="/>
  </w:docVars>
  <w:rsids>
    <w:rsidRoot w:val="004E6B99"/>
    <w:rsid w:val="000E66BB"/>
    <w:rsid w:val="00127AAA"/>
    <w:rsid w:val="00151752"/>
    <w:rsid w:val="00153283"/>
    <w:rsid w:val="001C17E7"/>
    <w:rsid w:val="002811C2"/>
    <w:rsid w:val="003D2B97"/>
    <w:rsid w:val="00403964"/>
    <w:rsid w:val="004E6B99"/>
    <w:rsid w:val="0056657E"/>
    <w:rsid w:val="00601708"/>
    <w:rsid w:val="00610703"/>
    <w:rsid w:val="00682B43"/>
    <w:rsid w:val="00A157F4"/>
    <w:rsid w:val="00A77D39"/>
    <w:rsid w:val="00A91E7C"/>
    <w:rsid w:val="00AF2AD0"/>
    <w:rsid w:val="00DC24CC"/>
    <w:rsid w:val="00F16175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90FD3"/>
  <w15:chartTrackingRefBased/>
  <w15:docId w15:val="{456A88E8-2AC4-4640-B0E0-0D0179A2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A91E7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E7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37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8</cp:revision>
  <dcterms:created xsi:type="dcterms:W3CDTF">2020-06-11T08:07:00Z</dcterms:created>
  <dcterms:modified xsi:type="dcterms:W3CDTF">2021-01-05T21:39:00Z</dcterms:modified>
</cp:coreProperties>
</file>