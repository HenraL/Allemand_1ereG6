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D26F" w14:textId="77777777" w:rsidR="004A5D3C" w:rsidRDefault="004C18A9">
      <w:r w:rsidRPr="004C18A9">
        <w:rPr>
          <w:lang w:val="de-DE"/>
        </w:rPr>
        <w:t xml:space="preserve">Ich gehe daheim </w:t>
      </w:r>
      <w:r>
        <w:t>= Je vais à la maison</w:t>
      </w:r>
    </w:p>
    <w:p w14:paraId="373CDC45" w14:textId="77777777" w:rsidR="004C18A9" w:rsidRDefault="001F39E4">
      <w:pPr>
        <w:rPr>
          <w:lang w:val="de-DE"/>
        </w:rPr>
      </w:pPr>
      <w:r>
        <w:rPr>
          <w:lang w:val="de-DE"/>
        </w:rPr>
        <w:t xml:space="preserve">An/ziehen = </w:t>
      </w:r>
      <w:proofErr w:type="spellStart"/>
      <w:r>
        <w:rPr>
          <w:lang w:val="de-DE"/>
        </w:rPr>
        <w:t>mettre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vêtement</w:t>
      </w:r>
      <w:proofErr w:type="spellEnd"/>
    </w:p>
    <w:p w14:paraId="34DB04EE" w14:textId="77777777" w:rsidR="001F39E4" w:rsidRDefault="001F39E4">
      <w:pPr>
        <w:rPr>
          <w:lang w:val="de-DE"/>
        </w:rPr>
      </w:pPr>
      <w:r>
        <w:rPr>
          <w:lang w:val="de-DE"/>
        </w:rPr>
        <w:t xml:space="preserve">Aus/ziehen = </w:t>
      </w:r>
      <w:proofErr w:type="spellStart"/>
      <w:r>
        <w:rPr>
          <w:lang w:val="de-DE"/>
        </w:rPr>
        <w:t>retirer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enlever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vètement</w:t>
      </w:r>
      <w:proofErr w:type="spellEnd"/>
    </w:p>
    <w:p w14:paraId="5158EB56" w14:textId="77777777" w:rsidR="001F39E4" w:rsidRDefault="001330A0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\a\ac\hs4\co1(Conjonctions;de;coordination)</w:instrText>
      </w:r>
      <w:r>
        <w:rPr>
          <w:lang w:val="de-DE"/>
        </w:rPr>
        <w:fldChar w:fldCharType="end"/>
      </w:r>
      <w:r>
        <w:rPr>
          <w:lang w:val="de-DE"/>
        </w:rPr>
        <w:fldChar w:fldCharType="begin"/>
      </w:r>
      <w:r>
        <w:rPr>
          <w:lang w:val="de-DE"/>
        </w:rPr>
        <w:instrText xml:space="preserve"> EQ \x\le\ri(\a\ac\hs4\co1(Denn;dondern;aber;und;oder))</w:instrText>
      </w:r>
      <w:r>
        <w:rPr>
          <w:lang w:val="de-DE"/>
        </w:rPr>
        <w:fldChar w:fldCharType="end"/>
      </w:r>
      <w:r>
        <w:rPr>
          <w:lang w:val="de-DE"/>
        </w:rPr>
        <w:t>SV</w:t>
      </w:r>
    </w:p>
    <w:p w14:paraId="5B492A04" w14:textId="77777777" w:rsidR="004741E1" w:rsidRDefault="004741E1">
      <w:pPr>
        <w:rPr>
          <w:lang w:val="de-DE"/>
        </w:rPr>
      </w:pPr>
      <w:r>
        <w:rPr>
          <w:lang w:val="de-DE"/>
        </w:rPr>
        <w:t xml:space="preserve">Der Gedenktag = le jour </w:t>
      </w:r>
      <w:proofErr w:type="spellStart"/>
      <w:r>
        <w:rPr>
          <w:lang w:val="de-DE"/>
        </w:rPr>
        <w:t>anniversaire</w:t>
      </w:r>
      <w:proofErr w:type="spellEnd"/>
    </w:p>
    <w:p w14:paraId="20DDCB40" w14:textId="77777777" w:rsidR="00C47DA2" w:rsidRDefault="004741E1">
      <w:pPr>
        <w:rPr>
          <w:lang w:val="de-DE"/>
        </w:rPr>
      </w:pPr>
      <w:r>
        <w:rPr>
          <w:lang w:val="de-DE"/>
        </w:rPr>
        <w:t xml:space="preserve">Der </w:t>
      </w:r>
      <w:r w:rsidR="00831AB2">
        <w:rPr>
          <w:lang w:val="de-DE"/>
        </w:rPr>
        <w:t xml:space="preserve">30.Gedenktag = die </w:t>
      </w:r>
      <w:r w:rsidR="00942ED9">
        <w:rPr>
          <w:lang w:val="de-DE"/>
        </w:rPr>
        <w:t>Berliner</w:t>
      </w:r>
      <w:r w:rsidR="00831AB2">
        <w:rPr>
          <w:lang w:val="de-DE"/>
        </w:rPr>
        <w:t xml:space="preserve"> Mauer ist am 9. November 1989</w:t>
      </w:r>
      <w:r w:rsidR="00C47DA2">
        <w:rPr>
          <w:lang w:val="de-DE"/>
        </w:rPr>
        <w:t xml:space="preserve"> gefallen.</w:t>
      </w:r>
    </w:p>
    <w:p w14:paraId="77CB0A06" w14:textId="77777777" w:rsidR="00B126EE" w:rsidRDefault="00B126EE">
      <w:pPr>
        <w:rPr>
          <w:lang w:val="de-DE"/>
        </w:rPr>
      </w:pPr>
      <w:r>
        <w:rPr>
          <w:lang w:val="de-DE"/>
        </w:rPr>
        <w:t>Heimat</w:t>
      </w:r>
    </w:p>
    <w:p w14:paraId="434C75BA" w14:textId="77777777" w:rsidR="00C47DA2" w:rsidRDefault="00B126EE">
      <w:pPr>
        <w:rPr>
          <w:lang w:val="de-DE"/>
        </w:rPr>
      </w:pPr>
      <w:r>
        <w:rPr>
          <w:lang w:val="de-DE"/>
        </w:rPr>
        <w:t>Wo man sich fühlt, ist man daheim</w:t>
      </w:r>
    </w:p>
    <w:p w14:paraId="674D29A0" w14:textId="77777777" w:rsidR="00B126EE" w:rsidRDefault="00B126EE">
      <w:pPr>
        <w:rPr>
          <w:lang w:val="de-DE"/>
        </w:rPr>
      </w:pPr>
      <w:r>
        <w:rPr>
          <w:lang w:val="de-DE"/>
        </w:rPr>
        <w:t>Heimat hat etwas mit dem Gefühl zu tun.</w:t>
      </w:r>
    </w:p>
    <w:p w14:paraId="1642BCCA" w14:textId="77777777" w:rsidR="0007711A" w:rsidRDefault="0007711A">
      <w:pPr>
        <w:rPr>
          <w:lang w:val="de-DE"/>
        </w:rPr>
      </w:pPr>
      <w:r>
        <w:rPr>
          <w:lang w:val="de-DE"/>
        </w:rPr>
        <w:t>Im Gegensatz dazu ist Vaterland</w:t>
      </w:r>
    </w:p>
    <w:p w14:paraId="195146CF" w14:textId="77777777" w:rsidR="0007711A" w:rsidRDefault="0007711A">
      <w:pPr>
        <w:rPr>
          <w:lang w:val="de-DE"/>
        </w:rPr>
      </w:pPr>
      <w:r>
        <w:rPr>
          <w:lang w:val="de-DE"/>
        </w:rPr>
        <w:t xml:space="preserve">Die </w:t>
      </w:r>
      <w:r w:rsidR="003B54D5">
        <w:rPr>
          <w:lang w:val="de-DE"/>
        </w:rPr>
        <w:t>Grenze</w:t>
      </w:r>
      <w:r>
        <w:rPr>
          <w:lang w:val="de-DE"/>
        </w:rPr>
        <w:t xml:space="preserve">, die </w:t>
      </w:r>
      <w:r w:rsidR="003B54D5">
        <w:rPr>
          <w:lang w:val="de-DE"/>
        </w:rPr>
        <w:t>Grenzen</w:t>
      </w:r>
      <w:r>
        <w:rPr>
          <w:lang w:val="de-DE"/>
        </w:rPr>
        <w:t xml:space="preserve"> = la </w:t>
      </w:r>
      <w:proofErr w:type="spellStart"/>
      <w:r>
        <w:rPr>
          <w:lang w:val="de-DE"/>
        </w:rPr>
        <w:t>frontière</w:t>
      </w:r>
      <w:proofErr w:type="spellEnd"/>
    </w:p>
    <w:p w14:paraId="5E163A3B" w14:textId="77777777" w:rsidR="0007711A" w:rsidRDefault="003B54D5">
      <w:pPr>
        <w:rPr>
          <w:lang w:val="de-DE"/>
        </w:rPr>
      </w:pPr>
      <w:r>
        <w:rPr>
          <w:lang w:val="de-DE"/>
        </w:rPr>
        <w:t xml:space="preserve">Die Fahne (n) = le </w:t>
      </w:r>
      <w:proofErr w:type="spellStart"/>
      <w:r>
        <w:rPr>
          <w:lang w:val="de-DE"/>
        </w:rPr>
        <w:t>drapeau</w:t>
      </w:r>
      <w:proofErr w:type="spellEnd"/>
    </w:p>
    <w:p w14:paraId="15C4CAC5" w14:textId="77777777" w:rsidR="003B54D5" w:rsidRDefault="003B54D5">
      <w:pPr>
        <w:rPr>
          <w:lang w:val="de-DE"/>
        </w:rPr>
      </w:pPr>
      <w:r>
        <w:rPr>
          <w:lang w:val="de-DE"/>
        </w:rPr>
        <w:t xml:space="preserve">Dir Regierung = le </w:t>
      </w:r>
      <w:proofErr w:type="spellStart"/>
      <w:r>
        <w:rPr>
          <w:lang w:val="de-DE"/>
        </w:rPr>
        <w:t>gouvernement</w:t>
      </w:r>
      <w:proofErr w:type="spellEnd"/>
    </w:p>
    <w:p w14:paraId="39A3992B" w14:textId="36050CB0" w:rsidR="003B54D5" w:rsidRDefault="003B54D5">
      <w:pPr>
        <w:rPr>
          <w:lang w:val="de-DE"/>
        </w:rPr>
      </w:pPr>
      <w:r>
        <w:rPr>
          <w:lang w:val="de-DE"/>
        </w:rPr>
        <w:t xml:space="preserve">Der Reichstag = </w:t>
      </w:r>
      <w:r w:rsidR="00430A91">
        <w:rPr>
          <w:lang w:val="de-DE"/>
        </w:rPr>
        <w:t>le Reichstag</w:t>
      </w:r>
    </w:p>
    <w:p w14:paraId="5437E9E6" w14:textId="77777777" w:rsidR="003B54D5" w:rsidRDefault="004120BC">
      <w:pPr>
        <w:rPr>
          <w:lang w:val="de-DE"/>
        </w:rPr>
      </w:pPr>
      <w:r>
        <w:rPr>
          <w:lang w:val="de-DE"/>
        </w:rPr>
        <w:t>Der Bundestag</w:t>
      </w:r>
      <w:r w:rsidR="003B54D5">
        <w:rPr>
          <w:lang w:val="de-DE"/>
        </w:rPr>
        <w:t xml:space="preserve"> = </w:t>
      </w:r>
      <w:proofErr w:type="spellStart"/>
      <w:r w:rsidR="003B54D5">
        <w:rPr>
          <w:lang w:val="de-DE"/>
        </w:rPr>
        <w:t>l’assemblée</w:t>
      </w:r>
      <w:bookmarkStart w:id="0" w:name="_GoBack"/>
      <w:bookmarkEnd w:id="0"/>
      <w:proofErr w:type="spellEnd"/>
    </w:p>
    <w:p w14:paraId="00151040" w14:textId="77777777" w:rsidR="003B54D5" w:rsidRPr="001330A0" w:rsidRDefault="003B54D5">
      <w:pPr>
        <w:rPr>
          <w:lang w:val="de-DE"/>
        </w:rPr>
      </w:pPr>
    </w:p>
    <w:sectPr w:rsidR="003B54D5" w:rsidRPr="001330A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9E9F7" w14:textId="77777777" w:rsidR="004A1545" w:rsidRDefault="004A1545" w:rsidP="00F4573B">
      <w:pPr>
        <w:spacing w:after="0" w:line="240" w:lineRule="auto"/>
      </w:pPr>
      <w:r>
        <w:separator/>
      </w:r>
    </w:p>
  </w:endnote>
  <w:endnote w:type="continuationSeparator" w:id="0">
    <w:p w14:paraId="7D5EAC48" w14:textId="77777777" w:rsidR="004A1545" w:rsidRDefault="004A154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F41BDC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66F253C" wp14:editId="70F4146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FE106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6F253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EBFE106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A52A" w14:textId="77777777" w:rsidR="004A1545" w:rsidRDefault="004A1545" w:rsidP="00F4573B">
      <w:pPr>
        <w:spacing w:after="0" w:line="240" w:lineRule="auto"/>
      </w:pPr>
      <w:r>
        <w:separator/>
      </w:r>
    </w:p>
  </w:footnote>
  <w:footnote w:type="continuationSeparator" w:id="0">
    <w:p w14:paraId="21157E25" w14:textId="77777777" w:rsidR="004A1545" w:rsidRDefault="004A154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62A96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C18A9">
      <w:t>3</w:t>
    </w:r>
    <w:r>
      <w:tab/>
      <w:t>Deutsch</w:t>
    </w:r>
    <w:r>
      <w:tab/>
    </w:r>
    <w:r w:rsidR="004C18A9">
      <w:rPr>
        <w:lang w:val="de-DE"/>
      </w:rPr>
      <w:t>Mittwoch, den 13. 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MjAzMLUwNjQyNTFX0lEKTi0uzszPAykwqgUAOaQLGCwAAAA="/>
  </w:docVars>
  <w:rsids>
    <w:rsidRoot w:val="004C18A9"/>
    <w:rsid w:val="0007711A"/>
    <w:rsid w:val="000E66BB"/>
    <w:rsid w:val="001330A0"/>
    <w:rsid w:val="00151752"/>
    <w:rsid w:val="00153283"/>
    <w:rsid w:val="001C17E7"/>
    <w:rsid w:val="001F39E4"/>
    <w:rsid w:val="002811C2"/>
    <w:rsid w:val="003B54D5"/>
    <w:rsid w:val="003D213E"/>
    <w:rsid w:val="004120BC"/>
    <w:rsid w:val="00430A91"/>
    <w:rsid w:val="004741E1"/>
    <w:rsid w:val="004A1545"/>
    <w:rsid w:val="004C18A9"/>
    <w:rsid w:val="00687858"/>
    <w:rsid w:val="00831AB2"/>
    <w:rsid w:val="00942ED9"/>
    <w:rsid w:val="00AF2AD0"/>
    <w:rsid w:val="00B126EE"/>
    <w:rsid w:val="00C47DA2"/>
    <w:rsid w:val="00DE2F9F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52552"/>
  <w15:chartTrackingRefBased/>
  <w15:docId w15:val="{45E2970A-BF0B-43D4-9179-F9B7CAE7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65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cp:lastPrinted>2019-12-07T12:58:00Z</cp:lastPrinted>
  <dcterms:created xsi:type="dcterms:W3CDTF">2019-11-13T12:10:00Z</dcterms:created>
  <dcterms:modified xsi:type="dcterms:W3CDTF">2019-12-07T13:01:00Z</dcterms:modified>
</cp:coreProperties>
</file>