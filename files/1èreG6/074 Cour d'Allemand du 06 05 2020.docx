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4DA7A" w14:textId="77777777" w:rsidR="004A5D3C" w:rsidRDefault="00D508C5">
      <w:pPr>
        <w:rPr>
          <w:lang w:val="de-DE"/>
        </w:rPr>
      </w:pPr>
      <w:r w:rsidRPr="00D508C5">
        <w:rPr>
          <w:lang w:val="de-DE"/>
        </w:rPr>
        <w:t>Wie kan</w:t>
      </w:r>
      <w:r>
        <w:rPr>
          <w:lang w:val="de-DE"/>
        </w:rPr>
        <w:t>n</w:t>
      </w:r>
      <w:r w:rsidRPr="00D508C5">
        <w:rPr>
          <w:lang w:val="de-DE"/>
        </w:rPr>
        <w:t xml:space="preserve"> man d</w:t>
      </w:r>
      <w:r>
        <w:rPr>
          <w:lang w:val="de-DE"/>
        </w:rPr>
        <w:t>i</w:t>
      </w:r>
      <w:r w:rsidRPr="00D508C5">
        <w:rPr>
          <w:lang w:val="de-DE"/>
        </w:rPr>
        <w:t>esen Menschen Helfen ?</w:t>
      </w:r>
    </w:p>
    <w:p w14:paraId="03CE694B" w14:textId="77777777" w:rsidR="00D508C5" w:rsidRDefault="00D508C5">
      <w:pPr>
        <w:rPr>
          <w:lang w:val="de-DE"/>
        </w:rPr>
      </w:pPr>
      <w:r>
        <w:rPr>
          <w:lang w:val="de-DE"/>
        </w:rPr>
        <w:t>Wir können eine Schule bauen.</w:t>
      </w:r>
    </w:p>
    <w:p w14:paraId="20AA1619" w14:textId="77777777" w:rsidR="00D508C5" w:rsidRDefault="00D508C5">
      <w:pPr>
        <w:rPr>
          <w:lang w:val="de-DE"/>
        </w:rPr>
      </w:pPr>
      <w:r>
        <w:rPr>
          <w:lang w:val="de-DE"/>
        </w:rPr>
        <w:t>Wir können Geld geben, spenden.</w:t>
      </w:r>
    </w:p>
    <w:p w14:paraId="381E8B3C" w14:textId="77777777" w:rsidR="00D508C5" w:rsidRDefault="00D508C5">
      <w:pPr>
        <w:rPr>
          <w:lang w:val="de-DE"/>
        </w:rPr>
      </w:pPr>
      <w:r>
        <w:rPr>
          <w:lang w:val="de-DE"/>
        </w:rPr>
        <w:t>Spenden = faire und on</w:t>
      </w:r>
    </w:p>
    <w:p w14:paraId="06D04196" w14:textId="77777777" w:rsidR="00D508C5" w:rsidRDefault="00D508C5">
      <w:pPr>
        <w:rPr>
          <w:lang w:val="de-DE"/>
        </w:rPr>
      </w:pPr>
      <w:r>
        <w:rPr>
          <w:lang w:val="de-DE"/>
        </w:rPr>
        <w:t xml:space="preserve">Wir können </w:t>
      </w:r>
      <w:r w:rsidR="008F78C7">
        <w:rPr>
          <w:lang w:val="de-DE"/>
        </w:rPr>
        <w:t>Obdachlosen Essen geben.</w:t>
      </w:r>
    </w:p>
    <w:p w14:paraId="7E70C139" w14:textId="77777777" w:rsidR="008F78C7" w:rsidRDefault="008F78C7">
      <w:pPr>
        <w:rPr>
          <w:lang w:val="de-DE"/>
        </w:rPr>
      </w:pPr>
      <w:r>
        <w:rPr>
          <w:lang w:val="de-DE"/>
        </w:rPr>
        <w:t>Wir können alte Leute unterstützen (soutenir), mit Leuten Zeit verbringen, sprechen, unterhalten.</w:t>
      </w:r>
    </w:p>
    <w:p w14:paraId="46B1AE94" w14:textId="77777777" w:rsidR="008F78C7" w:rsidRDefault="008F78C7">
      <w:pPr>
        <w:rPr>
          <w:lang w:val="de-DE"/>
        </w:rPr>
      </w:pPr>
      <w:r>
        <w:rPr>
          <w:lang w:val="de-DE"/>
        </w:rPr>
        <w:t>Wir können Bücher geben.</w:t>
      </w:r>
    </w:p>
    <w:p w14:paraId="29833BCF" w14:textId="77777777" w:rsidR="008F78C7" w:rsidRDefault="008F78C7">
      <w:pPr>
        <w:rPr>
          <w:lang w:val="de-DE"/>
        </w:rPr>
      </w:pPr>
      <w:r>
        <w:rPr>
          <w:lang w:val="de-DE"/>
        </w:rPr>
        <w:t>Das Buch (¨er) = le/les livres.</w:t>
      </w:r>
    </w:p>
    <w:p w14:paraId="2A9A3816" w14:textId="77777777" w:rsidR="00295ED4" w:rsidRDefault="0038025B">
      <w:pPr>
        <w:rPr>
          <w:lang w:val="de-DE"/>
        </w:rPr>
      </w:pPr>
      <w:r>
        <w:rPr>
          <w:lang w:val="de-DE"/>
        </w:rPr>
        <w:t>Übung 3 Seite 103</w:t>
      </w:r>
    </w:p>
    <w:p w14:paraId="79666D32" w14:textId="598D33C4" w:rsidR="0038025B" w:rsidRDefault="0038025B">
      <w:pPr>
        <w:rPr>
          <w:lang w:val="de-DE"/>
        </w:rPr>
      </w:pPr>
      <w:r>
        <w:rPr>
          <w:lang w:val="de-DE"/>
        </w:rPr>
        <w:t>Auf der Fluch sein = être e</w:t>
      </w:r>
      <w:r w:rsidR="00421947">
        <w:rPr>
          <w:lang w:val="de-DE"/>
        </w:rPr>
        <w:t>n</w:t>
      </w:r>
      <w:bookmarkStart w:id="0" w:name="_GoBack"/>
      <w:bookmarkEnd w:id="0"/>
      <w:r>
        <w:rPr>
          <w:lang w:val="de-DE"/>
        </w:rPr>
        <w:t xml:space="preserve"> fuite.</w:t>
      </w:r>
    </w:p>
    <w:p w14:paraId="697802C2" w14:textId="77777777" w:rsidR="0038025B" w:rsidRDefault="0038025B">
      <w:pPr>
        <w:rPr>
          <w:lang w:val="de-DE"/>
        </w:rPr>
      </w:pPr>
      <w:r>
        <w:rPr>
          <w:lang w:val="de-DE"/>
        </w:rPr>
        <w:t>Auf/nehmen = accueillir</w:t>
      </w:r>
    </w:p>
    <w:p w14:paraId="3C0EC663" w14:textId="77777777" w:rsidR="0038025B" w:rsidRDefault="0038025B">
      <w:pPr>
        <w:rPr>
          <w:lang w:val="de-DE"/>
        </w:rPr>
      </w:pPr>
      <w:r>
        <w:rPr>
          <w:lang w:val="de-DE"/>
        </w:rPr>
        <w:t>Begleiten = mit/kommen = accompagner</w:t>
      </w:r>
    </w:p>
    <w:p w14:paraId="1DDD8BC0" w14:textId="77777777" w:rsidR="006F54D4" w:rsidRDefault="006F54D4">
      <w:pPr>
        <w:rPr>
          <w:lang w:val="de-DE"/>
        </w:rPr>
      </w:pPr>
      <w:r>
        <w:rPr>
          <w:lang w:val="de-DE"/>
        </w:rPr>
        <w:t>Nachhilfe geben = donner des cours de soutien</w:t>
      </w:r>
    </w:p>
    <w:p w14:paraId="5746F8AD" w14:textId="77777777" w:rsidR="006F54D4" w:rsidRDefault="006F54D4">
      <w:pPr>
        <w:rPr>
          <w:lang w:val="de-DE"/>
        </w:rPr>
      </w:pPr>
      <w:r>
        <w:rPr>
          <w:lang w:val="de-DE"/>
        </w:rPr>
        <w:t>Übung 4 Seite 103:</w:t>
      </w:r>
    </w:p>
    <w:p w14:paraId="58BED9F7" w14:textId="77777777" w:rsidR="0038025B" w:rsidRDefault="006F54D4">
      <w:pPr>
        <w:rPr>
          <w:lang w:val="de-DE"/>
        </w:rPr>
      </w:pPr>
      <w:r>
        <w:rPr>
          <w:lang w:val="de-DE"/>
        </w:rPr>
        <w:t>Sich Bewerben = poser sa candidature</w:t>
      </w:r>
    </w:p>
    <w:p w14:paraId="2CBCBFC2" w14:textId="77777777" w:rsidR="006F54D4" w:rsidRDefault="006F54D4">
      <w:pPr>
        <w:rPr>
          <w:lang w:val="de-DE"/>
        </w:rPr>
      </w:pPr>
      <w:r>
        <w:rPr>
          <w:lang w:val="de-DE"/>
        </w:rPr>
        <w:t>Einsam = solitaire</w:t>
      </w:r>
    </w:p>
    <w:p w14:paraId="601545F3" w14:textId="77777777" w:rsidR="006F54D4" w:rsidRDefault="006F54D4">
      <w:pPr>
        <w:rPr>
          <w:lang w:val="de-DE"/>
        </w:rPr>
      </w:pPr>
      <w:r>
        <w:rPr>
          <w:lang w:val="de-DE"/>
        </w:rPr>
        <w:t>Hilfsbereit = serviable</w:t>
      </w:r>
    </w:p>
    <w:p w14:paraId="2B295844" w14:textId="77777777" w:rsidR="00300B6D" w:rsidRDefault="00300B6D">
      <w:pPr>
        <w:rPr>
          <w:lang w:val="de-DE"/>
        </w:rPr>
      </w:pPr>
      <w:r>
        <w:rPr>
          <w:lang w:val="de-DE"/>
        </w:rPr>
        <w:t>Sich kümmern um + ACC = s’occuper de</w:t>
      </w:r>
    </w:p>
    <w:p w14:paraId="6C2BEC23" w14:textId="77777777" w:rsidR="00300B6D" w:rsidRDefault="00300B6D">
      <w:pPr>
        <w:rPr>
          <w:lang w:val="de-DE"/>
        </w:rPr>
      </w:pPr>
      <w:r>
        <w:rPr>
          <w:lang w:val="de-DE"/>
        </w:rPr>
        <w:t>Auf/räumen = ranger</w:t>
      </w:r>
    </w:p>
    <w:p w14:paraId="6C0EE6D6" w14:textId="77777777" w:rsidR="00300B6D" w:rsidRDefault="00300B6D">
      <w:pPr>
        <w:rPr>
          <w:lang w:val="de-DE"/>
        </w:rPr>
      </w:pPr>
      <w:r>
        <w:rPr>
          <w:lang w:val="de-DE"/>
        </w:rPr>
        <w:t>Das Geschirr spülen</w:t>
      </w:r>
    </w:p>
    <w:p w14:paraId="12BA7DC8" w14:textId="77777777" w:rsidR="00300B6D" w:rsidRDefault="00300B6D">
      <w:pPr>
        <w:rPr>
          <w:lang w:val="de-DE"/>
        </w:rPr>
      </w:pPr>
      <w:r>
        <w:rPr>
          <w:lang w:val="de-DE"/>
        </w:rPr>
        <w:t>Das Geschirr = die Teller, die Messer, die Gabeln, die Gläser = la vaisselle</w:t>
      </w:r>
    </w:p>
    <w:p w14:paraId="177813A3" w14:textId="77777777" w:rsidR="00300B6D" w:rsidRDefault="00300B6D">
      <w:pPr>
        <w:rPr>
          <w:lang w:val="de-DE"/>
        </w:rPr>
      </w:pPr>
      <w:r>
        <w:rPr>
          <w:lang w:val="de-DE"/>
        </w:rPr>
        <w:t>Der Teler (-) = assiette</w:t>
      </w:r>
    </w:p>
    <w:p w14:paraId="74960D9B" w14:textId="77777777" w:rsidR="00300B6D" w:rsidRDefault="00300B6D">
      <w:pPr>
        <w:rPr>
          <w:lang w:val="de-DE"/>
        </w:rPr>
      </w:pPr>
      <w:r>
        <w:rPr>
          <w:lang w:val="de-DE"/>
        </w:rPr>
        <w:t>Das Messer (-) = le couteau</w:t>
      </w:r>
    </w:p>
    <w:p w14:paraId="3B94F8C2" w14:textId="77777777" w:rsidR="00300B6D" w:rsidRDefault="00300B6D">
      <w:pPr>
        <w:rPr>
          <w:lang w:val="de-DE"/>
        </w:rPr>
      </w:pPr>
      <w:r>
        <w:rPr>
          <w:lang w:val="de-DE"/>
        </w:rPr>
        <w:t>Die Gabel (n) = la fourchette</w:t>
      </w:r>
    </w:p>
    <w:p w14:paraId="5D17F148" w14:textId="77777777" w:rsidR="00300B6D" w:rsidRDefault="00300B6D">
      <w:pPr>
        <w:rPr>
          <w:lang w:val="de-DE"/>
        </w:rPr>
      </w:pPr>
      <w:r>
        <w:rPr>
          <w:lang w:val="de-DE"/>
        </w:rPr>
        <w:t>Das Glas (¨er) = le verre</w:t>
      </w:r>
    </w:p>
    <w:p w14:paraId="7A9049F1" w14:textId="77777777" w:rsidR="00300B6D" w:rsidRDefault="00300B6D">
      <w:pPr>
        <w:rPr>
          <w:lang w:val="de-DE"/>
        </w:rPr>
      </w:pPr>
      <w:r>
        <w:rPr>
          <w:lang w:val="de-DE"/>
        </w:rPr>
        <w:t>Den Tisch decken = mettre le couvert</w:t>
      </w:r>
    </w:p>
    <w:p w14:paraId="0C71AD3F" w14:textId="77777777" w:rsidR="00300B6D" w:rsidRDefault="007526CC">
      <w:pPr>
        <w:rPr>
          <w:lang w:val="de-DE"/>
        </w:rPr>
      </w:pPr>
      <w:r>
        <w:rPr>
          <w:lang w:val="de-DE"/>
        </w:rPr>
        <w:t>Das Studium = les études</w:t>
      </w:r>
    </w:p>
    <w:p w14:paraId="001005C2" w14:textId="77777777" w:rsidR="00D508C5" w:rsidRPr="00D508C5" w:rsidRDefault="006275C6">
      <w:pPr>
        <w:rPr>
          <w:lang w:val="de-DE"/>
        </w:rPr>
      </w:pPr>
      <w:r>
        <w:rPr>
          <w:lang w:val="de-DE"/>
        </w:rPr>
        <w:t>Die Erfahrung = l‘expérience</w:t>
      </w:r>
    </w:p>
    <w:sectPr w:rsidR="00D508C5" w:rsidRPr="00D508C5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A4165" w14:textId="77777777" w:rsidR="00A26F00" w:rsidRDefault="00A26F00" w:rsidP="00F4573B">
      <w:pPr>
        <w:spacing w:after="0" w:line="240" w:lineRule="auto"/>
      </w:pPr>
      <w:r>
        <w:separator/>
      </w:r>
    </w:p>
  </w:endnote>
  <w:endnote w:type="continuationSeparator" w:id="0">
    <w:p w14:paraId="7A3B2EAC" w14:textId="77777777" w:rsidR="00A26F00" w:rsidRDefault="00A26F00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30BDA99F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5FA8F1" wp14:editId="3CE0F3ED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AA4CA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9836F" w14:textId="77777777" w:rsidR="00A26F00" w:rsidRDefault="00A26F00" w:rsidP="00F4573B">
      <w:pPr>
        <w:spacing w:after="0" w:line="240" w:lineRule="auto"/>
      </w:pPr>
      <w:r>
        <w:separator/>
      </w:r>
    </w:p>
  </w:footnote>
  <w:footnote w:type="continuationSeparator" w:id="0">
    <w:p w14:paraId="6CA675F6" w14:textId="77777777" w:rsidR="00A26F00" w:rsidRDefault="00A26F00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F3C1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D508C5">
      <w:t>3</w:t>
    </w:r>
    <w:r>
      <w:tab/>
      <w:t>Deutsch</w:t>
    </w:r>
    <w:r>
      <w:tab/>
    </w:r>
    <w:r w:rsidR="00D508C5">
      <w:rPr>
        <w:lang w:val="de-DE"/>
      </w:rPr>
      <w:t>Mittwoch, den 6. Mai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iIzM3NDcwsLA0NTEyUdpeDU4uLM/DyQAqNaAOir3BUsAAAA"/>
  </w:docVars>
  <w:rsids>
    <w:rsidRoot w:val="00D508C5"/>
    <w:rsid w:val="000E66BB"/>
    <w:rsid w:val="00151752"/>
    <w:rsid w:val="00153283"/>
    <w:rsid w:val="001C17E7"/>
    <w:rsid w:val="002811C2"/>
    <w:rsid w:val="00295ED4"/>
    <w:rsid w:val="00300B6D"/>
    <w:rsid w:val="0038025B"/>
    <w:rsid w:val="00405D0B"/>
    <w:rsid w:val="00421947"/>
    <w:rsid w:val="006275C6"/>
    <w:rsid w:val="006F54D4"/>
    <w:rsid w:val="007526CC"/>
    <w:rsid w:val="008F78C7"/>
    <w:rsid w:val="00A26F00"/>
    <w:rsid w:val="00AF2AD0"/>
    <w:rsid w:val="00D508C5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FD7E6"/>
  <w15:chartTrackingRefBased/>
  <w15:docId w15:val="{94FB8AB9-22A2-4E92-AA15-F0031462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</cp:revision>
  <dcterms:created xsi:type="dcterms:W3CDTF">2020-05-06T11:04:00Z</dcterms:created>
  <dcterms:modified xsi:type="dcterms:W3CDTF">2020-05-11T08:28:00Z</dcterms:modified>
</cp:coreProperties>
</file>