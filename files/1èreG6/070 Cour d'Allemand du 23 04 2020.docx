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F45C9B">
      <w:r>
        <w:t>Der Tod = la mort</w:t>
      </w:r>
    </w:p>
    <w:p w:rsidR="00F45C9B" w:rsidRDefault="00F45C9B">
      <w:r>
        <w:t>Nach+D = ver/après</w:t>
      </w:r>
    </w:p>
    <w:p w:rsidR="00F45C9B" w:rsidRDefault="00DE7747">
      <w:r>
        <w:t>Vor = avant</w:t>
      </w:r>
    </w:p>
    <w:p w:rsidR="00DE7747" w:rsidRDefault="00DE7747">
      <w:r>
        <w:t>Seit = depuis</w:t>
      </w:r>
    </w:p>
    <w:p w:rsidR="00DE7747" w:rsidRDefault="00DE7747">
      <w:r>
        <w:t>Bis zu = jusqu’à</w:t>
      </w:r>
    </w:p>
    <w:p w:rsidR="00DE7747" w:rsidRDefault="008F21E6">
      <w:r>
        <w:t>Schwierig = difficile</w:t>
      </w:r>
    </w:p>
    <w:p w:rsidR="008F21E6" w:rsidRDefault="008F21E6">
      <w:r>
        <w:t>Geld verdienen = gagner de l’argent</w:t>
      </w:r>
    </w:p>
    <w:p w:rsidR="008F21E6" w:rsidRDefault="00E87F82">
      <w:r>
        <w:t>Früher = autrefoit</w:t>
      </w:r>
    </w:p>
    <w:p w:rsidR="00E87F82" w:rsidRDefault="00E87F82">
      <w:r>
        <w:t>Voher = avan</w:t>
      </w:r>
    </w:p>
    <w:p w:rsidR="00E87F82" w:rsidRDefault="008F0892">
      <w:r>
        <w:t>seither = depuis</w:t>
      </w:r>
    </w:p>
    <w:p w:rsidR="008F0892" w:rsidRDefault="008F0892">
      <w:r>
        <w:t>seitdem = depuis que (subordonnant)</w:t>
      </w:r>
    </w:p>
    <w:p w:rsidR="008F0892" w:rsidRDefault="008F0892" w:rsidP="008F0892">
      <w:r>
        <w:t>Seitdem er krank ist, geht er nicht in die Schulen.</w:t>
      </w:r>
      <w:r w:rsidRPr="008F0892">
        <w:t xml:space="preserve"> </w:t>
      </w:r>
    </w:p>
    <w:p w:rsidR="008F0892" w:rsidRDefault="008F0892" w:rsidP="008F0892">
      <w:r>
        <w:t>Verbe en dernière place.</w:t>
      </w:r>
    </w:p>
    <w:p w:rsidR="008F0892" w:rsidRDefault="008F0892">
      <w:r>
        <w:t>Seitdem ist er immer krank = Depuis ce temps-là il est toujours malade.</w:t>
      </w:r>
    </w:p>
    <w:p w:rsidR="008F0892" w:rsidRDefault="008F0892">
      <w:r>
        <w:t>Adverbe, verbe en deuxième place.</w:t>
      </w:r>
    </w:p>
    <w:p w:rsidR="00586F0B" w:rsidRDefault="00586F0B"/>
    <w:p w:rsidR="00586F0B" w:rsidRDefault="00586F0B">
      <w:r>
        <w:t>Bisher, bislang = jusqu’ici, jusqu‘à présent.</w:t>
      </w:r>
    </w:p>
    <w:p w:rsidR="00586F0B" w:rsidRDefault="006441EA">
      <w:r>
        <w:t>Als= quand/lorsque que</w:t>
      </w:r>
    </w:p>
    <w:p w:rsidR="006441EA" w:rsidRDefault="007706FD">
      <w:r>
        <w:t>Nachdem = après que</w:t>
      </w:r>
    </w:p>
    <w:p w:rsidR="007706FD" w:rsidRDefault="007706FD">
      <w:r>
        <w:t>Bevor = avant que</w:t>
      </w:r>
    </w:p>
    <w:p w:rsidR="008A1D9E" w:rsidRDefault="008A1D9E"/>
    <w:p w:rsidR="008A1D9E" w:rsidRDefault="008A1D9E">
      <w:r>
        <w:t>Kunst in 3. Reich</w:t>
      </w:r>
    </w:p>
    <w:p w:rsidR="008A1D9E" w:rsidRDefault="008A1D9E">
      <w:r>
        <w:t>Wie haben 3 Promienten in der Nazi-Zeit reagiert ?</w:t>
      </w:r>
    </w:p>
    <w:p w:rsidR="008A1D9E" w:rsidRDefault="008A1D9E">
      <w:r>
        <w:t>M. Dietrich, L. Riefenstal, E. Kästner.</w:t>
      </w:r>
    </w:p>
    <w:p w:rsidR="008A1D9E" w:rsidRDefault="008A1D9E"/>
    <w:p w:rsidR="008A1D9E" w:rsidRDefault="008A1D9E">
      <w:r>
        <w:t>Gehen oder Bleiben ?</w:t>
      </w:r>
    </w:p>
    <w:p w:rsidR="008A1D9E" w:rsidRDefault="008A1D9E"/>
    <w:p w:rsidR="008A1D9E" w:rsidRDefault="008A1D9E"/>
    <w:p w:rsidR="008A1D9E" w:rsidRDefault="008A1D9E">
      <w:r>
        <w:t>Aus/wandern (sein) =émigrer</w:t>
      </w:r>
    </w:p>
    <w:p w:rsidR="008A1D9E" w:rsidRDefault="008A1D9E">
      <w:r>
        <w:t>Der Prominent (e) = la personnalité/la célébrité</w:t>
      </w:r>
    </w:p>
    <w:p w:rsidR="008A1D9E" w:rsidRDefault="00A75E44">
      <w:r>
        <w:lastRenderedPageBreak/>
        <w:t>M. Dietrich ist nach Vereinigten Vereinigten Staaten (Amerika) ausgewandert.</w:t>
      </w:r>
    </w:p>
    <w:p w:rsidR="00A75E44" w:rsidRDefault="00A75E44">
      <w:r>
        <w:t>Sie machte Karriere in Amerika.</w:t>
      </w:r>
    </w:p>
    <w:p w:rsidR="00A75E44" w:rsidRDefault="00A75E44">
      <w:r>
        <w:t>L.Riefensthal blieb in Deutschland. Sie war Regisseurin. Sie st mit Hitler befreundet, sie bewundert Hitler.</w:t>
      </w:r>
    </w:p>
    <w:p w:rsidR="00A75E44" w:rsidRDefault="00A75E44">
      <w:r>
        <w:t>E. Kästner blieb in Deutschland, war Schriftsteller. Er war aus dem Schrifsteller</w:t>
      </w:r>
      <w:r w:rsidR="007B11C8">
        <w:t>verband ausgeschlossen.</w:t>
      </w:r>
    </w:p>
    <w:p w:rsidR="007B11C8" w:rsidRDefault="007B11C8">
      <w:r>
        <w:t>Aus/schliessen = exclure</w:t>
      </w:r>
    </w:p>
    <w:p w:rsidR="007B11C8" w:rsidRDefault="00694959">
      <w:r>
        <w:t>Schrifstellerverband = association des écrivains.</w:t>
      </w:r>
    </w:p>
    <w:p w:rsidR="00694959" w:rsidRDefault="00694959"/>
    <w:p w:rsidR="00694959" w:rsidRDefault="00694959" w:rsidP="00694959">
      <w:pPr>
        <w:jc w:val="center"/>
        <w:rPr>
          <w:b/>
          <w:bCs/>
        </w:rPr>
      </w:pPr>
      <w:r>
        <w:rPr>
          <w:b/>
          <w:bCs/>
        </w:rPr>
        <w:t>Diversité et Inclusion</w:t>
      </w:r>
    </w:p>
    <w:p w:rsidR="00CD0B9E" w:rsidRDefault="00CD0B9E" w:rsidP="00694959">
      <w:pPr>
        <w:jc w:val="center"/>
        <w:rPr>
          <w:b/>
          <w:bCs/>
        </w:rPr>
      </w:pPr>
      <w:r>
        <w:rPr>
          <w:b/>
          <w:bCs/>
        </w:rPr>
        <w:t>Miteinander füreinander</w:t>
      </w:r>
    </w:p>
    <w:p w:rsidR="00CD0B9E" w:rsidRDefault="00CD0B9E" w:rsidP="00694959">
      <w:pPr>
        <w:jc w:val="center"/>
        <w:rPr>
          <w:b/>
          <w:bCs/>
        </w:rPr>
      </w:pPr>
      <w:r>
        <w:rPr>
          <w:b/>
          <w:bCs/>
        </w:rPr>
        <w:t>Miteinander = l’un avec l’autre</w:t>
      </w:r>
    </w:p>
    <w:p w:rsidR="00CD0B9E" w:rsidRDefault="00CD0B9E" w:rsidP="00694959">
      <w:pPr>
        <w:jc w:val="center"/>
      </w:pPr>
      <w:r>
        <w:rPr>
          <w:b/>
          <w:bCs/>
        </w:rPr>
        <w:t>Füreinander = l’un pour l’au</w:t>
      </w:r>
      <w:bookmarkStart w:id="0" w:name="_GoBack"/>
      <w:bookmarkEnd w:id="0"/>
      <w:r>
        <w:rPr>
          <w:b/>
          <w:bCs/>
        </w:rPr>
        <w:t>tre</w:t>
      </w:r>
    </w:p>
    <w:p w:rsidR="00694959" w:rsidRDefault="00694959" w:rsidP="00694959"/>
    <w:p w:rsidR="00694959" w:rsidRDefault="00694959" w:rsidP="00694959">
      <w:r>
        <w:t>Bild A</w:t>
      </w:r>
    </w:p>
    <w:p w:rsidR="00694959" w:rsidRDefault="00694959" w:rsidP="00694959">
      <w:r>
        <w:t xml:space="preserve">Bemerken = remarquer </w:t>
      </w:r>
    </w:p>
    <w:p w:rsidR="00694959" w:rsidRDefault="00694959" w:rsidP="00694959">
      <w:r>
        <w:t>Der Rolstull = le fauteuil roulant</w:t>
      </w:r>
    </w:p>
    <w:p w:rsidR="00694959" w:rsidRDefault="00694959" w:rsidP="00694959">
      <w:r>
        <w:t>Beindert = handicapé</w:t>
      </w:r>
    </w:p>
    <w:p w:rsidR="00694959" w:rsidRDefault="00694959" w:rsidP="00694959">
      <w:r>
        <w:t>I</w:t>
      </w:r>
      <w:r w:rsidR="00CD0B9E">
        <w:t>m Vordergrund = au 1</w:t>
      </w:r>
      <w:r w:rsidR="00CD0B9E" w:rsidRPr="00CD0B9E">
        <w:rPr>
          <w:vertAlign w:val="superscript"/>
        </w:rPr>
        <w:t>er</w:t>
      </w:r>
      <w:r w:rsidR="00CD0B9E">
        <w:t xml:space="preserve"> plan</w:t>
      </w:r>
    </w:p>
    <w:p w:rsidR="00CD0B9E" w:rsidRDefault="00CD0B9E" w:rsidP="00694959">
      <w:r>
        <w:t>Im Hintergrund = à l’arrière-plan</w:t>
      </w:r>
    </w:p>
    <w:p w:rsidR="00CD0B9E" w:rsidRPr="00694959" w:rsidRDefault="00CD0B9E" w:rsidP="00694959"/>
    <w:sectPr w:rsidR="00CD0B9E" w:rsidRPr="0069495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BF" w:rsidRDefault="00B26EBF" w:rsidP="00F4573B">
      <w:pPr>
        <w:spacing w:after="0" w:line="240" w:lineRule="auto"/>
      </w:pPr>
      <w:r>
        <w:separator/>
      </w:r>
    </w:p>
  </w:endnote>
  <w:endnote w:type="continuationSeparator" w:id="0">
    <w:p w:rsidR="00B26EBF" w:rsidRDefault="00B26EB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BF" w:rsidRDefault="00B26EBF" w:rsidP="00F4573B">
      <w:pPr>
        <w:spacing w:after="0" w:line="240" w:lineRule="auto"/>
      </w:pPr>
      <w:r>
        <w:separator/>
      </w:r>
    </w:p>
  </w:footnote>
  <w:footnote w:type="continuationSeparator" w:id="0">
    <w:p w:rsidR="00B26EBF" w:rsidRDefault="00B26EB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45C9B">
      <w:t>3</w:t>
    </w:r>
    <w:r>
      <w:tab/>
      <w:t>Deutsch</w:t>
    </w:r>
    <w:r>
      <w:tab/>
    </w:r>
    <w:r w:rsidR="00F45C9B">
      <w:rPr>
        <w:lang w:val="de-DE"/>
      </w:rPr>
      <w:t>Donnerstag, den 23.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DYwMzM3A3FMlHSUglOLizPz80AKDGsBKvzeciwAAAA="/>
  </w:docVars>
  <w:rsids>
    <w:rsidRoot w:val="00F45C9B"/>
    <w:rsid w:val="000E66BB"/>
    <w:rsid w:val="00151752"/>
    <w:rsid w:val="00153283"/>
    <w:rsid w:val="001C17E7"/>
    <w:rsid w:val="002811C2"/>
    <w:rsid w:val="0052779B"/>
    <w:rsid w:val="00586F0B"/>
    <w:rsid w:val="006441EA"/>
    <w:rsid w:val="00694959"/>
    <w:rsid w:val="007706FD"/>
    <w:rsid w:val="007B11C8"/>
    <w:rsid w:val="008A1D9E"/>
    <w:rsid w:val="008F0892"/>
    <w:rsid w:val="008F21E6"/>
    <w:rsid w:val="00A75E44"/>
    <w:rsid w:val="00AF2AD0"/>
    <w:rsid w:val="00B26EBF"/>
    <w:rsid w:val="00CD0B9E"/>
    <w:rsid w:val="00DE7747"/>
    <w:rsid w:val="00E87F82"/>
    <w:rsid w:val="00F3124E"/>
    <w:rsid w:val="00F4573B"/>
    <w:rsid w:val="00F45C9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93647741-F053-44FC-AF2B-759ECC80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42</TotalTime>
  <Pages>2</Pages>
  <Words>262</Words>
  <Characters>1124</Characters>
  <Application>Microsoft Office Word</Application>
  <DocSecurity>0</DocSecurity>
  <Lines>43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2020-04-23T08:11:00Z</dcterms:created>
  <dcterms:modified xsi:type="dcterms:W3CDTF">2020-04-23T08:53:00Z</dcterms:modified>
</cp:coreProperties>
</file>