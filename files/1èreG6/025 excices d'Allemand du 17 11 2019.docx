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092C0" w14:textId="3FEA3004" w:rsidR="004A5D3C" w:rsidRPr="00333DFF" w:rsidRDefault="008515AE">
      <w:pPr>
        <w:rPr>
          <w:b/>
          <w:bCs/>
          <w:lang w:val="de-DE"/>
        </w:rPr>
      </w:pPr>
      <w:r w:rsidRPr="00333DFF">
        <w:rPr>
          <w:b/>
          <w:bCs/>
          <w:lang w:val="de-DE"/>
        </w:rPr>
        <w:t xml:space="preserve">Übung </w:t>
      </w:r>
      <w:r w:rsidR="00E66C8D" w:rsidRPr="00333DFF">
        <w:rPr>
          <w:b/>
          <w:bCs/>
          <w:lang w:val="de-DE"/>
        </w:rPr>
        <w:t>5:</w:t>
      </w:r>
    </w:p>
    <w:p w14:paraId="7BDA9787" w14:textId="46C4187A" w:rsidR="008515AE" w:rsidRPr="00647C5D" w:rsidRDefault="008515AE">
      <w:pPr>
        <w:rPr>
          <w:lang w:val="de-DE"/>
        </w:rPr>
      </w:pPr>
      <w:r w:rsidRPr="00647C5D">
        <w:rPr>
          <w:lang w:val="de-DE"/>
        </w:rPr>
        <w:t xml:space="preserve">Deutschland </w:t>
      </w:r>
      <w:r w:rsidR="00C049A5" w:rsidRPr="00647C5D">
        <w:rPr>
          <w:lang w:val="de-DE"/>
        </w:rPr>
        <w:t>fliehen</w:t>
      </w:r>
      <w:r w:rsidR="00C049A5">
        <w:rPr>
          <w:lang w:val="de-DE"/>
        </w:rPr>
        <w:t xml:space="preserve"> </w:t>
      </w:r>
      <w:r w:rsidRPr="00647C5D">
        <w:rPr>
          <w:lang w:val="de-DE"/>
        </w:rPr>
        <w:t xml:space="preserve">ich </w:t>
      </w:r>
      <w:r w:rsidR="00647C5D" w:rsidRPr="00647C5D">
        <w:rPr>
          <w:lang w:val="de-DE"/>
        </w:rPr>
        <w:t>wollte</w:t>
      </w:r>
      <w:r w:rsidRPr="00647C5D">
        <w:rPr>
          <w:lang w:val="de-DE"/>
        </w:rPr>
        <w:t xml:space="preserve"> in</w:t>
      </w:r>
      <w:r w:rsidR="00C049A5">
        <w:rPr>
          <w:lang w:val="de-DE"/>
        </w:rPr>
        <w:t xml:space="preserve"> </w:t>
      </w:r>
      <w:r w:rsidR="00C049A5" w:rsidRPr="00647C5D">
        <w:rPr>
          <w:lang w:val="de-DE"/>
        </w:rPr>
        <w:t>Frieden</w:t>
      </w:r>
      <w:r w:rsidRPr="00647C5D">
        <w:rPr>
          <w:lang w:val="de-DE"/>
        </w:rPr>
        <w:t xml:space="preserve"> leben und eine </w:t>
      </w:r>
      <w:r w:rsidR="00647C5D" w:rsidRPr="00647C5D">
        <w:rPr>
          <w:lang w:val="de-DE"/>
        </w:rPr>
        <w:t>Zukunft</w:t>
      </w:r>
      <w:r w:rsidRPr="00647C5D">
        <w:rPr>
          <w:lang w:val="de-DE"/>
        </w:rPr>
        <w:t xml:space="preserve"> haben. Zuerst war ich sehr traurig, doch ich konnte mich schnell</w:t>
      </w:r>
      <w:r w:rsidR="00C049A5">
        <w:rPr>
          <w:lang w:val="de-DE"/>
        </w:rPr>
        <w:t xml:space="preserve"> </w:t>
      </w:r>
      <w:r w:rsidR="002449ED" w:rsidRPr="00647C5D">
        <w:rPr>
          <w:lang w:val="de-DE"/>
        </w:rPr>
        <w:t>integrieren</w:t>
      </w:r>
      <w:r w:rsidRPr="00647C5D">
        <w:rPr>
          <w:lang w:val="de-DE"/>
        </w:rPr>
        <w:t xml:space="preserve">. Ich habe hier Freunde gefunden und studiere. Ich bin auch immer noch in </w:t>
      </w:r>
      <w:r w:rsidR="002449ED" w:rsidRPr="00647C5D">
        <w:rPr>
          <w:lang w:val="de-DE"/>
        </w:rPr>
        <w:t>Kontakt</w:t>
      </w:r>
      <w:r w:rsidR="002449ED">
        <w:rPr>
          <w:lang w:val="de-DE"/>
        </w:rPr>
        <w:t xml:space="preserve"> </w:t>
      </w:r>
      <w:r w:rsidRPr="00647C5D">
        <w:rPr>
          <w:lang w:val="de-DE"/>
        </w:rPr>
        <w:t>mit</w:t>
      </w:r>
      <w:r w:rsidR="00F2706C" w:rsidRPr="00647C5D">
        <w:rPr>
          <w:lang w:val="de-DE"/>
        </w:rPr>
        <w:t xml:space="preserve"> meinen Gro</w:t>
      </w:r>
      <w:r w:rsidR="00647C5D">
        <w:rPr>
          <w:lang w:val="de-DE"/>
        </w:rPr>
        <w:t>ß</w:t>
      </w:r>
      <w:r w:rsidR="00F2706C" w:rsidRPr="00647C5D">
        <w:rPr>
          <w:lang w:val="de-DE"/>
        </w:rPr>
        <w:t>eltern, die noch in Serbien leben. Manchmal</w:t>
      </w:r>
      <w:r w:rsidR="00C049A5">
        <w:rPr>
          <w:lang w:val="de-DE"/>
        </w:rPr>
        <w:t xml:space="preserve"> </w:t>
      </w:r>
      <w:r w:rsidR="002449ED" w:rsidRPr="00647C5D">
        <w:rPr>
          <w:lang w:val="de-DE"/>
        </w:rPr>
        <w:t>vermisse</w:t>
      </w:r>
      <w:r w:rsidR="00F2706C" w:rsidRPr="00647C5D">
        <w:rPr>
          <w:lang w:val="de-DE"/>
        </w:rPr>
        <w:t xml:space="preserve"> ich Belgrad und die schöne serbische </w:t>
      </w:r>
      <w:r w:rsidR="002449ED" w:rsidRPr="00647C5D">
        <w:rPr>
          <w:lang w:val="de-DE"/>
        </w:rPr>
        <w:t>Landschaft</w:t>
      </w:r>
      <w:r w:rsidR="00476221" w:rsidRPr="00647C5D">
        <w:rPr>
          <w:lang w:val="de-DE"/>
        </w:rPr>
        <w:t xml:space="preserve">, aber jetzt </w:t>
      </w:r>
      <w:r w:rsidR="00734DFD" w:rsidRPr="00647C5D">
        <w:rPr>
          <w:lang w:val="de-DE"/>
        </w:rPr>
        <w:t xml:space="preserve">fühle ich mich in Deutschland </w:t>
      </w:r>
      <w:r w:rsidR="002449ED" w:rsidRPr="00647C5D">
        <w:rPr>
          <w:lang w:val="de-DE"/>
        </w:rPr>
        <w:t>gebor</w:t>
      </w:r>
      <w:r w:rsidR="002449ED">
        <w:rPr>
          <w:lang w:val="de-DE"/>
        </w:rPr>
        <w:t>g</w:t>
      </w:r>
      <w:r w:rsidR="002449ED" w:rsidRPr="00647C5D">
        <w:rPr>
          <w:lang w:val="de-DE"/>
        </w:rPr>
        <w:t>en</w:t>
      </w:r>
      <w:r w:rsidR="002449ED">
        <w:rPr>
          <w:lang w:val="de-DE"/>
        </w:rPr>
        <w:t xml:space="preserve"> </w:t>
      </w:r>
      <w:r w:rsidR="00734DFD" w:rsidRPr="00647C5D">
        <w:rPr>
          <w:lang w:val="de-DE"/>
        </w:rPr>
        <w:t>und habe kein Heimweh mehr. Meine</w:t>
      </w:r>
      <w:r w:rsidR="002449ED">
        <w:rPr>
          <w:lang w:val="de-DE"/>
        </w:rPr>
        <w:t xml:space="preserve"> </w:t>
      </w:r>
      <w:r w:rsidR="002449ED" w:rsidRPr="00647C5D">
        <w:rPr>
          <w:lang w:val="de-DE"/>
        </w:rPr>
        <w:t>Wurzeln</w:t>
      </w:r>
      <w:r w:rsidR="00734DFD" w:rsidRPr="00647C5D">
        <w:rPr>
          <w:lang w:val="de-DE"/>
        </w:rPr>
        <w:t xml:space="preserve"> sind zwar noch in S</w:t>
      </w:r>
      <w:r w:rsidR="00647C5D">
        <w:rPr>
          <w:lang w:val="de-DE"/>
        </w:rPr>
        <w:t>e</w:t>
      </w:r>
      <w:r w:rsidR="00734DFD" w:rsidRPr="00647C5D">
        <w:rPr>
          <w:lang w:val="de-DE"/>
        </w:rPr>
        <w:t>rbien, aber ich fühle mich hier</w:t>
      </w:r>
      <w:r w:rsidR="002449ED" w:rsidRPr="002449ED">
        <w:rPr>
          <w:lang w:val="de-DE"/>
        </w:rPr>
        <w:t xml:space="preserve"> </w:t>
      </w:r>
      <w:r w:rsidR="002449ED" w:rsidRPr="00647C5D">
        <w:rPr>
          <w:lang w:val="de-DE"/>
        </w:rPr>
        <w:t>zu Hause</w:t>
      </w:r>
      <w:r w:rsidR="002449ED">
        <w:rPr>
          <w:lang w:val="de-DE"/>
        </w:rPr>
        <w:t xml:space="preserve"> </w:t>
      </w:r>
      <w:r w:rsidR="00734DFD" w:rsidRPr="00647C5D">
        <w:rPr>
          <w:lang w:val="de-DE"/>
        </w:rPr>
        <w:t>und mochte eine Familie gründen.</w:t>
      </w:r>
    </w:p>
    <w:p w14:paraId="3A6C6921" w14:textId="77777777" w:rsidR="00767341" w:rsidRDefault="00767341">
      <w:pPr>
        <w:rPr>
          <w:lang w:val="de-DE"/>
        </w:rPr>
      </w:pPr>
    </w:p>
    <w:p w14:paraId="358B1D9A" w14:textId="5B2520E9" w:rsidR="008402A9" w:rsidRPr="00333DFF" w:rsidRDefault="00E66C8D">
      <w:pPr>
        <w:rPr>
          <w:b/>
          <w:bCs/>
        </w:rPr>
      </w:pPr>
      <w:bookmarkStart w:id="0" w:name="_GoBack"/>
      <w:r w:rsidRPr="00333DFF">
        <w:rPr>
          <w:b/>
          <w:bCs/>
        </w:rPr>
        <w:t>Comparatif:</w:t>
      </w:r>
    </w:p>
    <w:bookmarkEnd w:id="0"/>
    <w:p w14:paraId="3E6398FD" w14:textId="18F9BB5F" w:rsidR="008402A9" w:rsidRPr="00647C5D" w:rsidRDefault="00E66C8D">
      <w:pPr>
        <w:rPr>
          <w:lang w:val="de-DE"/>
        </w:rPr>
      </w:pPr>
      <w:r w:rsidRPr="00647C5D">
        <w:rPr>
          <w:lang w:val="de-DE"/>
        </w:rPr>
        <w:t>III:</w:t>
      </w:r>
    </w:p>
    <w:p w14:paraId="224ED61B" w14:textId="26E4DF1C" w:rsidR="008402A9" w:rsidRPr="00647C5D" w:rsidRDefault="008402A9" w:rsidP="008402A9">
      <w:pPr>
        <w:pStyle w:val="Paragraphedeliste"/>
        <w:numPr>
          <w:ilvl w:val="0"/>
          <w:numId w:val="1"/>
        </w:numPr>
        <w:rPr>
          <w:lang w:val="de-DE"/>
        </w:rPr>
      </w:pPr>
      <w:r w:rsidRPr="00647C5D">
        <w:rPr>
          <w:lang w:val="de-DE"/>
        </w:rPr>
        <w:t xml:space="preserve">Ein </w:t>
      </w:r>
      <w:r w:rsidRPr="00645D6F">
        <w:rPr>
          <w:u w:val="thick"/>
          <w:lang w:val="de-DE"/>
        </w:rPr>
        <w:t>bissiger</w:t>
      </w:r>
      <w:r w:rsidRPr="00647C5D">
        <w:rPr>
          <w:lang w:val="de-DE"/>
        </w:rPr>
        <w:t xml:space="preserve"> Hund ist </w:t>
      </w:r>
      <w:r w:rsidR="00647C5D" w:rsidRPr="00647C5D">
        <w:rPr>
          <w:u w:val="single"/>
          <w:lang w:val="de-DE"/>
        </w:rPr>
        <w:t>gefährlicher</w:t>
      </w:r>
      <w:r w:rsidRPr="00647C5D">
        <w:rPr>
          <w:lang w:val="de-DE"/>
        </w:rPr>
        <w:t xml:space="preserve"> als andere Hunde.</w:t>
      </w:r>
    </w:p>
    <w:p w14:paraId="1A4B5CEA" w14:textId="5068F951" w:rsidR="008402A9" w:rsidRPr="00647C5D" w:rsidRDefault="008402A9" w:rsidP="008402A9">
      <w:pPr>
        <w:pStyle w:val="Paragraphedeliste"/>
        <w:numPr>
          <w:ilvl w:val="0"/>
          <w:numId w:val="1"/>
        </w:numPr>
        <w:rPr>
          <w:lang w:val="de-DE"/>
        </w:rPr>
      </w:pPr>
      <w:r w:rsidRPr="00647C5D">
        <w:rPr>
          <w:lang w:val="de-DE"/>
        </w:rPr>
        <w:t xml:space="preserve">Ein </w:t>
      </w:r>
      <w:r w:rsidR="00647C5D" w:rsidRPr="00647C5D">
        <w:rPr>
          <w:lang w:val="de-DE"/>
        </w:rPr>
        <w:t>halber Sieg</w:t>
      </w:r>
      <w:r w:rsidR="00E66C8D">
        <w:rPr>
          <w:lang w:val="de-DE"/>
        </w:rPr>
        <w:t xml:space="preserve"> </w:t>
      </w:r>
      <w:r w:rsidRPr="00647C5D">
        <w:rPr>
          <w:lang w:val="de-DE"/>
        </w:rPr>
        <w:t xml:space="preserve">ist </w:t>
      </w:r>
      <w:r w:rsidRPr="00647C5D">
        <w:rPr>
          <w:u w:val="single"/>
          <w:lang w:val="de-DE"/>
        </w:rPr>
        <w:t>schöner</w:t>
      </w:r>
      <w:r w:rsidRPr="00645D6F">
        <w:rPr>
          <w:u w:val="thick"/>
          <w:lang w:val="de-DE"/>
        </w:rPr>
        <w:t xml:space="preserve"> als</w:t>
      </w:r>
      <w:r w:rsidRPr="00647C5D">
        <w:rPr>
          <w:lang w:val="de-DE"/>
        </w:rPr>
        <w:t xml:space="preserve"> gar keiner.</w:t>
      </w:r>
    </w:p>
    <w:p w14:paraId="0BA23015" w14:textId="0350FA62" w:rsidR="008402A9" w:rsidRPr="00647C5D" w:rsidRDefault="008402A9" w:rsidP="008402A9">
      <w:pPr>
        <w:pStyle w:val="Paragraphedeliste"/>
        <w:numPr>
          <w:ilvl w:val="0"/>
          <w:numId w:val="1"/>
        </w:numPr>
        <w:rPr>
          <w:lang w:val="de-DE"/>
        </w:rPr>
      </w:pPr>
      <w:r w:rsidRPr="00647C5D">
        <w:rPr>
          <w:lang w:val="de-DE"/>
        </w:rPr>
        <w:t xml:space="preserve">Man ist </w:t>
      </w:r>
      <w:r w:rsidRPr="00647C5D">
        <w:rPr>
          <w:u w:val="single"/>
          <w:lang w:val="de-DE"/>
        </w:rPr>
        <w:t>lieber</w:t>
      </w:r>
      <w:r w:rsidRPr="00767341">
        <w:rPr>
          <w:lang w:val="de-DE"/>
        </w:rPr>
        <w:t xml:space="preserve"> reich und gesund</w:t>
      </w:r>
      <w:r w:rsidRPr="00647C5D">
        <w:rPr>
          <w:lang w:val="de-DE"/>
        </w:rPr>
        <w:t xml:space="preserve"> als arm und krank.</w:t>
      </w:r>
    </w:p>
    <w:p w14:paraId="36D0CCE3" w14:textId="2B4B003C" w:rsidR="008402A9" w:rsidRPr="00647C5D" w:rsidRDefault="008402A9" w:rsidP="008402A9">
      <w:pPr>
        <w:pStyle w:val="Paragraphedeliste"/>
        <w:numPr>
          <w:ilvl w:val="0"/>
          <w:numId w:val="1"/>
        </w:numPr>
        <w:rPr>
          <w:lang w:val="de-DE"/>
        </w:rPr>
      </w:pPr>
      <w:r w:rsidRPr="00647C5D">
        <w:rPr>
          <w:lang w:val="de-DE"/>
        </w:rPr>
        <w:t xml:space="preserve">Diese Regierung ist </w:t>
      </w:r>
      <w:r w:rsidRPr="0024302D">
        <w:rPr>
          <w:u w:val="single"/>
          <w:lang w:val="de-DE"/>
        </w:rPr>
        <w:t>besser als</w:t>
      </w:r>
      <w:r w:rsidRPr="00647C5D">
        <w:rPr>
          <w:lang w:val="de-DE"/>
        </w:rPr>
        <w:t xml:space="preserve"> ihr Ruf.</w:t>
      </w:r>
    </w:p>
    <w:p w14:paraId="7754D2B0" w14:textId="5B69C4FE" w:rsidR="008402A9" w:rsidRPr="00647C5D" w:rsidRDefault="008402A9" w:rsidP="008402A9">
      <w:pPr>
        <w:pStyle w:val="Paragraphedeliste"/>
        <w:numPr>
          <w:ilvl w:val="0"/>
          <w:numId w:val="1"/>
        </w:numPr>
        <w:rPr>
          <w:lang w:val="de-DE"/>
        </w:rPr>
      </w:pPr>
      <w:r w:rsidRPr="0024302D">
        <w:rPr>
          <w:u w:val="single"/>
          <w:lang w:val="de-DE"/>
        </w:rPr>
        <w:t>Mehr</w:t>
      </w:r>
      <w:r w:rsidRPr="008B4855">
        <w:rPr>
          <w:lang w:val="de-DE"/>
        </w:rPr>
        <w:t xml:space="preserve"> sein </w:t>
      </w:r>
      <w:r w:rsidRPr="0024302D">
        <w:rPr>
          <w:u w:val="single"/>
          <w:lang w:val="de-DE"/>
        </w:rPr>
        <w:t>als</w:t>
      </w:r>
      <w:r w:rsidRPr="0024302D">
        <w:rPr>
          <w:lang w:val="de-DE"/>
        </w:rPr>
        <w:t xml:space="preserve"> </w:t>
      </w:r>
      <w:r w:rsidR="00E66C8D" w:rsidRPr="0024302D">
        <w:rPr>
          <w:lang w:val="de-DE"/>
        </w:rPr>
        <w:t>scheinen</w:t>
      </w:r>
      <w:r w:rsidRPr="00647C5D">
        <w:rPr>
          <w:lang w:val="de-DE"/>
        </w:rPr>
        <w:t xml:space="preserve"> ist ein kluger Grundsatz.</w:t>
      </w:r>
    </w:p>
    <w:p w14:paraId="7CC36D5F" w14:textId="19836D34" w:rsidR="008402A9" w:rsidRPr="00647C5D" w:rsidRDefault="00E66C8D" w:rsidP="008402A9">
      <w:pPr>
        <w:rPr>
          <w:lang w:val="de-DE"/>
        </w:rPr>
      </w:pPr>
      <w:r w:rsidRPr="00647C5D">
        <w:rPr>
          <w:lang w:val="de-DE"/>
        </w:rPr>
        <w:t>IV:</w:t>
      </w:r>
    </w:p>
    <w:p w14:paraId="5C7B627F" w14:textId="5BEB44F5" w:rsidR="008402A9" w:rsidRPr="00647C5D" w:rsidRDefault="008402A9" w:rsidP="008402A9">
      <w:pPr>
        <w:pStyle w:val="Paragraphedeliste"/>
        <w:numPr>
          <w:ilvl w:val="0"/>
          <w:numId w:val="2"/>
        </w:numPr>
        <w:rPr>
          <w:lang w:val="de-DE"/>
        </w:rPr>
      </w:pPr>
      <w:r w:rsidRPr="00647C5D">
        <w:rPr>
          <w:lang w:val="de-DE"/>
        </w:rPr>
        <w:t xml:space="preserve">Im Sommer scheint die Sonne </w:t>
      </w:r>
      <w:r w:rsidRPr="0024302D">
        <w:rPr>
          <w:b/>
          <w:bCs/>
          <w:lang w:val="de-DE"/>
        </w:rPr>
        <w:t>l</w:t>
      </w:r>
      <w:r w:rsidR="0024302D" w:rsidRPr="0024302D">
        <w:rPr>
          <w:b/>
          <w:bCs/>
          <w:lang w:val="de-DE"/>
        </w:rPr>
        <w:t>ä</w:t>
      </w:r>
      <w:r w:rsidRPr="0024302D">
        <w:rPr>
          <w:b/>
          <w:bCs/>
          <w:lang w:val="de-DE"/>
        </w:rPr>
        <w:t>nger</w:t>
      </w:r>
      <w:r w:rsidRPr="00647C5D">
        <w:rPr>
          <w:lang w:val="de-DE"/>
        </w:rPr>
        <w:t xml:space="preserve"> als im Winter.</w:t>
      </w:r>
    </w:p>
    <w:p w14:paraId="07ADD9F3" w14:textId="0D7EF284" w:rsidR="008402A9" w:rsidRPr="00647C5D" w:rsidRDefault="008402A9" w:rsidP="008402A9">
      <w:pPr>
        <w:pStyle w:val="Paragraphedeliste"/>
        <w:numPr>
          <w:ilvl w:val="0"/>
          <w:numId w:val="2"/>
        </w:numPr>
        <w:rPr>
          <w:lang w:val="de-DE"/>
        </w:rPr>
      </w:pPr>
      <w:r w:rsidRPr="00647C5D">
        <w:rPr>
          <w:lang w:val="de-DE"/>
        </w:rPr>
        <w:t>Er sieht</w:t>
      </w:r>
      <w:r w:rsidRPr="0024302D">
        <w:rPr>
          <w:b/>
          <w:bCs/>
          <w:lang w:val="de-DE"/>
        </w:rPr>
        <w:t xml:space="preserve"> älter</w:t>
      </w:r>
      <w:r w:rsidRPr="00647C5D">
        <w:rPr>
          <w:lang w:val="de-DE"/>
        </w:rPr>
        <w:t xml:space="preserve"> aus als du.</w:t>
      </w:r>
    </w:p>
    <w:p w14:paraId="260C5964" w14:textId="3D2B2F7F" w:rsidR="00410118" w:rsidRPr="00647C5D" w:rsidRDefault="00410118" w:rsidP="00410118">
      <w:pPr>
        <w:pStyle w:val="Paragraphedeliste"/>
        <w:numPr>
          <w:ilvl w:val="0"/>
          <w:numId w:val="2"/>
        </w:numPr>
        <w:rPr>
          <w:lang w:val="de-DE"/>
        </w:rPr>
      </w:pPr>
      <w:r w:rsidRPr="00647C5D">
        <w:rPr>
          <w:lang w:val="de-DE"/>
        </w:rPr>
        <w:t xml:space="preserve">Ich gehe </w:t>
      </w:r>
      <w:r w:rsidR="00363E85">
        <w:rPr>
          <w:b/>
          <w:bCs/>
          <w:lang w:val="de-DE"/>
        </w:rPr>
        <w:t>lieber</w:t>
      </w:r>
      <w:r w:rsidRPr="00647C5D">
        <w:rPr>
          <w:lang w:val="de-DE"/>
        </w:rPr>
        <w:t xml:space="preserve"> ins Kino als ins </w:t>
      </w:r>
      <w:r w:rsidR="00E66C8D" w:rsidRPr="00647C5D">
        <w:rPr>
          <w:lang w:val="de-DE"/>
        </w:rPr>
        <w:t>Konzert</w:t>
      </w:r>
      <w:r w:rsidRPr="00647C5D">
        <w:rPr>
          <w:lang w:val="de-DE"/>
        </w:rPr>
        <w:t>.</w:t>
      </w:r>
    </w:p>
    <w:p w14:paraId="70E83B49" w14:textId="15FD28BB" w:rsidR="00410118" w:rsidRPr="00647C5D" w:rsidRDefault="00410118" w:rsidP="00410118">
      <w:pPr>
        <w:pStyle w:val="Paragraphedeliste"/>
        <w:numPr>
          <w:ilvl w:val="0"/>
          <w:numId w:val="2"/>
        </w:numPr>
        <w:rPr>
          <w:lang w:val="de-DE"/>
        </w:rPr>
      </w:pPr>
      <w:r w:rsidRPr="00647C5D">
        <w:rPr>
          <w:lang w:val="de-DE"/>
        </w:rPr>
        <w:t xml:space="preserve">Der Vater freut sich </w:t>
      </w:r>
      <w:r w:rsidR="0024302D">
        <w:rPr>
          <w:b/>
          <w:bCs/>
          <w:lang w:val="de-DE"/>
        </w:rPr>
        <w:t>mehr</w:t>
      </w:r>
      <w:r w:rsidRPr="00647C5D">
        <w:rPr>
          <w:lang w:val="de-DE"/>
        </w:rPr>
        <w:t xml:space="preserve"> als du auf meinen Besucht.</w:t>
      </w:r>
    </w:p>
    <w:p w14:paraId="14350A52" w14:textId="0A174F71" w:rsidR="00410118" w:rsidRPr="00647C5D" w:rsidRDefault="00410118" w:rsidP="00410118">
      <w:pPr>
        <w:pStyle w:val="Paragraphedeliste"/>
        <w:numPr>
          <w:ilvl w:val="0"/>
          <w:numId w:val="2"/>
        </w:numPr>
        <w:rPr>
          <w:lang w:val="de-DE"/>
        </w:rPr>
      </w:pPr>
      <w:r w:rsidRPr="00647C5D">
        <w:rPr>
          <w:lang w:val="de-DE"/>
        </w:rPr>
        <w:t xml:space="preserve">Fisch </w:t>
      </w:r>
      <w:r w:rsidR="00E66C8D" w:rsidRPr="00647C5D">
        <w:rPr>
          <w:lang w:val="de-DE"/>
        </w:rPr>
        <w:t>schmeckt</w:t>
      </w:r>
      <w:r w:rsidRPr="00647C5D">
        <w:rPr>
          <w:lang w:val="de-DE"/>
        </w:rPr>
        <w:t xml:space="preserve"> hier </w:t>
      </w:r>
      <w:r w:rsidRPr="0024302D">
        <w:rPr>
          <w:b/>
          <w:bCs/>
          <w:lang w:val="de-DE"/>
        </w:rPr>
        <w:t>besser</w:t>
      </w:r>
      <w:r w:rsidRPr="00647C5D">
        <w:rPr>
          <w:lang w:val="de-DE"/>
        </w:rPr>
        <w:t xml:space="preserve"> als </w:t>
      </w:r>
      <w:r w:rsidR="00E66C8D" w:rsidRPr="00647C5D">
        <w:rPr>
          <w:lang w:val="de-DE"/>
        </w:rPr>
        <w:t>Fleisch</w:t>
      </w:r>
      <w:r w:rsidRPr="00647C5D">
        <w:rPr>
          <w:lang w:val="de-DE"/>
        </w:rPr>
        <w:t>.</w:t>
      </w:r>
    </w:p>
    <w:p w14:paraId="085D286F" w14:textId="649CD56B" w:rsidR="00410118" w:rsidRPr="00647C5D" w:rsidRDefault="00410118" w:rsidP="00410118">
      <w:pPr>
        <w:pStyle w:val="Paragraphedeliste"/>
        <w:numPr>
          <w:ilvl w:val="0"/>
          <w:numId w:val="2"/>
        </w:numPr>
        <w:rPr>
          <w:lang w:val="de-DE"/>
        </w:rPr>
      </w:pPr>
      <w:r w:rsidRPr="00647C5D">
        <w:rPr>
          <w:lang w:val="de-DE"/>
        </w:rPr>
        <w:t xml:space="preserve">Seine Stimme klingt heute </w:t>
      </w:r>
      <w:r w:rsidRPr="0024302D">
        <w:rPr>
          <w:b/>
          <w:bCs/>
          <w:lang w:val="de-DE"/>
        </w:rPr>
        <w:t>heiserer</w:t>
      </w:r>
      <w:r w:rsidRPr="00647C5D">
        <w:rPr>
          <w:lang w:val="de-DE"/>
        </w:rPr>
        <w:t xml:space="preserve"> als gestern.</w:t>
      </w:r>
    </w:p>
    <w:p w14:paraId="6FB46533" w14:textId="1850EFF1" w:rsidR="00410118" w:rsidRPr="00647C5D" w:rsidRDefault="00410118" w:rsidP="00410118">
      <w:pPr>
        <w:pStyle w:val="Paragraphedeliste"/>
        <w:numPr>
          <w:ilvl w:val="0"/>
          <w:numId w:val="2"/>
        </w:numPr>
        <w:rPr>
          <w:lang w:val="de-DE"/>
        </w:rPr>
      </w:pPr>
      <w:r w:rsidRPr="00647C5D">
        <w:rPr>
          <w:lang w:val="de-DE"/>
        </w:rPr>
        <w:t xml:space="preserve">Eine Weltreise kostet </w:t>
      </w:r>
      <w:r w:rsidR="0024302D">
        <w:rPr>
          <w:b/>
          <w:bCs/>
          <w:lang w:val="de-DE"/>
        </w:rPr>
        <w:t>mehr</w:t>
      </w:r>
      <w:r w:rsidRPr="00647C5D">
        <w:rPr>
          <w:lang w:val="de-DE"/>
        </w:rPr>
        <w:t xml:space="preserve"> Geld als ich dachte.</w:t>
      </w:r>
    </w:p>
    <w:p w14:paraId="04D7107A" w14:textId="423A8965" w:rsidR="00222100" w:rsidRPr="00222100" w:rsidRDefault="00410118" w:rsidP="00222100">
      <w:pPr>
        <w:pStyle w:val="Paragraphedeliste"/>
        <w:numPr>
          <w:ilvl w:val="0"/>
          <w:numId w:val="2"/>
        </w:numPr>
        <w:rPr>
          <w:lang w:val="de-DE"/>
        </w:rPr>
      </w:pPr>
      <w:r w:rsidRPr="00647C5D">
        <w:rPr>
          <w:lang w:val="de-DE"/>
        </w:rPr>
        <w:t xml:space="preserve">Mein Bruder braucht </w:t>
      </w:r>
      <w:r w:rsidRPr="0024302D">
        <w:rPr>
          <w:b/>
          <w:bCs/>
          <w:lang w:val="de-DE"/>
        </w:rPr>
        <w:t>weniger</w:t>
      </w:r>
      <w:r w:rsidRPr="00647C5D">
        <w:rPr>
          <w:lang w:val="de-DE"/>
        </w:rPr>
        <w:t xml:space="preserve"> </w:t>
      </w:r>
      <w:r w:rsidR="00E66C8D">
        <w:rPr>
          <w:lang w:val="de-DE"/>
        </w:rPr>
        <w:t>S</w:t>
      </w:r>
      <w:r w:rsidR="00E66C8D" w:rsidRPr="00647C5D">
        <w:rPr>
          <w:lang w:val="de-DE"/>
        </w:rPr>
        <w:t>chlaf</w:t>
      </w:r>
      <w:r w:rsidRPr="00647C5D">
        <w:rPr>
          <w:lang w:val="de-DE"/>
        </w:rPr>
        <w:t xml:space="preserve"> als ich.</w:t>
      </w:r>
    </w:p>
    <w:sectPr w:rsidR="00222100" w:rsidRPr="002221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2CC7A" w14:textId="77777777" w:rsidR="00ED087B" w:rsidRDefault="00ED087B" w:rsidP="00F4573B">
      <w:pPr>
        <w:spacing w:after="0" w:line="240" w:lineRule="auto"/>
      </w:pPr>
      <w:r>
        <w:separator/>
      </w:r>
    </w:p>
  </w:endnote>
  <w:endnote w:type="continuationSeparator" w:id="0">
    <w:p w14:paraId="32B113CA" w14:textId="77777777" w:rsidR="00ED087B" w:rsidRDefault="00ED087B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A482F" w14:textId="77777777" w:rsidR="00A519F6" w:rsidRDefault="00A519F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42561A30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0918C96" wp14:editId="1ACB43D1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55D01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0918C9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02F55D01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C52A9" w14:textId="77777777" w:rsidR="00A519F6" w:rsidRDefault="00A519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C78B6" w14:textId="77777777" w:rsidR="00ED087B" w:rsidRDefault="00ED087B" w:rsidP="00F4573B">
      <w:pPr>
        <w:spacing w:after="0" w:line="240" w:lineRule="auto"/>
      </w:pPr>
      <w:r>
        <w:separator/>
      </w:r>
    </w:p>
  </w:footnote>
  <w:footnote w:type="continuationSeparator" w:id="0">
    <w:p w14:paraId="3C9BBA2A" w14:textId="77777777" w:rsidR="00ED087B" w:rsidRDefault="00ED087B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0B1B5" w14:textId="77777777" w:rsidR="00A519F6" w:rsidRDefault="00A519F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5F9C2" w14:textId="7EB859F2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A519F6">
      <w:t>3</w:t>
    </w:r>
    <w:r>
      <w:tab/>
      <w:t>Deutsch</w:t>
    </w:r>
    <w:r>
      <w:tab/>
    </w:r>
    <w:r w:rsidR="00A519F6">
      <w:rPr>
        <w:lang w:val="de-DE"/>
      </w:rPr>
      <w:t>Sonntag, den 17. November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83A8A" w14:textId="77777777" w:rsidR="00A519F6" w:rsidRDefault="00A519F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86E41"/>
    <w:multiLevelType w:val="hybridMultilevel"/>
    <w:tmpl w:val="B76632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14B06"/>
    <w:multiLevelType w:val="hybridMultilevel"/>
    <w:tmpl w:val="BCD02C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xNwBiM2MjCyNLcyUdpeDU4uLM/DyQAuNaADwGhwIsAAAA"/>
  </w:docVars>
  <w:rsids>
    <w:rsidRoot w:val="00B90428"/>
    <w:rsid w:val="000E66BB"/>
    <w:rsid w:val="00151752"/>
    <w:rsid w:val="00153283"/>
    <w:rsid w:val="001C17E7"/>
    <w:rsid w:val="00222100"/>
    <w:rsid w:val="0024302D"/>
    <w:rsid w:val="002449ED"/>
    <w:rsid w:val="002811C2"/>
    <w:rsid w:val="002A2B7C"/>
    <w:rsid w:val="00333DFF"/>
    <w:rsid w:val="00363E85"/>
    <w:rsid w:val="003C48D9"/>
    <w:rsid w:val="00410118"/>
    <w:rsid w:val="00476221"/>
    <w:rsid w:val="004A6931"/>
    <w:rsid w:val="004C3DDE"/>
    <w:rsid w:val="00645D6F"/>
    <w:rsid w:val="00647C5D"/>
    <w:rsid w:val="00734DFD"/>
    <w:rsid w:val="00767341"/>
    <w:rsid w:val="00783B07"/>
    <w:rsid w:val="00787F6B"/>
    <w:rsid w:val="008402A9"/>
    <w:rsid w:val="008515AE"/>
    <w:rsid w:val="008B4855"/>
    <w:rsid w:val="00A519F6"/>
    <w:rsid w:val="00AF2AD0"/>
    <w:rsid w:val="00B90428"/>
    <w:rsid w:val="00C049A5"/>
    <w:rsid w:val="00D63CAE"/>
    <w:rsid w:val="00E66C8D"/>
    <w:rsid w:val="00ED087B"/>
    <w:rsid w:val="00F2706C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B6309"/>
  <w15:chartTrackingRefBased/>
  <w15:docId w15:val="{1832A17F-0A44-4494-856F-7DD4268A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840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358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2019-11-17T13:27:00Z</dcterms:created>
  <dcterms:modified xsi:type="dcterms:W3CDTF">2019-12-07T16:57:00Z</dcterms:modified>
</cp:coreProperties>
</file>