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33865" w14:textId="2A19F53B" w:rsidR="00FE756E" w:rsidRDefault="002F5991">
      <w:r>
        <w:rPr>
          <w:noProof/>
        </w:rPr>
        <w:drawing>
          <wp:inline distT="0" distB="0" distL="0" distR="0" wp14:anchorId="67928D3C" wp14:editId="16AC4912">
            <wp:extent cx="2738120" cy="3683172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02" r="52467"/>
                    <a:stretch/>
                  </pic:blipFill>
                  <pic:spPr bwMode="auto">
                    <a:xfrm>
                      <a:off x="0" y="0"/>
                      <a:ext cx="2738231" cy="368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192BA" w14:textId="4D58097E" w:rsidR="00CE5BF6" w:rsidRDefault="00CE5BF6">
      <w:r>
        <w:rPr>
          <w:noProof/>
        </w:rPr>
        <w:drawing>
          <wp:inline distT="0" distB="0" distL="0" distR="0" wp14:anchorId="28359005" wp14:editId="6C167382">
            <wp:extent cx="2678596" cy="1888574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7" cy="19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FD8A" w14:textId="0CAC8848" w:rsidR="00686801" w:rsidRDefault="00686801">
      <w:r>
        <w:t xml:space="preserve">Der </w:t>
      </w:r>
      <w:proofErr w:type="spellStart"/>
      <w:r>
        <w:t>Bahnsteig</w:t>
      </w:r>
      <w:proofErr w:type="spellEnd"/>
      <w:r>
        <w:t xml:space="preserve"> = le quai</w:t>
      </w:r>
    </w:p>
    <w:p w14:paraId="51F4E1CF" w14:textId="712EE8F4" w:rsidR="00686801" w:rsidRDefault="002D26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BCAAF" wp14:editId="60759E1F">
                <wp:simplePos x="0" y="0"/>
                <wp:positionH relativeFrom="column">
                  <wp:posOffset>573813</wp:posOffset>
                </wp:positionH>
                <wp:positionV relativeFrom="paragraph">
                  <wp:posOffset>2912745</wp:posOffset>
                </wp:positionV>
                <wp:extent cx="53689" cy="53690"/>
                <wp:effectExtent l="0" t="0" r="22860" b="2286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" cy="53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60F7E" id="Ellipse 6" o:spid="_x0000_s1026" style="position:absolute;margin-left:45.2pt;margin-top:229.35pt;width:4.25pt;height: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9FE4E48" wp14:editId="2A821839">
            <wp:extent cx="2419842" cy="3786809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509" cy="380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80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59E85" w14:textId="77777777" w:rsidR="00C55D73" w:rsidRDefault="00C55D73" w:rsidP="00F4573B">
      <w:pPr>
        <w:spacing w:after="0" w:line="240" w:lineRule="auto"/>
      </w:pPr>
      <w:r>
        <w:separator/>
      </w:r>
    </w:p>
  </w:endnote>
  <w:endnote w:type="continuationSeparator" w:id="0">
    <w:p w14:paraId="46DC96ED" w14:textId="77777777" w:rsidR="00C55D73" w:rsidRDefault="00C55D73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6FC13D7B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7E65DF2" wp14:editId="4BAECDBA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736FC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7E65DF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0C1736FC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DC3DB" w14:textId="77777777" w:rsidR="00C55D73" w:rsidRDefault="00C55D73" w:rsidP="00F4573B">
      <w:pPr>
        <w:spacing w:after="0" w:line="240" w:lineRule="auto"/>
      </w:pPr>
      <w:r>
        <w:separator/>
      </w:r>
    </w:p>
  </w:footnote>
  <w:footnote w:type="continuationSeparator" w:id="0">
    <w:p w14:paraId="6EF5E4C3" w14:textId="77777777" w:rsidR="00C55D73" w:rsidRDefault="00C55D73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98F10" w14:textId="023F9A05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2F5991">
      <w:t>3</w:t>
    </w:r>
    <w:r>
      <w:tab/>
      <w:t>Deutsch</w:t>
    </w:r>
    <w:r>
      <w:tab/>
    </w:r>
    <w:r w:rsidR="002F5991">
      <w:rPr>
        <w:lang w:val="de-DE"/>
      </w:rPr>
      <w:t>Donnerstag, den 4. Juni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3NjQ3MzMwNzMyMjRW0lEKTi0uzszPAykwrAUAsJnPGSwAAAA="/>
  </w:docVars>
  <w:rsids>
    <w:rsidRoot w:val="0092457F"/>
    <w:rsid w:val="000E66BB"/>
    <w:rsid w:val="00151752"/>
    <w:rsid w:val="00153283"/>
    <w:rsid w:val="001C17E7"/>
    <w:rsid w:val="002811C2"/>
    <w:rsid w:val="002D265E"/>
    <w:rsid w:val="002F5991"/>
    <w:rsid w:val="00686801"/>
    <w:rsid w:val="0092457F"/>
    <w:rsid w:val="00AF2AD0"/>
    <w:rsid w:val="00B35CFD"/>
    <w:rsid w:val="00C55D73"/>
    <w:rsid w:val="00CE5BF6"/>
    <w:rsid w:val="00F3124E"/>
    <w:rsid w:val="00F4573B"/>
    <w:rsid w:val="00FA1721"/>
    <w:rsid w:val="00FE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5C6AC"/>
  <w15:chartTrackingRefBased/>
  <w15:docId w15:val="{2244EA9A-9371-4014-BD5A-6C390BDD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49</TotalTime>
  <Pages>2</Pages>
  <Words>5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4</cp:revision>
  <dcterms:created xsi:type="dcterms:W3CDTF">2020-06-04T08:09:00Z</dcterms:created>
  <dcterms:modified xsi:type="dcterms:W3CDTF">2020-06-04T08:58:00Z</dcterms:modified>
</cp:coreProperties>
</file>