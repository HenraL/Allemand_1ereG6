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6A8E3" w14:textId="77777777" w:rsidR="004A5D3C" w:rsidRDefault="00297BD6">
      <w:r w:rsidRPr="00651D9A">
        <w:rPr>
          <w:lang w:val="de-DE"/>
        </w:rPr>
        <w:t>Das Bild</w:t>
      </w:r>
      <w:r w:rsidR="00651D9A">
        <w:rPr>
          <w:lang w:val="de-DE"/>
        </w:rPr>
        <w:t xml:space="preserve"> (er)</w:t>
      </w:r>
      <w:r w:rsidRPr="00651D9A">
        <w:rPr>
          <w:lang w:val="de-DE"/>
        </w:rPr>
        <w:t xml:space="preserve"> </w:t>
      </w:r>
      <w:r>
        <w:t>= l’image</w:t>
      </w:r>
    </w:p>
    <w:p w14:paraId="5BE9F969" w14:textId="77777777" w:rsidR="00651D9A" w:rsidRDefault="00555E4A">
      <w:r w:rsidRPr="00555E4A">
        <w:rPr>
          <w:lang w:val="de-DE"/>
        </w:rPr>
        <w:t>Beschreiben (er beschrieb, hat beschreiben)</w:t>
      </w:r>
      <w:r>
        <w:t xml:space="preserve"> = décrire</w:t>
      </w:r>
    </w:p>
    <w:p w14:paraId="3A120F2E" w14:textId="77777777" w:rsidR="00555E4A" w:rsidRDefault="00555E4A">
      <w:r w:rsidRPr="00555E4A">
        <w:rPr>
          <w:lang w:val="de-DE"/>
        </w:rPr>
        <w:t xml:space="preserve">Die Ausstellung (en) </w:t>
      </w:r>
      <w:r>
        <w:t>= l’exposition</w:t>
      </w:r>
    </w:p>
    <w:p w14:paraId="61DD2FFA" w14:textId="77777777" w:rsidR="00555E4A" w:rsidRDefault="00555E4A"/>
    <w:p w14:paraId="7D86629B" w14:textId="77777777" w:rsidR="00555E4A" w:rsidRDefault="00555E4A"/>
    <w:p w14:paraId="2781DDE1" w14:textId="77777777" w:rsidR="00651D9A" w:rsidRDefault="00651D9A">
      <w:r>
        <w:t>Les villes furent détruites pendant la guerre</w:t>
      </w:r>
    </w:p>
    <w:p w14:paraId="3C29C719" w14:textId="77777777" w:rsidR="00297BD6" w:rsidRDefault="00651D9A">
      <w:r>
        <w:t>L’image est décrite par les élèves</w:t>
      </w:r>
    </w:p>
    <w:p w14:paraId="29C7D310" w14:textId="77777777" w:rsidR="002E6196" w:rsidRDefault="002E6196">
      <w:r>
        <w:t>Ce tableau a été pein</w:t>
      </w:r>
      <w:r w:rsidR="008311EB">
        <w:t>t</w:t>
      </w:r>
      <w:r>
        <w:t xml:space="preserve"> par un artiste allemand</w:t>
      </w:r>
    </w:p>
    <w:p w14:paraId="71F8E380" w14:textId="77777777" w:rsidR="002E6196" w:rsidRDefault="002E6196">
      <w:bookmarkStart w:id="0" w:name="_GoBack"/>
      <w:bookmarkEnd w:id="0"/>
    </w:p>
    <w:p w14:paraId="743CABC5" w14:textId="77777777" w:rsidR="00555E4A" w:rsidRDefault="00555E4A"/>
    <w:p w14:paraId="56969196" w14:textId="77777777" w:rsidR="00555E4A" w:rsidRPr="00E70D2B" w:rsidRDefault="00555E4A" w:rsidP="00E70D2B">
      <w:bookmarkStart w:id="1" w:name="_Hlk39004722"/>
      <w:r w:rsidRPr="00E70D2B">
        <w:t>Le passif Impersonnel :</w:t>
      </w:r>
    </w:p>
    <w:p w14:paraId="695C0C6B" w14:textId="77777777" w:rsidR="00555E4A" w:rsidRPr="00E70D2B" w:rsidRDefault="00555E4A" w:rsidP="00E70D2B">
      <w:r w:rsidRPr="00E70D2B">
        <w:t>Le passif s’utilise quand il n’y a pas de complément d’agent.</w:t>
      </w:r>
    </w:p>
    <w:p w14:paraId="0B55586A" w14:textId="77777777" w:rsidR="00555E4A" w:rsidRPr="00E70D2B" w:rsidRDefault="00555E4A" w:rsidP="00E70D2B">
      <w:r w:rsidRPr="00E70D2B">
        <w:t>En français il se traduit pa</w:t>
      </w:r>
      <w:r w:rsidR="00866844" w:rsidRPr="00E70D2B">
        <w:t>r</w:t>
      </w:r>
      <w:r w:rsidRPr="00E70D2B">
        <w:t xml:space="preserve"> on.</w:t>
      </w:r>
    </w:p>
    <w:p w14:paraId="642D916E" w14:textId="77777777" w:rsidR="00866844" w:rsidRPr="00E70D2B" w:rsidRDefault="00866844" w:rsidP="00E70D2B">
      <w:r w:rsidRPr="00E70D2B">
        <w:t>Forme active (FA) :</w:t>
      </w:r>
    </w:p>
    <w:p w14:paraId="43310845" w14:textId="77777777" w:rsidR="00866844" w:rsidRPr="00E70D2B" w:rsidRDefault="00866844" w:rsidP="00E70D2B">
      <w:r w:rsidRPr="00E70D2B">
        <w:t>On boit beaucoup de bière.</w:t>
      </w:r>
    </w:p>
    <w:p w14:paraId="4B171AB4" w14:textId="77777777" w:rsidR="00866844" w:rsidRPr="00E70D2B" w:rsidRDefault="00866844" w:rsidP="00E70D2B">
      <w:pPr>
        <w:rPr>
          <w:lang w:val="de-DE"/>
        </w:rPr>
      </w:pPr>
      <w:r w:rsidRPr="00E70D2B">
        <w:rPr>
          <w:lang w:val="de-DE"/>
        </w:rPr>
        <w:t>Man trinkt viel Bier.</w:t>
      </w:r>
    </w:p>
    <w:p w14:paraId="50684AD9" w14:textId="77777777" w:rsidR="00866844" w:rsidRPr="00E70D2B" w:rsidRDefault="00866844" w:rsidP="00E70D2B">
      <w:pPr>
        <w:rPr>
          <w:lang w:val="de-DE"/>
        </w:rPr>
      </w:pPr>
    </w:p>
    <w:p w14:paraId="4C0C5068" w14:textId="77777777" w:rsidR="00866844" w:rsidRPr="00E70D2B" w:rsidRDefault="00866844" w:rsidP="00E70D2B">
      <w:pPr>
        <w:rPr>
          <w:lang w:val="de-DE"/>
        </w:rPr>
      </w:pPr>
      <w:r w:rsidRPr="00E70D2B">
        <w:rPr>
          <w:lang w:val="de-DE"/>
        </w:rPr>
        <w:t>Forme passive (FP</w:t>
      </w:r>
      <w:proofErr w:type="gramStart"/>
      <w:r w:rsidRPr="00E70D2B">
        <w:rPr>
          <w:lang w:val="de-DE"/>
        </w:rPr>
        <w:t>) :</w:t>
      </w:r>
      <w:proofErr w:type="gramEnd"/>
    </w:p>
    <w:p w14:paraId="0F757D00" w14:textId="77777777" w:rsidR="00866844" w:rsidRPr="00E70D2B" w:rsidRDefault="00866844" w:rsidP="00E70D2B">
      <w:pPr>
        <w:rPr>
          <w:lang w:val="de-DE"/>
        </w:rPr>
      </w:pPr>
      <w:r w:rsidRPr="00E70D2B">
        <w:rPr>
          <w:lang w:val="de-DE"/>
        </w:rPr>
        <w:t>Es wird viel Bier getrunken.</w:t>
      </w:r>
    </w:p>
    <w:bookmarkEnd w:id="1"/>
    <w:p w14:paraId="29492CF6" w14:textId="77777777" w:rsidR="00866844" w:rsidRDefault="00866844"/>
    <w:p w14:paraId="774EA98A" w14:textId="77777777" w:rsidR="00866844" w:rsidRDefault="00866844">
      <w:r>
        <w:t>FA :</w:t>
      </w:r>
    </w:p>
    <w:p w14:paraId="1FCAFA9C" w14:textId="77777777" w:rsidR="00866844" w:rsidRDefault="00866844">
      <w:r>
        <w:t>Ici on boit beaucoup de bière.</w:t>
      </w:r>
    </w:p>
    <w:p w14:paraId="48FD06AB" w14:textId="77777777" w:rsidR="00866844" w:rsidRPr="00866844" w:rsidRDefault="00866844">
      <w:pPr>
        <w:rPr>
          <w:lang w:val="de-DE"/>
        </w:rPr>
      </w:pPr>
      <w:r w:rsidRPr="00866844">
        <w:rPr>
          <w:lang w:val="de-DE"/>
        </w:rPr>
        <w:t>Hier trinkt man viel Bier.</w:t>
      </w:r>
    </w:p>
    <w:p w14:paraId="2DF5995A" w14:textId="77777777" w:rsidR="00866844" w:rsidRDefault="00866844"/>
    <w:p w14:paraId="4208D342" w14:textId="77777777" w:rsidR="00866844" w:rsidRDefault="00866844">
      <w:r>
        <w:t>FP :</w:t>
      </w:r>
    </w:p>
    <w:p w14:paraId="679D6257" w14:textId="77777777" w:rsidR="00866844" w:rsidRPr="00F8198A" w:rsidRDefault="00866844">
      <w:pPr>
        <w:rPr>
          <w:lang w:val="de-DE"/>
        </w:rPr>
      </w:pPr>
      <w:r w:rsidRPr="00F8198A">
        <w:rPr>
          <w:lang w:val="de-DE"/>
        </w:rPr>
        <w:t xml:space="preserve">Hier </w:t>
      </w:r>
      <w:r w:rsidR="00F8198A" w:rsidRPr="00F8198A">
        <w:rPr>
          <w:lang w:val="de-DE"/>
        </w:rPr>
        <w:t>wird viel Bier getrunken.</w:t>
      </w:r>
    </w:p>
    <w:p w14:paraId="1BD29BDE" w14:textId="77777777" w:rsidR="00F8198A" w:rsidRDefault="00F8198A">
      <w:r>
        <w:t>On ne met pas es à la forme passive quand la phrase commence par un adverbe ou un complément.</w:t>
      </w:r>
    </w:p>
    <w:p w14:paraId="79B25B94" w14:textId="77777777" w:rsidR="00F8198A" w:rsidRDefault="00F8198A"/>
    <w:p w14:paraId="4A7024FE" w14:textId="77777777" w:rsidR="00D23B4E" w:rsidRDefault="00D23B4E">
      <w:proofErr w:type="spellStart"/>
      <w:r>
        <w:t>Kritisieren</w:t>
      </w:r>
      <w:proofErr w:type="spellEnd"/>
      <w:r>
        <w:t xml:space="preserve"> = critiquer</w:t>
      </w:r>
    </w:p>
    <w:p w14:paraId="4B47F139" w14:textId="77777777" w:rsidR="00D23B4E" w:rsidRDefault="00D23B4E">
      <w:proofErr w:type="spellStart"/>
      <w:r>
        <w:t>Das</w:t>
      </w:r>
      <w:proofErr w:type="spellEnd"/>
      <w:r>
        <w:t xml:space="preserve"> </w:t>
      </w:r>
      <w:proofErr w:type="spellStart"/>
      <w:r>
        <w:t>Tagebuch</w:t>
      </w:r>
      <w:proofErr w:type="spellEnd"/>
      <w:r>
        <w:t xml:space="preserve"> = le journal intime</w:t>
      </w:r>
    </w:p>
    <w:p w14:paraId="21FE0674" w14:textId="77777777" w:rsidR="00D23B4E" w:rsidRDefault="00D23B4E">
      <w:r>
        <w:lastRenderedPageBreak/>
        <w:t xml:space="preserve">Die </w:t>
      </w:r>
      <w:proofErr w:type="spellStart"/>
      <w:r>
        <w:t>öf</w:t>
      </w:r>
      <w:r w:rsidR="003E2FB0">
        <w:t>f</w:t>
      </w:r>
      <w:r>
        <w:t>entlicher</w:t>
      </w:r>
      <w:proofErr w:type="spellEnd"/>
      <w:r>
        <w:t xml:space="preserve"> </w:t>
      </w:r>
      <w:proofErr w:type="spellStart"/>
      <w:r>
        <w:t>Verbrennung</w:t>
      </w:r>
      <w:proofErr w:type="spellEnd"/>
      <w:r>
        <w:t xml:space="preserve"> = l’autodafé</w:t>
      </w:r>
    </w:p>
    <w:p w14:paraId="294A5573" w14:textId="77777777" w:rsidR="003E2FB0" w:rsidRDefault="00D23B4E">
      <w:proofErr w:type="spellStart"/>
      <w:r>
        <w:t>Öffentlich</w:t>
      </w:r>
      <w:proofErr w:type="spellEnd"/>
      <w:r>
        <w:t xml:space="preserve"> = en public</w:t>
      </w:r>
    </w:p>
    <w:p w14:paraId="23BCF74B" w14:textId="77777777" w:rsidR="00D23B4E" w:rsidRDefault="00D23B4E"/>
    <w:p w14:paraId="2367BBE9" w14:textId="77777777" w:rsidR="00D23B4E" w:rsidRDefault="00D23B4E">
      <w:r>
        <w:t>Erich Kästner :</w:t>
      </w:r>
    </w:p>
    <w:p w14:paraId="5DA08DF1" w14:textId="77777777" w:rsidR="00D23B4E" w:rsidRDefault="00D23B4E">
      <w:r>
        <w:t xml:space="preserve">1899 </w:t>
      </w:r>
      <w:proofErr w:type="spellStart"/>
      <w:r>
        <w:t>wurde</w:t>
      </w:r>
      <w:proofErr w:type="spellEnd"/>
      <w:r>
        <w:t xml:space="preserve"> er </w:t>
      </w:r>
      <w:proofErr w:type="spellStart"/>
      <w:r>
        <w:t>geboren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1974 </w:t>
      </w:r>
      <w:proofErr w:type="spellStart"/>
      <w:r>
        <w:t>ist</w:t>
      </w:r>
      <w:proofErr w:type="spellEnd"/>
      <w:r>
        <w:t xml:space="preserve"> er </w:t>
      </w:r>
      <w:proofErr w:type="spellStart"/>
      <w:r>
        <w:t>gestorben</w:t>
      </w:r>
      <w:proofErr w:type="spellEnd"/>
      <w:r>
        <w:t>.</w:t>
      </w:r>
    </w:p>
    <w:p w14:paraId="73724E82" w14:textId="77777777" w:rsidR="003E2FB0" w:rsidRDefault="003E2FB0">
      <w:r>
        <w:t xml:space="preserve">A 10. Mai 1933 </w:t>
      </w:r>
      <w:proofErr w:type="spellStart"/>
      <w:r>
        <w:t>wurden</w:t>
      </w:r>
      <w:proofErr w:type="spellEnd"/>
      <w:r>
        <w:t xml:space="preserve"> die </w:t>
      </w:r>
      <w:proofErr w:type="spellStart"/>
      <w:r>
        <w:t>Bücher</w:t>
      </w:r>
      <w:proofErr w:type="spellEnd"/>
      <w:r>
        <w:t xml:space="preserve"> der </w:t>
      </w:r>
      <w:proofErr w:type="spellStart"/>
      <w:r>
        <w:t>Gegener</w:t>
      </w:r>
      <w:proofErr w:type="spellEnd"/>
      <w:r>
        <w:t xml:space="preserve"> </w:t>
      </w:r>
      <w:proofErr w:type="spellStart"/>
      <w:r>
        <w:t>verbrannt</w:t>
      </w:r>
      <w:proofErr w:type="spellEnd"/>
      <w:r>
        <w:t>.</w:t>
      </w:r>
    </w:p>
    <w:p w14:paraId="033ACA04" w14:textId="77777777" w:rsidR="003E2FB0" w:rsidRDefault="003E2FB0">
      <w:proofErr w:type="spellStart"/>
      <w:r>
        <w:t>Das</w:t>
      </w:r>
      <w:proofErr w:type="spellEnd"/>
      <w:r>
        <w:t xml:space="preserve"> </w:t>
      </w:r>
      <w:proofErr w:type="spellStart"/>
      <w:r>
        <w:t>Gegner</w:t>
      </w:r>
      <w:proofErr w:type="spellEnd"/>
      <w:r>
        <w:t xml:space="preserve"> </w:t>
      </w:r>
      <w:proofErr w:type="spellStart"/>
      <w:r>
        <w:t>verbrannt</w:t>
      </w:r>
      <w:proofErr w:type="spellEnd"/>
      <w:r>
        <w:t xml:space="preserve">. Brecht, Thomas Mann…. Ins Exil </w:t>
      </w:r>
      <w:proofErr w:type="spellStart"/>
      <w:r>
        <w:t>gehen</w:t>
      </w:r>
      <w:proofErr w:type="spellEnd"/>
      <w:r>
        <w:t>.</w:t>
      </w:r>
    </w:p>
    <w:p w14:paraId="0164A771" w14:textId="77777777" w:rsidR="003E2FB0" w:rsidRDefault="003E2FB0"/>
    <w:p w14:paraId="0D783F12" w14:textId="77777777" w:rsidR="00CC52B1" w:rsidRDefault="00CC52B1">
      <w:proofErr w:type="spellStart"/>
      <w:r>
        <w:t>Das</w:t>
      </w:r>
      <w:proofErr w:type="spellEnd"/>
      <w:r>
        <w:t xml:space="preserve"> </w:t>
      </w:r>
      <w:proofErr w:type="spellStart"/>
      <w:r>
        <w:t>Schrifsteller</w:t>
      </w:r>
      <w:proofErr w:type="spellEnd"/>
      <w:r>
        <w:t xml:space="preserve"> = der </w:t>
      </w:r>
      <w:proofErr w:type="spellStart"/>
      <w:r>
        <w:t>Autor</w:t>
      </w:r>
      <w:proofErr w:type="spellEnd"/>
    </w:p>
    <w:p w14:paraId="591855AC" w14:textId="77777777" w:rsidR="00CC52B1" w:rsidRDefault="00CC52B1">
      <w:r>
        <w:t xml:space="preserve">Kästner </w:t>
      </w:r>
      <w:proofErr w:type="spellStart"/>
      <w:r>
        <w:t>hat</w:t>
      </w:r>
      <w:proofErr w:type="spellEnd"/>
      <w:r>
        <w:t xml:space="preserve"> </w:t>
      </w:r>
      <w:proofErr w:type="spellStart"/>
      <w:r>
        <w:t>Kinderbücher</w:t>
      </w:r>
      <w:proofErr w:type="spellEnd"/>
      <w:r>
        <w:t xml:space="preserve"> </w:t>
      </w:r>
      <w:proofErr w:type="spellStart"/>
      <w:r>
        <w:t>geschrieben</w:t>
      </w:r>
      <w:proofErr w:type="spellEnd"/>
      <w:r>
        <w:t xml:space="preserve"> : Emil </w:t>
      </w:r>
      <w:proofErr w:type="spellStart"/>
      <w:r>
        <w:t>und</w:t>
      </w:r>
      <w:proofErr w:type="spellEnd"/>
      <w:r>
        <w:t xml:space="preserve"> die </w:t>
      </w:r>
      <w:proofErr w:type="spellStart"/>
      <w:r>
        <w:t>Detektive</w:t>
      </w:r>
      <w:proofErr w:type="spellEnd"/>
      <w:r>
        <w:t>.</w:t>
      </w:r>
    </w:p>
    <w:p w14:paraId="159B80C8" w14:textId="77777777" w:rsidR="00CC52B1" w:rsidRDefault="007A4ED8">
      <w:proofErr w:type="spellStart"/>
      <w:r>
        <w:t>Stehlen</w:t>
      </w:r>
      <w:proofErr w:type="spellEnd"/>
      <w:r>
        <w:t xml:space="preserve"> = voler</w:t>
      </w:r>
    </w:p>
    <w:p w14:paraId="09A847C9" w14:textId="77777777" w:rsidR="007A4ED8" w:rsidRDefault="00273F43">
      <w:proofErr w:type="spellStart"/>
      <w:r>
        <w:t>Verfolgen</w:t>
      </w:r>
      <w:proofErr w:type="spellEnd"/>
      <w:r>
        <w:t xml:space="preserve"> = poursuivre</w:t>
      </w:r>
    </w:p>
    <w:p w14:paraId="17D6964E" w14:textId="77777777" w:rsidR="00273F43" w:rsidRDefault="00273F43">
      <w:r>
        <w:t xml:space="preserve">Der </w:t>
      </w:r>
      <w:proofErr w:type="spellStart"/>
      <w:r>
        <w:t>Dieb</w:t>
      </w:r>
      <w:proofErr w:type="spellEnd"/>
      <w:r>
        <w:t xml:space="preserve"> (e) = le voleur</w:t>
      </w:r>
    </w:p>
    <w:p w14:paraId="1E50EF3A" w14:textId="77777777" w:rsidR="00273F43" w:rsidRDefault="00D72C58">
      <w:r>
        <w:t>Heimlich = en secret, en cachette</w:t>
      </w:r>
    </w:p>
    <w:p w14:paraId="21F64316" w14:textId="77777777" w:rsidR="00D72C58" w:rsidRDefault="000C4A63">
      <w:proofErr w:type="spellStart"/>
      <w:r>
        <w:t>Warmen</w:t>
      </w:r>
      <w:proofErr w:type="spellEnd"/>
      <w:r>
        <w:t xml:space="preserve"> vor = avertir, prévenir</w:t>
      </w:r>
    </w:p>
    <w:p w14:paraId="7F78739D" w14:textId="77777777" w:rsidR="000C4A63" w:rsidRDefault="000C4A63">
      <w:proofErr w:type="spellStart"/>
      <w:r>
        <w:t>Drohen</w:t>
      </w:r>
      <w:proofErr w:type="spellEnd"/>
      <w:r>
        <w:t xml:space="preserve"> = menacer</w:t>
      </w:r>
    </w:p>
    <w:p w14:paraId="4AF838F5" w14:textId="77777777" w:rsidR="000C4A63" w:rsidRDefault="000C4A63"/>
    <w:p w14:paraId="2FADF0A3" w14:textId="77777777" w:rsidR="000C4A63" w:rsidRDefault="000C4A63">
      <w:proofErr w:type="spellStart"/>
      <w:r>
        <w:t>Fest</w:t>
      </w:r>
      <w:proofErr w:type="spellEnd"/>
      <w:r>
        <w:t>/</w:t>
      </w:r>
      <w:proofErr w:type="spellStart"/>
      <w:r>
        <w:t>nehmen</w:t>
      </w:r>
      <w:proofErr w:type="spellEnd"/>
      <w:r>
        <w:t xml:space="preserve"> (</w:t>
      </w:r>
      <w:proofErr w:type="spellStart"/>
      <w:r>
        <w:t>festgenomen</w:t>
      </w:r>
      <w:proofErr w:type="spellEnd"/>
      <w:r>
        <w:t>) = se faire prendre/arrêter</w:t>
      </w:r>
    </w:p>
    <w:p w14:paraId="3EF56AB1" w14:textId="77777777" w:rsidR="000C4A63" w:rsidRDefault="000C4A63">
      <w:proofErr w:type="spellStart"/>
      <w:r>
        <w:t>Verhören</w:t>
      </w:r>
      <w:proofErr w:type="spellEnd"/>
      <w:r>
        <w:t xml:space="preserve"> = interroger</w:t>
      </w:r>
    </w:p>
    <w:p w14:paraId="680ADB18" w14:textId="77777777" w:rsidR="000C4A63" w:rsidRDefault="000C4A63"/>
    <w:sectPr w:rsidR="000C4A6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DA6E9" w14:textId="77777777" w:rsidR="00A43D68" w:rsidRDefault="00A43D68" w:rsidP="00F4573B">
      <w:pPr>
        <w:spacing w:after="0" w:line="240" w:lineRule="auto"/>
      </w:pPr>
      <w:r>
        <w:separator/>
      </w:r>
    </w:p>
  </w:endnote>
  <w:endnote w:type="continuationSeparator" w:id="0">
    <w:p w14:paraId="517EAC61" w14:textId="77777777" w:rsidR="00A43D68" w:rsidRDefault="00A43D6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4220C3F2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B64DAA1" wp14:editId="272437F1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2F025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0FD3C" w14:textId="77777777" w:rsidR="00A43D68" w:rsidRDefault="00A43D68" w:rsidP="00F4573B">
      <w:pPr>
        <w:spacing w:after="0" w:line="240" w:lineRule="auto"/>
      </w:pPr>
      <w:r>
        <w:separator/>
      </w:r>
    </w:p>
  </w:footnote>
  <w:footnote w:type="continuationSeparator" w:id="0">
    <w:p w14:paraId="31F487A0" w14:textId="77777777" w:rsidR="00A43D68" w:rsidRDefault="00A43D6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DFB45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651D9A">
      <w:t>3</w:t>
    </w:r>
    <w:r>
      <w:tab/>
      <w:t>Deutsch</w:t>
    </w:r>
    <w:r>
      <w:tab/>
    </w:r>
    <w:r w:rsidR="00651D9A">
      <w:rPr>
        <w:lang w:val="de-DE"/>
      </w:rPr>
      <w:t>Mittwoch, den 22. April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MjcyNDcwNjM0MDFR0lEKTi0uzszPAykwqgUAfaZiCSwAAAA="/>
  </w:docVars>
  <w:rsids>
    <w:rsidRoot w:val="00297BD6"/>
    <w:rsid w:val="000C4A63"/>
    <w:rsid w:val="000E66BB"/>
    <w:rsid w:val="00151752"/>
    <w:rsid w:val="00153283"/>
    <w:rsid w:val="001C17E7"/>
    <w:rsid w:val="00273F43"/>
    <w:rsid w:val="002811C2"/>
    <w:rsid w:val="00297BD6"/>
    <w:rsid w:val="002E6196"/>
    <w:rsid w:val="003E2FB0"/>
    <w:rsid w:val="00555E4A"/>
    <w:rsid w:val="00651D9A"/>
    <w:rsid w:val="007A4ED8"/>
    <w:rsid w:val="008311EB"/>
    <w:rsid w:val="00866844"/>
    <w:rsid w:val="00A43D68"/>
    <w:rsid w:val="00AF2AD0"/>
    <w:rsid w:val="00BA0E5E"/>
    <w:rsid w:val="00CC40AC"/>
    <w:rsid w:val="00CC52B1"/>
    <w:rsid w:val="00D23B4E"/>
    <w:rsid w:val="00D72C58"/>
    <w:rsid w:val="00E70D2B"/>
    <w:rsid w:val="00F3124E"/>
    <w:rsid w:val="00F4573B"/>
    <w:rsid w:val="00F8198A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93144"/>
  <w15:chartTrackingRefBased/>
  <w15:docId w15:val="{1E4D5A4C-465F-48FB-8987-69E21474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42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12</cp:revision>
  <dcterms:created xsi:type="dcterms:W3CDTF">2020-04-22T11:06:00Z</dcterms:created>
  <dcterms:modified xsi:type="dcterms:W3CDTF">2020-04-28T20:58:00Z</dcterms:modified>
</cp:coreProperties>
</file>