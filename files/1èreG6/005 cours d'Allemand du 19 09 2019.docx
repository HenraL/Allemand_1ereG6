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C696A" w14:textId="77777777" w:rsidR="00763073" w:rsidRDefault="00763073">
      <w:pPr>
        <w:rPr>
          <w:lang w:val="de-DE"/>
        </w:rPr>
      </w:pPr>
      <w:r>
        <w:rPr>
          <w:lang w:val="de-DE"/>
        </w:rPr>
        <w:t>Voc:</w:t>
      </w:r>
    </w:p>
    <w:p w14:paraId="4F42FC95" w14:textId="77777777" w:rsidR="00E07EB0" w:rsidRDefault="00763073">
      <w:pPr>
        <w:rPr>
          <w:lang w:val="de-DE"/>
        </w:rPr>
      </w:pPr>
      <w:r>
        <w:rPr>
          <w:lang w:val="de-DE"/>
        </w:rPr>
        <w:t xml:space="preserve">Zuerst = </w:t>
      </w:r>
      <w:r w:rsidRPr="00763073">
        <w:t>d’abord</w:t>
      </w:r>
    </w:p>
    <w:p w14:paraId="43D07C71" w14:textId="52457FC1" w:rsidR="00763073" w:rsidRPr="00E07EB0" w:rsidRDefault="00763073">
      <w:pPr>
        <w:rPr>
          <w:lang w:val="de-DE"/>
        </w:rPr>
      </w:pPr>
      <w:r>
        <w:rPr>
          <w:lang w:val="de-DE"/>
        </w:rPr>
        <w:t xml:space="preserve">Verbringen = </w:t>
      </w:r>
      <w:r w:rsidRPr="00763073">
        <w:t>passer (un moment)</w:t>
      </w:r>
    </w:p>
    <w:p w14:paraId="3042CD79" w14:textId="6575F7CE" w:rsidR="00763073" w:rsidRDefault="00763073">
      <w:pPr>
        <w:rPr>
          <w:lang w:val="de-DE"/>
        </w:rPr>
      </w:pPr>
      <w:r>
        <w:rPr>
          <w:lang w:val="de-DE"/>
        </w:rPr>
        <w:t>verbringe</w:t>
      </w:r>
      <w:r w:rsidR="00E07EB0">
        <w:rPr>
          <w:lang w:val="de-DE"/>
        </w:rPr>
        <w:t>n</w:t>
      </w:r>
      <w:r>
        <w:rPr>
          <w:lang w:val="de-DE"/>
        </w:rPr>
        <w:t>, er verbrachte, er hat verbracht</w:t>
      </w:r>
    </w:p>
    <w:p w14:paraId="0DD16D4E" w14:textId="57E0C86E" w:rsidR="004A5D3C" w:rsidRPr="00763073" w:rsidRDefault="00D238FE">
      <w:pPr>
        <w:rPr>
          <w:lang w:val="de-DE"/>
        </w:rPr>
      </w:pPr>
      <w:r w:rsidRPr="00763073">
        <w:rPr>
          <w:lang w:val="de-DE"/>
        </w:rPr>
        <w:t xml:space="preserve">Sprachbox p </w:t>
      </w:r>
      <w:r w:rsidR="00763073" w:rsidRPr="00763073">
        <w:rPr>
          <w:lang w:val="de-DE"/>
        </w:rPr>
        <w:t>30:</w:t>
      </w:r>
    </w:p>
    <w:p w14:paraId="365B14B7" w14:textId="3FA7CD48" w:rsidR="00763073" w:rsidRDefault="00763073" w:rsidP="0076307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Wo</w:t>
      </w:r>
      <w:r w:rsidR="00B1453A">
        <w:rPr>
          <w:lang w:val="de-DE"/>
        </w:rPr>
        <w:t>hin bist du gefahren?</w:t>
      </w:r>
    </w:p>
    <w:p w14:paraId="5F367FFA" w14:textId="77777777" w:rsidR="00D238FE" w:rsidRPr="00763073" w:rsidRDefault="00763073" w:rsidP="00763073">
      <w:pPr>
        <w:pStyle w:val="Paragraphedeliste"/>
        <w:numPr>
          <w:ilvl w:val="0"/>
          <w:numId w:val="1"/>
        </w:numPr>
        <w:rPr>
          <w:lang w:val="de-DE"/>
        </w:rPr>
      </w:pPr>
      <w:r w:rsidRPr="00763073">
        <w:rPr>
          <w:lang w:val="de-DE"/>
        </w:rPr>
        <w:t>Wo</w:t>
      </w:r>
      <w:r>
        <w:rPr>
          <w:lang w:val="de-DE"/>
        </w:rPr>
        <w:t>hin</w:t>
      </w:r>
      <w:r w:rsidRPr="00763073">
        <w:rPr>
          <w:lang w:val="de-DE"/>
        </w:rPr>
        <w:t xml:space="preserve"> </w:t>
      </w:r>
      <w:r>
        <w:rPr>
          <w:lang w:val="de-DE"/>
        </w:rPr>
        <w:t>seid ihr geflogen</w:t>
      </w:r>
      <w:r w:rsidRPr="00763073">
        <w:rPr>
          <w:lang w:val="de-DE"/>
        </w:rPr>
        <w:t>?</w:t>
      </w:r>
    </w:p>
    <w:p w14:paraId="48D88F4F" w14:textId="77777777" w:rsidR="00763073" w:rsidRDefault="00763073" w:rsidP="0076307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Wo hat er seinen Austausch gemacht?</w:t>
      </w:r>
    </w:p>
    <w:p w14:paraId="36FE9C59" w14:textId="77777777" w:rsidR="00763073" w:rsidRDefault="00763073" w:rsidP="0076307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Wo war die Schülerin zuerst?</w:t>
      </w:r>
    </w:p>
    <w:p w14:paraId="60C0C338" w14:textId="77777777" w:rsidR="00763073" w:rsidRDefault="00763073" w:rsidP="0076307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Wo hat sie dann die Ferien verbracht</w:t>
      </w:r>
    </w:p>
    <w:p w14:paraId="5E0E20B8" w14:textId="476459AB" w:rsidR="00763073" w:rsidRDefault="00763073" w:rsidP="0076307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Wohin fahrt ihr mit der </w:t>
      </w:r>
      <w:r w:rsidR="00B1453A">
        <w:rPr>
          <w:lang w:val="de-DE"/>
        </w:rPr>
        <w:t>K</w:t>
      </w:r>
      <w:r>
        <w:rPr>
          <w:lang w:val="de-DE"/>
        </w:rPr>
        <w:t>lasse?</w:t>
      </w:r>
    </w:p>
    <w:p w14:paraId="5F0A29D4" w14:textId="77777777" w:rsidR="00D74092" w:rsidRDefault="00D74092" w:rsidP="0076307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Wo warst du letztes </w:t>
      </w:r>
      <w:r w:rsidR="0049694C">
        <w:rPr>
          <w:lang w:val="de-DE"/>
        </w:rPr>
        <w:t>Jahr</w:t>
      </w:r>
      <w:r>
        <w:rPr>
          <w:lang w:val="de-DE"/>
        </w:rPr>
        <w:t>?</w:t>
      </w:r>
    </w:p>
    <w:p w14:paraId="23F394F1" w14:textId="77777777" w:rsidR="0049694C" w:rsidRDefault="0049694C" w:rsidP="00763073">
      <w:pPr>
        <w:rPr>
          <w:lang w:val="de-DE"/>
        </w:rPr>
      </w:pPr>
      <w:r>
        <w:rPr>
          <w:lang w:val="de-DE"/>
        </w:rPr>
        <w:t>Übung 4:</w:t>
      </w:r>
    </w:p>
    <w:p w14:paraId="52A59CBE" w14:textId="77777777" w:rsidR="00763073" w:rsidRDefault="0049694C" w:rsidP="00763073">
      <w:pPr>
        <w:rPr>
          <w:lang w:val="de-DE"/>
        </w:rPr>
      </w:pPr>
      <w:r>
        <w:rPr>
          <w:lang w:val="de-DE"/>
        </w:rPr>
        <w:t>Der definite Artikel: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25"/>
        <w:gridCol w:w="1021"/>
        <w:gridCol w:w="822"/>
        <w:gridCol w:w="1358"/>
        <w:gridCol w:w="627"/>
        <w:gridCol w:w="1007"/>
        <w:gridCol w:w="694"/>
        <w:gridCol w:w="1270"/>
      </w:tblGrid>
      <w:tr w:rsidR="0049694C" w14:paraId="4D1095D6" w14:textId="77777777" w:rsidTr="008D59EE">
        <w:tc>
          <w:tcPr>
            <w:tcW w:w="1538" w:type="dxa"/>
            <w:shd w:val="clear" w:color="auto" w:fill="000000" w:themeFill="text1"/>
          </w:tcPr>
          <w:p w14:paraId="367B11E5" w14:textId="77777777" w:rsidR="0049694C" w:rsidRDefault="0049694C" w:rsidP="00763073">
            <w:pPr>
              <w:rPr>
                <w:lang w:val="de-DE"/>
              </w:rPr>
            </w:pPr>
          </w:p>
        </w:tc>
        <w:tc>
          <w:tcPr>
            <w:tcW w:w="1746" w:type="dxa"/>
            <w:gridSpan w:val="2"/>
          </w:tcPr>
          <w:p w14:paraId="2A6A551C" w14:textId="77777777" w:rsidR="0049694C" w:rsidRPr="0049694C" w:rsidRDefault="0049694C" w:rsidP="0049694C">
            <w:pPr>
              <w:jc w:val="center"/>
              <w:rPr>
                <w:b/>
                <w:bCs/>
              </w:rPr>
            </w:pPr>
            <w:r w:rsidRPr="0049694C">
              <w:rPr>
                <w:b/>
                <w:bCs/>
              </w:rPr>
              <w:t>Masculin</w:t>
            </w:r>
          </w:p>
        </w:tc>
        <w:tc>
          <w:tcPr>
            <w:tcW w:w="2180" w:type="dxa"/>
            <w:gridSpan w:val="2"/>
          </w:tcPr>
          <w:p w14:paraId="4C4FE19F" w14:textId="77777777" w:rsidR="0049694C" w:rsidRPr="0049694C" w:rsidRDefault="0049694C" w:rsidP="0049694C">
            <w:pPr>
              <w:jc w:val="center"/>
              <w:rPr>
                <w:b/>
                <w:bCs/>
              </w:rPr>
            </w:pPr>
            <w:r w:rsidRPr="0049694C">
              <w:rPr>
                <w:b/>
                <w:bCs/>
              </w:rPr>
              <w:t>Neutre</w:t>
            </w:r>
          </w:p>
        </w:tc>
        <w:tc>
          <w:tcPr>
            <w:tcW w:w="1634" w:type="dxa"/>
            <w:gridSpan w:val="2"/>
          </w:tcPr>
          <w:p w14:paraId="2F8F716C" w14:textId="77777777" w:rsidR="0049694C" w:rsidRPr="0049694C" w:rsidRDefault="0049694C" w:rsidP="0049694C">
            <w:pPr>
              <w:jc w:val="center"/>
              <w:rPr>
                <w:b/>
                <w:bCs/>
              </w:rPr>
            </w:pPr>
            <w:r w:rsidRPr="0049694C">
              <w:rPr>
                <w:b/>
                <w:bCs/>
              </w:rPr>
              <w:t>Féminin</w:t>
            </w:r>
          </w:p>
        </w:tc>
        <w:tc>
          <w:tcPr>
            <w:tcW w:w="1964" w:type="dxa"/>
            <w:gridSpan w:val="2"/>
          </w:tcPr>
          <w:p w14:paraId="2CFEFBDA" w14:textId="77777777" w:rsidR="0049694C" w:rsidRPr="0049694C" w:rsidRDefault="0049694C" w:rsidP="0049694C">
            <w:pPr>
              <w:jc w:val="center"/>
              <w:rPr>
                <w:b/>
                <w:bCs/>
              </w:rPr>
            </w:pPr>
            <w:r w:rsidRPr="0049694C">
              <w:rPr>
                <w:b/>
                <w:bCs/>
              </w:rPr>
              <w:t>Pluriel</w:t>
            </w:r>
          </w:p>
        </w:tc>
      </w:tr>
      <w:tr w:rsidR="0049694C" w14:paraId="64C6D655" w14:textId="77777777" w:rsidTr="0049694C">
        <w:tc>
          <w:tcPr>
            <w:tcW w:w="1538" w:type="dxa"/>
            <w:shd w:val="clear" w:color="auto" w:fill="FFFFFF" w:themeFill="background1"/>
          </w:tcPr>
          <w:p w14:paraId="10512310" w14:textId="77777777" w:rsidR="0049694C" w:rsidRPr="0049694C" w:rsidRDefault="0049694C" w:rsidP="00763073">
            <w:pPr>
              <w:rPr>
                <w:b/>
                <w:bCs/>
              </w:rPr>
            </w:pPr>
            <w:r w:rsidRPr="0049694C">
              <w:rPr>
                <w:b/>
                <w:bCs/>
              </w:rPr>
              <w:t>Nominatif</w:t>
            </w:r>
          </w:p>
        </w:tc>
        <w:tc>
          <w:tcPr>
            <w:tcW w:w="725" w:type="dxa"/>
          </w:tcPr>
          <w:p w14:paraId="13BADB02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Der</w:t>
            </w:r>
          </w:p>
        </w:tc>
        <w:tc>
          <w:tcPr>
            <w:tcW w:w="1021" w:type="dxa"/>
          </w:tcPr>
          <w:p w14:paraId="02708611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Mann</w:t>
            </w:r>
          </w:p>
        </w:tc>
        <w:tc>
          <w:tcPr>
            <w:tcW w:w="822" w:type="dxa"/>
          </w:tcPr>
          <w:p w14:paraId="31D3DF57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Das</w:t>
            </w:r>
          </w:p>
        </w:tc>
        <w:tc>
          <w:tcPr>
            <w:tcW w:w="1358" w:type="dxa"/>
          </w:tcPr>
          <w:p w14:paraId="282BEA0C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Mädchen</w:t>
            </w:r>
          </w:p>
        </w:tc>
        <w:tc>
          <w:tcPr>
            <w:tcW w:w="627" w:type="dxa"/>
          </w:tcPr>
          <w:p w14:paraId="37BE85E2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Die</w:t>
            </w:r>
          </w:p>
        </w:tc>
        <w:tc>
          <w:tcPr>
            <w:tcW w:w="1007" w:type="dxa"/>
          </w:tcPr>
          <w:p w14:paraId="2322F96F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Frau</w:t>
            </w:r>
          </w:p>
        </w:tc>
        <w:tc>
          <w:tcPr>
            <w:tcW w:w="694" w:type="dxa"/>
          </w:tcPr>
          <w:p w14:paraId="0FC7D1FF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Die</w:t>
            </w:r>
          </w:p>
        </w:tc>
        <w:tc>
          <w:tcPr>
            <w:tcW w:w="1270" w:type="dxa"/>
          </w:tcPr>
          <w:p w14:paraId="7FCFDFBA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Freunde</w:t>
            </w:r>
          </w:p>
        </w:tc>
      </w:tr>
      <w:tr w:rsidR="0049694C" w14:paraId="6A392CDF" w14:textId="77777777" w:rsidTr="0049694C">
        <w:tc>
          <w:tcPr>
            <w:tcW w:w="1538" w:type="dxa"/>
          </w:tcPr>
          <w:p w14:paraId="3B196D25" w14:textId="77777777" w:rsidR="0049694C" w:rsidRPr="0049694C" w:rsidRDefault="0049694C" w:rsidP="00763073">
            <w:pPr>
              <w:rPr>
                <w:b/>
                <w:bCs/>
              </w:rPr>
            </w:pPr>
            <w:r w:rsidRPr="0049694C">
              <w:rPr>
                <w:b/>
                <w:bCs/>
              </w:rPr>
              <w:t>Accusatif</w:t>
            </w:r>
          </w:p>
        </w:tc>
        <w:tc>
          <w:tcPr>
            <w:tcW w:w="725" w:type="dxa"/>
          </w:tcPr>
          <w:p w14:paraId="597CFE5B" w14:textId="77777777" w:rsidR="0049694C" w:rsidRPr="0049694C" w:rsidRDefault="0049694C" w:rsidP="00763073">
            <w:pPr>
              <w:rPr>
                <w:b/>
                <w:bCs/>
                <w:color w:val="FF0000"/>
                <w:lang w:val="de-DE"/>
              </w:rPr>
            </w:pPr>
            <w:r w:rsidRPr="0049694C">
              <w:rPr>
                <w:b/>
                <w:bCs/>
                <w:color w:val="FF0000"/>
                <w:lang w:val="de-DE"/>
              </w:rPr>
              <w:t>Den</w:t>
            </w:r>
          </w:p>
        </w:tc>
        <w:tc>
          <w:tcPr>
            <w:tcW w:w="1021" w:type="dxa"/>
          </w:tcPr>
          <w:p w14:paraId="2B36C1B3" w14:textId="77777777" w:rsidR="0049694C" w:rsidRDefault="0049694C" w:rsidP="0049694C">
            <w:pPr>
              <w:rPr>
                <w:lang w:val="de-DE"/>
              </w:rPr>
            </w:pPr>
            <w:r>
              <w:rPr>
                <w:lang w:val="de-DE"/>
              </w:rPr>
              <w:t>Mann</w:t>
            </w:r>
          </w:p>
        </w:tc>
        <w:tc>
          <w:tcPr>
            <w:tcW w:w="822" w:type="dxa"/>
          </w:tcPr>
          <w:p w14:paraId="6EB1C54B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Das</w:t>
            </w:r>
          </w:p>
        </w:tc>
        <w:tc>
          <w:tcPr>
            <w:tcW w:w="1358" w:type="dxa"/>
          </w:tcPr>
          <w:p w14:paraId="34EAC336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Mädchen</w:t>
            </w:r>
          </w:p>
        </w:tc>
        <w:tc>
          <w:tcPr>
            <w:tcW w:w="627" w:type="dxa"/>
          </w:tcPr>
          <w:p w14:paraId="2D4FB6ED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Die</w:t>
            </w:r>
          </w:p>
        </w:tc>
        <w:tc>
          <w:tcPr>
            <w:tcW w:w="1007" w:type="dxa"/>
          </w:tcPr>
          <w:p w14:paraId="66296070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Frau</w:t>
            </w:r>
          </w:p>
        </w:tc>
        <w:tc>
          <w:tcPr>
            <w:tcW w:w="694" w:type="dxa"/>
          </w:tcPr>
          <w:p w14:paraId="5C658752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Die</w:t>
            </w:r>
          </w:p>
        </w:tc>
        <w:tc>
          <w:tcPr>
            <w:tcW w:w="1270" w:type="dxa"/>
          </w:tcPr>
          <w:p w14:paraId="3E053E70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Freunde</w:t>
            </w:r>
          </w:p>
        </w:tc>
      </w:tr>
      <w:tr w:rsidR="0049694C" w14:paraId="241075C0" w14:textId="77777777" w:rsidTr="0049694C">
        <w:tc>
          <w:tcPr>
            <w:tcW w:w="1538" w:type="dxa"/>
          </w:tcPr>
          <w:p w14:paraId="2E7B4D37" w14:textId="77777777" w:rsidR="0049694C" w:rsidRPr="0049694C" w:rsidRDefault="0049694C" w:rsidP="00763073">
            <w:pPr>
              <w:rPr>
                <w:b/>
                <w:bCs/>
              </w:rPr>
            </w:pPr>
            <w:r w:rsidRPr="0049694C">
              <w:rPr>
                <w:b/>
                <w:bCs/>
              </w:rPr>
              <w:t>Datif</w:t>
            </w:r>
          </w:p>
        </w:tc>
        <w:tc>
          <w:tcPr>
            <w:tcW w:w="725" w:type="dxa"/>
          </w:tcPr>
          <w:p w14:paraId="4B4E0787" w14:textId="77777777" w:rsidR="0049694C" w:rsidRPr="0049694C" w:rsidRDefault="0049694C" w:rsidP="00763073">
            <w:pPr>
              <w:rPr>
                <w:b/>
                <w:bCs/>
                <w:lang w:val="de-DE"/>
              </w:rPr>
            </w:pPr>
            <w:r w:rsidRPr="0049694C">
              <w:rPr>
                <w:b/>
                <w:bCs/>
                <w:color w:val="0070C0"/>
                <w:lang w:val="de-DE"/>
              </w:rPr>
              <w:t>Dem</w:t>
            </w:r>
          </w:p>
        </w:tc>
        <w:tc>
          <w:tcPr>
            <w:tcW w:w="1021" w:type="dxa"/>
          </w:tcPr>
          <w:p w14:paraId="0B83AA00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Mann</w:t>
            </w:r>
          </w:p>
        </w:tc>
        <w:tc>
          <w:tcPr>
            <w:tcW w:w="822" w:type="dxa"/>
          </w:tcPr>
          <w:p w14:paraId="551D8150" w14:textId="77777777" w:rsidR="0049694C" w:rsidRPr="0049694C" w:rsidRDefault="0049694C" w:rsidP="00763073">
            <w:pPr>
              <w:rPr>
                <w:b/>
                <w:bCs/>
                <w:lang w:val="de-DE"/>
              </w:rPr>
            </w:pPr>
            <w:r w:rsidRPr="0049694C">
              <w:rPr>
                <w:b/>
                <w:bCs/>
                <w:color w:val="0070C0"/>
                <w:lang w:val="de-DE"/>
              </w:rPr>
              <w:t>Dem</w:t>
            </w:r>
          </w:p>
        </w:tc>
        <w:tc>
          <w:tcPr>
            <w:tcW w:w="1358" w:type="dxa"/>
          </w:tcPr>
          <w:p w14:paraId="67F6C68E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Mädchen</w:t>
            </w:r>
          </w:p>
        </w:tc>
        <w:tc>
          <w:tcPr>
            <w:tcW w:w="627" w:type="dxa"/>
          </w:tcPr>
          <w:p w14:paraId="012C3664" w14:textId="77777777" w:rsidR="0049694C" w:rsidRPr="0049694C" w:rsidRDefault="0049694C" w:rsidP="00763073">
            <w:pPr>
              <w:rPr>
                <w:b/>
                <w:bCs/>
                <w:lang w:val="de-DE"/>
              </w:rPr>
            </w:pPr>
            <w:r w:rsidRPr="0049694C">
              <w:rPr>
                <w:b/>
                <w:bCs/>
                <w:color w:val="ED7D31" w:themeColor="accent2"/>
                <w:lang w:val="de-DE"/>
              </w:rPr>
              <w:t>Der</w:t>
            </w:r>
          </w:p>
        </w:tc>
        <w:tc>
          <w:tcPr>
            <w:tcW w:w="1007" w:type="dxa"/>
          </w:tcPr>
          <w:p w14:paraId="182F5706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Frau</w:t>
            </w:r>
          </w:p>
        </w:tc>
        <w:tc>
          <w:tcPr>
            <w:tcW w:w="694" w:type="dxa"/>
          </w:tcPr>
          <w:p w14:paraId="6B2A3999" w14:textId="77777777" w:rsidR="0049694C" w:rsidRPr="0049694C" w:rsidRDefault="0049694C" w:rsidP="00763073">
            <w:pPr>
              <w:rPr>
                <w:b/>
                <w:bCs/>
                <w:color w:val="FF0000"/>
                <w:lang w:val="de-DE"/>
              </w:rPr>
            </w:pPr>
            <w:r w:rsidRPr="0049694C">
              <w:rPr>
                <w:b/>
                <w:bCs/>
                <w:color w:val="FF0000"/>
                <w:lang w:val="de-DE"/>
              </w:rPr>
              <w:t>Den</w:t>
            </w:r>
          </w:p>
        </w:tc>
        <w:tc>
          <w:tcPr>
            <w:tcW w:w="1270" w:type="dxa"/>
          </w:tcPr>
          <w:p w14:paraId="4DF0A5AB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Freunde</w:t>
            </w:r>
            <w:r w:rsidRPr="0049694C">
              <w:rPr>
                <w:b/>
                <w:bCs/>
                <w:color w:val="FF0000"/>
                <w:lang w:val="de-DE"/>
              </w:rPr>
              <w:t>n</w:t>
            </w:r>
          </w:p>
        </w:tc>
      </w:tr>
      <w:tr w:rsidR="0049694C" w14:paraId="25DB9C7E" w14:textId="77777777" w:rsidTr="0049694C">
        <w:tc>
          <w:tcPr>
            <w:tcW w:w="1538" w:type="dxa"/>
          </w:tcPr>
          <w:p w14:paraId="26821E6B" w14:textId="77777777" w:rsidR="0049694C" w:rsidRPr="0049694C" w:rsidRDefault="0049694C" w:rsidP="00763073">
            <w:pPr>
              <w:rPr>
                <w:b/>
                <w:bCs/>
              </w:rPr>
            </w:pPr>
            <w:r w:rsidRPr="0049694C">
              <w:rPr>
                <w:b/>
                <w:bCs/>
              </w:rPr>
              <w:t>Génitif</w:t>
            </w:r>
          </w:p>
        </w:tc>
        <w:tc>
          <w:tcPr>
            <w:tcW w:w="725" w:type="dxa"/>
          </w:tcPr>
          <w:p w14:paraId="68D5B647" w14:textId="77777777" w:rsidR="0049694C" w:rsidRPr="0049694C" w:rsidRDefault="0049694C" w:rsidP="00763073">
            <w:pPr>
              <w:rPr>
                <w:b/>
                <w:bCs/>
                <w:lang w:val="de-DE"/>
              </w:rPr>
            </w:pPr>
            <w:r w:rsidRPr="0049694C">
              <w:rPr>
                <w:b/>
                <w:bCs/>
                <w:color w:val="FF0000"/>
                <w:lang w:val="de-DE"/>
              </w:rPr>
              <w:t>Des</w:t>
            </w:r>
          </w:p>
        </w:tc>
        <w:tc>
          <w:tcPr>
            <w:tcW w:w="1021" w:type="dxa"/>
          </w:tcPr>
          <w:p w14:paraId="69BE9F9A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Mann</w:t>
            </w:r>
            <w:r w:rsidRPr="0049694C">
              <w:rPr>
                <w:b/>
                <w:bCs/>
                <w:color w:val="FF0000"/>
                <w:lang w:val="de-DE"/>
              </w:rPr>
              <w:t>s</w:t>
            </w:r>
          </w:p>
        </w:tc>
        <w:tc>
          <w:tcPr>
            <w:tcW w:w="822" w:type="dxa"/>
          </w:tcPr>
          <w:p w14:paraId="50FDC0AB" w14:textId="77777777" w:rsidR="0049694C" w:rsidRPr="0049694C" w:rsidRDefault="0049694C" w:rsidP="00763073">
            <w:pPr>
              <w:rPr>
                <w:b/>
                <w:bCs/>
                <w:color w:val="FF0000"/>
                <w:lang w:val="de-DE"/>
              </w:rPr>
            </w:pPr>
            <w:r w:rsidRPr="0049694C">
              <w:rPr>
                <w:b/>
                <w:bCs/>
                <w:color w:val="FF0000"/>
                <w:lang w:val="de-DE"/>
              </w:rPr>
              <w:t>Des</w:t>
            </w:r>
          </w:p>
        </w:tc>
        <w:tc>
          <w:tcPr>
            <w:tcW w:w="1358" w:type="dxa"/>
          </w:tcPr>
          <w:p w14:paraId="31D54547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Mädchen</w:t>
            </w:r>
            <w:r w:rsidRPr="0049694C">
              <w:rPr>
                <w:b/>
                <w:bCs/>
                <w:color w:val="FF0000"/>
                <w:lang w:val="de-DE"/>
              </w:rPr>
              <w:t>s</w:t>
            </w:r>
          </w:p>
        </w:tc>
        <w:tc>
          <w:tcPr>
            <w:tcW w:w="627" w:type="dxa"/>
          </w:tcPr>
          <w:p w14:paraId="5DCF7082" w14:textId="77777777" w:rsidR="0049694C" w:rsidRPr="0049694C" w:rsidRDefault="0049694C" w:rsidP="00763073">
            <w:pPr>
              <w:rPr>
                <w:b/>
                <w:bCs/>
                <w:color w:val="ED7D31" w:themeColor="accent2"/>
                <w:lang w:val="de-DE"/>
              </w:rPr>
            </w:pPr>
            <w:r w:rsidRPr="0049694C">
              <w:rPr>
                <w:b/>
                <w:bCs/>
                <w:color w:val="ED7D31" w:themeColor="accent2"/>
                <w:lang w:val="de-DE"/>
              </w:rPr>
              <w:t>Der</w:t>
            </w:r>
          </w:p>
        </w:tc>
        <w:tc>
          <w:tcPr>
            <w:tcW w:w="1007" w:type="dxa"/>
          </w:tcPr>
          <w:p w14:paraId="7A1C2282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Frau</w:t>
            </w:r>
          </w:p>
        </w:tc>
        <w:tc>
          <w:tcPr>
            <w:tcW w:w="694" w:type="dxa"/>
          </w:tcPr>
          <w:p w14:paraId="2464DC06" w14:textId="77777777" w:rsidR="0049694C" w:rsidRPr="0049694C" w:rsidRDefault="0049694C" w:rsidP="00763073">
            <w:pPr>
              <w:rPr>
                <w:b/>
                <w:bCs/>
                <w:color w:val="ED7D31" w:themeColor="accent2"/>
                <w:lang w:val="de-DE"/>
              </w:rPr>
            </w:pPr>
            <w:r w:rsidRPr="0049694C">
              <w:rPr>
                <w:b/>
                <w:bCs/>
                <w:color w:val="ED7D31" w:themeColor="accent2"/>
                <w:lang w:val="de-DE"/>
              </w:rPr>
              <w:t>Der</w:t>
            </w:r>
          </w:p>
        </w:tc>
        <w:tc>
          <w:tcPr>
            <w:tcW w:w="1270" w:type="dxa"/>
          </w:tcPr>
          <w:p w14:paraId="4C59A354" w14:textId="77777777" w:rsidR="0049694C" w:rsidRDefault="0049694C" w:rsidP="00763073">
            <w:pPr>
              <w:rPr>
                <w:lang w:val="de-DE"/>
              </w:rPr>
            </w:pPr>
            <w:r>
              <w:rPr>
                <w:lang w:val="de-DE"/>
              </w:rPr>
              <w:t>Freunde</w:t>
            </w:r>
          </w:p>
        </w:tc>
      </w:tr>
    </w:tbl>
    <w:p w14:paraId="750F527B" w14:textId="77777777" w:rsidR="0049694C" w:rsidRDefault="0049694C" w:rsidP="00763073">
      <w:r w:rsidRPr="0049694C">
        <w:t>Nominatif = sujet + attribut du sujet</w:t>
      </w:r>
    </w:p>
    <w:p w14:paraId="67DC282D" w14:textId="77777777" w:rsidR="0049694C" w:rsidRPr="0049694C" w:rsidRDefault="0049694C" w:rsidP="00763073">
      <w:r>
        <w:tab/>
      </w:r>
      <w:r>
        <w:tab/>
        <w:t xml:space="preserve">Le chat est un animal = </w:t>
      </w:r>
      <w:r w:rsidRPr="0049694C">
        <w:rPr>
          <w:lang w:val="de-DE"/>
        </w:rPr>
        <w:t>Die Katze ist ein</w:t>
      </w:r>
      <w:r>
        <w:t xml:space="preserve"> </w:t>
      </w:r>
      <w:r w:rsidRPr="0049694C">
        <w:rPr>
          <w:lang w:val="de-DE"/>
        </w:rPr>
        <w:t>Tier</w:t>
      </w:r>
    </w:p>
    <w:p w14:paraId="03FE2AFB" w14:textId="77777777" w:rsidR="0049694C" w:rsidRDefault="0049694C" w:rsidP="00763073">
      <w:pPr>
        <w:rPr>
          <w:lang w:val="de-DE"/>
        </w:rPr>
      </w:pPr>
      <w:r w:rsidRPr="0049694C">
        <w:t xml:space="preserve">Accusatif </w:t>
      </w:r>
      <w:r>
        <w:rPr>
          <w:lang w:val="de-DE"/>
        </w:rPr>
        <w:t>= COD</w:t>
      </w:r>
    </w:p>
    <w:p w14:paraId="48C3907C" w14:textId="37D18E5A" w:rsidR="0049694C" w:rsidRDefault="0049694C" w:rsidP="00763073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Ich habe das </w:t>
      </w:r>
      <w:r w:rsidR="00B1453A">
        <w:rPr>
          <w:lang w:val="de-DE"/>
        </w:rPr>
        <w:t>B</w:t>
      </w:r>
      <w:r>
        <w:rPr>
          <w:lang w:val="de-DE"/>
        </w:rPr>
        <w:t>uch</w:t>
      </w:r>
    </w:p>
    <w:p w14:paraId="118AD2D2" w14:textId="77777777" w:rsidR="0049694C" w:rsidRDefault="0049694C" w:rsidP="00763073">
      <w:pPr>
        <w:rPr>
          <w:lang w:val="de-DE"/>
        </w:rPr>
      </w:pPr>
      <w:r w:rsidRPr="0049694C">
        <w:t>Datif</w:t>
      </w:r>
      <w:r>
        <w:rPr>
          <w:lang w:val="de-DE"/>
        </w:rPr>
        <w:t xml:space="preserve"> = COI</w:t>
      </w:r>
    </w:p>
    <w:p w14:paraId="15C679BD" w14:textId="77777777" w:rsidR="0049694C" w:rsidRDefault="0049694C" w:rsidP="00763073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Ich gebe </w:t>
      </w:r>
      <w:r w:rsidRPr="0049694C">
        <w:rPr>
          <w:b/>
          <w:bCs/>
          <w:color w:val="0070C0"/>
          <w:lang w:val="de-DE"/>
        </w:rPr>
        <w:t>dem Kind</w:t>
      </w:r>
      <w:r>
        <w:rPr>
          <w:lang w:val="de-DE"/>
        </w:rPr>
        <w:t xml:space="preserve"> das Buch</w:t>
      </w:r>
    </w:p>
    <w:p w14:paraId="7A390B04" w14:textId="77777777" w:rsidR="0049694C" w:rsidRPr="0049694C" w:rsidRDefault="0049694C" w:rsidP="00763073">
      <w:r w:rsidRPr="0049694C">
        <w:t>Génitif = complément du nom</w:t>
      </w:r>
    </w:p>
    <w:p w14:paraId="7968A3F7" w14:textId="77777777" w:rsidR="0049694C" w:rsidRDefault="0049694C" w:rsidP="0076307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F6F0A" wp14:editId="5020013E">
                <wp:simplePos x="0" y="0"/>
                <wp:positionH relativeFrom="column">
                  <wp:posOffset>-431473</wp:posOffset>
                </wp:positionH>
                <wp:positionV relativeFrom="paragraph">
                  <wp:posOffset>182586</wp:posOffset>
                </wp:positionV>
                <wp:extent cx="4000500" cy="1510291"/>
                <wp:effectExtent l="19050" t="0" r="38100" b="33020"/>
                <wp:wrapNone/>
                <wp:docPr id="2" name="Cœ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510291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246C" id="Cœur 2" o:spid="_x0000_s1026" style="position:absolute;margin-left:-33.95pt;margin-top:14.4pt;width:315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0,151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" path="m2000250,377573v833438,-881003,4083844,,,1132718c-2083594,377573,1166813,-503430,2000250,377573xe" filled="f" strokecolor="red" strokeweight="1pt">
                <v:stroke joinstyle="miter"/>
                <v:path arrowok="t" o:connecttype="custom" o:connectlocs="2000250,377573;2000250,1510291;2000250,377573" o:connectangles="0,0,0"/>
              </v:shape>
            </w:pict>
          </mc:Fallback>
        </mc:AlternateContent>
      </w:r>
      <w:r>
        <w:rPr>
          <w:lang w:val="de-DE"/>
        </w:rPr>
        <w:tab/>
      </w:r>
      <w:r>
        <w:rPr>
          <w:lang w:val="de-DE"/>
        </w:rPr>
        <w:tab/>
        <w:t xml:space="preserve">Es ist das Buch </w:t>
      </w:r>
      <w:r w:rsidRPr="0049694C">
        <w:rPr>
          <w:color w:val="FF0000"/>
          <w:lang w:val="de-DE"/>
        </w:rPr>
        <w:t>des Lehrer</w:t>
      </w:r>
      <w:r w:rsidRPr="0049694C">
        <w:rPr>
          <w:b/>
          <w:bCs/>
          <w:color w:val="FF0000"/>
          <w:u w:val="double"/>
          <w:lang w:val="de-DE"/>
        </w:rPr>
        <w:t>s</w:t>
      </w:r>
      <w:r>
        <w:rPr>
          <w:lang w:val="de-DE"/>
        </w:rPr>
        <w:t>.</w:t>
      </w:r>
    </w:p>
    <w:p w14:paraId="3E674353" w14:textId="77777777" w:rsidR="0049694C" w:rsidRDefault="0049694C" w:rsidP="00763073">
      <w:pPr>
        <w:rPr>
          <w:lang w:val="de-DE"/>
        </w:rPr>
      </w:pPr>
    </w:p>
    <w:p w14:paraId="1A8EA617" w14:textId="77777777" w:rsidR="0049694C" w:rsidRPr="0049694C" w:rsidRDefault="0049694C" w:rsidP="00763073">
      <w:pPr>
        <w:rPr>
          <w:color w:val="FF0000"/>
        </w:rPr>
      </w:pPr>
      <w:r w:rsidRPr="0049694C">
        <w:rPr>
          <w:color w:val="FF0000"/>
        </w:rPr>
        <w:t>Au datif pluriel on ajoute un -n au nom.</w:t>
      </w:r>
    </w:p>
    <w:p w14:paraId="6D867926" w14:textId="77777777" w:rsidR="0049694C" w:rsidRPr="0049694C" w:rsidRDefault="0049694C" w:rsidP="00763073">
      <w:pPr>
        <w:rPr>
          <w:color w:val="FF0000"/>
        </w:rPr>
      </w:pPr>
      <w:r w:rsidRPr="0049694C">
        <w:rPr>
          <w:color w:val="FF0000"/>
        </w:rPr>
        <w:t>Au génitif masculin et neutre on ajoute un s au nom.</w:t>
      </w:r>
    </w:p>
    <w:p w14:paraId="5AE29ADE" w14:textId="77777777" w:rsidR="0049694C" w:rsidRDefault="0049694C" w:rsidP="00763073">
      <w:pPr>
        <w:rPr>
          <w:lang w:val="de-DE"/>
        </w:rPr>
      </w:pPr>
    </w:p>
    <w:p w14:paraId="425C1E6D" w14:textId="77777777" w:rsidR="0049694C" w:rsidRDefault="0049694C" w:rsidP="00763073">
      <w:pPr>
        <w:rPr>
          <w:lang w:val="de-DE"/>
        </w:rPr>
      </w:pPr>
    </w:p>
    <w:p w14:paraId="63080507" w14:textId="77777777" w:rsidR="0049694C" w:rsidRDefault="0049694C" w:rsidP="00763073">
      <w:pPr>
        <w:rPr>
          <w:lang w:val="de-DE"/>
        </w:rPr>
      </w:pPr>
      <w:r>
        <w:rPr>
          <w:lang w:val="de-DE"/>
        </w:rPr>
        <w:t xml:space="preserve">Sich interessieren für + A = </w:t>
      </w:r>
      <w:r w:rsidRPr="0049694C">
        <w:t>s’intéresser à</w:t>
      </w:r>
    </w:p>
    <w:p w14:paraId="45B5B7AF" w14:textId="77777777" w:rsidR="0049694C" w:rsidRPr="0049694C" w:rsidRDefault="0049694C" w:rsidP="00763073">
      <w:r>
        <w:rPr>
          <w:lang w:val="de-DE"/>
        </w:rPr>
        <w:t xml:space="preserve">Das Leben = </w:t>
      </w:r>
      <w:r w:rsidRPr="0049694C">
        <w:t>la vie</w:t>
      </w:r>
    </w:p>
    <w:p w14:paraId="67547BC1" w14:textId="77777777" w:rsidR="0049694C" w:rsidRDefault="0049694C" w:rsidP="00763073">
      <w:r>
        <w:rPr>
          <w:lang w:val="de-DE"/>
        </w:rPr>
        <w:lastRenderedPageBreak/>
        <w:t xml:space="preserve">Leben = </w:t>
      </w:r>
      <w:r w:rsidRPr="0049694C">
        <w:t>vivre</w:t>
      </w:r>
    </w:p>
    <w:p w14:paraId="2F1C8A62" w14:textId="77777777" w:rsidR="0049694C" w:rsidRDefault="0049694C" w:rsidP="00763073">
      <w:r>
        <w:t xml:space="preserve">Der </w:t>
      </w:r>
      <w:r w:rsidRPr="0049694C">
        <w:rPr>
          <w:lang w:val="de-DE"/>
        </w:rPr>
        <w:t>Europäer</w:t>
      </w:r>
      <w:r>
        <w:t xml:space="preserve"> (-) = l’européen</w:t>
      </w:r>
    </w:p>
    <w:p w14:paraId="74F5A153" w14:textId="05A06FD9" w:rsidR="0049694C" w:rsidRPr="0049694C" w:rsidRDefault="0049694C" w:rsidP="00763073">
      <w:r>
        <w:rPr>
          <w:lang w:val="de-DE"/>
        </w:rPr>
        <w:t xml:space="preserve">Der </w:t>
      </w:r>
      <w:r w:rsidR="00B1453A">
        <w:rPr>
          <w:lang w:val="de-DE"/>
        </w:rPr>
        <w:t>A</w:t>
      </w:r>
      <w:r>
        <w:rPr>
          <w:lang w:val="de-DE"/>
        </w:rPr>
        <w:t xml:space="preserve">ntike = </w:t>
      </w:r>
      <w:r w:rsidRPr="0049694C">
        <w:t>l’ant</w:t>
      </w:r>
      <w:r>
        <w:t>i</w:t>
      </w:r>
      <w:r w:rsidRPr="0049694C">
        <w:t>quité</w:t>
      </w:r>
    </w:p>
    <w:p w14:paraId="0E3AD12F" w14:textId="77777777" w:rsidR="0049694C" w:rsidRPr="0049694C" w:rsidRDefault="0049694C" w:rsidP="00763073">
      <w:r>
        <w:rPr>
          <w:lang w:val="de-DE"/>
        </w:rPr>
        <w:t xml:space="preserve">Berühmt = </w:t>
      </w:r>
      <w:r w:rsidRPr="0049694C">
        <w:t>célèbre\connu</w:t>
      </w:r>
    </w:p>
    <w:p w14:paraId="0177BE70" w14:textId="77777777" w:rsidR="0049694C" w:rsidRPr="0049694C" w:rsidRDefault="0049694C" w:rsidP="00763073">
      <w:r>
        <w:rPr>
          <w:lang w:val="de-DE"/>
        </w:rPr>
        <w:t xml:space="preserve">Bekannt = </w:t>
      </w:r>
      <w:r w:rsidRPr="0049694C">
        <w:t>connu</w:t>
      </w:r>
    </w:p>
    <w:p w14:paraId="69D1714D" w14:textId="77777777" w:rsidR="0049694C" w:rsidRPr="0049694C" w:rsidRDefault="0049694C" w:rsidP="00763073">
      <w:r>
        <w:rPr>
          <w:lang w:val="de-DE"/>
        </w:rPr>
        <w:t xml:space="preserve">Besonders = </w:t>
      </w:r>
      <w:r w:rsidRPr="0049694C">
        <w:t>particulièrement</w:t>
      </w:r>
    </w:p>
    <w:p w14:paraId="22F49408" w14:textId="77777777" w:rsidR="0049694C" w:rsidRPr="0049694C" w:rsidRDefault="0049694C" w:rsidP="00763073">
      <w:r>
        <w:rPr>
          <w:lang w:val="de-DE"/>
        </w:rPr>
        <w:t xml:space="preserve">Veröffentlichen = </w:t>
      </w:r>
      <w:r w:rsidRPr="0049694C">
        <w:t>publier\éditer</w:t>
      </w:r>
    </w:p>
    <w:p w14:paraId="1BDFBBEB" w14:textId="4FCBD15C" w:rsidR="0049694C" w:rsidRDefault="0049694C" w:rsidP="00763073">
      <w:pPr>
        <w:rPr>
          <w:lang w:val="de-DE"/>
        </w:rPr>
      </w:pPr>
      <w:r>
        <w:rPr>
          <w:lang w:val="de-DE"/>
        </w:rPr>
        <w:t>Zählen (</w:t>
      </w:r>
      <w:r w:rsidRPr="0049694C">
        <w:t>faible)=</w:t>
      </w:r>
      <w:r>
        <w:rPr>
          <w:lang w:val="de-DE"/>
        </w:rPr>
        <w:t xml:space="preserve"> </w:t>
      </w:r>
      <w:r w:rsidRPr="0049694C">
        <w:t>co</w:t>
      </w:r>
      <w:r w:rsidR="00B1453A">
        <w:t>mp</w:t>
      </w:r>
      <w:bookmarkStart w:id="0" w:name="_GoBack"/>
      <w:bookmarkEnd w:id="0"/>
      <w:r w:rsidRPr="0049694C">
        <w:t>ter</w:t>
      </w:r>
    </w:p>
    <w:p w14:paraId="7138E502" w14:textId="77777777" w:rsidR="0049694C" w:rsidRDefault="0049694C" w:rsidP="00763073">
      <w:pPr>
        <w:rPr>
          <w:lang w:val="de-DE"/>
        </w:rPr>
      </w:pPr>
      <w:r>
        <w:rPr>
          <w:lang w:val="de-DE"/>
        </w:rPr>
        <w:t xml:space="preserve">Die Welt = </w:t>
      </w:r>
      <w:r w:rsidRPr="0049694C">
        <w:t>le monde</w:t>
      </w:r>
      <w:r>
        <w:t xml:space="preserve"> (globe)</w:t>
      </w:r>
    </w:p>
    <w:p w14:paraId="2EB6783C" w14:textId="77777777" w:rsidR="0049694C" w:rsidRPr="00763073" w:rsidRDefault="0049694C" w:rsidP="00763073">
      <w:pPr>
        <w:rPr>
          <w:lang w:val="de-DE"/>
        </w:rPr>
      </w:pPr>
    </w:p>
    <w:sectPr w:rsidR="0049694C" w:rsidRPr="0076307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12536" w14:textId="77777777" w:rsidR="00381248" w:rsidRDefault="00381248" w:rsidP="00F4573B">
      <w:pPr>
        <w:spacing w:after="0" w:line="240" w:lineRule="auto"/>
      </w:pPr>
      <w:r>
        <w:separator/>
      </w:r>
    </w:p>
  </w:endnote>
  <w:endnote w:type="continuationSeparator" w:id="0">
    <w:p w14:paraId="1E2DF94B" w14:textId="77777777" w:rsidR="00381248" w:rsidRDefault="0038124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4013EADB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F1D9052" wp14:editId="5C36929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1E3C0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FE7F6" w14:textId="77777777" w:rsidR="00381248" w:rsidRDefault="00381248" w:rsidP="00F4573B">
      <w:pPr>
        <w:spacing w:after="0" w:line="240" w:lineRule="auto"/>
      </w:pPr>
      <w:r>
        <w:separator/>
      </w:r>
    </w:p>
  </w:footnote>
  <w:footnote w:type="continuationSeparator" w:id="0">
    <w:p w14:paraId="0B9A57AF" w14:textId="77777777" w:rsidR="00381248" w:rsidRDefault="0038124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FE583" w14:textId="3D4DA5F1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r w:rsidR="00C151B4">
      <w:rPr>
        <w:lang w:val="de-DE"/>
      </w:rPr>
      <w:t xml:space="preserve">Donnerstag, den </w:t>
    </w:r>
    <w:r w:rsidR="00E07EB0">
      <w:rPr>
        <w:lang w:val="de-DE"/>
      </w:rPr>
      <w:t>9</w:t>
    </w:r>
    <w:r w:rsidR="00C151B4">
      <w:rPr>
        <w:lang w:val="de-DE"/>
      </w:rPr>
      <w:t>. September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7716F"/>
    <w:multiLevelType w:val="hybridMultilevel"/>
    <w:tmpl w:val="23665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NDG3MDAwNzY0MDNX0lEKTi0uzszPAykwqgUAEIKBpiwAAAA="/>
  </w:docVars>
  <w:rsids>
    <w:rsidRoot w:val="00D238FE"/>
    <w:rsid w:val="000E66BB"/>
    <w:rsid w:val="00151752"/>
    <w:rsid w:val="00153283"/>
    <w:rsid w:val="001C17E7"/>
    <w:rsid w:val="002811C2"/>
    <w:rsid w:val="002B38F1"/>
    <w:rsid w:val="00381248"/>
    <w:rsid w:val="0049694C"/>
    <w:rsid w:val="00763073"/>
    <w:rsid w:val="0086470F"/>
    <w:rsid w:val="00AF2AD0"/>
    <w:rsid w:val="00B1453A"/>
    <w:rsid w:val="00C151B4"/>
    <w:rsid w:val="00D238FE"/>
    <w:rsid w:val="00D74092"/>
    <w:rsid w:val="00E07EB0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72D69"/>
  <w15:chartTrackingRefBased/>
  <w15:docId w15:val="{1204A0A7-B121-416E-B68A-DA4F8515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763073"/>
    <w:pPr>
      <w:ind w:left="720"/>
      <w:contextualSpacing/>
    </w:pPr>
  </w:style>
  <w:style w:type="table" w:styleId="Grilledutableau">
    <w:name w:val="Table Grid"/>
    <w:basedOn w:val="TableauNormal"/>
    <w:uiPriority w:val="39"/>
    <w:rsid w:val="0049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101</TotalTime>
  <Pages>2</Pages>
  <Words>202</Words>
  <Characters>1004</Characters>
  <Application>Microsoft Office Word</Application>
  <DocSecurity>0</DocSecurity>
  <Lines>16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cp:lastPrinted>2019-09-25T19:53:00Z</cp:lastPrinted>
  <dcterms:created xsi:type="dcterms:W3CDTF">2019-09-19T08:02:00Z</dcterms:created>
  <dcterms:modified xsi:type="dcterms:W3CDTF">2019-11-03T17:30:00Z</dcterms:modified>
</cp:coreProperties>
</file>