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DB41" w14:textId="2A1030E4" w:rsidR="0010683F" w:rsidRDefault="0010683F">
      <w:r w:rsidRPr="0010683F">
        <w:t>1) Je me promène</w:t>
      </w:r>
      <w:r>
        <w:t xml:space="preserve"> </w:t>
      </w:r>
      <w:r w:rsidRPr="0010683F">
        <w:t>(</w:t>
      </w:r>
      <w:r w:rsidRPr="007B24F9">
        <w:rPr>
          <w:lang w:val="de-DE"/>
        </w:rPr>
        <w:t>spazieren gehen</w:t>
      </w:r>
      <w:r w:rsidRPr="0010683F">
        <w:t>) dans le parc (dans = à travers dans cette phrase),</w:t>
      </w:r>
    </w:p>
    <w:p w14:paraId="31130310" w14:textId="6835A2FF" w:rsidR="0010683F" w:rsidRPr="007B24F9" w:rsidRDefault="007B24F9">
      <w:pPr>
        <w:rPr>
          <w:lang w:val="de-DE"/>
        </w:rPr>
      </w:pPr>
      <w:r w:rsidRPr="007B24F9">
        <w:rPr>
          <w:lang w:val="de-DE"/>
        </w:rPr>
        <w:t xml:space="preserve">Ich </w:t>
      </w:r>
      <w:r w:rsidR="005A54BA">
        <w:rPr>
          <w:lang w:val="de-DE"/>
        </w:rPr>
        <w:t xml:space="preserve">gehe </w:t>
      </w:r>
      <w:r w:rsidR="00125F5D">
        <w:rPr>
          <w:lang w:val="de-DE"/>
        </w:rPr>
        <w:t>durch</w:t>
      </w:r>
      <w:r w:rsidRPr="007B24F9">
        <w:rPr>
          <w:lang w:val="de-DE"/>
        </w:rPr>
        <w:t xml:space="preserve"> de</w:t>
      </w:r>
      <w:r w:rsidR="00125F5D">
        <w:rPr>
          <w:lang w:val="de-DE"/>
        </w:rPr>
        <w:t>n</w:t>
      </w:r>
      <w:r w:rsidRPr="007B24F9">
        <w:rPr>
          <w:lang w:val="de-DE"/>
        </w:rPr>
        <w:t xml:space="preserve"> Park spazieren</w:t>
      </w:r>
    </w:p>
    <w:p w14:paraId="6DFEEEED" w14:textId="4BE78D10" w:rsidR="0010683F" w:rsidRDefault="0010683F">
      <w:r w:rsidRPr="0010683F">
        <w:t>2) Elle joue contre un italien.</w:t>
      </w:r>
    </w:p>
    <w:p w14:paraId="0D1B6D7E" w14:textId="75668AC6" w:rsidR="007B24F9" w:rsidRPr="007B24F9" w:rsidRDefault="007B24F9">
      <w:pPr>
        <w:rPr>
          <w:lang w:val="de-DE"/>
        </w:rPr>
      </w:pPr>
      <w:r w:rsidRPr="007B24F9">
        <w:rPr>
          <w:lang w:val="de-DE"/>
        </w:rPr>
        <w:t>Sie spielt gegen einen Italie</w:t>
      </w:r>
      <w:r w:rsidR="007105EC">
        <w:rPr>
          <w:lang w:val="de-DE"/>
        </w:rPr>
        <w:t>ner</w:t>
      </w:r>
    </w:p>
    <w:p w14:paraId="236B558B" w14:textId="7557E288" w:rsidR="0010683F" w:rsidRDefault="0010683F">
      <w:r w:rsidRPr="0010683F">
        <w:t>3) Je vais au cinéma sans mes parents.</w:t>
      </w:r>
    </w:p>
    <w:p w14:paraId="479A6B59" w14:textId="5C09199C" w:rsidR="007B24F9" w:rsidRPr="007B24F9" w:rsidRDefault="007B24F9">
      <w:pPr>
        <w:rPr>
          <w:lang w:val="de-DE"/>
        </w:rPr>
      </w:pPr>
      <w:r>
        <w:rPr>
          <w:lang w:val="de-DE"/>
        </w:rPr>
        <w:t xml:space="preserve">Ich </w:t>
      </w:r>
      <w:r w:rsidR="007105EC">
        <w:rPr>
          <w:lang w:val="de-DE"/>
        </w:rPr>
        <w:t xml:space="preserve">gehe </w:t>
      </w:r>
      <w:r>
        <w:rPr>
          <w:lang w:val="de-DE"/>
        </w:rPr>
        <w:t>ins Kino ohne meinen Eltern.</w:t>
      </w:r>
    </w:p>
    <w:p w14:paraId="2EEF2F13" w14:textId="0A151D90" w:rsidR="0010683F" w:rsidRDefault="0010683F">
      <w:r w:rsidRPr="0010683F">
        <w:t>4) J'achète un livre pour mon père.</w:t>
      </w:r>
    </w:p>
    <w:p w14:paraId="671BC3D3" w14:textId="24C7E158" w:rsidR="007B24F9" w:rsidRPr="007B24F9" w:rsidRDefault="00434B6B">
      <w:pPr>
        <w:rPr>
          <w:lang w:val="de-DE"/>
        </w:rPr>
      </w:pPr>
      <w:r>
        <w:rPr>
          <w:lang w:val="de-DE"/>
        </w:rPr>
        <w:t>Ich kaufe ein Buch für mein</w:t>
      </w:r>
      <w:r w:rsidR="007105EC">
        <w:rPr>
          <w:lang w:val="de-DE"/>
        </w:rPr>
        <w:t>en</w:t>
      </w:r>
      <w:r>
        <w:rPr>
          <w:lang w:val="de-DE"/>
        </w:rPr>
        <w:t xml:space="preserve"> Vater.</w:t>
      </w:r>
    </w:p>
    <w:p w14:paraId="44885070" w14:textId="2F345D6E" w:rsidR="0010683F" w:rsidRDefault="0010683F">
      <w:r w:rsidRPr="0010683F">
        <w:t>5) A 7h30, il va à l'école.</w:t>
      </w:r>
    </w:p>
    <w:p w14:paraId="06F10E65" w14:textId="6A44FB34" w:rsidR="007B24F9" w:rsidRPr="007B24F9" w:rsidRDefault="00434B6B">
      <w:pPr>
        <w:rPr>
          <w:lang w:val="de-DE"/>
        </w:rPr>
      </w:pPr>
      <w:r>
        <w:rPr>
          <w:lang w:val="de-DE"/>
        </w:rPr>
        <w:t xml:space="preserve">Um </w:t>
      </w:r>
      <w:r w:rsidR="002F5467">
        <w:rPr>
          <w:lang w:val="de-DE"/>
        </w:rPr>
        <w:t>halb acht</w:t>
      </w:r>
      <w:r>
        <w:rPr>
          <w:lang w:val="de-DE"/>
        </w:rPr>
        <w:t xml:space="preserve">, geht </w:t>
      </w:r>
      <w:r w:rsidR="001134D8">
        <w:rPr>
          <w:lang w:val="de-DE"/>
        </w:rPr>
        <w:t>ihr</w:t>
      </w:r>
      <w:r>
        <w:rPr>
          <w:lang w:val="de-DE"/>
        </w:rPr>
        <w:t xml:space="preserve"> </w:t>
      </w:r>
      <w:r w:rsidR="007105EC">
        <w:rPr>
          <w:lang w:val="de-DE"/>
        </w:rPr>
        <w:t>in die</w:t>
      </w:r>
      <w:r>
        <w:rPr>
          <w:lang w:val="de-DE"/>
        </w:rPr>
        <w:t xml:space="preserve"> Schule.</w:t>
      </w:r>
    </w:p>
    <w:p w14:paraId="43BD8117" w14:textId="68C1EC77" w:rsidR="0010683F" w:rsidRDefault="0010683F">
      <w:r w:rsidRPr="0010683F">
        <w:t>6) Vers 8h, il rencontre un ami.</w:t>
      </w:r>
    </w:p>
    <w:p w14:paraId="72997EC6" w14:textId="46BA17B2" w:rsidR="007B24F9" w:rsidRPr="007B24F9" w:rsidRDefault="007105EC">
      <w:pPr>
        <w:rPr>
          <w:lang w:val="de-DE"/>
        </w:rPr>
      </w:pPr>
      <w:r>
        <w:rPr>
          <w:lang w:val="de-DE"/>
        </w:rPr>
        <w:t>Um</w:t>
      </w:r>
      <w:r w:rsidR="00434B6B">
        <w:rPr>
          <w:lang w:val="de-DE"/>
        </w:rPr>
        <w:t xml:space="preserve"> 8</w:t>
      </w:r>
      <w:r w:rsidR="0067139E">
        <w:rPr>
          <w:lang w:val="de-DE"/>
        </w:rPr>
        <w:t xml:space="preserve"> </w:t>
      </w:r>
      <w:r w:rsidR="00434B6B">
        <w:rPr>
          <w:lang w:val="de-DE"/>
        </w:rPr>
        <w:t xml:space="preserve">Uhr, </w:t>
      </w:r>
      <w:r>
        <w:rPr>
          <w:lang w:val="de-DE"/>
        </w:rPr>
        <w:t xml:space="preserve">trifft er </w:t>
      </w:r>
      <w:r w:rsidR="00434B6B">
        <w:rPr>
          <w:lang w:val="de-DE"/>
        </w:rPr>
        <w:t>eine</w:t>
      </w:r>
      <w:r>
        <w:rPr>
          <w:lang w:val="de-DE"/>
        </w:rPr>
        <w:t>n</w:t>
      </w:r>
      <w:r w:rsidR="00434B6B">
        <w:rPr>
          <w:lang w:val="de-DE"/>
        </w:rPr>
        <w:t xml:space="preserve"> Freund.</w:t>
      </w:r>
    </w:p>
    <w:p w14:paraId="2E9823E4" w14:textId="05A16134" w:rsidR="004A5D3C" w:rsidRDefault="0010683F">
      <w:r w:rsidRPr="0010683F">
        <w:t>7) Il court autour de la maison.</w:t>
      </w:r>
    </w:p>
    <w:p w14:paraId="1B1AB154" w14:textId="659A905F" w:rsidR="007B24F9" w:rsidRDefault="00434B6B">
      <w:pPr>
        <w:rPr>
          <w:lang w:val="de-DE"/>
        </w:rPr>
      </w:pPr>
      <w:r>
        <w:rPr>
          <w:lang w:val="de-DE"/>
        </w:rPr>
        <w:t>Er l</w:t>
      </w:r>
      <w:r w:rsidR="00855568">
        <w:rPr>
          <w:lang w:val="de-DE"/>
        </w:rPr>
        <w:t>ä</w:t>
      </w:r>
      <w:r>
        <w:rPr>
          <w:lang w:val="de-DE"/>
        </w:rPr>
        <w:t>uft um d</w:t>
      </w:r>
      <w:r w:rsidR="007105EC">
        <w:rPr>
          <w:lang w:val="de-DE"/>
        </w:rPr>
        <w:t>as</w:t>
      </w:r>
      <w:r>
        <w:rPr>
          <w:lang w:val="de-DE"/>
        </w:rPr>
        <w:t xml:space="preserve"> Haus</w:t>
      </w:r>
      <w:r w:rsidR="007105EC">
        <w:rPr>
          <w:lang w:val="de-DE"/>
        </w:rPr>
        <w:t xml:space="preserve"> herum</w:t>
      </w:r>
      <w:r>
        <w:rPr>
          <w:lang w:val="de-DE"/>
        </w:rPr>
        <w:t>.</w:t>
      </w:r>
    </w:p>
    <w:p w14:paraId="75A1897D" w14:textId="51247FB6" w:rsidR="005F1A6C" w:rsidRDefault="005F1A6C">
      <w:pPr>
        <w:rPr>
          <w:lang w:val="de-DE"/>
        </w:rPr>
      </w:pPr>
    </w:p>
    <w:p w14:paraId="00445A57" w14:textId="210E2CE8" w:rsidR="005F1A6C" w:rsidRDefault="005F1A6C">
      <w:pPr>
        <w:rPr>
          <w:lang w:val="de-DE"/>
        </w:rPr>
      </w:pPr>
      <w:r>
        <w:rPr>
          <w:lang w:val="de-DE"/>
        </w:rPr>
        <w:t>Préposition toujours suivies du Datif</w:t>
      </w:r>
    </w:p>
    <w:p w14:paraId="37DD818B" w14:textId="345A8DA2" w:rsidR="005F1A6C" w:rsidRDefault="005F1A6C">
      <w:pPr>
        <w:rPr>
          <w:lang w:val="de-DE"/>
        </w:rPr>
      </w:pPr>
      <w:r>
        <w:rPr>
          <w:lang w:val="de-DE"/>
        </w:rPr>
        <w:t>Ich gehe aus der Schule =  je sort de l’école</w:t>
      </w:r>
    </w:p>
    <w:p w14:paraId="6775E8DE" w14:textId="1C5DDB73" w:rsidR="005F1A6C" w:rsidRDefault="005F1A6C">
      <w:pPr>
        <w:rPr>
          <w:lang w:val="de-DE"/>
        </w:rPr>
      </w:pPr>
      <w:r>
        <w:rPr>
          <w:lang w:val="de-DE"/>
        </w:rPr>
        <w:t>Bei = chez ( le lieu ou l’on est)</w:t>
      </w:r>
    </w:p>
    <w:p w14:paraId="57B89149" w14:textId="67608305" w:rsidR="0035379C" w:rsidRDefault="0035379C">
      <w:pPr>
        <w:rPr>
          <w:lang w:val="de-DE"/>
        </w:rPr>
      </w:pPr>
      <w:r>
        <w:rPr>
          <w:lang w:val="de-DE"/>
        </w:rPr>
        <w:t>Ich bin bei meine Eltern. Je suis avec mes parents.</w:t>
      </w:r>
    </w:p>
    <w:p w14:paraId="7C8F42C9" w14:textId="7CF9DB5C" w:rsidR="0035379C" w:rsidRDefault="0035379C">
      <w:pPr>
        <w:rPr>
          <w:lang w:val="de-DE"/>
        </w:rPr>
      </w:pPr>
      <w:r>
        <w:rPr>
          <w:lang w:val="de-DE"/>
        </w:rPr>
        <w:t>Nach = vers, après.</w:t>
      </w:r>
    </w:p>
    <w:p w14:paraId="186163B7" w14:textId="2B447D7C" w:rsidR="0035379C" w:rsidRDefault="0035379C">
      <w:pPr>
        <w:rPr>
          <w:lang w:val="de-DE"/>
        </w:rPr>
      </w:pPr>
      <w:r>
        <w:rPr>
          <w:lang w:val="de-DE"/>
        </w:rPr>
        <w:t>Ich fahre nach Berlin = je vais à Berlin.</w:t>
      </w:r>
    </w:p>
    <w:p w14:paraId="7D8EDACE" w14:textId="04887B29" w:rsidR="0035379C" w:rsidRDefault="0035379C">
      <w:pPr>
        <w:rPr>
          <w:lang w:val="de-DE"/>
        </w:rPr>
      </w:pPr>
      <w:r>
        <w:rPr>
          <w:lang w:val="de-DE"/>
        </w:rPr>
        <w:t>Nach dem Essen gehe ic weg: Après le repas, je m’en vais.</w:t>
      </w:r>
    </w:p>
    <w:p w14:paraId="02E99935" w14:textId="06E28041" w:rsidR="0035379C" w:rsidRDefault="0035379C">
      <w:pPr>
        <w:rPr>
          <w:lang w:val="de-DE"/>
        </w:rPr>
      </w:pPr>
      <w:r>
        <w:rPr>
          <w:lang w:val="de-DE"/>
        </w:rPr>
        <w:t>Seit = depuis</w:t>
      </w:r>
    </w:p>
    <w:p w14:paraId="3A5EE9F9" w14:textId="54C56858" w:rsidR="0035379C" w:rsidRDefault="0035379C">
      <w:pPr>
        <w:rPr>
          <w:lang w:val="de-DE"/>
        </w:rPr>
      </w:pPr>
      <w:r>
        <w:rPr>
          <w:lang w:val="de-DE"/>
        </w:rPr>
        <w:t>Ich treibe Sport seit</w:t>
      </w:r>
      <w:r w:rsidR="00306E27">
        <w:rPr>
          <w:lang w:val="de-DE"/>
        </w:rPr>
        <w:t xml:space="preserve"> drei Jahren.</w:t>
      </w:r>
    </w:p>
    <w:p w14:paraId="3440E870" w14:textId="1035BABE" w:rsidR="00306E27" w:rsidRDefault="00306E27">
      <w:pPr>
        <w:rPr>
          <w:lang w:val="de-DE"/>
        </w:rPr>
      </w:pPr>
      <w:r>
        <w:rPr>
          <w:lang w:val="de-DE"/>
        </w:rPr>
        <w:t>Je fais du sport depuis 3 ans</w:t>
      </w:r>
    </w:p>
    <w:p w14:paraId="7849B308" w14:textId="57D48E86" w:rsidR="00306E27" w:rsidRDefault="00306E27">
      <w:pPr>
        <w:rPr>
          <w:lang w:val="de-DE"/>
        </w:rPr>
      </w:pPr>
      <w:r>
        <w:rPr>
          <w:lang w:val="de-DE"/>
        </w:rPr>
        <w:t>Von = de</w:t>
      </w:r>
    </w:p>
    <w:p w14:paraId="106C97B4" w14:textId="4130B571" w:rsidR="00306E27" w:rsidRDefault="00306E27">
      <w:pPr>
        <w:rPr>
          <w:lang w:val="de-DE"/>
        </w:rPr>
      </w:pPr>
      <w:r>
        <w:rPr>
          <w:lang w:val="de-DE"/>
        </w:rPr>
        <w:t>Es ist das Buch von dem Lehrer.</w:t>
      </w:r>
    </w:p>
    <w:p w14:paraId="04AD8B18" w14:textId="2571BF81" w:rsidR="00306E27" w:rsidRDefault="00306E27">
      <w:pPr>
        <w:rPr>
          <w:lang w:val="de-DE"/>
        </w:rPr>
      </w:pPr>
      <w:r>
        <w:rPr>
          <w:lang w:val="de-DE"/>
        </w:rPr>
        <w:t>C’est le livre du professeur.</w:t>
      </w:r>
    </w:p>
    <w:p w14:paraId="17CC7EF9" w14:textId="481ACC7B" w:rsidR="00306E27" w:rsidRDefault="00306E27">
      <w:pPr>
        <w:rPr>
          <w:lang w:val="de-DE"/>
        </w:rPr>
      </w:pPr>
      <w:r>
        <w:rPr>
          <w:lang w:val="de-DE"/>
        </w:rPr>
        <w:t>Zu = chez (lieu où l’on va)</w:t>
      </w:r>
    </w:p>
    <w:p w14:paraId="47235EAE" w14:textId="112C8BB4" w:rsidR="00306E27" w:rsidRDefault="00306E27">
      <w:pPr>
        <w:rPr>
          <w:lang w:val="de-DE"/>
        </w:rPr>
      </w:pPr>
      <w:r>
        <w:rPr>
          <w:lang w:val="de-DE"/>
        </w:rPr>
        <w:t>Ich gehe zu der Schule;</w:t>
      </w:r>
    </w:p>
    <w:p w14:paraId="74F82652" w14:textId="07ACB326" w:rsidR="00306E27" w:rsidRDefault="00306E27">
      <w:pPr>
        <w:rPr>
          <w:lang w:val="de-DE"/>
        </w:rPr>
      </w:pPr>
      <w:r>
        <w:rPr>
          <w:lang w:val="de-DE"/>
        </w:rPr>
        <w:lastRenderedPageBreak/>
        <w:t>Ich gehe zu meinem Grossvater.</w:t>
      </w:r>
    </w:p>
    <w:p w14:paraId="07617CEB" w14:textId="1BFF18EE" w:rsidR="00306E27" w:rsidRDefault="00306E27">
      <w:pPr>
        <w:rPr>
          <w:lang w:val="de-DE"/>
        </w:rPr>
      </w:pPr>
      <w:r>
        <w:rPr>
          <w:lang w:val="de-DE"/>
        </w:rPr>
        <w:t>Je vais chez mon grand père.</w:t>
      </w:r>
    </w:p>
    <w:p w14:paraId="246C25D3" w14:textId="3E44B16A" w:rsidR="00306E27" w:rsidRDefault="00306E27">
      <w:pPr>
        <w:rPr>
          <w:lang w:val="de-DE"/>
        </w:rPr>
      </w:pPr>
    </w:p>
    <w:p w14:paraId="6C57132A" w14:textId="1AB3E8CE" w:rsidR="00EB0210" w:rsidRDefault="00EB0210">
      <w:pPr>
        <w:rPr>
          <w:lang w:val="de-DE"/>
        </w:rPr>
      </w:pPr>
      <w:r>
        <w:rPr>
          <w:lang w:val="de-DE"/>
        </w:rPr>
        <w:t>Zum contexte: (Immer ein Schritt weiter)</w:t>
      </w:r>
    </w:p>
    <w:p w14:paraId="0388C611" w14:textId="40E37534" w:rsidR="00EB0210" w:rsidRDefault="00EB0210">
      <w:pPr>
        <w:rPr>
          <w:lang w:val="de-DE"/>
        </w:rPr>
      </w:pPr>
      <w:r>
        <w:rPr>
          <w:lang w:val="de-DE"/>
        </w:rPr>
        <w:t>Heiraten = épouser</w:t>
      </w:r>
    </w:p>
    <w:p w14:paraId="71141624" w14:textId="72B28F8A" w:rsidR="00EB0210" w:rsidRDefault="00EB0210">
      <w:pPr>
        <w:rPr>
          <w:lang w:val="de-DE"/>
        </w:rPr>
      </w:pPr>
      <w:r>
        <w:rPr>
          <w:lang w:val="de-DE"/>
        </w:rPr>
        <w:t>Langjährig = amis de longue date</w:t>
      </w:r>
    </w:p>
    <w:p w14:paraId="193316E7" w14:textId="507A1E26" w:rsidR="0035379C" w:rsidRDefault="008F4A85">
      <w:pPr>
        <w:rPr>
          <w:lang w:val="de-DE"/>
        </w:rPr>
      </w:pPr>
      <w:r>
        <w:rPr>
          <w:lang w:val="de-DE"/>
        </w:rPr>
        <w:t>Der brief (die briefe = la lettre</w:t>
      </w:r>
    </w:p>
    <w:p w14:paraId="77E38439" w14:textId="16838C5A" w:rsidR="008F4A85" w:rsidRDefault="008F4A85">
      <w:pPr>
        <w:rPr>
          <w:lang w:val="de-DE"/>
        </w:rPr>
      </w:pPr>
      <w:r>
        <w:rPr>
          <w:lang w:val="de-DE"/>
        </w:rPr>
        <w:t>Wechseln = changer/échanger</w:t>
      </w:r>
    </w:p>
    <w:p w14:paraId="4FAC0C65" w14:textId="5AF84AF4" w:rsidR="008F4A85" w:rsidRDefault="00F6117B">
      <w:pPr>
        <w:rPr>
          <w:lang w:val="de-DE"/>
        </w:rPr>
      </w:pPr>
      <w:r>
        <w:rPr>
          <w:lang w:val="de-DE"/>
        </w:rPr>
        <w:t>Verhaften = fest/nehmen = arêter (police)</w:t>
      </w:r>
    </w:p>
    <w:p w14:paraId="3897BB71" w14:textId="64AF7AA9" w:rsidR="00F6117B" w:rsidRDefault="00F6117B">
      <w:pPr>
        <w:rPr>
          <w:lang w:val="de-DE"/>
        </w:rPr>
      </w:pPr>
      <w:r>
        <w:rPr>
          <w:lang w:val="de-DE"/>
        </w:rPr>
        <w:t xml:space="preserve">Hin/richten = </w:t>
      </w:r>
      <w:r w:rsidR="0064347B">
        <w:rPr>
          <w:lang w:val="de-DE"/>
        </w:rPr>
        <w:t>e</w:t>
      </w:r>
      <w:r>
        <w:rPr>
          <w:lang w:val="de-DE"/>
        </w:rPr>
        <w:t>xécuté</w:t>
      </w:r>
    </w:p>
    <w:p w14:paraId="569CEF73" w14:textId="13BFF4D8" w:rsidR="00F6117B" w:rsidRDefault="00AF0120">
      <w:pPr>
        <w:rPr>
          <w:lang w:val="de-DE"/>
        </w:rPr>
      </w:pPr>
      <w:r>
        <w:rPr>
          <w:lang w:val="de-DE"/>
        </w:rPr>
        <w:t>Entstehen = naitre</w:t>
      </w:r>
    </w:p>
    <w:p w14:paraId="4620AB88" w14:textId="7E29B7B3" w:rsidR="00AF0120" w:rsidRDefault="00AF0120">
      <w:pPr>
        <w:rPr>
          <w:lang w:val="de-DE"/>
        </w:rPr>
      </w:pPr>
      <w:r>
        <w:rPr>
          <w:lang w:val="de-DE"/>
        </w:rPr>
        <w:t>Der Widerstand = la résistance</w:t>
      </w:r>
    </w:p>
    <w:p w14:paraId="2179380E" w14:textId="79409C3C" w:rsidR="00AF0120" w:rsidRPr="007B24F9" w:rsidRDefault="00AF0120">
      <w:pPr>
        <w:rPr>
          <w:lang w:val="de-DE"/>
        </w:rPr>
      </w:pPr>
      <w:r>
        <w:rPr>
          <w:lang w:val="de-DE"/>
        </w:rPr>
        <w:t>Widerstand leisten = faire de la résistance</w:t>
      </w:r>
    </w:p>
    <w:sectPr w:rsidR="00AF0120" w:rsidRPr="007B24F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83A7E" w14:textId="77777777" w:rsidR="00F63E68" w:rsidRDefault="00F63E68" w:rsidP="00F4573B">
      <w:pPr>
        <w:spacing w:after="0" w:line="240" w:lineRule="auto"/>
      </w:pPr>
      <w:r>
        <w:separator/>
      </w:r>
    </w:p>
  </w:endnote>
  <w:endnote w:type="continuationSeparator" w:id="0">
    <w:p w14:paraId="14D2088B" w14:textId="77777777" w:rsidR="00F63E68" w:rsidRDefault="00F63E6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C2BF40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F785FB" wp14:editId="64DBDFEC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A569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F785F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22A569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35074" w14:textId="77777777" w:rsidR="00F63E68" w:rsidRDefault="00F63E68" w:rsidP="00F4573B">
      <w:pPr>
        <w:spacing w:after="0" w:line="240" w:lineRule="auto"/>
      </w:pPr>
      <w:r>
        <w:separator/>
      </w:r>
    </w:p>
  </w:footnote>
  <w:footnote w:type="continuationSeparator" w:id="0">
    <w:p w14:paraId="22CB1271" w14:textId="77777777" w:rsidR="00F63E68" w:rsidRDefault="00F63E6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A0A87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sDQ0NDa0NDI3MLZQ0lEKTi0uzszPAykwrgUAHxD+/ywAAAA="/>
  </w:docVars>
  <w:rsids>
    <w:rsidRoot w:val="0010683F"/>
    <w:rsid w:val="000E66BB"/>
    <w:rsid w:val="0010683F"/>
    <w:rsid w:val="001134D8"/>
    <w:rsid w:val="00125F5D"/>
    <w:rsid w:val="00151752"/>
    <w:rsid w:val="00153283"/>
    <w:rsid w:val="001C17E7"/>
    <w:rsid w:val="00261754"/>
    <w:rsid w:val="002811C2"/>
    <w:rsid w:val="002F5467"/>
    <w:rsid w:val="00306E27"/>
    <w:rsid w:val="0035379C"/>
    <w:rsid w:val="00434B6B"/>
    <w:rsid w:val="004A17E7"/>
    <w:rsid w:val="005A54BA"/>
    <w:rsid w:val="005F1A6C"/>
    <w:rsid w:val="0064347B"/>
    <w:rsid w:val="0067139E"/>
    <w:rsid w:val="007105EC"/>
    <w:rsid w:val="007B24F9"/>
    <w:rsid w:val="00855568"/>
    <w:rsid w:val="008F4A85"/>
    <w:rsid w:val="00AF0120"/>
    <w:rsid w:val="00AF2AD0"/>
    <w:rsid w:val="00EB0210"/>
    <w:rsid w:val="00F3124E"/>
    <w:rsid w:val="00F4573B"/>
    <w:rsid w:val="00F6117B"/>
    <w:rsid w:val="00F63E68"/>
    <w:rsid w:val="00FA1721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9E9B7"/>
  <w15:chartTrackingRefBased/>
  <w15:docId w15:val="{CF7BECE0-9952-410F-9D3A-7C33A2E7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0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72</TotalTime>
  <Pages>2</Pages>
  <Words>209</Words>
  <Characters>1187</Characters>
  <Application>Microsoft Office Word</Application>
  <DocSecurity>0</DocSecurity>
  <Lines>43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17</cp:revision>
  <dcterms:created xsi:type="dcterms:W3CDTF">2020-05-17T11:38:00Z</dcterms:created>
  <dcterms:modified xsi:type="dcterms:W3CDTF">2020-05-20T11:56:00Z</dcterms:modified>
</cp:coreProperties>
</file>