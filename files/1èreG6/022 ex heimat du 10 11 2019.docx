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B74D0" w14:textId="77777777" w:rsidR="004A5D3C" w:rsidRPr="009E7726" w:rsidRDefault="005E1D73" w:rsidP="005E1D73">
      <w:pPr>
        <w:jc w:val="center"/>
        <w:rPr>
          <w:b/>
          <w:bCs/>
          <w:lang w:val="de-DE"/>
        </w:rPr>
      </w:pPr>
      <w:r w:rsidRPr="009E7726">
        <w:rPr>
          <w:b/>
          <w:bCs/>
        </w:rPr>
        <w:t>Définition de</w:t>
      </w:r>
      <w:r w:rsidRPr="009E7726">
        <w:rPr>
          <w:b/>
          <w:bCs/>
          <w:lang w:val="de-DE"/>
        </w:rPr>
        <w:t xml:space="preserve"> Heimat</w:t>
      </w:r>
    </w:p>
    <w:p w14:paraId="2D1D5683" w14:textId="77777777" w:rsidR="00135E1A" w:rsidRDefault="00135E1A" w:rsidP="005E1D73">
      <w:pPr>
        <w:rPr>
          <w:lang w:val="de-DE"/>
        </w:rPr>
      </w:pPr>
      <w:r w:rsidRPr="00135E1A">
        <w:rPr>
          <w:lang w:val="de-DE"/>
        </w:rPr>
        <w:t xml:space="preserve">Heimat ist </w:t>
      </w:r>
      <w:r w:rsidR="00CB2122">
        <w:rPr>
          <w:lang w:val="de-DE"/>
        </w:rPr>
        <w:t>wo</w:t>
      </w:r>
      <w:r w:rsidRPr="00135E1A">
        <w:rPr>
          <w:lang w:val="de-DE"/>
        </w:rPr>
        <w:t xml:space="preserve"> man sich in einem Land wohlfühlt, in dem man lebt</w:t>
      </w:r>
      <w:r w:rsidR="00CB2122">
        <w:rPr>
          <w:lang w:val="de-DE"/>
        </w:rPr>
        <w:t>, wo man geboren ist, sein Ursprung, wo man daheim ist</w:t>
      </w:r>
      <w:r w:rsidRPr="00135E1A">
        <w:rPr>
          <w:lang w:val="de-DE"/>
        </w:rPr>
        <w:t>.</w:t>
      </w:r>
    </w:p>
    <w:p w14:paraId="598C984F" w14:textId="77777777" w:rsidR="00CD3A86" w:rsidRPr="005E1D73" w:rsidRDefault="00CD3A86" w:rsidP="005E1D73">
      <w:pPr>
        <w:rPr>
          <w:lang w:val="de-DE"/>
        </w:rPr>
      </w:pPr>
      <w:r w:rsidRPr="00CD3A86">
        <w:rPr>
          <w:lang w:val="de-DE"/>
        </w:rPr>
        <w:t>Kultur, Geburtsort</w:t>
      </w:r>
      <w:r>
        <w:rPr>
          <w:lang w:val="de-DE"/>
        </w:rPr>
        <w:t xml:space="preserve"> und </w:t>
      </w:r>
      <w:r w:rsidR="00852BE1" w:rsidRPr="00CD3A86">
        <w:rPr>
          <w:lang w:val="de-DE"/>
        </w:rPr>
        <w:t>Traditionen</w:t>
      </w:r>
      <w:r>
        <w:rPr>
          <w:lang w:val="de-DE"/>
        </w:rPr>
        <w:t xml:space="preserve"> ist wicht</w:t>
      </w:r>
      <w:bookmarkStart w:id="0" w:name="_GoBack"/>
      <w:bookmarkEnd w:id="0"/>
      <w:r>
        <w:rPr>
          <w:lang w:val="de-DE"/>
        </w:rPr>
        <w:t>ig für Heimat.</w:t>
      </w:r>
    </w:p>
    <w:sectPr w:rsidR="00CD3A86" w:rsidRPr="005E1D73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13AE3" w14:textId="77777777" w:rsidR="00EC32D7" w:rsidRDefault="00EC32D7" w:rsidP="00F4573B">
      <w:pPr>
        <w:spacing w:after="0" w:line="240" w:lineRule="auto"/>
      </w:pPr>
      <w:r>
        <w:separator/>
      </w:r>
    </w:p>
  </w:endnote>
  <w:endnote w:type="continuationSeparator" w:id="0">
    <w:p w14:paraId="1A53440F" w14:textId="77777777" w:rsidR="00EC32D7" w:rsidRDefault="00EC32D7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14:paraId="0A05B39E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C3C2A57" wp14:editId="4B310094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1F017B7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C3C2A57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31F017B7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E1628" w14:textId="77777777" w:rsidR="00EC32D7" w:rsidRDefault="00EC32D7" w:rsidP="00F4573B">
      <w:pPr>
        <w:spacing w:after="0" w:line="240" w:lineRule="auto"/>
      </w:pPr>
      <w:r>
        <w:separator/>
      </w:r>
    </w:p>
  </w:footnote>
  <w:footnote w:type="continuationSeparator" w:id="0">
    <w:p w14:paraId="4D6ED044" w14:textId="77777777" w:rsidR="00EC32D7" w:rsidRDefault="00EC32D7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E4167" w14:textId="77777777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5E1D73">
      <w:t>3</w:t>
    </w:r>
    <w:r>
      <w:tab/>
      <w:t>Deutsch</w:t>
    </w:r>
    <w:r>
      <w:tab/>
    </w:r>
    <w:r w:rsidR="005E1D73">
      <w:rPr>
        <w:lang w:val="de-DE"/>
      </w:rPr>
      <w:t>Sonntag, den 10. November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ewMLA0NjcwN7Y0MTJR0lEKTi0uzszPAykwrgUAqS3NLiwAAAA="/>
  </w:docVars>
  <w:rsids>
    <w:rsidRoot w:val="005E1D73"/>
    <w:rsid w:val="000E66BB"/>
    <w:rsid w:val="00135E1A"/>
    <w:rsid w:val="00151752"/>
    <w:rsid w:val="00153283"/>
    <w:rsid w:val="001C17E7"/>
    <w:rsid w:val="002811C2"/>
    <w:rsid w:val="00560BF0"/>
    <w:rsid w:val="005E1D73"/>
    <w:rsid w:val="00852BE1"/>
    <w:rsid w:val="009E3503"/>
    <w:rsid w:val="009E7726"/>
    <w:rsid w:val="00AF2AD0"/>
    <w:rsid w:val="00CB2122"/>
    <w:rsid w:val="00CD3A86"/>
    <w:rsid w:val="00D61AD8"/>
    <w:rsid w:val="00EC32D7"/>
    <w:rsid w:val="00F3124E"/>
    <w:rsid w:val="00F4573B"/>
    <w:rsid w:val="00FA1721"/>
    <w:rsid w:val="00FD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4EC193"/>
  <w15:chartTrackingRefBased/>
  <w15:docId w15:val="{2001F2D8-E306-426A-ADEB-38246B4FA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962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5</cp:revision>
  <dcterms:created xsi:type="dcterms:W3CDTF">2019-11-10T17:35:00Z</dcterms:created>
  <dcterms:modified xsi:type="dcterms:W3CDTF">2019-12-07T12:57:00Z</dcterms:modified>
</cp:coreProperties>
</file>