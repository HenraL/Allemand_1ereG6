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8CCC" w14:textId="77777777" w:rsidR="008462CA" w:rsidRPr="00222523" w:rsidRDefault="008462CA" w:rsidP="00222523">
      <w:pPr>
        <w:jc w:val="center"/>
        <w:rPr>
          <w:b/>
          <w:bCs/>
          <w:lang w:val="de-DE"/>
        </w:rPr>
      </w:pPr>
      <w:r w:rsidRPr="00222523">
        <w:rPr>
          <w:b/>
          <w:bCs/>
          <w:lang w:val="de-DE"/>
        </w:rPr>
        <w:t xml:space="preserve">Résumé du texte de la </w:t>
      </w:r>
      <w:r w:rsidR="00222523" w:rsidRPr="00222523">
        <w:rPr>
          <w:b/>
          <w:bCs/>
          <w:lang w:val="de-DE"/>
        </w:rPr>
        <w:t>composition:</w:t>
      </w:r>
    </w:p>
    <w:p w14:paraId="034A2C0D" w14:textId="0123CDFA" w:rsidR="009B4F38" w:rsidRDefault="00222523" w:rsidP="009B4F38">
      <w:pPr>
        <w:rPr>
          <w:lang w:val="de-DE"/>
        </w:rPr>
      </w:pPr>
      <w:r>
        <w:rPr>
          <w:lang w:val="de-DE"/>
        </w:rPr>
        <w:t>Der Autor will eine</w:t>
      </w:r>
      <w:r w:rsidR="00562231">
        <w:rPr>
          <w:lang w:val="de-DE"/>
        </w:rPr>
        <w:t>n</w:t>
      </w:r>
      <w:r>
        <w:rPr>
          <w:lang w:val="de-DE"/>
        </w:rPr>
        <w:t xml:space="preserve"> Monat </w:t>
      </w:r>
      <w:r w:rsidR="00110911">
        <w:rPr>
          <w:lang w:val="de-DE"/>
        </w:rPr>
        <w:t>ohne</w:t>
      </w:r>
      <w:r>
        <w:rPr>
          <w:lang w:val="de-DE"/>
        </w:rPr>
        <w:t xml:space="preserve"> Internet</w:t>
      </w:r>
      <w:r w:rsidR="00E359A8">
        <w:rPr>
          <w:lang w:val="de-DE"/>
        </w:rPr>
        <w:t xml:space="preserve"> leben</w:t>
      </w:r>
      <w:r>
        <w:rPr>
          <w:lang w:val="de-DE"/>
        </w:rPr>
        <w:t xml:space="preserve"> </w:t>
      </w:r>
      <w:r w:rsidR="00A55BAB">
        <w:rPr>
          <w:lang w:val="de-DE"/>
        </w:rPr>
        <w:t>und keine</w:t>
      </w:r>
      <w:r>
        <w:rPr>
          <w:lang w:val="de-DE"/>
        </w:rPr>
        <w:t xml:space="preserve"> Handy benutz</w:t>
      </w:r>
      <w:r w:rsidR="008A114A">
        <w:rPr>
          <w:lang w:val="de-DE"/>
        </w:rPr>
        <w:t>en.</w:t>
      </w:r>
      <w:r>
        <w:rPr>
          <w:lang w:val="de-DE"/>
        </w:rPr>
        <w:t xml:space="preserve"> </w:t>
      </w:r>
      <w:r w:rsidR="008A114A">
        <w:rPr>
          <w:lang w:val="de-DE"/>
        </w:rPr>
        <w:t>E</w:t>
      </w:r>
      <w:r>
        <w:rPr>
          <w:lang w:val="de-DE"/>
        </w:rPr>
        <w:t>s ist ein Experiment</w:t>
      </w:r>
      <w:r w:rsidR="008944B8">
        <w:rPr>
          <w:lang w:val="de-DE"/>
        </w:rPr>
        <w:t>.</w:t>
      </w:r>
      <w:r>
        <w:rPr>
          <w:lang w:val="de-DE"/>
        </w:rPr>
        <w:t xml:space="preserve"> </w:t>
      </w:r>
      <w:r w:rsidR="008944B8">
        <w:rPr>
          <w:lang w:val="de-DE"/>
        </w:rPr>
        <w:t>A</w:t>
      </w:r>
      <w:r>
        <w:rPr>
          <w:lang w:val="de-DE"/>
        </w:rPr>
        <w:t xml:space="preserve">m Anfang, </w:t>
      </w:r>
      <w:r w:rsidR="00FF6A0C">
        <w:rPr>
          <w:lang w:val="de-DE"/>
        </w:rPr>
        <w:t>ist es</w:t>
      </w:r>
      <w:r>
        <w:rPr>
          <w:lang w:val="de-DE"/>
        </w:rPr>
        <w:t xml:space="preserve"> schwierig, er fühlt </w:t>
      </w:r>
      <w:r w:rsidR="00FF6A0C">
        <w:rPr>
          <w:lang w:val="de-DE"/>
        </w:rPr>
        <w:t>„</w:t>
      </w:r>
      <w:r>
        <w:rPr>
          <w:lang w:val="de-DE"/>
        </w:rPr>
        <w:t>Phantom</w:t>
      </w:r>
      <w:r w:rsidR="00FF6A0C">
        <w:rPr>
          <w:lang w:val="de-DE"/>
        </w:rPr>
        <w:t>v</w:t>
      </w:r>
      <w:r>
        <w:rPr>
          <w:lang w:val="de-DE"/>
        </w:rPr>
        <w:t>ibr</w:t>
      </w:r>
      <w:r w:rsidR="00FF6A0C">
        <w:rPr>
          <w:lang w:val="de-DE"/>
        </w:rPr>
        <w:t>ieren“</w:t>
      </w:r>
      <w:r>
        <w:rPr>
          <w:lang w:val="de-DE"/>
        </w:rPr>
        <w:t xml:space="preserve"> </w:t>
      </w:r>
      <w:r w:rsidR="001734AB">
        <w:rPr>
          <w:lang w:val="de-DE"/>
        </w:rPr>
        <w:t xml:space="preserve">wo normalerweise seine Handy wäre </w:t>
      </w:r>
      <w:r>
        <w:rPr>
          <w:lang w:val="de-DE"/>
        </w:rPr>
        <w:t>i</w:t>
      </w:r>
      <w:r w:rsidR="001734AB">
        <w:rPr>
          <w:lang w:val="de-DE"/>
        </w:rPr>
        <w:t>n</w:t>
      </w:r>
      <w:r>
        <w:rPr>
          <w:lang w:val="de-DE"/>
        </w:rPr>
        <w:t xml:space="preserve"> seiner</w:t>
      </w:r>
      <w:r w:rsidR="001734AB">
        <w:rPr>
          <w:lang w:val="de-DE"/>
        </w:rPr>
        <w:t xml:space="preserve"> Hosentasche, aber es ist zu Hause geblieben in einer Schublade mit Schlüsse</w:t>
      </w:r>
      <w:r w:rsidR="000E4FF3">
        <w:rPr>
          <w:lang w:val="de-DE"/>
        </w:rPr>
        <w:t>l</w:t>
      </w:r>
      <w:r w:rsidR="001734AB">
        <w:rPr>
          <w:lang w:val="de-DE"/>
        </w:rPr>
        <w:t xml:space="preserve"> verschlossen.</w:t>
      </w:r>
      <w:r w:rsidR="00CE11EE" w:rsidRPr="00CE11EE">
        <w:rPr>
          <w:lang w:val="de-DE"/>
        </w:rPr>
        <w:t xml:space="preserve"> </w:t>
      </w:r>
      <w:r w:rsidR="00CE11EE">
        <w:rPr>
          <w:lang w:val="de-DE"/>
        </w:rPr>
        <w:t>Jessica, seine Freundin, nimmt ein</w:t>
      </w:r>
      <w:r w:rsidR="006A5536">
        <w:rPr>
          <w:lang w:val="de-DE"/>
        </w:rPr>
        <w:t>en</w:t>
      </w:r>
      <w:r w:rsidR="00CE11EE">
        <w:rPr>
          <w:lang w:val="de-DE"/>
        </w:rPr>
        <w:t xml:space="preserve"> Zug um zurück</w:t>
      </w:r>
      <w:r w:rsidR="006A5536">
        <w:rPr>
          <w:lang w:val="de-DE"/>
        </w:rPr>
        <w:t xml:space="preserve"> nach </w:t>
      </w:r>
      <w:r w:rsidR="00CE11EE">
        <w:rPr>
          <w:lang w:val="de-DE"/>
        </w:rPr>
        <w:t>Hause</w:t>
      </w:r>
      <w:r w:rsidR="006A5536">
        <w:rPr>
          <w:lang w:val="de-DE"/>
        </w:rPr>
        <w:t xml:space="preserve"> zu fahren</w:t>
      </w:r>
      <w:r w:rsidR="00CE11EE">
        <w:rPr>
          <w:lang w:val="de-DE"/>
        </w:rPr>
        <w:t>, nachdem sie de</w:t>
      </w:r>
      <w:r w:rsidR="006A5536">
        <w:rPr>
          <w:lang w:val="de-DE"/>
        </w:rPr>
        <w:t>n</w:t>
      </w:r>
      <w:r w:rsidR="00CE11EE">
        <w:rPr>
          <w:lang w:val="de-DE"/>
        </w:rPr>
        <w:t xml:space="preserve"> </w:t>
      </w:r>
      <w:r w:rsidR="00CE11EE">
        <w:rPr>
          <w:lang w:val="de-DE"/>
        </w:rPr>
        <w:t>Schlüssel</w:t>
      </w:r>
      <w:r w:rsidR="00CE11EE">
        <w:rPr>
          <w:lang w:val="de-DE"/>
        </w:rPr>
        <w:t xml:space="preserve"> versteckt hat.</w:t>
      </w:r>
    </w:p>
    <w:p w14:paraId="1917773B" w14:textId="04D60B87" w:rsidR="00222523" w:rsidRPr="008462CA" w:rsidRDefault="00631E18" w:rsidP="009B4F38">
      <w:pPr>
        <w:rPr>
          <w:lang w:val="de-DE"/>
        </w:rPr>
      </w:pPr>
      <w:r>
        <w:rPr>
          <w:lang w:val="de-DE"/>
        </w:rPr>
        <w:t>Eine andere Gewohnheit muss sich</w:t>
      </w:r>
      <w:r w:rsidR="006C5285">
        <w:rPr>
          <w:lang w:val="de-DE"/>
        </w:rPr>
        <w:t xml:space="preserve"> auch</w:t>
      </w:r>
      <w:r>
        <w:rPr>
          <w:lang w:val="de-DE"/>
        </w:rPr>
        <w:t xml:space="preserve"> </w:t>
      </w:r>
      <w:r w:rsidR="00F565AB">
        <w:rPr>
          <w:lang w:val="de-DE"/>
        </w:rPr>
        <w:t>ä</w:t>
      </w:r>
      <w:r>
        <w:rPr>
          <w:lang w:val="de-DE"/>
        </w:rPr>
        <w:t>ndern</w:t>
      </w:r>
      <w:r w:rsidR="00F565AB">
        <w:rPr>
          <w:lang w:val="de-DE"/>
        </w:rPr>
        <w:t>,</w:t>
      </w:r>
      <w:r>
        <w:rPr>
          <w:lang w:val="de-DE"/>
        </w:rPr>
        <w:t xml:space="preserve"> </w:t>
      </w:r>
      <w:r w:rsidR="00A0623B">
        <w:rPr>
          <w:lang w:val="de-DE"/>
        </w:rPr>
        <w:t>j</w:t>
      </w:r>
      <w:r w:rsidR="009B4F38">
        <w:rPr>
          <w:lang w:val="de-DE"/>
        </w:rPr>
        <w:t>eden M</w:t>
      </w:r>
      <w:r w:rsidR="001734AB">
        <w:rPr>
          <w:lang w:val="de-DE"/>
        </w:rPr>
        <w:t>orgen</w:t>
      </w:r>
      <w:r w:rsidR="00222523">
        <w:rPr>
          <w:lang w:val="de-DE"/>
        </w:rPr>
        <w:t>, mit seine</w:t>
      </w:r>
      <w:r w:rsidR="00A0623B">
        <w:rPr>
          <w:lang w:val="de-DE"/>
        </w:rPr>
        <w:t>n</w:t>
      </w:r>
      <w:r w:rsidR="000C67EB">
        <w:rPr>
          <w:lang w:val="de-DE"/>
        </w:rPr>
        <w:t xml:space="preserve"> Kaffee </w:t>
      </w:r>
      <w:r w:rsidR="0016447B">
        <w:rPr>
          <w:lang w:val="de-DE"/>
        </w:rPr>
        <w:t>liest er die</w:t>
      </w:r>
      <w:r w:rsidR="000C67EB">
        <w:rPr>
          <w:lang w:val="de-DE"/>
        </w:rPr>
        <w:t xml:space="preserve"> S</w:t>
      </w:r>
      <w:r w:rsidR="000C67EB" w:rsidRPr="000C67EB">
        <w:rPr>
          <w:i/>
          <w:iCs/>
          <w:lang w:val="de-DE"/>
        </w:rPr>
        <w:t>piegel-Online</w:t>
      </w:r>
      <w:r w:rsidR="002A353C">
        <w:rPr>
          <w:lang w:val="de-DE"/>
        </w:rPr>
        <w:t xml:space="preserve">, </w:t>
      </w:r>
      <w:r w:rsidR="000C67EB">
        <w:rPr>
          <w:lang w:val="de-DE"/>
        </w:rPr>
        <w:t>sein</w:t>
      </w:r>
      <w:r w:rsidR="004B1481">
        <w:rPr>
          <w:lang w:val="de-DE"/>
        </w:rPr>
        <w:t>e</w:t>
      </w:r>
      <w:r w:rsidR="000C67EB">
        <w:rPr>
          <w:lang w:val="de-DE"/>
        </w:rPr>
        <w:t xml:space="preserve"> E-Mails</w:t>
      </w:r>
      <w:r w:rsidR="00AB40C8">
        <w:rPr>
          <w:lang w:val="de-DE"/>
        </w:rPr>
        <w:t xml:space="preserve"> und </w:t>
      </w:r>
      <w:r w:rsidR="006C5285">
        <w:rPr>
          <w:lang w:val="de-DE"/>
        </w:rPr>
        <w:t xml:space="preserve">den </w:t>
      </w:r>
      <w:r w:rsidR="00AB40C8">
        <w:rPr>
          <w:lang w:val="de-DE"/>
        </w:rPr>
        <w:t>RSS Feed.</w:t>
      </w:r>
      <w:r w:rsidR="000B4941">
        <w:rPr>
          <w:lang w:val="de-DE"/>
        </w:rPr>
        <w:t xml:space="preserve"> </w:t>
      </w:r>
      <w:r w:rsidR="006C5285">
        <w:rPr>
          <w:lang w:val="de-DE"/>
        </w:rPr>
        <w:t>Also will er einen Freund anrufen, aber leider ist die Telefon Nummer ins seinen Handy gespeichert</w:t>
      </w:r>
      <w:r w:rsidR="00903BAF">
        <w:rPr>
          <w:lang w:val="de-DE"/>
        </w:rPr>
        <w:t>:</w:t>
      </w:r>
      <w:r w:rsidR="006C5285">
        <w:rPr>
          <w:lang w:val="de-DE"/>
        </w:rPr>
        <w:t xml:space="preserve"> </w:t>
      </w:r>
      <w:r w:rsidR="00DB769A">
        <w:rPr>
          <w:lang w:val="de-DE"/>
        </w:rPr>
        <w:t>k</w:t>
      </w:r>
      <w:r w:rsidR="00327B44">
        <w:rPr>
          <w:lang w:val="de-DE"/>
        </w:rPr>
        <w:t>eine E-Mail, oder Facebook, e</w:t>
      </w:r>
      <w:r w:rsidR="00DB769A">
        <w:rPr>
          <w:lang w:val="de-DE"/>
        </w:rPr>
        <w:t>s</w:t>
      </w:r>
      <w:bookmarkStart w:id="0" w:name="_GoBack"/>
      <w:bookmarkEnd w:id="0"/>
      <w:r w:rsidR="00327B44">
        <w:rPr>
          <w:lang w:val="de-DE"/>
        </w:rPr>
        <w:t xml:space="preserve"> ist Weltuntergang. </w:t>
      </w:r>
    </w:p>
    <w:sectPr w:rsidR="00222523" w:rsidRPr="008462C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1F1A4" w14:textId="77777777" w:rsidR="000045C2" w:rsidRDefault="000045C2" w:rsidP="00F4573B">
      <w:pPr>
        <w:spacing w:after="0" w:line="240" w:lineRule="auto"/>
      </w:pPr>
      <w:r>
        <w:separator/>
      </w:r>
    </w:p>
  </w:endnote>
  <w:endnote w:type="continuationSeparator" w:id="0">
    <w:p w14:paraId="37218423" w14:textId="77777777" w:rsidR="000045C2" w:rsidRDefault="000045C2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331F8AC6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5D4349" wp14:editId="19EB1958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805EE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C0FC5" w14:textId="77777777" w:rsidR="000045C2" w:rsidRDefault="000045C2" w:rsidP="00F4573B">
      <w:pPr>
        <w:spacing w:after="0" w:line="240" w:lineRule="auto"/>
      </w:pPr>
      <w:r>
        <w:separator/>
      </w:r>
    </w:p>
  </w:footnote>
  <w:footnote w:type="continuationSeparator" w:id="0">
    <w:p w14:paraId="09DEE241" w14:textId="77777777" w:rsidR="000045C2" w:rsidRDefault="000045C2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08CA1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813C04">
      <w:t>3</w:t>
    </w:r>
    <w:r>
      <w:tab/>
      <w:t>Deutsch</w:t>
    </w:r>
    <w:r>
      <w:tab/>
    </w:r>
    <w:r w:rsidR="00813C04">
      <w:rPr>
        <w:lang w:val="de-DE"/>
      </w:rPr>
      <w:t>Dienstag, den 24. März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sDC1NDAxNLMwNDFW0lEKTi0uzszPAykwrAUAyzoyNiwAAAA="/>
  </w:docVars>
  <w:rsids>
    <w:rsidRoot w:val="00813C04"/>
    <w:rsid w:val="00001744"/>
    <w:rsid w:val="000045C2"/>
    <w:rsid w:val="00053F4C"/>
    <w:rsid w:val="000B4941"/>
    <w:rsid w:val="000C67EB"/>
    <w:rsid w:val="000D6472"/>
    <w:rsid w:val="000E4FF3"/>
    <w:rsid w:val="000E66BB"/>
    <w:rsid w:val="00110911"/>
    <w:rsid w:val="00151752"/>
    <w:rsid w:val="00153283"/>
    <w:rsid w:val="0016447B"/>
    <w:rsid w:val="001734AB"/>
    <w:rsid w:val="00190E67"/>
    <w:rsid w:val="001C17E7"/>
    <w:rsid w:val="00222523"/>
    <w:rsid w:val="00237F23"/>
    <w:rsid w:val="002811C2"/>
    <w:rsid w:val="002A353C"/>
    <w:rsid w:val="00327B44"/>
    <w:rsid w:val="00445388"/>
    <w:rsid w:val="004B1481"/>
    <w:rsid w:val="00562231"/>
    <w:rsid w:val="00631E18"/>
    <w:rsid w:val="006A5536"/>
    <w:rsid w:val="006C5285"/>
    <w:rsid w:val="00813C04"/>
    <w:rsid w:val="008462CA"/>
    <w:rsid w:val="008944B8"/>
    <w:rsid w:val="008A114A"/>
    <w:rsid w:val="008D4B95"/>
    <w:rsid w:val="00903BAF"/>
    <w:rsid w:val="009B4F38"/>
    <w:rsid w:val="00A0623B"/>
    <w:rsid w:val="00A55BAB"/>
    <w:rsid w:val="00AB40C8"/>
    <w:rsid w:val="00AF2AD0"/>
    <w:rsid w:val="00B625A9"/>
    <w:rsid w:val="00CE11EE"/>
    <w:rsid w:val="00CF4C6C"/>
    <w:rsid w:val="00DB769A"/>
    <w:rsid w:val="00E359A8"/>
    <w:rsid w:val="00E640E0"/>
    <w:rsid w:val="00EA065B"/>
    <w:rsid w:val="00F3124E"/>
    <w:rsid w:val="00F4573B"/>
    <w:rsid w:val="00F565AB"/>
    <w:rsid w:val="00FA1721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441F"/>
  <w15:chartTrackingRefBased/>
  <w15:docId w15:val="{387B84AB-DAFF-48D8-AC6F-CFF8FE0F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72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35</cp:revision>
  <dcterms:created xsi:type="dcterms:W3CDTF">2020-03-24T20:17:00Z</dcterms:created>
  <dcterms:modified xsi:type="dcterms:W3CDTF">2020-03-25T11:46:00Z</dcterms:modified>
</cp:coreProperties>
</file>