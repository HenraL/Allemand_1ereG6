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B93F4" w14:textId="77777777" w:rsidR="00080E8D" w:rsidRDefault="00080E8D"/>
    <w:sectPr w:rsidR="00080E8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C28C8" w14:textId="77777777" w:rsidR="00D14340" w:rsidRDefault="00D14340" w:rsidP="00F4573B">
      <w:pPr>
        <w:spacing w:after="0" w:line="240" w:lineRule="auto"/>
      </w:pPr>
      <w:r>
        <w:separator/>
      </w:r>
    </w:p>
  </w:endnote>
  <w:endnote w:type="continuationSeparator" w:id="0">
    <w:p w14:paraId="5EA29D95" w14:textId="77777777" w:rsidR="00D14340" w:rsidRDefault="00D14340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Content>
      <w:p w14:paraId="3E2D4973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E2F97C2" wp14:editId="12DDC69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78164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2F97C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61178164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C4CB4" w14:textId="77777777" w:rsidR="00D14340" w:rsidRDefault="00D14340" w:rsidP="00F4573B">
      <w:pPr>
        <w:spacing w:after="0" w:line="240" w:lineRule="auto"/>
      </w:pPr>
      <w:r>
        <w:separator/>
      </w:r>
    </w:p>
  </w:footnote>
  <w:footnote w:type="continuationSeparator" w:id="0">
    <w:p w14:paraId="20C10A98" w14:textId="77777777" w:rsidR="00D14340" w:rsidRDefault="00D14340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45277" w14:textId="3B92744C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D55D19">
      <w:t>3</w:t>
    </w:r>
    <w:r>
      <w:tab/>
      <w:t>Deutsch</w:t>
    </w:r>
    <w:r>
      <w:tab/>
    </w:r>
    <w:sdt>
      <w:sdtPr>
        <w:rPr>
          <w:lang w:val="de-DE"/>
        </w:rPr>
        <w:id w:val="-543986782"/>
        <w:placeholder/>
        <w:date w:fullDate="2020-05-23T00:00:00Z">
          <w:dateFormat w:val="dddd, d. MMMM yyyy"/>
          <w:lid w:val="de-DE"/>
          <w:storeMappedDataAs w:val="dateTime"/>
          <w:calendar w:val="gregorian"/>
        </w:date>
      </w:sdtPr>
      <w:sdtContent>
        <w:r w:rsidR="00D55D19">
          <w:rPr>
            <w:lang w:val="de-DE"/>
          </w:rPr>
          <w:t>Samstag, 23. Mai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zNDO0MLM0Njc1NLZU0lEKTi0uzszPAykwqgUAJ6vB5CwAAAA="/>
  </w:docVars>
  <w:rsids>
    <w:rsidRoot w:val="00D55D19"/>
    <w:rsid w:val="00080E8D"/>
    <w:rsid w:val="000E66BB"/>
    <w:rsid w:val="00151752"/>
    <w:rsid w:val="00153283"/>
    <w:rsid w:val="001B1691"/>
    <w:rsid w:val="001C17E7"/>
    <w:rsid w:val="002811C2"/>
    <w:rsid w:val="00AF2AD0"/>
    <w:rsid w:val="00D14340"/>
    <w:rsid w:val="00D55D19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C5A00"/>
  <w15:chartTrackingRefBased/>
  <w15:docId w15:val="{C7531965-A00D-42C0-A7D2-6D08E8BD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</cp:revision>
  <dcterms:created xsi:type="dcterms:W3CDTF">2020-05-23T08:29:00Z</dcterms:created>
  <dcterms:modified xsi:type="dcterms:W3CDTF">2020-05-25T13:34:00Z</dcterms:modified>
</cp:coreProperties>
</file>