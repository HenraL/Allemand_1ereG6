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7CB3F" w14:textId="77777777" w:rsidR="002B2C56" w:rsidRDefault="002B2C56" w:rsidP="002B2C56">
      <w:r w:rsidRPr="002B2C56">
        <w:t>1) Il a compris la leçon.</w:t>
      </w:r>
    </w:p>
    <w:p w14:paraId="1B6CFDBD" w14:textId="46D529E9" w:rsidR="002B2C56" w:rsidRDefault="002B2C56" w:rsidP="002B2C56">
      <w:pPr>
        <w:rPr>
          <w:lang w:val="de-DE"/>
        </w:rPr>
      </w:pPr>
      <w:r w:rsidRPr="00532B32">
        <w:rPr>
          <w:lang w:val="de-DE"/>
        </w:rPr>
        <w:t xml:space="preserve">Er hat </w:t>
      </w:r>
      <w:r w:rsidR="00E958B0">
        <w:rPr>
          <w:lang w:val="de-DE"/>
        </w:rPr>
        <w:t>die</w:t>
      </w:r>
      <w:r w:rsidRPr="00532B32">
        <w:rPr>
          <w:lang w:val="de-DE"/>
        </w:rPr>
        <w:t xml:space="preserve"> </w:t>
      </w:r>
      <w:r w:rsidR="002C0F39">
        <w:rPr>
          <w:lang w:val="de-DE"/>
        </w:rPr>
        <w:t>Lektion</w:t>
      </w:r>
      <w:r w:rsidRPr="00532B32">
        <w:rPr>
          <w:lang w:val="de-DE"/>
        </w:rPr>
        <w:t xml:space="preserve"> </w:t>
      </w:r>
      <w:r w:rsidR="00532B32" w:rsidRPr="00532B32">
        <w:rPr>
          <w:lang w:val="de-DE"/>
        </w:rPr>
        <w:t>verstanden.</w:t>
      </w:r>
    </w:p>
    <w:p w14:paraId="3F4F0AEF" w14:textId="77777777" w:rsidR="00532B32" w:rsidRPr="00532B32" w:rsidRDefault="00532B32" w:rsidP="002B2C56">
      <w:pPr>
        <w:rPr>
          <w:lang w:val="de-DE"/>
        </w:rPr>
      </w:pPr>
    </w:p>
    <w:p w14:paraId="56635368" w14:textId="77777777" w:rsidR="002B2C56" w:rsidRDefault="002B2C56" w:rsidP="002B2C56">
      <w:r w:rsidRPr="002B2C56">
        <w:t>2) Tu as lancé</w:t>
      </w:r>
      <w:r w:rsidR="00532B32">
        <w:t>/jeté</w:t>
      </w:r>
      <w:r w:rsidRPr="002B2C56">
        <w:t xml:space="preserve"> le ballon.</w:t>
      </w:r>
    </w:p>
    <w:p w14:paraId="3B839BCA" w14:textId="77777777" w:rsidR="002B2C56" w:rsidRPr="00532B32" w:rsidRDefault="00532B32" w:rsidP="002B2C56">
      <w:pPr>
        <w:rPr>
          <w:lang w:val="de-DE"/>
        </w:rPr>
      </w:pPr>
      <w:r w:rsidRPr="00532B32">
        <w:rPr>
          <w:lang w:val="de-DE"/>
        </w:rPr>
        <w:t xml:space="preserve">Du hast </w:t>
      </w:r>
      <w:r w:rsidR="002C0F39">
        <w:rPr>
          <w:lang w:val="de-DE"/>
        </w:rPr>
        <w:t>den</w:t>
      </w:r>
      <w:r w:rsidRPr="00532B32">
        <w:rPr>
          <w:lang w:val="de-DE"/>
        </w:rPr>
        <w:t xml:space="preserve"> Ball </w:t>
      </w:r>
      <w:r w:rsidR="002C0F39">
        <w:rPr>
          <w:lang w:val="de-DE"/>
        </w:rPr>
        <w:t>ge</w:t>
      </w:r>
      <w:r w:rsidRPr="00532B32">
        <w:rPr>
          <w:lang w:val="de-DE"/>
        </w:rPr>
        <w:t>w</w:t>
      </w:r>
      <w:r w:rsidR="002C0F39">
        <w:rPr>
          <w:lang w:val="de-DE"/>
        </w:rPr>
        <w:t>o</w:t>
      </w:r>
      <w:r w:rsidRPr="00532B32">
        <w:rPr>
          <w:lang w:val="de-DE"/>
        </w:rPr>
        <w:t>rfen.</w:t>
      </w:r>
    </w:p>
    <w:p w14:paraId="42FC7A83" w14:textId="77777777" w:rsidR="00532B32" w:rsidRDefault="00532B32" w:rsidP="002B2C56"/>
    <w:p w14:paraId="6AF4BD2B" w14:textId="77777777" w:rsidR="002B2C56" w:rsidRDefault="002B2C56" w:rsidP="002B2C56">
      <w:r w:rsidRPr="002B2C56">
        <w:t>3) Nous avons lavé la voiture.</w:t>
      </w:r>
    </w:p>
    <w:p w14:paraId="4A0A02B2" w14:textId="77777777" w:rsidR="002B2C56" w:rsidRPr="00635678" w:rsidRDefault="00635678" w:rsidP="002B2C56">
      <w:pPr>
        <w:rPr>
          <w:lang w:val="de-DE"/>
        </w:rPr>
      </w:pPr>
      <w:r w:rsidRPr="00635678">
        <w:rPr>
          <w:lang w:val="de-DE"/>
        </w:rPr>
        <w:t>Wir haben das Auto g</w:t>
      </w:r>
      <w:r>
        <w:rPr>
          <w:lang w:val="de-DE"/>
        </w:rPr>
        <w:t>e</w:t>
      </w:r>
      <w:r w:rsidRPr="00635678">
        <w:rPr>
          <w:lang w:val="de-DE"/>
        </w:rPr>
        <w:t>waschen.</w:t>
      </w:r>
    </w:p>
    <w:p w14:paraId="7D164C0A" w14:textId="77777777" w:rsidR="00635678" w:rsidRDefault="00635678" w:rsidP="002B2C56"/>
    <w:p w14:paraId="5B70129E" w14:textId="77777777" w:rsidR="002B2C56" w:rsidRDefault="002B2C56" w:rsidP="002B2C56">
      <w:r w:rsidRPr="002B2C56">
        <w:t>4) La locomotive a tiré les wagons.</w:t>
      </w:r>
    </w:p>
    <w:p w14:paraId="75872251" w14:textId="125F57C7" w:rsidR="00635678" w:rsidRPr="00635678" w:rsidRDefault="00635678" w:rsidP="002B2C56">
      <w:pPr>
        <w:rPr>
          <w:lang w:val="de-DE"/>
        </w:rPr>
      </w:pPr>
      <w:r w:rsidRPr="00635678">
        <w:rPr>
          <w:lang w:val="de-DE"/>
        </w:rPr>
        <w:t xml:space="preserve">Die Lokomotive hat die </w:t>
      </w:r>
      <w:r w:rsidR="00AE28C6" w:rsidRPr="00635678">
        <w:rPr>
          <w:lang w:val="de-DE"/>
        </w:rPr>
        <w:t>Wag</w:t>
      </w:r>
      <w:r w:rsidR="00AE28C6">
        <w:rPr>
          <w:lang w:val="de-DE"/>
        </w:rPr>
        <w:t>gons</w:t>
      </w:r>
      <w:r w:rsidRPr="00635678">
        <w:rPr>
          <w:lang w:val="de-DE"/>
        </w:rPr>
        <w:t xml:space="preserve"> </w:t>
      </w:r>
      <w:r w:rsidR="002C0F39">
        <w:rPr>
          <w:lang w:val="de-DE"/>
        </w:rPr>
        <w:t>gezogen</w:t>
      </w:r>
      <w:r w:rsidRPr="00635678">
        <w:rPr>
          <w:lang w:val="de-DE"/>
        </w:rPr>
        <w:t>.</w:t>
      </w:r>
    </w:p>
    <w:p w14:paraId="5C3C8558" w14:textId="77777777" w:rsidR="00635678" w:rsidRDefault="00635678" w:rsidP="002B2C56"/>
    <w:p w14:paraId="18D46DFE" w14:textId="77777777" w:rsidR="002B2C56" w:rsidRDefault="002B2C56" w:rsidP="002B2C56">
      <w:r w:rsidRPr="002B2C56">
        <w:t>5) Il a fait de la publicité pour ce produit.</w:t>
      </w:r>
    </w:p>
    <w:p w14:paraId="288C67C4" w14:textId="5A82F794" w:rsidR="002B2C56" w:rsidRPr="00635678" w:rsidRDefault="00635678" w:rsidP="002B2C56">
      <w:pPr>
        <w:rPr>
          <w:lang w:val="de-DE"/>
        </w:rPr>
      </w:pPr>
      <w:r w:rsidRPr="00635678">
        <w:rPr>
          <w:lang w:val="de-DE"/>
        </w:rPr>
        <w:t>Er hat</w:t>
      </w:r>
      <w:r w:rsidR="00055E2A">
        <w:rPr>
          <w:lang w:val="de-DE"/>
        </w:rPr>
        <w:t xml:space="preserve"> für</w:t>
      </w:r>
      <w:r w:rsidRPr="00635678">
        <w:rPr>
          <w:lang w:val="de-DE"/>
        </w:rPr>
        <w:t xml:space="preserve"> d</w:t>
      </w:r>
      <w:r w:rsidR="00055E2A">
        <w:rPr>
          <w:lang w:val="de-DE"/>
        </w:rPr>
        <w:t>ieses</w:t>
      </w:r>
      <w:r w:rsidRPr="00635678">
        <w:rPr>
          <w:lang w:val="de-DE"/>
        </w:rPr>
        <w:t xml:space="preserve"> Produkt </w:t>
      </w:r>
      <w:r w:rsidR="004A6CF9">
        <w:rPr>
          <w:lang w:val="de-DE"/>
        </w:rPr>
        <w:t>ge</w:t>
      </w:r>
      <w:r w:rsidRPr="00635678">
        <w:rPr>
          <w:lang w:val="de-DE"/>
        </w:rPr>
        <w:t>w</w:t>
      </w:r>
      <w:r w:rsidR="00E024FD">
        <w:rPr>
          <w:lang w:val="de-DE"/>
        </w:rPr>
        <w:t>o</w:t>
      </w:r>
      <w:r w:rsidRPr="00635678">
        <w:rPr>
          <w:lang w:val="de-DE"/>
        </w:rPr>
        <w:t>rb</w:t>
      </w:r>
      <w:r w:rsidR="00E024FD">
        <w:rPr>
          <w:lang w:val="de-DE"/>
        </w:rPr>
        <w:t>en</w:t>
      </w:r>
      <w:r w:rsidRPr="00635678">
        <w:rPr>
          <w:lang w:val="de-DE"/>
        </w:rPr>
        <w:t>.</w:t>
      </w:r>
    </w:p>
    <w:p w14:paraId="2D75906A" w14:textId="77777777" w:rsidR="00055E2A" w:rsidRDefault="00055E2A" w:rsidP="002B2C56"/>
    <w:p w14:paraId="1231ED8E" w14:textId="77777777" w:rsidR="002B2C56" w:rsidRDefault="002B2C56" w:rsidP="002B2C56">
      <w:r>
        <w:t>6</w:t>
      </w:r>
      <w:r w:rsidRPr="002B2C56">
        <w:t>) Il s'est levé à 8heures.</w:t>
      </w:r>
    </w:p>
    <w:p w14:paraId="20731929" w14:textId="77777777" w:rsidR="002B2C56" w:rsidRPr="006C1766" w:rsidRDefault="006C1766" w:rsidP="002B2C56">
      <w:pPr>
        <w:rPr>
          <w:lang w:val="de-DE"/>
        </w:rPr>
      </w:pPr>
      <w:r w:rsidRPr="006C1766">
        <w:rPr>
          <w:lang w:val="de-DE"/>
        </w:rPr>
        <w:t>Er steht um 8 Uhr</w:t>
      </w:r>
      <w:r w:rsidR="004A6CF9" w:rsidRPr="004A6CF9">
        <w:rPr>
          <w:lang w:val="de-DE"/>
        </w:rPr>
        <w:t xml:space="preserve"> </w:t>
      </w:r>
      <w:r w:rsidR="004A6CF9" w:rsidRPr="006C1766">
        <w:rPr>
          <w:lang w:val="de-DE"/>
        </w:rPr>
        <w:t>auf</w:t>
      </w:r>
      <w:r w:rsidRPr="006C1766">
        <w:rPr>
          <w:lang w:val="de-DE"/>
        </w:rPr>
        <w:t>.</w:t>
      </w:r>
    </w:p>
    <w:p w14:paraId="7A98F2B0" w14:textId="77777777" w:rsidR="00635678" w:rsidRDefault="00635678" w:rsidP="002B2C56"/>
    <w:p w14:paraId="58A33E00" w14:textId="77777777" w:rsidR="002B2C56" w:rsidRDefault="002B2C56" w:rsidP="002B2C56">
      <w:r w:rsidRPr="002B2C56">
        <w:t>7) J'ai raconté l'histoire.</w:t>
      </w:r>
    </w:p>
    <w:p w14:paraId="098E6DC8" w14:textId="77777777" w:rsidR="002B2C56" w:rsidRDefault="006C1766" w:rsidP="002B2C56">
      <w:pPr>
        <w:rPr>
          <w:lang w:val="de-DE"/>
        </w:rPr>
      </w:pPr>
      <w:r w:rsidRPr="006C1766">
        <w:rPr>
          <w:lang w:val="de-DE"/>
        </w:rPr>
        <w:t>Ich habe d</w:t>
      </w:r>
      <w:r w:rsidR="004A6CF9">
        <w:rPr>
          <w:lang w:val="de-DE"/>
        </w:rPr>
        <w:t>ie</w:t>
      </w:r>
      <w:r w:rsidRPr="006C1766">
        <w:rPr>
          <w:lang w:val="de-DE"/>
        </w:rPr>
        <w:t xml:space="preserve"> Geschichte erzähl</w:t>
      </w:r>
      <w:r w:rsidR="00BD6F7A">
        <w:rPr>
          <w:lang w:val="de-DE"/>
        </w:rPr>
        <w:t>t</w:t>
      </w:r>
      <w:r w:rsidRPr="006C1766">
        <w:rPr>
          <w:lang w:val="de-DE"/>
        </w:rPr>
        <w:t>.</w:t>
      </w:r>
    </w:p>
    <w:p w14:paraId="381634B9" w14:textId="77777777" w:rsidR="00DE4673" w:rsidRDefault="00DE4673" w:rsidP="002B2C56">
      <w:pPr>
        <w:rPr>
          <w:lang w:val="de-DE"/>
        </w:rPr>
      </w:pPr>
    </w:p>
    <w:p w14:paraId="46F17758" w14:textId="77777777" w:rsidR="00DE4673" w:rsidRDefault="00DE4673" w:rsidP="002B2C56">
      <w:pPr>
        <w:rPr>
          <w:lang w:val="de-DE"/>
        </w:rPr>
      </w:pPr>
      <w:r>
        <w:rPr>
          <w:lang w:val="de-DE"/>
        </w:rPr>
        <w:t>Training Grammatik</w:t>
      </w:r>
    </w:p>
    <w:p w14:paraId="387C5884" w14:textId="77777777" w:rsidR="00DE4673" w:rsidRDefault="00DE4673" w:rsidP="002B2C56">
      <w:pPr>
        <w:rPr>
          <w:lang w:val="de-DE"/>
        </w:rPr>
      </w:pPr>
      <w:r>
        <w:rPr>
          <w:lang w:val="de-DE"/>
        </w:rPr>
        <w:t>Ex 1:</w:t>
      </w:r>
    </w:p>
    <w:p w14:paraId="155C88DC" w14:textId="77777777" w:rsidR="00DE4673" w:rsidRDefault="00DE4673" w:rsidP="002B2C56">
      <w:pPr>
        <w:rPr>
          <w:lang w:val="de-DE"/>
        </w:rPr>
      </w:pPr>
      <w:r>
        <w:rPr>
          <w:lang w:val="de-DE"/>
        </w:rPr>
        <w:t>a)</w:t>
      </w:r>
      <w:r w:rsidR="004F0100">
        <w:rPr>
          <w:lang w:val="de-DE"/>
        </w:rPr>
        <w:t xml:space="preserve"> </w:t>
      </w:r>
      <w:r>
        <w:rPr>
          <w:lang w:val="de-DE"/>
        </w:rPr>
        <w:t xml:space="preserve">Er hat an diesem Internetforum teilgenommen, </w:t>
      </w:r>
      <w:r w:rsidR="00706503">
        <w:rPr>
          <w:b/>
          <w:bCs/>
          <w:lang w:val="de-DE"/>
        </w:rPr>
        <w:t>ohne</w:t>
      </w:r>
      <w:r>
        <w:rPr>
          <w:lang w:val="de-DE"/>
        </w:rPr>
        <w:t xml:space="preserve"> einen Nicknamen zu benutzen.</w:t>
      </w:r>
    </w:p>
    <w:p w14:paraId="19FB2FA6" w14:textId="77777777" w:rsidR="00573E16" w:rsidRDefault="00FE47BA" w:rsidP="002B2C56">
      <w:pPr>
        <w:rPr>
          <w:lang w:val="de-DE"/>
        </w:rPr>
      </w:pPr>
      <w:r>
        <w:rPr>
          <w:lang w:val="de-DE"/>
        </w:rPr>
        <w:t>b)</w:t>
      </w:r>
      <w:r w:rsidR="004F0100">
        <w:rPr>
          <w:lang w:val="de-DE"/>
        </w:rPr>
        <w:t xml:space="preserve"> </w:t>
      </w:r>
      <w:r w:rsidR="00573E16">
        <w:rPr>
          <w:lang w:val="de-DE"/>
        </w:rPr>
        <w:t xml:space="preserve">Dieser Schauspieler will kein Interview geben, </w:t>
      </w:r>
      <w:r w:rsidR="00497EE9">
        <w:rPr>
          <w:b/>
          <w:bCs/>
          <w:lang w:val="de-DE"/>
        </w:rPr>
        <w:t>um</w:t>
      </w:r>
      <w:r w:rsidR="00573E16">
        <w:rPr>
          <w:lang w:val="de-DE"/>
        </w:rPr>
        <w:t xml:space="preserve"> sein Privatleben besser </w:t>
      </w:r>
      <w:r w:rsidR="00706503">
        <w:rPr>
          <w:lang w:val="de-DE"/>
        </w:rPr>
        <w:t xml:space="preserve">zu </w:t>
      </w:r>
      <w:r w:rsidR="00573E16">
        <w:rPr>
          <w:lang w:val="de-DE"/>
        </w:rPr>
        <w:t>schützen.</w:t>
      </w:r>
    </w:p>
    <w:p w14:paraId="545FB0F8" w14:textId="77777777" w:rsidR="00573E16" w:rsidRDefault="00573E16" w:rsidP="002B2C56">
      <w:pPr>
        <w:rPr>
          <w:lang w:val="de-DE"/>
        </w:rPr>
      </w:pPr>
      <w:r>
        <w:rPr>
          <w:lang w:val="de-DE"/>
        </w:rPr>
        <w:t>c)</w:t>
      </w:r>
      <w:r w:rsidR="004F0100">
        <w:rPr>
          <w:lang w:val="de-DE"/>
        </w:rPr>
        <w:t xml:space="preserve"> </w:t>
      </w:r>
      <w:r>
        <w:rPr>
          <w:lang w:val="de-DE"/>
        </w:rPr>
        <w:t xml:space="preserve">Du solltest im Internet diskreter sein, </w:t>
      </w:r>
      <w:r w:rsidR="00945879">
        <w:rPr>
          <w:b/>
          <w:bCs/>
          <w:lang w:val="de-DE"/>
        </w:rPr>
        <w:t>anstatt</w:t>
      </w:r>
      <w:r>
        <w:rPr>
          <w:lang w:val="de-DE"/>
        </w:rPr>
        <w:t xml:space="preserve"> von deinem Leben zu erzählen.</w:t>
      </w:r>
    </w:p>
    <w:p w14:paraId="761506BD" w14:textId="77777777" w:rsidR="00573E16" w:rsidRDefault="00573E16" w:rsidP="002B2C56">
      <w:pPr>
        <w:rPr>
          <w:lang w:val="de-DE"/>
        </w:rPr>
      </w:pPr>
      <w:r>
        <w:rPr>
          <w:lang w:val="de-DE"/>
        </w:rPr>
        <w:t>d)</w:t>
      </w:r>
      <w:r w:rsidR="004F0100">
        <w:rPr>
          <w:lang w:val="de-DE"/>
        </w:rPr>
        <w:t xml:space="preserve"> </w:t>
      </w:r>
      <w:r>
        <w:rPr>
          <w:lang w:val="de-DE"/>
        </w:rPr>
        <w:t xml:space="preserve">Die Leipziger haben 1989 demonstriert, </w:t>
      </w:r>
      <w:r w:rsidR="00945879">
        <w:rPr>
          <w:b/>
          <w:bCs/>
          <w:lang w:val="de-DE"/>
        </w:rPr>
        <w:t>um</w:t>
      </w:r>
      <w:r>
        <w:rPr>
          <w:lang w:val="de-DE"/>
        </w:rPr>
        <w:t xml:space="preserve"> in einer DDR zu leben.</w:t>
      </w:r>
    </w:p>
    <w:p w14:paraId="1FB0690A" w14:textId="77777777" w:rsidR="00573E16" w:rsidRDefault="00573E16" w:rsidP="002B2C56">
      <w:pPr>
        <w:rPr>
          <w:lang w:val="de-DE"/>
        </w:rPr>
      </w:pPr>
      <w:r>
        <w:rPr>
          <w:lang w:val="de-DE"/>
        </w:rPr>
        <w:t>e)</w:t>
      </w:r>
      <w:r w:rsidR="004F0100">
        <w:rPr>
          <w:lang w:val="de-DE"/>
        </w:rPr>
        <w:t xml:space="preserve"> </w:t>
      </w:r>
      <w:r>
        <w:rPr>
          <w:lang w:val="de-DE"/>
        </w:rPr>
        <w:t xml:space="preserve">Er hat Informationen über mich genutzt, </w:t>
      </w:r>
      <w:r w:rsidR="00945879">
        <w:rPr>
          <w:b/>
          <w:bCs/>
          <w:lang w:val="de-DE"/>
        </w:rPr>
        <w:t>ohne</w:t>
      </w:r>
      <w:r>
        <w:rPr>
          <w:lang w:val="de-DE"/>
        </w:rPr>
        <w:t xml:space="preserve"> mich zu fragen, ob ich einverstanden war.</w:t>
      </w:r>
    </w:p>
    <w:p w14:paraId="4DBA5928" w14:textId="77777777" w:rsidR="004F0100" w:rsidRDefault="004F0100" w:rsidP="002B2C56">
      <w:pPr>
        <w:rPr>
          <w:lang w:val="de-DE"/>
        </w:rPr>
      </w:pPr>
    </w:p>
    <w:p w14:paraId="00FB3A0A" w14:textId="77777777" w:rsidR="004F0100" w:rsidRDefault="004F0100" w:rsidP="002B2C56">
      <w:pPr>
        <w:rPr>
          <w:lang w:val="de-DE"/>
        </w:rPr>
      </w:pPr>
    </w:p>
    <w:p w14:paraId="40EE3154" w14:textId="77777777" w:rsidR="002547C5" w:rsidRDefault="002547C5" w:rsidP="002B2C56">
      <w:pPr>
        <w:rPr>
          <w:lang w:val="de-DE"/>
        </w:rPr>
      </w:pPr>
      <w:r>
        <w:rPr>
          <w:lang w:val="de-DE"/>
        </w:rPr>
        <w:lastRenderedPageBreak/>
        <w:t>Ex 2:</w:t>
      </w:r>
    </w:p>
    <w:p w14:paraId="0CE736FE" w14:textId="77777777" w:rsidR="002547C5" w:rsidRDefault="002547C5" w:rsidP="002B2C56">
      <w:pPr>
        <w:rPr>
          <w:lang w:val="de-DE"/>
        </w:rPr>
      </w:pPr>
      <w:r>
        <w:rPr>
          <w:lang w:val="de-DE"/>
        </w:rPr>
        <w:t>a) Du brauchst ein sicheres Passwort (dein Profil besser schützen).</w:t>
      </w:r>
    </w:p>
    <w:p w14:paraId="1D355431" w14:textId="77777777" w:rsidR="00D37DC1" w:rsidRDefault="00D37DC1" w:rsidP="002B2C56">
      <w:pPr>
        <w:rPr>
          <w:lang w:val="de-DE"/>
        </w:rPr>
      </w:pPr>
      <w:r>
        <w:rPr>
          <w:lang w:val="de-DE"/>
        </w:rPr>
        <w:t>Du brauchst ein sicheres Passwort, um dein Profil besser zu schützen.</w:t>
      </w:r>
    </w:p>
    <w:p w14:paraId="21EB8BD5" w14:textId="77777777" w:rsidR="00061297" w:rsidRDefault="00061297" w:rsidP="002B2C56">
      <w:pPr>
        <w:rPr>
          <w:lang w:val="de-DE"/>
        </w:rPr>
      </w:pPr>
    </w:p>
    <w:p w14:paraId="64602E69" w14:textId="77777777" w:rsidR="002547C5" w:rsidRDefault="002547C5" w:rsidP="002B2C56">
      <w:pPr>
        <w:rPr>
          <w:lang w:val="de-DE"/>
        </w:rPr>
      </w:pPr>
      <w:r>
        <w:rPr>
          <w:lang w:val="de-DE"/>
        </w:rPr>
        <w:t>b) Dieser DDR-Bürger wurde 10 Jahre lang abgehört (es wissen)</w:t>
      </w:r>
    </w:p>
    <w:p w14:paraId="58E16FA6" w14:textId="77777777" w:rsidR="00D37DC1" w:rsidRDefault="00D37DC1" w:rsidP="002B2C56">
      <w:pPr>
        <w:rPr>
          <w:lang w:val="de-DE"/>
        </w:rPr>
      </w:pPr>
      <w:r>
        <w:rPr>
          <w:lang w:val="de-DE"/>
        </w:rPr>
        <w:t xml:space="preserve">Dieser DDR-Bürger wurde 10 Jahre </w:t>
      </w:r>
      <w:r w:rsidR="00362EC6">
        <w:rPr>
          <w:lang w:val="de-DE"/>
        </w:rPr>
        <w:t xml:space="preserve">lang </w:t>
      </w:r>
      <w:r>
        <w:rPr>
          <w:lang w:val="de-DE"/>
        </w:rPr>
        <w:t xml:space="preserve">abgehört, </w:t>
      </w:r>
      <w:r w:rsidR="00362EC6">
        <w:rPr>
          <w:lang w:val="de-DE"/>
        </w:rPr>
        <w:t xml:space="preserve">ohne </w:t>
      </w:r>
      <w:r>
        <w:rPr>
          <w:lang w:val="de-DE"/>
        </w:rPr>
        <w:t>es wissen zu.</w:t>
      </w:r>
    </w:p>
    <w:p w14:paraId="5B8516A9" w14:textId="77777777" w:rsidR="00D37DC1" w:rsidRDefault="00D37DC1" w:rsidP="002B2C56">
      <w:pPr>
        <w:rPr>
          <w:lang w:val="de-DE"/>
        </w:rPr>
      </w:pPr>
    </w:p>
    <w:p w14:paraId="1BC325B1" w14:textId="77777777" w:rsidR="002547C5" w:rsidRDefault="002547C5" w:rsidP="002B2C56">
      <w:pPr>
        <w:rPr>
          <w:lang w:val="de-DE"/>
        </w:rPr>
      </w:pPr>
      <w:r>
        <w:rPr>
          <w:lang w:val="de-DE"/>
        </w:rPr>
        <w:t>c) Die Leipziger haben damals friedlich protestiert (mit Gewalt demonstrieren)</w:t>
      </w:r>
    </w:p>
    <w:p w14:paraId="2889B80A" w14:textId="77777777" w:rsidR="00D37DC1" w:rsidRDefault="00D37DC1" w:rsidP="002B2C56">
      <w:pPr>
        <w:rPr>
          <w:lang w:val="de-DE"/>
        </w:rPr>
      </w:pPr>
      <w:r>
        <w:rPr>
          <w:lang w:val="de-DE"/>
        </w:rPr>
        <w:t>Die Leipziger habe</w:t>
      </w:r>
      <w:r w:rsidR="00362EC6">
        <w:rPr>
          <w:lang w:val="de-DE"/>
        </w:rPr>
        <w:t>n</w:t>
      </w:r>
      <w:r>
        <w:rPr>
          <w:lang w:val="de-DE"/>
        </w:rPr>
        <w:t xml:space="preserve"> damals friedlich</w:t>
      </w:r>
      <w:r w:rsidR="00A20476">
        <w:rPr>
          <w:lang w:val="de-DE"/>
        </w:rPr>
        <w:t xml:space="preserve"> protestier</w:t>
      </w:r>
      <w:r w:rsidR="00362EC6">
        <w:rPr>
          <w:lang w:val="de-DE"/>
        </w:rPr>
        <w:t>, anstatt</w:t>
      </w:r>
      <w:r w:rsidR="00A20476">
        <w:rPr>
          <w:lang w:val="de-DE"/>
        </w:rPr>
        <w:t xml:space="preserve"> mit Gewalt zu demonstrieren.</w:t>
      </w:r>
    </w:p>
    <w:p w14:paraId="46662F13" w14:textId="77777777" w:rsidR="00D37DC1" w:rsidRDefault="00D37DC1" w:rsidP="002B2C56">
      <w:pPr>
        <w:rPr>
          <w:lang w:val="de-DE"/>
        </w:rPr>
      </w:pPr>
    </w:p>
    <w:p w14:paraId="5928C4C4" w14:textId="77777777" w:rsidR="002547C5" w:rsidRDefault="002547C5" w:rsidP="002B2C56">
      <w:pPr>
        <w:rPr>
          <w:lang w:val="de-DE"/>
        </w:rPr>
      </w:pPr>
      <w:r>
        <w:rPr>
          <w:lang w:val="de-DE"/>
        </w:rPr>
        <w:t>d) Mit dieser App kannst du ein Museum besuchen (dorthin gehen).</w:t>
      </w:r>
    </w:p>
    <w:p w14:paraId="0C117D61" w14:textId="77593A98" w:rsidR="00D37DC1" w:rsidRDefault="00A20476" w:rsidP="002B2C56">
      <w:pPr>
        <w:rPr>
          <w:lang w:val="de-DE"/>
        </w:rPr>
      </w:pPr>
      <w:r>
        <w:rPr>
          <w:lang w:val="de-DE"/>
        </w:rPr>
        <w:t xml:space="preserve">Mit dieser App kannst du ein </w:t>
      </w:r>
      <w:r w:rsidR="00362EC6">
        <w:rPr>
          <w:lang w:val="de-DE"/>
        </w:rPr>
        <w:t>Museum</w:t>
      </w:r>
      <w:r w:rsidR="00D6530C">
        <w:rPr>
          <w:lang w:val="de-DE"/>
        </w:rPr>
        <w:t xml:space="preserve"> besuchen</w:t>
      </w:r>
      <w:bookmarkStart w:id="0" w:name="_GoBack"/>
      <w:bookmarkEnd w:id="0"/>
      <w:r w:rsidR="00362EC6">
        <w:rPr>
          <w:lang w:val="de-DE"/>
        </w:rPr>
        <w:t>,</w:t>
      </w:r>
      <w:r>
        <w:rPr>
          <w:lang w:val="de-DE"/>
        </w:rPr>
        <w:t xml:space="preserve"> ohne dorthin </w:t>
      </w:r>
      <w:r w:rsidR="00362EC6">
        <w:rPr>
          <w:lang w:val="de-DE"/>
        </w:rPr>
        <w:t xml:space="preserve">zu </w:t>
      </w:r>
      <w:r>
        <w:rPr>
          <w:lang w:val="de-DE"/>
        </w:rPr>
        <w:t>gehen.</w:t>
      </w:r>
    </w:p>
    <w:p w14:paraId="1603B47A" w14:textId="77777777" w:rsidR="00D37DC1" w:rsidRDefault="00D37DC1" w:rsidP="00362EC6">
      <w:pPr>
        <w:rPr>
          <w:lang w:val="de-DE"/>
        </w:rPr>
      </w:pPr>
    </w:p>
    <w:p w14:paraId="272F75AD" w14:textId="77777777" w:rsidR="002547C5" w:rsidRDefault="002547C5" w:rsidP="00D37DC1">
      <w:pPr>
        <w:tabs>
          <w:tab w:val="left" w:pos="7643"/>
        </w:tabs>
        <w:rPr>
          <w:lang w:val="de-DE"/>
        </w:rPr>
      </w:pPr>
      <w:r>
        <w:rPr>
          <w:lang w:val="de-DE"/>
        </w:rPr>
        <w:t xml:space="preserve">e) </w:t>
      </w:r>
      <w:r w:rsidR="00D37DC1">
        <w:rPr>
          <w:lang w:val="de-DE"/>
        </w:rPr>
        <w:t>An diesem Tag haben viele Menschen demonstriert (zu Hause bleiben).</w:t>
      </w:r>
    </w:p>
    <w:p w14:paraId="62C24104" w14:textId="77777777" w:rsidR="00D37DC1" w:rsidRPr="00573E16" w:rsidRDefault="00A20476" w:rsidP="00D37DC1">
      <w:pPr>
        <w:tabs>
          <w:tab w:val="left" w:pos="7643"/>
        </w:tabs>
        <w:rPr>
          <w:lang w:val="de-DE"/>
        </w:rPr>
      </w:pPr>
      <w:r>
        <w:rPr>
          <w:lang w:val="de-DE"/>
        </w:rPr>
        <w:t xml:space="preserve">An diesem Tag haben viele Menschen </w:t>
      </w:r>
      <w:r w:rsidR="00362EC6">
        <w:rPr>
          <w:lang w:val="de-DE"/>
        </w:rPr>
        <w:t>demonstriert, anstatt</w:t>
      </w:r>
      <w:r>
        <w:rPr>
          <w:lang w:val="de-DE"/>
        </w:rPr>
        <w:t xml:space="preserve"> Hause</w:t>
      </w:r>
      <w:r w:rsidR="00362EC6" w:rsidRPr="00362EC6">
        <w:rPr>
          <w:lang w:val="de-DE"/>
        </w:rPr>
        <w:t xml:space="preserve"> </w:t>
      </w:r>
      <w:r w:rsidR="00362EC6">
        <w:rPr>
          <w:lang w:val="de-DE"/>
        </w:rPr>
        <w:t>zu</w:t>
      </w:r>
      <w:r>
        <w:rPr>
          <w:lang w:val="de-DE"/>
        </w:rPr>
        <w:t xml:space="preserve"> bleiben.</w:t>
      </w:r>
    </w:p>
    <w:sectPr w:rsidR="00D37DC1" w:rsidRPr="00573E1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37493" w14:textId="77777777" w:rsidR="009F1F6A" w:rsidRDefault="009F1F6A" w:rsidP="00F4573B">
      <w:pPr>
        <w:spacing w:after="0" w:line="240" w:lineRule="auto"/>
      </w:pPr>
      <w:r>
        <w:separator/>
      </w:r>
    </w:p>
  </w:endnote>
  <w:endnote w:type="continuationSeparator" w:id="0">
    <w:p w14:paraId="12F1E70C" w14:textId="77777777" w:rsidR="009F1F6A" w:rsidRDefault="009F1F6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0424FD76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A1BAE9" wp14:editId="5C8C46F9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B9F7E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53BFE" w14:textId="77777777" w:rsidR="009F1F6A" w:rsidRDefault="009F1F6A" w:rsidP="00F4573B">
      <w:pPr>
        <w:spacing w:after="0" w:line="240" w:lineRule="auto"/>
      </w:pPr>
      <w:r>
        <w:separator/>
      </w:r>
    </w:p>
  </w:footnote>
  <w:footnote w:type="continuationSeparator" w:id="0">
    <w:p w14:paraId="30113171" w14:textId="77777777" w:rsidR="009F1F6A" w:rsidRDefault="009F1F6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E0F81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2B2C56">
      <w:t>3</w:t>
    </w:r>
    <w:r>
      <w:tab/>
      <w:t>Deutsch</w:t>
    </w:r>
    <w:r>
      <w:tab/>
    </w:r>
    <w:r w:rsidR="002B2C56">
      <w:rPr>
        <w:lang w:val="de-DE"/>
      </w:rPr>
      <w:t>Sonntag, den 2. Februar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0tDAztDA0MDA2MbdU0lEKTi0uzszPAykwqgUAwHMAhSwAAAA="/>
  </w:docVars>
  <w:rsids>
    <w:rsidRoot w:val="002B2C56"/>
    <w:rsid w:val="00055E2A"/>
    <w:rsid w:val="00061297"/>
    <w:rsid w:val="000D292F"/>
    <w:rsid w:val="000E66BB"/>
    <w:rsid w:val="00105D11"/>
    <w:rsid w:val="00151752"/>
    <w:rsid w:val="00153283"/>
    <w:rsid w:val="001C17E7"/>
    <w:rsid w:val="002547C5"/>
    <w:rsid w:val="002811C2"/>
    <w:rsid w:val="002B2C56"/>
    <w:rsid w:val="002C0F39"/>
    <w:rsid w:val="00362EC6"/>
    <w:rsid w:val="00497EE9"/>
    <w:rsid w:val="004A6CF9"/>
    <w:rsid w:val="004F0100"/>
    <w:rsid w:val="00532B32"/>
    <w:rsid w:val="00573E16"/>
    <w:rsid w:val="00635678"/>
    <w:rsid w:val="00686FE3"/>
    <w:rsid w:val="006C1766"/>
    <w:rsid w:val="00706503"/>
    <w:rsid w:val="00945879"/>
    <w:rsid w:val="009F1F6A"/>
    <w:rsid w:val="00A20476"/>
    <w:rsid w:val="00AE28C6"/>
    <w:rsid w:val="00AF2AD0"/>
    <w:rsid w:val="00B01C15"/>
    <w:rsid w:val="00BD6F7A"/>
    <w:rsid w:val="00D37DC1"/>
    <w:rsid w:val="00D6530C"/>
    <w:rsid w:val="00DE4673"/>
    <w:rsid w:val="00E024FD"/>
    <w:rsid w:val="00E77D3D"/>
    <w:rsid w:val="00E958B0"/>
    <w:rsid w:val="00F3124E"/>
    <w:rsid w:val="00F4573B"/>
    <w:rsid w:val="00FA1721"/>
    <w:rsid w:val="00F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2FC2B"/>
  <w15:chartTrackingRefBased/>
  <w15:docId w15:val="{BAD6DDBA-BBD3-4AD6-8473-18C63B3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2B2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146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17</cp:revision>
  <dcterms:created xsi:type="dcterms:W3CDTF">2020-02-02T12:03:00Z</dcterms:created>
  <dcterms:modified xsi:type="dcterms:W3CDTF">2020-02-06T09:33:00Z</dcterms:modified>
</cp:coreProperties>
</file>