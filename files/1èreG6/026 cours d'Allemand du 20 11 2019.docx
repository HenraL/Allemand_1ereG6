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BDB3" w14:textId="686E4017" w:rsidR="00874065" w:rsidRPr="00874065" w:rsidRDefault="00874065">
      <w:pPr>
        <w:rPr>
          <w:b/>
          <w:bCs/>
          <w:lang w:val="de-DE"/>
        </w:rPr>
      </w:pPr>
      <w:r>
        <w:rPr>
          <w:b/>
          <w:bCs/>
          <w:lang w:val="de-DE"/>
        </w:rPr>
        <w:t>Voc:</w:t>
      </w:r>
    </w:p>
    <w:p w14:paraId="58F675FC" w14:textId="465477C6" w:rsidR="00FD78CD" w:rsidRPr="004766B8" w:rsidRDefault="002878DB">
      <w:r w:rsidRPr="00806FD3">
        <w:rPr>
          <w:lang w:val="de-DE"/>
        </w:rPr>
        <w:t xml:space="preserve">Wie geht es </w:t>
      </w:r>
      <w:r w:rsidR="004766B8" w:rsidRPr="00806FD3">
        <w:rPr>
          <w:lang w:val="de-DE"/>
        </w:rPr>
        <w:t>Ihnen?</w:t>
      </w:r>
      <w:r w:rsidRPr="00806FD3">
        <w:rPr>
          <w:lang w:val="de-DE"/>
        </w:rPr>
        <w:t xml:space="preserve"> = </w:t>
      </w:r>
      <w:r w:rsidRPr="004766B8">
        <w:t>commen</w:t>
      </w:r>
      <w:bookmarkStart w:id="0" w:name="_GoBack"/>
      <w:bookmarkEnd w:id="0"/>
      <w:r w:rsidRPr="004766B8">
        <w:t>t allez-</w:t>
      </w:r>
      <w:r w:rsidR="004766B8" w:rsidRPr="004766B8">
        <w:t>vous?</w:t>
      </w:r>
    </w:p>
    <w:p w14:paraId="021934CB" w14:textId="77777777" w:rsidR="002878DB" w:rsidRPr="00806FD3" w:rsidRDefault="002878DB" w:rsidP="002878DB">
      <w:pPr>
        <w:pStyle w:val="Paragraphedeliste"/>
        <w:numPr>
          <w:ilvl w:val="0"/>
          <w:numId w:val="1"/>
        </w:numPr>
        <w:rPr>
          <w:lang w:val="de-DE"/>
        </w:rPr>
      </w:pPr>
      <w:r w:rsidRPr="00806FD3">
        <w:rPr>
          <w:lang w:val="de-DE"/>
        </w:rPr>
        <w:t>Gut und Ihnen.</w:t>
      </w:r>
    </w:p>
    <w:p w14:paraId="1C0B06F9" w14:textId="77777777" w:rsidR="002878DB" w:rsidRPr="00806FD3" w:rsidRDefault="002878DB" w:rsidP="002878DB">
      <w:pPr>
        <w:pStyle w:val="Paragraphedeliste"/>
        <w:numPr>
          <w:ilvl w:val="0"/>
          <w:numId w:val="1"/>
        </w:numPr>
        <w:rPr>
          <w:lang w:val="de-DE"/>
        </w:rPr>
      </w:pPr>
      <w:r w:rsidRPr="00806FD3">
        <w:rPr>
          <w:lang w:val="de-DE"/>
        </w:rPr>
        <w:t>Es geht mir gut</w:t>
      </w:r>
    </w:p>
    <w:p w14:paraId="6E172CEA" w14:textId="77777777" w:rsidR="002878DB" w:rsidRPr="00806FD3" w:rsidRDefault="002878DB" w:rsidP="002878DB">
      <w:pPr>
        <w:pStyle w:val="Paragraphedeliste"/>
        <w:numPr>
          <w:ilvl w:val="0"/>
          <w:numId w:val="1"/>
        </w:numPr>
        <w:rPr>
          <w:lang w:val="de-DE"/>
        </w:rPr>
      </w:pPr>
      <w:r w:rsidRPr="00806FD3">
        <w:rPr>
          <w:lang w:val="de-DE"/>
        </w:rPr>
        <w:t>Oder</w:t>
      </w:r>
    </w:p>
    <w:p w14:paraId="0A22EF2B" w14:textId="77777777" w:rsidR="002878DB" w:rsidRPr="00806FD3" w:rsidRDefault="002878DB" w:rsidP="002878DB">
      <w:pPr>
        <w:pStyle w:val="Paragraphedeliste"/>
        <w:numPr>
          <w:ilvl w:val="0"/>
          <w:numId w:val="1"/>
        </w:numPr>
        <w:rPr>
          <w:lang w:val="de-DE"/>
        </w:rPr>
      </w:pPr>
      <w:r w:rsidRPr="00806FD3">
        <w:rPr>
          <w:lang w:val="de-DE"/>
        </w:rPr>
        <w:t>Mir geht es gut.</w:t>
      </w:r>
    </w:p>
    <w:p w14:paraId="793DF64C" w14:textId="6F18AE08" w:rsidR="002878DB" w:rsidRPr="004766B8" w:rsidRDefault="002878DB" w:rsidP="002878DB">
      <w:r w:rsidRPr="00806FD3">
        <w:rPr>
          <w:lang w:val="de-DE"/>
        </w:rPr>
        <w:t xml:space="preserve">Mach die Tür </w:t>
      </w:r>
      <w:r w:rsidR="004766B8" w:rsidRPr="00806FD3">
        <w:rPr>
          <w:lang w:val="de-DE"/>
        </w:rPr>
        <w:t>zu!</w:t>
      </w:r>
      <w:r w:rsidRPr="00806FD3">
        <w:rPr>
          <w:lang w:val="de-DE"/>
        </w:rPr>
        <w:t xml:space="preserve"> = </w:t>
      </w:r>
      <w:r w:rsidRPr="004766B8">
        <w:t>Ferme la porte.</w:t>
      </w:r>
    </w:p>
    <w:p w14:paraId="591EABDB" w14:textId="77777777" w:rsidR="002878DB" w:rsidRPr="00806FD3" w:rsidRDefault="002878DB" w:rsidP="002878DB">
      <w:pPr>
        <w:rPr>
          <w:lang w:val="de-DE"/>
        </w:rPr>
      </w:pPr>
      <w:r w:rsidRPr="00806FD3">
        <w:rPr>
          <w:lang w:val="de-DE"/>
        </w:rPr>
        <w:t>Zu/machen = fermer</w:t>
      </w:r>
    </w:p>
    <w:p w14:paraId="08B3E048" w14:textId="4C9CEBC8" w:rsidR="002878DB" w:rsidRPr="004766B8" w:rsidRDefault="002878DB" w:rsidP="002878DB">
      <w:r w:rsidRPr="00806FD3">
        <w:rPr>
          <w:lang w:val="de-DE"/>
        </w:rPr>
        <w:t xml:space="preserve">Mach das Fenster </w:t>
      </w:r>
      <w:r w:rsidR="004766B8" w:rsidRPr="00806FD3">
        <w:rPr>
          <w:lang w:val="de-DE"/>
        </w:rPr>
        <w:t>auf!</w:t>
      </w:r>
      <w:r w:rsidRPr="00806FD3">
        <w:rPr>
          <w:lang w:val="de-DE"/>
        </w:rPr>
        <w:t xml:space="preserve"> =</w:t>
      </w:r>
      <w:r w:rsidRPr="004766B8">
        <w:t xml:space="preserve"> Ouvre la fenêtre.</w:t>
      </w:r>
    </w:p>
    <w:p w14:paraId="77AFD6F6" w14:textId="77777777" w:rsidR="002878DB" w:rsidRPr="004766B8" w:rsidRDefault="002878DB" w:rsidP="002878DB">
      <w:r w:rsidRPr="00806FD3">
        <w:rPr>
          <w:lang w:val="de-DE"/>
        </w:rPr>
        <w:t xml:space="preserve">Auf/machen = </w:t>
      </w:r>
      <w:r w:rsidRPr="004766B8">
        <w:t>ouvrir</w:t>
      </w:r>
    </w:p>
    <w:p w14:paraId="2FD68D09" w14:textId="77777777" w:rsidR="002878DB" w:rsidRPr="004766B8" w:rsidRDefault="0072032A" w:rsidP="002878DB">
      <w:r w:rsidRPr="00806FD3">
        <w:rPr>
          <w:lang w:val="de-DE"/>
        </w:rPr>
        <w:t xml:space="preserve">Übersetzen = </w:t>
      </w:r>
      <w:r w:rsidRPr="004766B8">
        <w:t>traduire (un texte)</w:t>
      </w:r>
    </w:p>
    <w:p w14:paraId="54ED5AE0" w14:textId="4C33B4B4" w:rsidR="0072032A" w:rsidRPr="004766B8" w:rsidRDefault="00CD28DC" w:rsidP="002878DB">
      <w:r w:rsidRPr="00806FD3">
        <w:rPr>
          <w:lang w:val="de-DE"/>
        </w:rPr>
        <w:t xml:space="preserve">Ich übersetzen den Text = </w:t>
      </w:r>
      <w:r w:rsidRPr="004766B8">
        <w:t xml:space="preserve">je </w:t>
      </w:r>
      <w:r w:rsidR="004766B8" w:rsidRPr="004766B8">
        <w:t>traduis</w:t>
      </w:r>
      <w:r w:rsidRPr="004766B8">
        <w:t xml:space="preserve"> le text</w:t>
      </w:r>
      <w:r w:rsidR="004766B8">
        <w:t>e</w:t>
      </w:r>
    </w:p>
    <w:p w14:paraId="30C41D97" w14:textId="77777777" w:rsidR="00CD28DC" w:rsidRPr="004766B8" w:rsidRDefault="00CD28DC" w:rsidP="002878DB">
      <w:r w:rsidRPr="00806FD3">
        <w:rPr>
          <w:u w:val="thick"/>
          <w:lang w:val="de-DE"/>
        </w:rPr>
        <w:t>Un</w:t>
      </w:r>
      <w:r w:rsidRPr="00806FD3">
        <w:rPr>
          <w:lang w:val="de-DE"/>
        </w:rPr>
        <w:t xml:space="preserve">übersetzbar = </w:t>
      </w:r>
      <w:r w:rsidRPr="004766B8">
        <w:t>intraduisible</w:t>
      </w:r>
    </w:p>
    <w:p w14:paraId="6EAFF801" w14:textId="77777777" w:rsidR="00CD28DC" w:rsidRPr="00806FD3" w:rsidRDefault="00CD28DC" w:rsidP="002878DB">
      <w:pPr>
        <w:rPr>
          <w:lang w:val="de-DE"/>
        </w:rPr>
      </w:pPr>
      <w:r w:rsidRPr="00806FD3">
        <w:rPr>
          <w:lang w:val="de-DE"/>
        </w:rPr>
        <w:t xml:space="preserve">Das Wort (¨er) = le </w:t>
      </w:r>
      <w:proofErr w:type="spellStart"/>
      <w:r w:rsidRPr="00806FD3">
        <w:rPr>
          <w:lang w:val="de-DE"/>
        </w:rPr>
        <w:t>mot</w:t>
      </w:r>
      <w:proofErr w:type="spellEnd"/>
    </w:p>
    <w:p w14:paraId="6FCA2982" w14:textId="77777777" w:rsidR="00CD28DC" w:rsidRPr="004766B8" w:rsidRDefault="00CD28DC" w:rsidP="002878DB">
      <w:r w:rsidRPr="004766B8">
        <w:t xml:space="preserve">Adjectif épithète se décline et se place devant le nom auquel il se </w:t>
      </w:r>
      <w:proofErr w:type="spellStart"/>
      <w:r w:rsidRPr="004766B8">
        <w:t>raporte</w:t>
      </w:r>
      <w:proofErr w:type="spellEnd"/>
      <w:r w:rsidRPr="004766B8">
        <w:t>.</w:t>
      </w:r>
    </w:p>
    <w:p w14:paraId="39A756D7" w14:textId="2DFFA83F" w:rsidR="00CD28DC" w:rsidRPr="00806FD3" w:rsidRDefault="00CD28DC" w:rsidP="002878DB">
      <w:pPr>
        <w:rPr>
          <w:lang w:val="de-DE"/>
        </w:rPr>
      </w:pPr>
      <w:r w:rsidRPr="004766B8">
        <w:rPr>
          <w:lang w:val="de-DE"/>
        </w:rPr>
        <w:t>Heimat</w:t>
      </w:r>
      <w:r w:rsidRPr="004766B8">
        <w:t xml:space="preserve"> est un mot intraduisible</w:t>
      </w:r>
      <w:r w:rsidRPr="00806FD3">
        <w:rPr>
          <w:lang w:val="de-DE"/>
        </w:rPr>
        <w:t xml:space="preserve"> = </w:t>
      </w:r>
      <w:r w:rsidR="004766B8" w:rsidRPr="00806FD3">
        <w:rPr>
          <w:lang w:val="de-DE"/>
        </w:rPr>
        <w:t>Heimat</w:t>
      </w:r>
      <w:r w:rsidRPr="00806FD3">
        <w:rPr>
          <w:lang w:val="de-DE"/>
        </w:rPr>
        <w:t xml:space="preserve"> ist ein unübersetzbares Wort.</w:t>
      </w:r>
    </w:p>
    <w:p w14:paraId="63BB3E42" w14:textId="77777777" w:rsidR="00CD28DC" w:rsidRPr="004766B8" w:rsidRDefault="005D2DE8" w:rsidP="002878DB">
      <w:r w:rsidRPr="00806FD3">
        <w:rPr>
          <w:lang w:val="de-DE"/>
        </w:rPr>
        <w:t xml:space="preserve">Auf/wachsen (sein) = </w:t>
      </w:r>
      <w:r w:rsidRPr="004766B8">
        <w:t>grandir</w:t>
      </w:r>
    </w:p>
    <w:p w14:paraId="2150671C" w14:textId="77777777" w:rsidR="005D2DE8" w:rsidRPr="00806FD3" w:rsidRDefault="005D2DE8" w:rsidP="002878DB">
      <w:pPr>
        <w:rPr>
          <w:lang w:val="de-DE"/>
        </w:rPr>
      </w:pPr>
      <w:r w:rsidRPr="00806FD3">
        <w:rPr>
          <w:lang w:val="de-DE"/>
        </w:rPr>
        <w:t>Mit 21 Jahren = A 21 ans</w:t>
      </w:r>
    </w:p>
    <w:p w14:paraId="24905DB0" w14:textId="77777777" w:rsidR="005D2DE8" w:rsidRPr="00806FD3" w:rsidRDefault="00806FD3" w:rsidP="002878DB">
      <w:pPr>
        <w:rPr>
          <w:lang w:val="de-DE"/>
        </w:rPr>
      </w:pPr>
      <w:r w:rsidRPr="00806FD3">
        <w:rPr>
          <w:lang w:val="de-DE"/>
        </w:rPr>
        <w:t xml:space="preserve">Wegen+G = </w:t>
      </w:r>
      <w:r w:rsidRPr="004766B8">
        <w:t xml:space="preserve">à cause de </w:t>
      </w:r>
    </w:p>
    <w:p w14:paraId="5166EB79" w14:textId="77777777" w:rsidR="00806FD3" w:rsidRPr="00806FD3" w:rsidRDefault="00806FD3" w:rsidP="002878DB">
      <w:pPr>
        <w:rPr>
          <w:lang w:val="de-DE"/>
        </w:rPr>
      </w:pPr>
      <w:r w:rsidRPr="00806FD3">
        <w:rPr>
          <w:lang w:val="de-DE"/>
        </w:rPr>
        <w:t>Der krieg (e) =</w:t>
      </w:r>
      <w:r w:rsidRPr="004766B8">
        <w:t xml:space="preserve"> la guerre</w:t>
      </w:r>
    </w:p>
    <w:p w14:paraId="7464662F" w14:textId="77777777" w:rsidR="00806FD3" w:rsidRPr="004766B8" w:rsidRDefault="00806FD3" w:rsidP="002878DB">
      <w:r w:rsidRPr="00806FD3">
        <w:rPr>
          <w:lang w:val="de-DE"/>
        </w:rPr>
        <w:t xml:space="preserve">Frieden = </w:t>
      </w:r>
      <w:r w:rsidRPr="004766B8">
        <w:t>la paix</w:t>
      </w:r>
    </w:p>
    <w:p w14:paraId="4AB10220" w14:textId="77777777" w:rsidR="00806FD3" w:rsidRPr="00806FD3" w:rsidRDefault="00806FD3" w:rsidP="002878DB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EQ \b\rc\}(\a\ac\hs4\co1(            Zuerst = d’abord;            Dann = ensuite;Schließlich = enfin)) </w:instrText>
      </w:r>
      <w:r>
        <w:rPr>
          <w:lang w:val="de-DE"/>
        </w:rPr>
        <w:fldChar w:fldCharType="end"/>
      </w:r>
      <w:r>
        <w:rPr>
          <w:lang w:val="de-DE"/>
        </w:rPr>
        <w:t>+V+S</w:t>
      </w:r>
    </w:p>
    <w:p w14:paraId="03AB5295" w14:textId="77777777" w:rsidR="00806FD3" w:rsidRDefault="00FA5034" w:rsidP="002878DB">
      <w:r w:rsidRPr="00FA5034">
        <w:rPr>
          <w:lang w:val="de-DE"/>
        </w:rPr>
        <w:t xml:space="preserve">Gründen </w:t>
      </w:r>
      <w:r>
        <w:t>= fonder/créé</w:t>
      </w:r>
    </w:p>
    <w:p w14:paraId="5E8BC025" w14:textId="77777777" w:rsidR="00FA5034" w:rsidRDefault="00FA5034" w:rsidP="002878DB">
      <w:r w:rsidRPr="00FA5034">
        <w:rPr>
          <w:lang w:val="de-DE"/>
        </w:rPr>
        <w:t>Gefährlich</w:t>
      </w:r>
      <w:r>
        <w:t xml:space="preserve"> = dangereux</w:t>
      </w:r>
    </w:p>
    <w:p w14:paraId="3257371D" w14:textId="77777777" w:rsidR="00FA5034" w:rsidRPr="004766B8" w:rsidRDefault="00F962A9" w:rsidP="002878DB">
      <w:r>
        <w:rPr>
          <w:lang w:val="de-DE"/>
        </w:rPr>
        <w:t xml:space="preserve">Aus sehen = </w:t>
      </w:r>
      <w:r w:rsidRPr="004766B8">
        <w:t>sembler</w:t>
      </w:r>
    </w:p>
    <w:p w14:paraId="56EA2E0C" w14:textId="77777777" w:rsidR="00F962A9" w:rsidRDefault="00A31552" w:rsidP="002878DB">
      <w:pPr>
        <w:rPr>
          <w:lang w:val="de-DE"/>
        </w:rPr>
      </w:pPr>
      <w:r>
        <w:rPr>
          <w:lang w:val="de-DE"/>
        </w:rPr>
        <w:t>Klüger = intelligent</w:t>
      </w:r>
    </w:p>
    <w:p w14:paraId="70F56C61" w14:textId="77777777" w:rsidR="00A31552" w:rsidRPr="004766B8" w:rsidRDefault="00A31552" w:rsidP="002878DB">
      <w:r>
        <w:rPr>
          <w:lang w:val="de-DE"/>
        </w:rPr>
        <w:t xml:space="preserve">Noch = </w:t>
      </w:r>
      <w:r w:rsidRPr="004766B8">
        <w:t>encore</w:t>
      </w:r>
    </w:p>
    <w:p w14:paraId="124BC645" w14:textId="77777777" w:rsidR="00A31552" w:rsidRPr="004766B8" w:rsidRDefault="00A31552" w:rsidP="002878DB">
      <w:r>
        <w:rPr>
          <w:lang w:val="de-DE"/>
        </w:rPr>
        <w:t xml:space="preserve">Kaum = </w:t>
      </w:r>
      <w:proofErr w:type="spellStart"/>
      <w:r w:rsidRPr="004766B8">
        <w:t>a</w:t>
      </w:r>
      <w:proofErr w:type="spellEnd"/>
      <w:r w:rsidRPr="004766B8">
        <w:t xml:space="preserve"> peine</w:t>
      </w:r>
    </w:p>
    <w:p w14:paraId="0001F074" w14:textId="77777777" w:rsidR="00A31552" w:rsidRDefault="00A31552" w:rsidP="002878DB">
      <w:pPr>
        <w:rPr>
          <w:lang w:val="de-DE"/>
        </w:rPr>
      </w:pPr>
      <w:r>
        <w:rPr>
          <w:lang w:val="de-DE"/>
        </w:rPr>
        <w:t>Doppelt = le double</w:t>
      </w:r>
    </w:p>
    <w:p w14:paraId="6CDFA4D1" w14:textId="1AB30D5D" w:rsidR="00FD78CD" w:rsidRPr="00874065" w:rsidRDefault="00FD78CD" w:rsidP="002878DB">
      <w:r>
        <w:rPr>
          <w:lang w:val="de-DE"/>
        </w:rPr>
        <w:t xml:space="preserve">Groß = </w:t>
      </w:r>
      <w:r w:rsidRPr="004766B8">
        <w:t>grand</w:t>
      </w:r>
    </w:p>
    <w:sectPr w:rsidR="00FD78CD" w:rsidRPr="0087406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AD684" w14:textId="77777777" w:rsidR="00BF2468" w:rsidRDefault="00BF2468" w:rsidP="00F4573B">
      <w:pPr>
        <w:spacing w:after="0" w:line="240" w:lineRule="auto"/>
      </w:pPr>
      <w:r>
        <w:separator/>
      </w:r>
    </w:p>
  </w:endnote>
  <w:endnote w:type="continuationSeparator" w:id="0">
    <w:p w14:paraId="51472B18" w14:textId="77777777" w:rsidR="00BF2468" w:rsidRDefault="00BF246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610E3F7B" w14:textId="77777777" w:rsidR="00FD78CD" w:rsidRDefault="00FD78C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768A73C" wp14:editId="34E484F6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D94E1" w14:textId="77777777" w:rsidR="00FD78CD" w:rsidRDefault="00FD78CD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768A73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DCD94E1" w14:textId="77777777" w:rsidR="00FD78CD" w:rsidRDefault="00FD78CD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2AF82" w14:textId="77777777" w:rsidR="00BF2468" w:rsidRDefault="00BF2468" w:rsidP="00F4573B">
      <w:pPr>
        <w:spacing w:after="0" w:line="240" w:lineRule="auto"/>
      </w:pPr>
      <w:r>
        <w:separator/>
      </w:r>
    </w:p>
  </w:footnote>
  <w:footnote w:type="continuationSeparator" w:id="0">
    <w:p w14:paraId="09B64AB1" w14:textId="77777777" w:rsidR="00BF2468" w:rsidRDefault="00BF246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0F5D9" w14:textId="77777777" w:rsidR="00FD78CD" w:rsidRDefault="00FD78CD">
    <w:pPr>
      <w:pStyle w:val="En-tte"/>
    </w:pPr>
    <w:r>
      <w:t>Henry Letellier 1</w:t>
    </w:r>
    <w:r w:rsidRPr="008A39B1">
      <w:rPr>
        <w:vertAlign w:val="superscript"/>
      </w:rPr>
      <w:t>ère</w:t>
    </w:r>
    <w:r>
      <w:t>G3</w:t>
    </w:r>
    <w:r>
      <w:tab/>
      <w:t>Deutsch</w:t>
    </w:r>
    <w:r>
      <w:tab/>
    </w:r>
    <w:r>
      <w:rPr>
        <w:lang w:val="de-DE"/>
      </w:rPr>
      <w:t>Mittwoch, den 20. November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4207"/>
    <w:multiLevelType w:val="hybridMultilevel"/>
    <w:tmpl w:val="74B24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DB"/>
    <w:rsid w:val="00032D5C"/>
    <w:rsid w:val="000E66BB"/>
    <w:rsid w:val="00151752"/>
    <w:rsid w:val="00153283"/>
    <w:rsid w:val="001C17E7"/>
    <w:rsid w:val="002811C2"/>
    <w:rsid w:val="002878DB"/>
    <w:rsid w:val="004766B8"/>
    <w:rsid w:val="005D2DE8"/>
    <w:rsid w:val="0072032A"/>
    <w:rsid w:val="007B1EB5"/>
    <w:rsid w:val="00806FD3"/>
    <w:rsid w:val="00874065"/>
    <w:rsid w:val="00A31552"/>
    <w:rsid w:val="00AF2AD0"/>
    <w:rsid w:val="00BF2468"/>
    <w:rsid w:val="00BF6985"/>
    <w:rsid w:val="00CD28DC"/>
    <w:rsid w:val="00F3124E"/>
    <w:rsid w:val="00F4573B"/>
    <w:rsid w:val="00F962A9"/>
    <w:rsid w:val="00FA1721"/>
    <w:rsid w:val="00FA5034"/>
    <w:rsid w:val="00FD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4B402"/>
  <w15:chartTrackingRefBased/>
  <w15:docId w15:val="{79E29DC5-AF19-4060-871A-A9F91AAF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28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433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2019-11-20T12:05:00Z</dcterms:created>
  <dcterms:modified xsi:type="dcterms:W3CDTF">2019-12-07T17:01:00Z</dcterms:modified>
</cp:coreProperties>
</file>