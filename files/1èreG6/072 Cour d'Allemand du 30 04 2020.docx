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D04E" w14:textId="77777777" w:rsidR="004A5D3C" w:rsidRDefault="00057C91">
      <w:r w:rsidRPr="00057C91">
        <w:rPr>
          <w:lang w:val="de-DE"/>
        </w:rPr>
        <w:t>Sich einig sein</w:t>
      </w:r>
      <w:r>
        <w:t xml:space="preserve"> = être d’accord</w:t>
      </w:r>
    </w:p>
    <w:p w14:paraId="6E9A3020" w14:textId="77777777" w:rsidR="00057C91" w:rsidRPr="00057C91" w:rsidRDefault="00057C91">
      <w:pPr>
        <w:rPr>
          <w:lang w:val="de-DE"/>
        </w:rPr>
      </w:pPr>
      <w:r w:rsidRPr="00057C91">
        <w:rPr>
          <w:lang w:val="de-DE"/>
        </w:rPr>
        <w:t xml:space="preserve">Was kann man als </w:t>
      </w:r>
      <w:proofErr w:type="spellStart"/>
      <w:r w:rsidRPr="00057C91">
        <w:rPr>
          <w:lang w:val="de-DE"/>
        </w:rPr>
        <w:t>Bufdi</w:t>
      </w:r>
      <w:proofErr w:type="spellEnd"/>
      <w:r w:rsidRPr="00057C91">
        <w:rPr>
          <w:lang w:val="de-DE"/>
        </w:rPr>
        <w:t xml:space="preserve"> machen?</w:t>
      </w:r>
    </w:p>
    <w:p w14:paraId="2C353C21" w14:textId="77777777" w:rsidR="00057C91" w:rsidRPr="00057C91" w:rsidRDefault="00057C91">
      <w:pPr>
        <w:rPr>
          <w:lang w:val="de-DE"/>
        </w:rPr>
      </w:pPr>
      <w:r w:rsidRPr="00057C91">
        <w:rPr>
          <w:lang w:val="de-DE"/>
        </w:rPr>
        <w:t xml:space="preserve">Der </w:t>
      </w:r>
      <w:proofErr w:type="spellStart"/>
      <w:r w:rsidRPr="00057C91">
        <w:rPr>
          <w:lang w:val="de-DE"/>
        </w:rPr>
        <w:t>Bundesfreiwi</w:t>
      </w:r>
      <w:r>
        <w:rPr>
          <w:lang w:val="de-DE"/>
        </w:rPr>
        <w:t>ll</w:t>
      </w:r>
      <w:r w:rsidRPr="00057C91">
        <w:rPr>
          <w:lang w:val="de-DE"/>
        </w:rPr>
        <w:t>gendienst</w:t>
      </w:r>
      <w:proofErr w:type="spellEnd"/>
      <w:r w:rsidRPr="00057C91">
        <w:rPr>
          <w:lang w:val="de-DE"/>
        </w:rPr>
        <w:t xml:space="preserve"> = der </w:t>
      </w:r>
      <w:proofErr w:type="spellStart"/>
      <w:r w:rsidRPr="00057C91">
        <w:rPr>
          <w:lang w:val="de-DE"/>
        </w:rPr>
        <w:t>Bufdi</w:t>
      </w:r>
      <w:proofErr w:type="spellEnd"/>
    </w:p>
    <w:p w14:paraId="11508540" w14:textId="77777777" w:rsidR="00057C91" w:rsidRDefault="00057C91">
      <w:r w:rsidRPr="00057C91">
        <w:rPr>
          <w:lang w:val="de-DE"/>
        </w:rPr>
        <w:t>Bundes</w:t>
      </w:r>
      <w:r>
        <w:t xml:space="preserve"> = fédéral</w:t>
      </w:r>
    </w:p>
    <w:p w14:paraId="591491C2" w14:textId="77777777" w:rsidR="00057C91" w:rsidRDefault="00057C91">
      <w:r w:rsidRPr="00057C91">
        <w:rPr>
          <w:lang w:val="de-DE"/>
        </w:rPr>
        <w:t>Freiwillig</w:t>
      </w:r>
      <w:r>
        <w:t xml:space="preserve"> = volontaire</w:t>
      </w:r>
    </w:p>
    <w:p w14:paraId="0528B172" w14:textId="77777777" w:rsidR="00057C91" w:rsidRDefault="00057C91">
      <w:r w:rsidRPr="00057C91">
        <w:rPr>
          <w:lang w:val="de-DE"/>
        </w:rPr>
        <w:t xml:space="preserve">Der Dienst </w:t>
      </w:r>
      <w:r>
        <w:t>= le service</w:t>
      </w:r>
    </w:p>
    <w:p w14:paraId="052C2075" w14:textId="77777777" w:rsidR="00057C91" w:rsidRDefault="00057C91">
      <w:r w:rsidRPr="00057C91">
        <w:rPr>
          <w:lang w:val="de-DE"/>
        </w:rPr>
        <w:t xml:space="preserve">Ehrenamtlich </w:t>
      </w:r>
      <w:r>
        <w:t>= bénévole</w:t>
      </w:r>
    </w:p>
    <w:p w14:paraId="08E5EB45" w14:textId="77777777" w:rsidR="00057C91" w:rsidRDefault="0026291C">
      <w:r>
        <w:t>Der Bürger (-) = le citoyen</w:t>
      </w:r>
    </w:p>
    <w:p w14:paraId="777F6378" w14:textId="77777777" w:rsidR="0026291C" w:rsidRDefault="0026291C">
      <w:r w:rsidRPr="0026291C">
        <w:rPr>
          <w:lang w:val="de-DE"/>
        </w:rPr>
        <w:t>Die Bürgerin (</w:t>
      </w:r>
      <w:proofErr w:type="spellStart"/>
      <w:r w:rsidRPr="0026291C">
        <w:rPr>
          <w:lang w:val="de-DE"/>
        </w:rPr>
        <w:t>nen</w:t>
      </w:r>
      <w:proofErr w:type="spellEnd"/>
      <w:r w:rsidRPr="0026291C">
        <w:rPr>
          <w:lang w:val="de-DE"/>
        </w:rPr>
        <w:t>)</w:t>
      </w:r>
      <w:r>
        <w:t xml:space="preserve"> = la citoyenne</w:t>
      </w:r>
    </w:p>
    <w:p w14:paraId="6D17F5A4" w14:textId="77777777" w:rsidR="0026291C" w:rsidRDefault="0026291C">
      <w:r w:rsidRPr="0026291C">
        <w:rPr>
          <w:lang w:val="de-DE"/>
        </w:rPr>
        <w:t xml:space="preserve">Eine Schulzeit absolvieren = beenden = zu Ende sein </w:t>
      </w:r>
      <w:r>
        <w:t>= terminer</w:t>
      </w:r>
    </w:p>
    <w:p w14:paraId="4B3788F1" w14:textId="77777777" w:rsidR="0026291C" w:rsidRDefault="002D33B2">
      <w:r w:rsidRPr="00150A53">
        <w:rPr>
          <w:lang w:val="de-DE"/>
        </w:rPr>
        <w:t>Das Alter</w:t>
      </w:r>
      <w:r>
        <w:t xml:space="preserve"> = l’âge</w:t>
      </w:r>
    </w:p>
    <w:p w14:paraId="2C8D62D7" w14:textId="77777777" w:rsidR="002D33B2" w:rsidRDefault="002D33B2">
      <w:r w:rsidRPr="00525CD6">
        <w:rPr>
          <w:lang w:val="de-DE"/>
        </w:rPr>
        <w:t>Das Ge</w:t>
      </w:r>
      <w:r w:rsidR="00150A53">
        <w:rPr>
          <w:lang w:val="de-DE"/>
        </w:rPr>
        <w:t>s</w:t>
      </w:r>
      <w:r w:rsidRPr="00525CD6">
        <w:rPr>
          <w:lang w:val="de-DE"/>
        </w:rPr>
        <w:t xml:space="preserve">chlecht: </w:t>
      </w:r>
      <w:r w:rsidR="00525CD6" w:rsidRPr="00525CD6">
        <w:rPr>
          <w:lang w:val="de-DE"/>
        </w:rPr>
        <w:t xml:space="preserve">le </w:t>
      </w:r>
      <w:r w:rsidRPr="00525CD6">
        <w:rPr>
          <w:lang w:val="de-DE"/>
        </w:rPr>
        <w:t xml:space="preserve">männlich oder </w:t>
      </w:r>
      <w:r w:rsidR="00525CD6" w:rsidRPr="00525CD6">
        <w:rPr>
          <w:lang w:val="de-DE"/>
        </w:rPr>
        <w:t>weilblich</w:t>
      </w:r>
      <w:r w:rsidR="00525CD6">
        <w:t xml:space="preserve"> = le sexe (masculin / féminin)</w:t>
      </w:r>
    </w:p>
    <w:p w14:paraId="47158B0D" w14:textId="77777777" w:rsidR="00525CD6" w:rsidRPr="0032554F" w:rsidRDefault="0032554F">
      <w:pPr>
        <w:rPr>
          <w:lang w:val="de-DE"/>
        </w:rPr>
      </w:pPr>
      <w:r w:rsidRPr="0032554F">
        <w:rPr>
          <w:lang w:val="de-DE"/>
        </w:rPr>
        <w:t>Der Schulabschluss</w:t>
      </w:r>
      <w:r>
        <w:t xml:space="preserve"> = </w:t>
      </w:r>
      <w:r w:rsidRPr="0032554F">
        <w:rPr>
          <w:lang w:val="de-DE"/>
        </w:rPr>
        <w:t>ein Diplom</w:t>
      </w:r>
    </w:p>
    <w:p w14:paraId="20844D5D" w14:textId="77777777" w:rsidR="0032554F" w:rsidRDefault="006069BA">
      <w:r w:rsidRPr="006069BA">
        <w:rPr>
          <w:lang w:val="de-DE"/>
        </w:rPr>
        <w:t xml:space="preserve">Dauern </w:t>
      </w:r>
      <w:r>
        <w:t>= durer</w:t>
      </w:r>
    </w:p>
    <w:p w14:paraId="0E98A1E2" w14:textId="77777777" w:rsidR="006069BA" w:rsidRDefault="006069BA">
      <w:r w:rsidRPr="006069BA">
        <w:rPr>
          <w:lang w:val="de-DE"/>
        </w:rPr>
        <w:t>Der Erfolg</w:t>
      </w:r>
      <w:r>
        <w:t xml:space="preserve"> = le succès</w:t>
      </w:r>
    </w:p>
    <w:p w14:paraId="10871E51" w14:textId="77777777" w:rsidR="006069BA" w:rsidRDefault="00181308">
      <w:r w:rsidRPr="00181308">
        <w:rPr>
          <w:lang w:val="de-DE"/>
        </w:rPr>
        <w:t xml:space="preserve">Vor/kommen </w:t>
      </w:r>
      <w:r>
        <w:t>= arriver</w:t>
      </w:r>
    </w:p>
    <w:p w14:paraId="2AA2BA48" w14:textId="77777777" w:rsidR="00181308" w:rsidRDefault="00B32B78">
      <w:r>
        <w:t>Der</w:t>
      </w:r>
      <w:r w:rsidRPr="00B32B78">
        <w:rPr>
          <w:lang w:val="de-DE"/>
        </w:rPr>
        <w:t xml:space="preserve"> Flüchtling</w:t>
      </w:r>
      <w:r>
        <w:t xml:space="preserve"> (e) = le réfugié</w:t>
      </w:r>
    </w:p>
    <w:p w14:paraId="3FD1201E" w14:textId="77777777" w:rsidR="00B32B78" w:rsidRPr="00B32B78" w:rsidRDefault="00B32B78">
      <w:pPr>
        <w:rPr>
          <w:lang w:val="de-DE"/>
        </w:rPr>
      </w:pPr>
      <w:r w:rsidRPr="00B32B78">
        <w:rPr>
          <w:lang w:val="de-DE"/>
        </w:rPr>
        <w:t>Flüchten = fliehen (floh, ist geflohen)</w:t>
      </w:r>
      <w:r>
        <w:rPr>
          <w:lang w:val="de-DE"/>
        </w:rPr>
        <w:t xml:space="preserve"> </w:t>
      </w:r>
      <w:r w:rsidRPr="00B32B78">
        <w:t>= fuir</w:t>
      </w:r>
    </w:p>
    <w:p w14:paraId="54C9EF12" w14:textId="77777777" w:rsidR="00B32B78" w:rsidRDefault="00B32B78">
      <w:r w:rsidRPr="00B32B78">
        <w:rPr>
          <w:lang w:val="de-DE"/>
        </w:rPr>
        <w:t xml:space="preserve">Die </w:t>
      </w:r>
      <w:r>
        <w:rPr>
          <w:lang w:val="de-DE"/>
        </w:rPr>
        <w:t>B</w:t>
      </w:r>
      <w:r w:rsidRPr="00B32B78">
        <w:rPr>
          <w:lang w:val="de-DE"/>
        </w:rPr>
        <w:t xml:space="preserve">ehinderung </w:t>
      </w:r>
      <w:r>
        <w:t>= le handicap</w:t>
      </w:r>
    </w:p>
    <w:p w14:paraId="61E56D03" w14:textId="77777777" w:rsidR="00B32B78" w:rsidRDefault="00B32B78">
      <w:r w:rsidRPr="00B32B78">
        <w:rPr>
          <w:lang w:val="de-DE"/>
        </w:rPr>
        <w:t xml:space="preserve">Der Umweltschutz </w:t>
      </w:r>
      <w:r>
        <w:t>= la protection de l’environnement</w:t>
      </w:r>
    </w:p>
    <w:p w14:paraId="39940660" w14:textId="77777777" w:rsidR="00B32B78" w:rsidRDefault="00B32B78">
      <w:r>
        <w:t>Der Umwelt = l’environnement</w:t>
      </w:r>
    </w:p>
    <w:p w14:paraId="7EC55522" w14:textId="77777777" w:rsidR="00B32B78" w:rsidRDefault="00AF79FB">
      <w:r w:rsidRPr="00AF79FB">
        <w:rPr>
          <w:lang w:val="de-DE"/>
        </w:rPr>
        <w:t>Dabei sein = mit/machen</w:t>
      </w:r>
      <w:r>
        <w:t xml:space="preserve"> = participer</w:t>
      </w:r>
    </w:p>
    <w:p w14:paraId="735FE565" w14:textId="77777777" w:rsidR="00AF79FB" w:rsidRDefault="00AF79FB">
      <w:r w:rsidRPr="009562AA">
        <w:rPr>
          <w:lang w:val="de-DE"/>
        </w:rPr>
        <w:t>Beliebt</w:t>
      </w:r>
      <w:r>
        <w:t xml:space="preserve"> = apprécier</w:t>
      </w:r>
    </w:p>
    <w:p w14:paraId="40F05132" w14:textId="77777777" w:rsidR="00AF79FB" w:rsidRDefault="00AF79FB"/>
    <w:p w14:paraId="5E67CE98" w14:textId="77777777" w:rsidR="009B4587" w:rsidRDefault="009B4587">
      <w:r>
        <w:t>Carte mentale :</w:t>
      </w:r>
    </w:p>
    <w:p w14:paraId="4F6D787B" w14:textId="77777777" w:rsidR="009B4587" w:rsidRDefault="009B4587">
      <w:r>
        <w:t>Der BUFDI</w:t>
      </w:r>
    </w:p>
    <w:p w14:paraId="35B3E9AA" w14:textId="77777777" w:rsidR="009B4587" w:rsidRDefault="009B4587">
      <w:r>
        <w:t>a)</w:t>
      </w:r>
    </w:p>
    <w:p w14:paraId="5217F693" w14:textId="77777777" w:rsidR="009B4587" w:rsidRDefault="009B4587">
      <w:proofErr w:type="spellStart"/>
      <w:r>
        <w:t>alle</w:t>
      </w:r>
      <w:proofErr w:type="spellEnd"/>
      <w:r>
        <w:t xml:space="preserve"> Bürger,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in die </w:t>
      </w:r>
      <w:proofErr w:type="spellStart"/>
      <w:r>
        <w:t>Schule</w:t>
      </w:r>
      <w:proofErr w:type="spellEnd"/>
      <w:r>
        <w:t xml:space="preserve"> </w:t>
      </w:r>
      <w:proofErr w:type="spellStart"/>
      <w:r>
        <w:t>gehen</w:t>
      </w:r>
      <w:proofErr w:type="spellEnd"/>
      <w:r>
        <w:t>.</w:t>
      </w:r>
    </w:p>
    <w:p w14:paraId="7C5B3ABE" w14:textId="77777777" w:rsidR="009B4587" w:rsidRDefault="009B4587">
      <w:r>
        <w:t xml:space="preserve">Es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Jahr</w:t>
      </w:r>
      <w:proofErr w:type="spellEnd"/>
    </w:p>
    <w:p w14:paraId="63EB2943" w14:textId="2A4C5C1F" w:rsidR="009B4587" w:rsidRDefault="009B4587"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Erfolg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belibt</w:t>
      </w:r>
      <w:proofErr w:type="spellEnd"/>
      <w:r>
        <w:t xml:space="preserve"> (</w:t>
      </w:r>
      <w:proofErr w:type="spellStart"/>
      <w:r>
        <w:t>aprécié</w:t>
      </w:r>
      <w:proofErr w:type="spellEnd"/>
      <w:r>
        <w:t>)</w:t>
      </w:r>
    </w:p>
    <w:sectPr w:rsidR="009B458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4248A" w14:textId="77777777" w:rsidR="00343BF2" w:rsidRDefault="00343BF2" w:rsidP="00F4573B">
      <w:pPr>
        <w:spacing w:after="0" w:line="240" w:lineRule="auto"/>
      </w:pPr>
      <w:r>
        <w:separator/>
      </w:r>
    </w:p>
  </w:endnote>
  <w:endnote w:type="continuationSeparator" w:id="0">
    <w:p w14:paraId="2CF6F189" w14:textId="77777777" w:rsidR="00343BF2" w:rsidRDefault="00343BF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B31169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0AF3682" wp14:editId="7CCAE00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185B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6EC5B" w14:textId="77777777" w:rsidR="00343BF2" w:rsidRDefault="00343BF2" w:rsidP="00F4573B">
      <w:pPr>
        <w:spacing w:after="0" w:line="240" w:lineRule="auto"/>
      </w:pPr>
      <w:r>
        <w:separator/>
      </w:r>
    </w:p>
  </w:footnote>
  <w:footnote w:type="continuationSeparator" w:id="0">
    <w:p w14:paraId="0B1D5079" w14:textId="77777777" w:rsidR="00343BF2" w:rsidRDefault="00343BF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CD1C9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057C91">
      <w:t>3</w:t>
    </w:r>
    <w:r>
      <w:tab/>
      <w:t>Deutsch</w:t>
    </w:r>
    <w:r>
      <w:tab/>
    </w:r>
    <w:sdt>
      <w:sdtPr>
        <w:rPr>
          <w:lang w:val="de-DE"/>
        </w:rPr>
        <w:id w:val="-543986782"/>
        <w:date w:fullDate="2020-04-30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057C91">
          <w:rPr>
            <w:lang w:val="de-DE"/>
          </w:rPr>
          <w:t>Donnerstag, 30. April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sDA0tjA1NTA0MLVQ0lEKTi0uzszPAykwrAUA6JyYJywAAAA="/>
  </w:docVars>
  <w:rsids>
    <w:rsidRoot w:val="00057C91"/>
    <w:rsid w:val="00057C91"/>
    <w:rsid w:val="000E66BB"/>
    <w:rsid w:val="00150A53"/>
    <w:rsid w:val="00151752"/>
    <w:rsid w:val="00153283"/>
    <w:rsid w:val="00181308"/>
    <w:rsid w:val="001C17E7"/>
    <w:rsid w:val="0026291C"/>
    <w:rsid w:val="002669F7"/>
    <w:rsid w:val="002811C2"/>
    <w:rsid w:val="002D33B2"/>
    <w:rsid w:val="0032554F"/>
    <w:rsid w:val="0032583D"/>
    <w:rsid w:val="00343BF2"/>
    <w:rsid w:val="00525CD6"/>
    <w:rsid w:val="005C611D"/>
    <w:rsid w:val="006069BA"/>
    <w:rsid w:val="009562AA"/>
    <w:rsid w:val="009B4587"/>
    <w:rsid w:val="00AF2AD0"/>
    <w:rsid w:val="00AF79FB"/>
    <w:rsid w:val="00B32B78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CD540"/>
  <w15:chartTrackingRefBased/>
  <w15:docId w15:val="{18D9C1E6-A500-460E-8E19-6AC1647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8</cp:revision>
  <dcterms:created xsi:type="dcterms:W3CDTF">2020-04-30T08:15:00Z</dcterms:created>
  <dcterms:modified xsi:type="dcterms:W3CDTF">2021-01-05T21:36:00Z</dcterms:modified>
</cp:coreProperties>
</file>