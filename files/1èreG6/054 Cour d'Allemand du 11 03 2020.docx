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16000" w14:textId="77777777" w:rsidR="00A251BF" w:rsidRDefault="00A251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51BF" w14:paraId="2C903F66" w14:textId="77777777" w:rsidTr="00A251BF">
        <w:tc>
          <w:tcPr>
            <w:tcW w:w="4531" w:type="dxa"/>
          </w:tcPr>
          <w:p w14:paraId="6BAC9F89" w14:textId="77777777" w:rsidR="00A251BF" w:rsidRDefault="00A251BF">
            <w:r>
              <w:t>Allemagne de l’ouest</w:t>
            </w:r>
          </w:p>
          <w:p w14:paraId="58714C2B" w14:textId="77777777" w:rsidR="00A251BF" w:rsidRPr="00A251BF" w:rsidRDefault="00A251BF">
            <w:pPr>
              <w:rPr>
                <w:lang w:val="de-DE"/>
              </w:rPr>
            </w:pPr>
            <w:r w:rsidRPr="00A251BF">
              <w:rPr>
                <w:lang w:val="de-DE"/>
              </w:rPr>
              <w:t>West- Deutschland</w:t>
            </w:r>
          </w:p>
          <w:p w14:paraId="0D840223" w14:textId="77777777" w:rsidR="00A251BF" w:rsidRDefault="00A251BF">
            <w:r w:rsidRPr="00A251BF">
              <w:rPr>
                <w:lang w:val="de-DE"/>
              </w:rPr>
              <w:t>Die BRD</w:t>
            </w:r>
          </w:p>
        </w:tc>
        <w:tc>
          <w:tcPr>
            <w:tcW w:w="4531" w:type="dxa"/>
          </w:tcPr>
          <w:p w14:paraId="1C52BD80" w14:textId="77777777" w:rsidR="00A251BF" w:rsidRDefault="00A251BF">
            <w:r>
              <w:t>Allemagne de l’est</w:t>
            </w:r>
          </w:p>
          <w:p w14:paraId="2D3CA79A" w14:textId="77777777" w:rsidR="00A251BF" w:rsidRPr="00A251BF" w:rsidRDefault="00A251BF">
            <w:pPr>
              <w:rPr>
                <w:lang w:val="de-DE"/>
              </w:rPr>
            </w:pPr>
            <w:r w:rsidRPr="00A251BF">
              <w:rPr>
                <w:lang w:val="de-DE"/>
              </w:rPr>
              <w:t>Ost Deutschland</w:t>
            </w:r>
          </w:p>
          <w:p w14:paraId="0AF67918" w14:textId="77777777" w:rsidR="00A251BF" w:rsidRDefault="00A251BF">
            <w:r w:rsidRPr="00A251BF">
              <w:rPr>
                <w:lang w:val="de-DE"/>
              </w:rPr>
              <w:t>die DDR</w:t>
            </w:r>
          </w:p>
        </w:tc>
      </w:tr>
    </w:tbl>
    <w:p w14:paraId="34DCEFF1" w14:textId="77777777" w:rsidR="00A251BF" w:rsidRDefault="00A251BF">
      <w:pPr>
        <w:rPr>
          <w:lang w:val="de-DE"/>
        </w:rPr>
      </w:pPr>
      <w:r>
        <w:rPr>
          <w:lang w:val="de-DE"/>
        </w:rPr>
        <w:t>Wan ist der Berliner Mauer gefallen?</w:t>
      </w:r>
    </w:p>
    <w:p w14:paraId="1AEDB9C2" w14:textId="77777777" w:rsidR="00A251BF" w:rsidRDefault="00A251BF">
      <w:pPr>
        <w:rPr>
          <w:lang w:val="de-DE"/>
        </w:rPr>
      </w:pPr>
      <w:r>
        <w:rPr>
          <w:lang w:val="de-DE"/>
        </w:rPr>
        <w:t>Die Berliner Mauer ist am 9. November 1989 gefallen</w:t>
      </w:r>
      <w:r w:rsidR="00680C98">
        <w:rPr>
          <w:lang w:val="de-DE"/>
        </w:rPr>
        <w:t>.</w:t>
      </w:r>
    </w:p>
    <w:p w14:paraId="2CFC0CB6" w14:textId="77777777" w:rsidR="00A251BF" w:rsidRDefault="00A251BF">
      <w:pPr>
        <w:rPr>
          <w:lang w:val="de-DE"/>
        </w:rPr>
      </w:pPr>
      <w:r>
        <w:rPr>
          <w:lang w:val="de-DE"/>
        </w:rPr>
        <w:t xml:space="preserve">Die Wende = le </w:t>
      </w:r>
      <w:r w:rsidR="00680C98">
        <w:rPr>
          <w:lang w:val="de-DE"/>
        </w:rPr>
        <w:t xml:space="preserve">Tournant/le </w:t>
      </w:r>
      <w:proofErr w:type="spellStart"/>
      <w:r w:rsidR="00680C98">
        <w:rPr>
          <w:lang w:val="de-DE"/>
        </w:rPr>
        <w:t>changement</w:t>
      </w:r>
      <w:proofErr w:type="spellEnd"/>
      <w:r w:rsidR="00680C98">
        <w:rPr>
          <w:lang w:val="de-DE"/>
        </w:rPr>
        <w:t xml:space="preserve"> </w:t>
      </w:r>
      <w:proofErr w:type="spellStart"/>
      <w:r w:rsidR="00680C98">
        <w:rPr>
          <w:lang w:val="de-DE"/>
        </w:rPr>
        <w:t>politique</w:t>
      </w:r>
      <w:proofErr w:type="spellEnd"/>
    </w:p>
    <w:p w14:paraId="5C8075A9" w14:textId="77777777" w:rsidR="00680C98" w:rsidRDefault="00680C98">
      <w:pPr>
        <w:rPr>
          <w:lang w:val="de-DE"/>
        </w:rPr>
      </w:pPr>
      <w:r>
        <w:rPr>
          <w:lang w:val="de-DE"/>
        </w:rPr>
        <w:t>Wan war die wieder Vereinigung?</w:t>
      </w:r>
    </w:p>
    <w:p w14:paraId="472EC28A" w14:textId="77777777" w:rsidR="00680C98" w:rsidRDefault="00680C98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wiedervereinigung</w:t>
      </w:r>
      <w:proofErr w:type="spellEnd"/>
      <w:r>
        <w:rPr>
          <w:lang w:val="de-DE"/>
        </w:rPr>
        <w:t xml:space="preserve"> war am 3. Oktober 1990.</w:t>
      </w:r>
    </w:p>
    <w:p w14:paraId="67EA026B" w14:textId="77777777" w:rsidR="00E64384" w:rsidRDefault="00E64384">
      <w:pPr>
        <w:rPr>
          <w:lang w:val="de-DE"/>
        </w:rPr>
      </w:pPr>
      <w:r>
        <w:rPr>
          <w:lang w:val="de-DE"/>
        </w:rPr>
        <w:t xml:space="preserve">Vor der wende = avant le </w:t>
      </w:r>
      <w:proofErr w:type="spellStart"/>
      <w:r>
        <w:rPr>
          <w:lang w:val="de-DE"/>
        </w:rPr>
        <w:t>tournant</w:t>
      </w:r>
      <w:proofErr w:type="spellEnd"/>
    </w:p>
    <w:p w14:paraId="176BBE5B" w14:textId="77777777" w:rsidR="00E64384" w:rsidRDefault="00E64384">
      <w:pPr>
        <w:rPr>
          <w:lang w:val="de-DE"/>
        </w:rPr>
      </w:pPr>
      <w:r>
        <w:rPr>
          <w:lang w:val="de-DE"/>
        </w:rPr>
        <w:t>Vor = avant.</w:t>
      </w:r>
    </w:p>
    <w:p w14:paraId="1B7269B9" w14:textId="77777777" w:rsidR="00965AFF" w:rsidRDefault="00965AFF">
      <w:pPr>
        <w:rPr>
          <w:lang w:val="de-DE"/>
        </w:rPr>
      </w:pPr>
      <w:r>
        <w:rPr>
          <w:lang w:val="de-DE"/>
        </w:rPr>
        <w:t xml:space="preserve">Nie = </w:t>
      </w:r>
      <w:proofErr w:type="spellStart"/>
      <w:r>
        <w:rPr>
          <w:lang w:val="de-DE"/>
        </w:rPr>
        <w:t>jamais</w:t>
      </w:r>
      <w:proofErr w:type="spellEnd"/>
    </w:p>
    <w:p w14:paraId="0F4EAEAF" w14:textId="77777777" w:rsidR="00965AFF" w:rsidRDefault="00346675">
      <w:pPr>
        <w:rPr>
          <w:lang w:val="de-DE"/>
        </w:rPr>
      </w:pPr>
      <w:r>
        <w:rPr>
          <w:lang w:val="de-DE"/>
        </w:rPr>
        <w:t xml:space="preserve">Die </w:t>
      </w:r>
      <w:r w:rsidR="009E316A">
        <w:rPr>
          <w:lang w:val="de-DE"/>
        </w:rPr>
        <w:t>Regierung</w:t>
      </w:r>
      <w:r>
        <w:rPr>
          <w:lang w:val="de-DE"/>
        </w:rPr>
        <w:t xml:space="preserve"> = le </w:t>
      </w:r>
      <w:proofErr w:type="spellStart"/>
      <w:r>
        <w:rPr>
          <w:lang w:val="de-DE"/>
        </w:rPr>
        <w:t>gouvernement</w:t>
      </w:r>
      <w:proofErr w:type="spellEnd"/>
    </w:p>
    <w:p w14:paraId="58902632" w14:textId="77777777" w:rsidR="00346675" w:rsidRDefault="00043D37">
      <w:pPr>
        <w:rPr>
          <w:lang w:val="de-DE"/>
        </w:rPr>
      </w:pPr>
      <w:r>
        <w:rPr>
          <w:lang w:val="de-DE"/>
        </w:rPr>
        <w:t xml:space="preserve">Die Ausweis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papiers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d’identités</w:t>
      </w:r>
      <w:proofErr w:type="spellEnd"/>
      <w:r>
        <w:rPr>
          <w:lang w:val="de-DE"/>
        </w:rPr>
        <w:t>.</w:t>
      </w:r>
    </w:p>
    <w:p w14:paraId="2D1635F7" w14:textId="77777777" w:rsidR="00E7118F" w:rsidRDefault="00E7118F">
      <w:pPr>
        <w:rPr>
          <w:lang w:val="de-DE"/>
        </w:rPr>
      </w:pPr>
      <w:r>
        <w:rPr>
          <w:lang w:val="de-DE"/>
        </w:rPr>
        <w:t xml:space="preserve">Der </w:t>
      </w:r>
      <w:r w:rsidR="00610FED">
        <w:rPr>
          <w:lang w:val="de-DE"/>
        </w:rPr>
        <w:t>Brief</w:t>
      </w:r>
      <w:r>
        <w:rPr>
          <w:lang w:val="de-DE"/>
        </w:rPr>
        <w:t xml:space="preserve"> = la </w:t>
      </w:r>
      <w:proofErr w:type="spellStart"/>
      <w:r>
        <w:rPr>
          <w:lang w:val="de-DE"/>
        </w:rPr>
        <w:t>lettre</w:t>
      </w:r>
      <w:proofErr w:type="spellEnd"/>
    </w:p>
    <w:p w14:paraId="48210A7D" w14:textId="77777777" w:rsidR="00E7118F" w:rsidRDefault="00E7118F">
      <w:pPr>
        <w:rPr>
          <w:lang w:val="de-DE"/>
        </w:rPr>
      </w:pPr>
      <w:r>
        <w:rPr>
          <w:lang w:val="de-DE"/>
        </w:rPr>
        <w:t xml:space="preserve">Die Post = le </w:t>
      </w:r>
      <w:proofErr w:type="spellStart"/>
      <w:r>
        <w:rPr>
          <w:lang w:val="de-DE"/>
        </w:rPr>
        <w:t>courrier</w:t>
      </w:r>
      <w:proofErr w:type="spellEnd"/>
      <w:r>
        <w:rPr>
          <w:lang w:val="de-DE"/>
        </w:rPr>
        <w:t>.</w:t>
      </w:r>
    </w:p>
    <w:p w14:paraId="369C3B5F" w14:textId="77777777" w:rsidR="00610FED" w:rsidRDefault="00610FED">
      <w:pPr>
        <w:rPr>
          <w:lang w:val="de-DE"/>
        </w:rPr>
      </w:pPr>
      <w:r>
        <w:rPr>
          <w:lang w:val="de-DE"/>
        </w:rPr>
        <w:t xml:space="preserve">Bekommen = </w:t>
      </w:r>
      <w:proofErr w:type="spellStart"/>
      <w:r>
        <w:rPr>
          <w:lang w:val="de-DE"/>
        </w:rPr>
        <w:t>recevoir</w:t>
      </w:r>
      <w:proofErr w:type="spellEnd"/>
    </w:p>
    <w:p w14:paraId="229E7CD0" w14:textId="77777777" w:rsidR="00610FED" w:rsidRDefault="00610FED">
      <w:pPr>
        <w:rPr>
          <w:lang w:val="de-DE"/>
        </w:rPr>
      </w:pPr>
      <w:r>
        <w:rPr>
          <w:lang w:val="de-DE"/>
        </w:rPr>
        <w:t xml:space="preserve">Das Telefongespräch = la </w:t>
      </w:r>
      <w:proofErr w:type="spellStart"/>
      <w:r>
        <w:rPr>
          <w:lang w:val="de-DE"/>
        </w:rPr>
        <w:t>conversation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téléphonique</w:t>
      </w:r>
      <w:proofErr w:type="spellEnd"/>
    </w:p>
    <w:p w14:paraId="3526EE1C" w14:textId="77777777" w:rsidR="00E7118F" w:rsidRDefault="00464E4E">
      <w:pPr>
        <w:rPr>
          <w:lang w:val="de-DE"/>
        </w:rPr>
      </w:pPr>
      <w:r>
        <w:rPr>
          <w:lang w:val="de-DE"/>
        </w:rPr>
        <w:t xml:space="preserve">Klauen = </w:t>
      </w:r>
      <w:proofErr w:type="spellStart"/>
      <w:r>
        <w:rPr>
          <w:lang w:val="de-DE"/>
        </w:rPr>
        <w:t>voler</w:t>
      </w:r>
      <w:proofErr w:type="spellEnd"/>
    </w:p>
    <w:p w14:paraId="31898B01" w14:textId="77777777" w:rsidR="00043D37" w:rsidRDefault="00043D37">
      <w:pPr>
        <w:rPr>
          <w:lang w:val="de-DE"/>
        </w:rPr>
      </w:pPr>
    </w:p>
    <w:p w14:paraId="04A66F3F" w14:textId="77777777" w:rsidR="00043D37" w:rsidRDefault="00043D37" w:rsidP="00D645A0">
      <w:pPr>
        <w:pStyle w:val="Titre"/>
        <w:rPr>
          <w:lang w:val="de-DE"/>
        </w:rPr>
      </w:pPr>
      <w:bookmarkStart w:id="0" w:name="_Hlk60778454"/>
      <w:r>
        <w:rPr>
          <w:lang w:val="de-DE"/>
        </w:rPr>
        <w:t>Privatleben in der DDR (früher)</w:t>
      </w:r>
    </w:p>
    <w:p w14:paraId="00067B1D" w14:textId="77777777" w:rsidR="00043D37" w:rsidRDefault="00043D37" w:rsidP="00D645A0">
      <w:pPr>
        <w:pStyle w:val="Titre"/>
        <w:rPr>
          <w:lang w:val="de-DE"/>
        </w:rPr>
      </w:pPr>
      <w:bookmarkStart w:id="1" w:name="_Hlk60778461"/>
      <w:r>
        <w:rPr>
          <w:lang w:val="de-DE"/>
        </w:rPr>
        <w:t xml:space="preserve">Privatleben </w:t>
      </w:r>
      <w:bookmarkEnd w:id="0"/>
      <w:r>
        <w:rPr>
          <w:lang w:val="de-DE"/>
        </w:rPr>
        <w:t>im Internet (heute)</w:t>
      </w:r>
      <w:bookmarkEnd w:id="1"/>
    </w:p>
    <w:p w14:paraId="13ADB5FE" w14:textId="77777777" w:rsidR="00043D37" w:rsidRDefault="00043D37" w:rsidP="00043D37">
      <w:pPr>
        <w:rPr>
          <w:lang w:val="de-DE"/>
        </w:rPr>
      </w:pPr>
      <w:r>
        <w:rPr>
          <w:lang w:val="de-DE"/>
        </w:rPr>
        <w:t xml:space="preserve">Wie </w:t>
      </w:r>
      <w:proofErr w:type="gramStart"/>
      <w:r>
        <w:rPr>
          <w:lang w:val="de-DE"/>
        </w:rPr>
        <w:t>war</w:t>
      </w:r>
      <w:proofErr w:type="gramEnd"/>
      <w:r>
        <w:rPr>
          <w:lang w:val="de-DE"/>
        </w:rPr>
        <w:t xml:space="preserve"> das Leute in der DDR?</w:t>
      </w:r>
    </w:p>
    <w:p w14:paraId="0A2B9C6E" w14:textId="77777777" w:rsidR="00FC3576" w:rsidRDefault="003E763E" w:rsidP="00043D37">
      <w:pPr>
        <w:rPr>
          <w:lang w:val="de-DE"/>
        </w:rPr>
      </w:pPr>
      <w:r>
        <w:rPr>
          <w:lang w:val="de-DE"/>
        </w:rPr>
        <w:t>Die Stasi überwacht die Bürger.</w:t>
      </w:r>
    </w:p>
    <w:p w14:paraId="461CF036" w14:textId="77777777" w:rsidR="003E763E" w:rsidRDefault="003E763E" w:rsidP="00043D37">
      <w:pPr>
        <w:rPr>
          <w:lang w:val="de-DE"/>
        </w:rPr>
      </w:pPr>
      <w:r>
        <w:rPr>
          <w:lang w:val="de-DE"/>
        </w:rPr>
        <w:t xml:space="preserve">Das Privatsphäre in der DDR ist nicht privat, weil die Stasi die Bürger filmt, </w:t>
      </w:r>
      <w:r w:rsidR="00E7118F">
        <w:rPr>
          <w:lang w:val="de-DE"/>
        </w:rPr>
        <w:t>abhört, bespitzelt.</w:t>
      </w:r>
    </w:p>
    <w:p w14:paraId="5F381D81" w14:textId="77777777" w:rsidR="00E7118F" w:rsidRDefault="00E7118F" w:rsidP="00043D37">
      <w:pPr>
        <w:rPr>
          <w:lang w:val="de-DE"/>
        </w:rPr>
      </w:pPr>
      <w:r>
        <w:rPr>
          <w:lang w:val="de-DE"/>
        </w:rPr>
        <w:t>Die Leute können nicht westfernsehen, es war verboten.</w:t>
      </w:r>
    </w:p>
    <w:p w14:paraId="06D0B5FC" w14:textId="77777777" w:rsidR="00E7118F" w:rsidRDefault="00E7118F" w:rsidP="00043D37">
      <w:pPr>
        <w:rPr>
          <w:lang w:val="de-DE"/>
        </w:rPr>
      </w:pPr>
      <w:r>
        <w:rPr>
          <w:lang w:val="de-DE"/>
        </w:rPr>
        <w:t>Wenn die Leute einen Brief aus West-Deutschland, oder Frankreich bekamen, dann wurde der Brief gelesen.</w:t>
      </w:r>
    </w:p>
    <w:p w14:paraId="0FE2290A" w14:textId="77777777" w:rsidR="00E02927" w:rsidRDefault="00E02927" w:rsidP="00043D37">
      <w:pPr>
        <w:rPr>
          <w:lang w:val="de-DE"/>
        </w:rPr>
      </w:pPr>
      <w:r>
        <w:rPr>
          <w:lang w:val="de-DE"/>
        </w:rPr>
        <w:t>Konnte man beim Telefongespräch alles sagen, was man wollte?</w:t>
      </w:r>
    </w:p>
    <w:p w14:paraId="724D29B7" w14:textId="77777777" w:rsidR="00E02927" w:rsidRDefault="00E02927" w:rsidP="00043D37">
      <w:pPr>
        <w:rPr>
          <w:lang w:val="de-DE"/>
        </w:rPr>
      </w:pPr>
      <w:r>
        <w:rPr>
          <w:lang w:val="de-DE"/>
        </w:rPr>
        <w:t>Nein, man musste aufpassen, weil das Telefongespräch abgehört wurde.</w:t>
      </w:r>
    </w:p>
    <w:p w14:paraId="15463D74" w14:textId="77777777" w:rsidR="00E02927" w:rsidRDefault="002E34AB" w:rsidP="00043D37">
      <w:pPr>
        <w:rPr>
          <w:lang w:val="de-DE"/>
        </w:rPr>
      </w:pPr>
      <w:r>
        <w:rPr>
          <w:lang w:val="de-DE"/>
        </w:rPr>
        <w:t>Jetzt wie ist es im Internet?</w:t>
      </w:r>
    </w:p>
    <w:p w14:paraId="42B05B3D" w14:textId="77777777" w:rsidR="002E34AB" w:rsidRDefault="002E34AB" w:rsidP="00043D37">
      <w:pPr>
        <w:rPr>
          <w:lang w:val="de-DE"/>
        </w:rPr>
      </w:pPr>
      <w:r>
        <w:rPr>
          <w:lang w:val="de-DE"/>
        </w:rPr>
        <w:lastRenderedPageBreak/>
        <w:t xml:space="preserve">Im Internet ist es schlimmer als </w:t>
      </w:r>
      <w:r w:rsidR="00464E4E">
        <w:rPr>
          <w:lang w:val="de-DE"/>
        </w:rPr>
        <w:fldChar w:fldCharType="begin"/>
      </w:r>
      <w:r w:rsidR="00464E4E">
        <w:rPr>
          <w:lang w:val="de-DE"/>
        </w:rPr>
        <w:instrText xml:space="preserve"> EQ \x\ri(\a\ac\hs4\co1(früher;vosher))</w:instrText>
      </w:r>
      <w:r w:rsidR="00464E4E">
        <w:rPr>
          <w:lang w:val="de-DE"/>
        </w:rPr>
        <w:fldChar w:fldCharType="end"/>
      </w:r>
      <w:r>
        <w:rPr>
          <w:lang w:val="de-DE"/>
        </w:rPr>
        <w:t xml:space="preserve"> = avant.</w:t>
      </w:r>
    </w:p>
    <w:p w14:paraId="02A913AC" w14:textId="77777777" w:rsidR="002E34AB" w:rsidRDefault="00464E4E" w:rsidP="00043D37">
      <w:pPr>
        <w:rPr>
          <w:lang w:val="de-DE"/>
        </w:rPr>
      </w:pPr>
      <w:r>
        <w:rPr>
          <w:lang w:val="de-DE"/>
        </w:rPr>
        <w:t>Wenn wir im Internet etwas suchen, sind unsere Zum Beispiel.</w:t>
      </w:r>
    </w:p>
    <w:p w14:paraId="2B645F2A" w14:textId="77777777" w:rsidR="00464E4E" w:rsidRDefault="00464E4E" w:rsidP="00043D37">
      <w:pPr>
        <w:rPr>
          <w:lang w:val="de-DE"/>
        </w:rPr>
      </w:pPr>
      <w:r>
        <w:rPr>
          <w:lang w:val="de-DE"/>
        </w:rPr>
        <w:t>Wenn man durch Internet telefoniert, schlafft es Internetdaten, die dann analysiert werden können.</w:t>
      </w:r>
    </w:p>
    <w:p w14:paraId="44A39225" w14:textId="77777777" w:rsidR="00464E4E" w:rsidRDefault="00464E4E" w:rsidP="00043D37">
      <w:pPr>
        <w:rPr>
          <w:lang w:val="de-DE"/>
        </w:rPr>
      </w:pPr>
      <w:r>
        <w:rPr>
          <w:lang w:val="de-DE"/>
        </w:rPr>
        <w:t xml:space="preserve">Unsere Privatleben können </w:t>
      </w:r>
      <w:proofErr w:type="gramStart"/>
      <w:r>
        <w:rPr>
          <w:lang w:val="de-DE"/>
        </w:rPr>
        <w:t>geklaut</w:t>
      </w:r>
      <w:proofErr w:type="gramEnd"/>
      <w:r>
        <w:rPr>
          <w:lang w:val="de-DE"/>
        </w:rPr>
        <w:t xml:space="preserve"> werden klauen.</w:t>
      </w:r>
    </w:p>
    <w:p w14:paraId="522A75A6" w14:textId="77777777" w:rsidR="00464E4E" w:rsidRDefault="00464E4E" w:rsidP="00043D37">
      <w:pPr>
        <w:rPr>
          <w:lang w:val="de-DE"/>
        </w:rPr>
      </w:pPr>
      <w:r>
        <w:rPr>
          <w:lang w:val="de-DE"/>
        </w:rPr>
        <w:t>Dann können Leute unsere Daten benutzen.</w:t>
      </w:r>
    </w:p>
    <w:p w14:paraId="41F043D6" w14:textId="77777777" w:rsidR="00464E4E" w:rsidRDefault="00464E4E" w:rsidP="00043D37">
      <w:pPr>
        <w:rPr>
          <w:lang w:val="de-DE"/>
        </w:rPr>
      </w:pPr>
      <w:r>
        <w:rPr>
          <w:lang w:val="de-DE"/>
        </w:rPr>
        <w:t>Internet Weiß mehr über uns als sich mehr</w:t>
      </w:r>
    </w:p>
    <w:p w14:paraId="39673D1D" w14:textId="77777777" w:rsidR="00464E4E" w:rsidRDefault="00561341" w:rsidP="00043D37">
      <w:pPr>
        <w:rPr>
          <w:lang w:val="de-DE"/>
        </w:rPr>
      </w:pPr>
      <w:r>
        <w:rPr>
          <w:lang w:val="de-DE"/>
        </w:rPr>
        <w:t xml:space="preserve">A </w:t>
      </w:r>
      <w:proofErr w:type="spellStart"/>
      <w:r>
        <w:rPr>
          <w:lang w:val="de-DE"/>
        </w:rPr>
        <w:t>mon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avis</w:t>
      </w:r>
      <w:proofErr w:type="spellEnd"/>
      <w:r>
        <w:rPr>
          <w:lang w:val="de-DE"/>
        </w:rPr>
        <w:t>:</w:t>
      </w:r>
    </w:p>
    <w:p w14:paraId="48A0493E" w14:textId="77777777" w:rsidR="00561341" w:rsidRDefault="00561341" w:rsidP="00043D37">
      <w:pPr>
        <w:rPr>
          <w:lang w:val="de-DE"/>
        </w:rPr>
      </w:pPr>
      <w:r>
        <w:rPr>
          <w:lang w:val="de-DE"/>
        </w:rPr>
        <w:t>Meiner Meinung nach können wir die beiden Systeme vergleichen.</w:t>
      </w:r>
    </w:p>
    <w:p w14:paraId="4826A2D8" w14:textId="77777777" w:rsidR="00561341" w:rsidRDefault="00561341" w:rsidP="00043D37">
      <w:pPr>
        <w:rPr>
          <w:lang w:val="de-DE"/>
        </w:rPr>
      </w:pPr>
      <w:r>
        <w:rPr>
          <w:lang w:val="de-DE"/>
        </w:rPr>
        <w:t xml:space="preserve">Es hängt davon </w:t>
      </w:r>
      <w:proofErr w:type="spellStart"/>
      <w:r>
        <w:rPr>
          <w:lang w:val="de-DE"/>
        </w:rPr>
        <w:t>abt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cela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dépend</w:t>
      </w:r>
      <w:proofErr w:type="spellEnd"/>
    </w:p>
    <w:p w14:paraId="0D4211B6" w14:textId="77777777" w:rsidR="00561341" w:rsidRDefault="00561341" w:rsidP="00043D37">
      <w:pPr>
        <w:rPr>
          <w:lang w:val="de-DE"/>
        </w:rPr>
      </w:pPr>
      <w:r>
        <w:rPr>
          <w:lang w:val="de-DE"/>
        </w:rPr>
        <w:t>Es hängt davon ab, wie man es benutzt.</w:t>
      </w:r>
    </w:p>
    <w:p w14:paraId="3AAE3368" w14:textId="77777777" w:rsidR="0082110C" w:rsidRPr="00A251BF" w:rsidRDefault="0082110C" w:rsidP="00043D37">
      <w:pPr>
        <w:rPr>
          <w:lang w:val="de-DE"/>
        </w:rPr>
      </w:pPr>
    </w:p>
    <w:sectPr w:rsidR="0082110C" w:rsidRPr="00A251B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31B48" w14:textId="77777777" w:rsidR="00A43A86" w:rsidRDefault="00A43A86" w:rsidP="00F4573B">
      <w:pPr>
        <w:spacing w:after="0" w:line="240" w:lineRule="auto"/>
      </w:pPr>
      <w:r>
        <w:separator/>
      </w:r>
    </w:p>
  </w:endnote>
  <w:endnote w:type="continuationSeparator" w:id="0">
    <w:p w14:paraId="17C5B17B" w14:textId="77777777" w:rsidR="00A43A86" w:rsidRDefault="00A43A86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72CA4092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83B78A" wp14:editId="7F25096A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71102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8FFB4" w14:textId="77777777" w:rsidR="00A43A86" w:rsidRDefault="00A43A86" w:rsidP="00F4573B">
      <w:pPr>
        <w:spacing w:after="0" w:line="240" w:lineRule="auto"/>
      </w:pPr>
      <w:r>
        <w:separator/>
      </w:r>
    </w:p>
  </w:footnote>
  <w:footnote w:type="continuationSeparator" w:id="0">
    <w:p w14:paraId="6187A96F" w14:textId="77777777" w:rsidR="00A43A86" w:rsidRDefault="00A43A86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B0231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A251BF">
      <w:t>3</w:t>
    </w:r>
    <w:r>
      <w:tab/>
      <w:t>Deutsch</w:t>
    </w:r>
    <w:r>
      <w:tab/>
    </w:r>
    <w:sdt>
      <w:sdtPr>
        <w:rPr>
          <w:lang w:val="de-DE"/>
        </w:rPr>
        <w:id w:val="-543986782"/>
        <w:date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A251BF">
          <w:rPr>
            <w:lang w:val="de-DE"/>
          </w:rPr>
          <w:t>Mittwoch, 11. März 2020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BF"/>
    <w:rsid w:val="00043D37"/>
    <w:rsid w:val="000E66BB"/>
    <w:rsid w:val="00151752"/>
    <w:rsid w:val="00153283"/>
    <w:rsid w:val="001C17E7"/>
    <w:rsid w:val="002811C2"/>
    <w:rsid w:val="002E34AB"/>
    <w:rsid w:val="00346675"/>
    <w:rsid w:val="003E763E"/>
    <w:rsid w:val="00464E4E"/>
    <w:rsid w:val="00561341"/>
    <w:rsid w:val="00610FED"/>
    <w:rsid w:val="00680C98"/>
    <w:rsid w:val="0082110C"/>
    <w:rsid w:val="00965AFF"/>
    <w:rsid w:val="009E316A"/>
    <w:rsid w:val="00A251BF"/>
    <w:rsid w:val="00A43A86"/>
    <w:rsid w:val="00AF2AD0"/>
    <w:rsid w:val="00D645A0"/>
    <w:rsid w:val="00E02927"/>
    <w:rsid w:val="00E64384"/>
    <w:rsid w:val="00E7118F"/>
    <w:rsid w:val="00EE7F8D"/>
    <w:rsid w:val="00F3124E"/>
    <w:rsid w:val="00F4573B"/>
    <w:rsid w:val="00FA1721"/>
    <w:rsid w:val="00F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70B8D"/>
  <w15:chartTrackingRefBased/>
  <w15:docId w15:val="{E5059EFB-A992-4100-92D9-542A1503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A25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Allemand_1ereG6\files\1&#232;re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42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13</cp:revision>
  <dcterms:created xsi:type="dcterms:W3CDTF">2020-03-11T12:07:00Z</dcterms:created>
  <dcterms:modified xsi:type="dcterms:W3CDTF">2021-01-05T21:34:00Z</dcterms:modified>
</cp:coreProperties>
</file>