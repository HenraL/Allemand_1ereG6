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B0A1E" w14:textId="77777777" w:rsidR="004A5D3C" w:rsidRPr="003C0083" w:rsidRDefault="003C0083">
      <w:pPr>
        <w:rPr>
          <w:lang w:val="de-DE"/>
        </w:rPr>
      </w:pPr>
      <w:r w:rsidRPr="003C0083">
        <w:rPr>
          <w:b/>
          <w:bCs/>
          <w:lang w:val="de-DE"/>
        </w:rPr>
        <w:t>Übung 1:</w:t>
      </w:r>
    </w:p>
    <w:p w14:paraId="296FF199" w14:textId="584BE5FE" w:rsidR="003C0083" w:rsidRDefault="003C0083" w:rsidP="003C0083">
      <w:pPr>
        <w:pStyle w:val="Paragraphedeliste"/>
        <w:numPr>
          <w:ilvl w:val="0"/>
          <w:numId w:val="1"/>
        </w:numPr>
        <w:rPr>
          <w:lang w:val="de-DE"/>
        </w:rPr>
      </w:pPr>
      <w:r w:rsidRPr="00B76116">
        <w:rPr>
          <w:u w:val="single"/>
          <w:lang w:val="de-DE"/>
        </w:rPr>
        <w:t>D</w:t>
      </w:r>
      <w:r w:rsidR="00B76116" w:rsidRPr="00B76116">
        <w:rPr>
          <w:u w:val="single"/>
          <w:lang w:val="de-DE"/>
        </w:rPr>
        <w:t>ie</w:t>
      </w:r>
      <w:r>
        <w:rPr>
          <w:lang w:val="de-DE"/>
        </w:rPr>
        <w:t xml:space="preserve"> E-Mail</w:t>
      </w:r>
    </w:p>
    <w:p w14:paraId="4694461C" w14:textId="77777777" w:rsidR="003C0083" w:rsidRDefault="003C0083" w:rsidP="003C0083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Der Computer</w:t>
      </w:r>
    </w:p>
    <w:p w14:paraId="41527D9C" w14:textId="77777777" w:rsidR="003C0083" w:rsidRDefault="003C0083" w:rsidP="003C0083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Das Passwort</w:t>
      </w:r>
    </w:p>
    <w:p w14:paraId="14A9908F" w14:textId="77777777" w:rsidR="003C0083" w:rsidRDefault="003C0083" w:rsidP="003C0083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Die App</w:t>
      </w:r>
    </w:p>
    <w:p w14:paraId="481B6AFB" w14:textId="4F28B2DE" w:rsidR="003C0083" w:rsidRDefault="003C0083" w:rsidP="003C0083">
      <w:pPr>
        <w:pStyle w:val="Paragraphedeliste"/>
        <w:numPr>
          <w:ilvl w:val="0"/>
          <w:numId w:val="1"/>
        </w:numPr>
        <w:rPr>
          <w:lang w:val="de-DE"/>
        </w:rPr>
      </w:pPr>
      <w:r w:rsidRPr="00B76116">
        <w:rPr>
          <w:u w:val="single"/>
          <w:lang w:val="de-DE"/>
        </w:rPr>
        <w:t>D</w:t>
      </w:r>
      <w:r w:rsidR="00B76116" w:rsidRPr="00B76116">
        <w:rPr>
          <w:u w:val="single"/>
          <w:lang w:val="de-DE"/>
        </w:rPr>
        <w:t>as</w:t>
      </w:r>
      <w:r>
        <w:rPr>
          <w:lang w:val="de-DE"/>
        </w:rPr>
        <w:t xml:space="preserve"> Smartphone</w:t>
      </w:r>
    </w:p>
    <w:p w14:paraId="5EE3FF64" w14:textId="77777777" w:rsidR="003C0083" w:rsidRDefault="003C0083" w:rsidP="003C0083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Das Handy</w:t>
      </w:r>
    </w:p>
    <w:p w14:paraId="6BC981DB" w14:textId="4D644A80" w:rsidR="003C0083" w:rsidRDefault="003C0083" w:rsidP="003C0083">
      <w:pPr>
        <w:pStyle w:val="Paragraphedeliste"/>
        <w:numPr>
          <w:ilvl w:val="0"/>
          <w:numId w:val="1"/>
        </w:numPr>
        <w:rPr>
          <w:lang w:val="de-DE"/>
        </w:rPr>
      </w:pPr>
      <w:r w:rsidRPr="00B76116">
        <w:rPr>
          <w:u w:val="single"/>
          <w:lang w:val="de-DE"/>
        </w:rPr>
        <w:t>D</w:t>
      </w:r>
      <w:r w:rsidR="00B76116" w:rsidRPr="00B76116">
        <w:rPr>
          <w:u w:val="single"/>
          <w:lang w:val="de-DE"/>
        </w:rPr>
        <w:t>as</w:t>
      </w:r>
      <w:r>
        <w:rPr>
          <w:lang w:val="de-DE"/>
        </w:rPr>
        <w:t xml:space="preserve"> Foto</w:t>
      </w:r>
    </w:p>
    <w:p w14:paraId="2C87A94B" w14:textId="08A0A591" w:rsidR="003C0083" w:rsidRDefault="003C0083" w:rsidP="003C0083">
      <w:pPr>
        <w:pStyle w:val="Paragraphedeliste"/>
        <w:numPr>
          <w:ilvl w:val="0"/>
          <w:numId w:val="1"/>
        </w:numPr>
        <w:rPr>
          <w:lang w:val="de-DE"/>
        </w:rPr>
      </w:pPr>
      <w:r w:rsidRPr="00B76116">
        <w:rPr>
          <w:u w:val="single"/>
          <w:lang w:val="de-DE"/>
        </w:rPr>
        <w:t>D</w:t>
      </w:r>
      <w:r w:rsidR="00B76116" w:rsidRPr="00B76116">
        <w:rPr>
          <w:u w:val="single"/>
          <w:lang w:val="de-DE"/>
        </w:rPr>
        <w:t>as</w:t>
      </w:r>
      <w:r>
        <w:rPr>
          <w:lang w:val="de-DE"/>
        </w:rPr>
        <w:t xml:space="preserve"> Video</w:t>
      </w:r>
    </w:p>
    <w:p w14:paraId="6B766A1A" w14:textId="77777777" w:rsidR="003C0083" w:rsidRDefault="003C0083" w:rsidP="003C0083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Die Nachricht</w:t>
      </w:r>
    </w:p>
    <w:p w14:paraId="38D148B4" w14:textId="77777777" w:rsidR="003C0083" w:rsidRDefault="003C0083" w:rsidP="003C0083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Das Programm</w:t>
      </w:r>
    </w:p>
    <w:p w14:paraId="4FDEF28A" w14:textId="30914C48" w:rsidR="003C0083" w:rsidRDefault="003C0083" w:rsidP="003C0083">
      <w:pPr>
        <w:rPr>
          <w:b/>
          <w:bCs/>
          <w:lang w:val="de-DE"/>
        </w:rPr>
      </w:pPr>
      <w:r w:rsidRPr="003C0083">
        <w:rPr>
          <w:b/>
          <w:bCs/>
          <w:lang w:val="de-DE"/>
        </w:rPr>
        <w:t>Übung 2:</w:t>
      </w:r>
    </w:p>
    <w:p w14:paraId="51283B0D" w14:textId="12E676E9" w:rsidR="00D60EE9" w:rsidRPr="00D60EE9" w:rsidRDefault="00D60EE9" w:rsidP="00D60EE9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Der Klick </w:t>
      </w:r>
      <w:r w:rsidRPr="00D60EE9">
        <w:rPr>
          <w:lang w:val="de-DE"/>
        </w:rPr>
        <w:sym w:font="Wingdings" w:char="F0E0"/>
      </w:r>
      <w:r>
        <w:rPr>
          <w:lang w:val="de-DE"/>
        </w:rPr>
        <w:t xml:space="preserve"> le click</w:t>
      </w:r>
    </w:p>
    <w:p w14:paraId="370B671C" w14:textId="77777777" w:rsidR="003C0083" w:rsidRDefault="003C0083" w:rsidP="003C0083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Das Fotografie </w:t>
      </w:r>
      <w:r w:rsidRPr="003C0083">
        <w:rPr>
          <w:lang w:val="de-DE"/>
        </w:rPr>
        <w:sym w:font="Wingdings" w:char="F0E0"/>
      </w:r>
      <w:r>
        <w:rPr>
          <w:lang w:val="de-DE"/>
        </w:rPr>
        <w:t xml:space="preserve"> la photographie</w:t>
      </w:r>
    </w:p>
    <w:p w14:paraId="4B7F61E1" w14:textId="4735C7B0" w:rsidR="003C0083" w:rsidRDefault="003C0083" w:rsidP="003C0083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Der </w:t>
      </w:r>
      <w:r w:rsidR="00D60EE9">
        <w:rPr>
          <w:lang w:val="de-DE"/>
        </w:rPr>
        <w:t>Schutz</w:t>
      </w:r>
      <w:r>
        <w:rPr>
          <w:lang w:val="de-DE"/>
        </w:rPr>
        <w:t xml:space="preserve"> </w:t>
      </w:r>
      <w:r w:rsidRPr="003C0083">
        <w:rPr>
          <w:lang w:val="de-DE"/>
        </w:rPr>
        <w:sym w:font="Wingdings" w:char="F0E0"/>
      </w:r>
      <w:r w:rsidR="00D60EE9">
        <w:rPr>
          <w:lang w:val="de-DE"/>
        </w:rPr>
        <w:t xml:space="preserve"> la protection</w:t>
      </w:r>
    </w:p>
    <w:p w14:paraId="70DAE43B" w14:textId="77777777" w:rsidR="003C0083" w:rsidRDefault="003C0083" w:rsidP="003C0083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Das Spiel </w:t>
      </w:r>
      <w:r w:rsidRPr="003C0083">
        <w:rPr>
          <w:lang w:val="de-DE"/>
        </w:rPr>
        <w:sym w:font="Wingdings" w:char="F0E0"/>
      </w:r>
      <w:r>
        <w:rPr>
          <w:lang w:val="de-DE"/>
        </w:rPr>
        <w:t xml:space="preserve"> le jeux</w:t>
      </w:r>
    </w:p>
    <w:p w14:paraId="18729011" w14:textId="54BD1743" w:rsidR="003C0083" w:rsidRDefault="003B1A2C" w:rsidP="003C0083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Der raten </w:t>
      </w:r>
      <w:r w:rsidRPr="003B1A2C">
        <w:rPr>
          <w:lang w:val="de-DE"/>
        </w:rPr>
        <w:sym w:font="Wingdings" w:char="F0E0"/>
      </w:r>
      <w:r>
        <w:rPr>
          <w:lang w:val="de-DE"/>
        </w:rPr>
        <w:t xml:space="preserve"> le </w:t>
      </w:r>
      <w:r w:rsidR="00D60EE9">
        <w:rPr>
          <w:lang w:val="de-DE"/>
        </w:rPr>
        <w:t>conseil</w:t>
      </w:r>
    </w:p>
    <w:p w14:paraId="7E0D8D8D" w14:textId="77777777" w:rsidR="003B1A2C" w:rsidRDefault="003B1A2C" w:rsidP="003C0083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Das Leben </w:t>
      </w:r>
      <w:r w:rsidRPr="003B1A2C">
        <w:rPr>
          <w:lang w:val="de-DE"/>
        </w:rPr>
        <w:sym w:font="Wingdings" w:char="F0E0"/>
      </w:r>
      <w:r>
        <w:rPr>
          <w:lang w:val="de-DE"/>
        </w:rPr>
        <w:t xml:space="preserve"> la vie</w:t>
      </w:r>
    </w:p>
    <w:p w14:paraId="68FC4EF5" w14:textId="77777777" w:rsidR="003B1A2C" w:rsidRDefault="003B1A2C" w:rsidP="003B1A2C">
      <w:pPr>
        <w:rPr>
          <w:lang w:val="de-DE"/>
        </w:rPr>
      </w:pPr>
      <w:r>
        <w:rPr>
          <w:b/>
          <w:bCs/>
          <w:lang w:val="de-DE"/>
        </w:rPr>
        <w:t>Übung 4:</w:t>
      </w:r>
    </w:p>
    <w:p w14:paraId="326E0D35" w14:textId="5050EC15" w:rsidR="003B1A2C" w:rsidRDefault="003B1A2C" w:rsidP="003B1A2C">
      <w:pPr>
        <w:pStyle w:val="Paragraphedeliste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Seine </w:t>
      </w:r>
      <w:r w:rsidR="0028552A">
        <w:rPr>
          <w:lang w:val="de-DE"/>
        </w:rPr>
        <w:t>Foto/</w:t>
      </w:r>
      <w:r w:rsidRPr="0028552A">
        <w:rPr>
          <w:u w:val="single"/>
          <w:lang w:val="de-DE"/>
        </w:rPr>
        <w:t>Daten</w:t>
      </w:r>
      <w:r>
        <w:rPr>
          <w:lang w:val="de-DE"/>
        </w:rPr>
        <w:t xml:space="preserve"> teilen.</w:t>
      </w:r>
    </w:p>
    <w:p w14:paraId="42FD7BED" w14:textId="044BFD9C" w:rsidR="003B1A2C" w:rsidRDefault="003B1A2C" w:rsidP="003B1A2C">
      <w:pPr>
        <w:pStyle w:val="Paragraphedeliste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Eine </w:t>
      </w:r>
      <w:r w:rsidRPr="0028552A">
        <w:rPr>
          <w:u w:val="single"/>
          <w:lang w:val="de-DE"/>
        </w:rPr>
        <w:t>SMS</w:t>
      </w:r>
      <w:r w:rsidR="0028552A">
        <w:rPr>
          <w:lang w:val="de-DE"/>
        </w:rPr>
        <w:t>/Foto</w:t>
      </w:r>
      <w:r>
        <w:rPr>
          <w:lang w:val="de-DE"/>
        </w:rPr>
        <w:t xml:space="preserve"> schicken</w:t>
      </w:r>
    </w:p>
    <w:p w14:paraId="11880C7E" w14:textId="19595612" w:rsidR="003B1A2C" w:rsidRDefault="003B1A2C" w:rsidP="003B1A2C">
      <w:pPr>
        <w:pStyle w:val="Paragraphedeliste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Sich </w:t>
      </w:r>
      <w:r w:rsidRPr="0028552A">
        <w:rPr>
          <w:u w:val="single"/>
          <w:lang w:val="de-DE"/>
        </w:rPr>
        <w:t>Video</w:t>
      </w:r>
      <w:r w:rsidR="0028552A">
        <w:rPr>
          <w:lang w:val="de-DE"/>
        </w:rPr>
        <w:t>/</w:t>
      </w:r>
      <w:r w:rsidR="0028552A" w:rsidRPr="0028552A">
        <w:rPr>
          <w:u w:val="single"/>
          <w:lang w:val="de-DE"/>
        </w:rPr>
        <w:t>Foto</w:t>
      </w:r>
      <w:r>
        <w:rPr>
          <w:lang w:val="de-DE"/>
        </w:rPr>
        <w:t xml:space="preserve"> anschauen</w:t>
      </w:r>
    </w:p>
    <w:p w14:paraId="2B53E5A3" w14:textId="61016C2D" w:rsidR="003B1A2C" w:rsidRDefault="003B1A2C" w:rsidP="003B1A2C">
      <w:pPr>
        <w:pStyle w:val="Paragraphedeliste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Ein </w:t>
      </w:r>
      <w:r w:rsidRPr="0028552A">
        <w:rPr>
          <w:strike/>
          <w:lang w:val="de-DE"/>
        </w:rPr>
        <w:t>Posting</w:t>
      </w:r>
      <w:r w:rsidR="0028552A" w:rsidRPr="0028552A">
        <w:rPr>
          <w:lang w:val="de-DE"/>
        </w:rPr>
        <w:t>App</w:t>
      </w:r>
      <w:r>
        <w:rPr>
          <w:lang w:val="de-DE"/>
        </w:rPr>
        <w:t xml:space="preserve"> benutzen</w:t>
      </w:r>
    </w:p>
    <w:p w14:paraId="4C9D69F8" w14:textId="65E6FC5F" w:rsidR="003B1A2C" w:rsidRDefault="003B1A2C" w:rsidP="003B1A2C">
      <w:pPr>
        <w:pStyle w:val="Paragraphedeliste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Eine </w:t>
      </w:r>
      <w:r w:rsidR="0028552A">
        <w:rPr>
          <w:lang w:val="de-DE"/>
        </w:rPr>
        <w:t>Privatleben</w:t>
      </w:r>
      <w:bookmarkStart w:id="0" w:name="_GoBack"/>
      <w:bookmarkEnd w:id="0"/>
      <w:r w:rsidR="0028552A">
        <w:rPr>
          <w:lang w:val="de-DE"/>
        </w:rPr>
        <w:t>/daten/</w:t>
      </w:r>
      <w:r>
        <w:rPr>
          <w:lang w:val="de-DE"/>
        </w:rPr>
        <w:t>App schützen</w:t>
      </w:r>
    </w:p>
    <w:p w14:paraId="4DF71B12" w14:textId="77777777" w:rsidR="003B1A2C" w:rsidRDefault="003B1A2C" w:rsidP="003B1A2C">
      <w:pPr>
        <w:pStyle w:val="Paragraphedeliste"/>
        <w:numPr>
          <w:ilvl w:val="0"/>
          <w:numId w:val="4"/>
        </w:numPr>
        <w:rPr>
          <w:lang w:val="de-DE"/>
        </w:rPr>
      </w:pPr>
      <w:r>
        <w:rPr>
          <w:lang w:val="de-DE"/>
        </w:rPr>
        <w:t>Das Privatleben respektieren</w:t>
      </w:r>
    </w:p>
    <w:p w14:paraId="1BD6626D" w14:textId="77777777" w:rsidR="003B1A2C" w:rsidRPr="003B1A2C" w:rsidRDefault="003B1A2C" w:rsidP="003B1A2C">
      <w:pPr>
        <w:pStyle w:val="Paragraphedeliste"/>
        <w:numPr>
          <w:ilvl w:val="0"/>
          <w:numId w:val="4"/>
        </w:numPr>
        <w:rPr>
          <w:lang w:val="de-DE"/>
        </w:rPr>
      </w:pPr>
      <w:r>
        <w:rPr>
          <w:lang w:val="de-DE"/>
        </w:rPr>
        <w:t>Ein Foto kommentieren.</w:t>
      </w:r>
    </w:p>
    <w:sectPr w:rsidR="003B1A2C" w:rsidRPr="003B1A2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BB981" w14:textId="77777777" w:rsidR="00306FF7" w:rsidRDefault="00306FF7" w:rsidP="00F4573B">
      <w:pPr>
        <w:spacing w:after="0" w:line="240" w:lineRule="auto"/>
      </w:pPr>
      <w:r>
        <w:separator/>
      </w:r>
    </w:p>
  </w:endnote>
  <w:endnote w:type="continuationSeparator" w:id="0">
    <w:p w14:paraId="3C7C2DF2" w14:textId="77777777" w:rsidR="00306FF7" w:rsidRDefault="00306FF7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111406"/>
      <w:docPartObj>
        <w:docPartGallery w:val="Page Numbers (Bottom of Page)"/>
        <w:docPartUnique/>
      </w:docPartObj>
    </w:sdtPr>
    <w:sdtEndPr/>
    <w:sdtContent>
      <w:p w14:paraId="6B37F69C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1957A83" wp14:editId="5E899DA0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070D924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5ECBBF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CF0EA" w14:textId="77777777" w:rsidR="00306FF7" w:rsidRDefault="00306FF7" w:rsidP="00F4573B">
      <w:pPr>
        <w:spacing w:after="0" w:line="240" w:lineRule="auto"/>
      </w:pPr>
      <w:r>
        <w:separator/>
      </w:r>
    </w:p>
  </w:footnote>
  <w:footnote w:type="continuationSeparator" w:id="0">
    <w:p w14:paraId="01915028" w14:textId="77777777" w:rsidR="00306FF7" w:rsidRDefault="00306FF7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CE603" w14:textId="77777777"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</w:t>
    </w:r>
    <w:r w:rsidR="003C0083">
      <w:t>3</w:t>
    </w:r>
    <w:r>
      <w:tab/>
      <w:t>Deutsch</w:t>
    </w:r>
    <w:r>
      <w:tab/>
    </w:r>
    <w:r w:rsidR="003C0083">
      <w:rPr>
        <w:lang w:val="de-DE"/>
      </w:rPr>
      <w:t>Sonntag, den 8. Dezember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4141F"/>
    <w:multiLevelType w:val="hybridMultilevel"/>
    <w:tmpl w:val="47B08166"/>
    <w:lvl w:ilvl="0" w:tplc="4EE664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D6FE5"/>
    <w:multiLevelType w:val="hybridMultilevel"/>
    <w:tmpl w:val="D45A021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06CE4"/>
    <w:multiLevelType w:val="hybridMultilevel"/>
    <w:tmpl w:val="B672E430"/>
    <w:lvl w:ilvl="0" w:tplc="4EE664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4E0689"/>
    <w:multiLevelType w:val="hybridMultilevel"/>
    <w:tmpl w:val="C140447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ysDS3MLMwNDIyNTBS0lEKTi0uzszPAykwqgUA39vXDSwAAAA="/>
  </w:docVars>
  <w:rsids>
    <w:rsidRoot w:val="003C0083"/>
    <w:rsid w:val="000E66BB"/>
    <w:rsid w:val="00151752"/>
    <w:rsid w:val="00153283"/>
    <w:rsid w:val="001C17E7"/>
    <w:rsid w:val="002811C2"/>
    <w:rsid w:val="0028552A"/>
    <w:rsid w:val="00306FF7"/>
    <w:rsid w:val="003B1A2C"/>
    <w:rsid w:val="003C0083"/>
    <w:rsid w:val="004740BA"/>
    <w:rsid w:val="00AF2AD0"/>
    <w:rsid w:val="00B76116"/>
    <w:rsid w:val="00D60EE9"/>
    <w:rsid w:val="00F3124E"/>
    <w:rsid w:val="00F4573B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511C8E"/>
  <w15:chartTrackingRefBased/>
  <w15:docId w15:val="{FE3EB97A-1973-438F-8018-94EDA324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3C0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19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4</cp:revision>
  <dcterms:created xsi:type="dcterms:W3CDTF">2019-12-08T14:43:00Z</dcterms:created>
  <dcterms:modified xsi:type="dcterms:W3CDTF">2019-12-12T09:14:00Z</dcterms:modified>
</cp:coreProperties>
</file>