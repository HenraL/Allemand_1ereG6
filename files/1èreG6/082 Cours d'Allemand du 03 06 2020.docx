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A457" w14:textId="77777777" w:rsidR="00D77CF9" w:rsidRDefault="00D77CF9" w:rsidP="00D77CF9">
      <w:proofErr w:type="spellStart"/>
      <w:r>
        <w:t>Gerührt</w:t>
      </w:r>
      <w:proofErr w:type="spellEnd"/>
      <w:r>
        <w:t xml:space="preserve"> = ému</w:t>
      </w:r>
    </w:p>
    <w:p w14:paraId="1F717ABE" w14:textId="77777777" w:rsidR="00D77CF9" w:rsidRDefault="00D77CF9" w:rsidP="00D77CF9">
      <w:r>
        <w:t xml:space="preserve">Die </w:t>
      </w:r>
      <w:proofErr w:type="spellStart"/>
      <w:r>
        <w:t>Träne</w:t>
      </w:r>
      <w:proofErr w:type="spellEnd"/>
      <w:r>
        <w:t xml:space="preserve"> (n) = la larme</w:t>
      </w:r>
    </w:p>
    <w:p w14:paraId="5F7E9C65" w14:textId="77777777" w:rsidR="00D77CF9" w:rsidRDefault="00D77CF9" w:rsidP="00D77CF9">
      <w:r>
        <w:t xml:space="preserve">Die </w:t>
      </w:r>
      <w:proofErr w:type="spellStart"/>
      <w:r>
        <w:t>Wange</w:t>
      </w:r>
      <w:proofErr w:type="spellEnd"/>
      <w:r>
        <w:t xml:space="preserve"> (n) = la joue</w:t>
      </w:r>
    </w:p>
    <w:p w14:paraId="1742B293" w14:textId="77777777" w:rsidR="00D77CF9" w:rsidRDefault="00D77CF9" w:rsidP="00D77CF9">
      <w:proofErr w:type="spellStart"/>
      <w:r>
        <w:t>Weinen</w:t>
      </w:r>
      <w:proofErr w:type="spellEnd"/>
      <w:r>
        <w:t xml:space="preserve"> = </w:t>
      </w:r>
      <w:proofErr w:type="spellStart"/>
      <w:r>
        <w:t>pelurer</w:t>
      </w:r>
      <w:proofErr w:type="spellEnd"/>
    </w:p>
    <w:p w14:paraId="74C969BF" w14:textId="77777777" w:rsidR="00D77CF9" w:rsidRDefault="00D77CF9" w:rsidP="00D77CF9">
      <w:proofErr w:type="spellStart"/>
      <w:r>
        <w:t>Auf</w:t>
      </w:r>
      <w:proofErr w:type="spellEnd"/>
      <w:r>
        <w:t xml:space="preserve"> die </w:t>
      </w:r>
      <w:proofErr w:type="spellStart"/>
      <w:r>
        <w:t>welt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= naitre</w:t>
      </w:r>
    </w:p>
    <w:p w14:paraId="62598625" w14:textId="6DEAB500" w:rsidR="004A5D3C" w:rsidRDefault="00D77CF9" w:rsidP="00D77CF9">
      <w:proofErr w:type="spellStart"/>
      <w:r>
        <w:t>Über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verhältnis</w:t>
      </w:r>
      <w:proofErr w:type="spellEnd"/>
      <w:r>
        <w:t xml:space="preserve"> leben = vivre </w:t>
      </w:r>
      <w:proofErr w:type="spellStart"/>
      <w:r>
        <w:t>au dessus</w:t>
      </w:r>
      <w:proofErr w:type="spellEnd"/>
      <w:r>
        <w:t xml:space="preserve"> de ses moyens.</w:t>
      </w:r>
    </w:p>
    <w:sectPr w:rsidR="004A5D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0E93A" w14:textId="77777777" w:rsidR="00C3358D" w:rsidRDefault="00C3358D" w:rsidP="00F4573B">
      <w:pPr>
        <w:spacing w:after="0" w:line="240" w:lineRule="auto"/>
      </w:pPr>
      <w:r>
        <w:separator/>
      </w:r>
    </w:p>
  </w:endnote>
  <w:endnote w:type="continuationSeparator" w:id="0">
    <w:p w14:paraId="3C742062" w14:textId="77777777" w:rsidR="00C3358D" w:rsidRDefault="00C3358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B4C77" w14:textId="77777777" w:rsidR="00D77CF9" w:rsidRDefault="00D77CF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5E63AEDD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3ADCF02" wp14:editId="2DEB4928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25DAC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3ADCF0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6625DAC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A3541" w14:textId="77777777" w:rsidR="00D77CF9" w:rsidRDefault="00D77C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F2E7B" w14:textId="77777777" w:rsidR="00C3358D" w:rsidRDefault="00C3358D" w:rsidP="00F4573B">
      <w:pPr>
        <w:spacing w:after="0" w:line="240" w:lineRule="auto"/>
      </w:pPr>
      <w:r>
        <w:separator/>
      </w:r>
    </w:p>
  </w:footnote>
  <w:footnote w:type="continuationSeparator" w:id="0">
    <w:p w14:paraId="1E33307E" w14:textId="77777777" w:rsidR="00C3358D" w:rsidRDefault="00C3358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2391E" w14:textId="77777777" w:rsidR="00D77CF9" w:rsidRDefault="00D77CF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F0BD9" w14:textId="2A4277EA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D77CF9">
      <w:t>3</w:t>
    </w:r>
    <w:r>
      <w:tab/>
      <w:t>Deutsch</w:t>
    </w:r>
    <w:r>
      <w:tab/>
    </w:r>
    <w:r w:rsidR="00D77CF9">
      <w:rPr>
        <w:lang w:val="de-DE"/>
      </w:rPr>
      <w:t>Mittwoch, den 3. Juni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5B8EC" w14:textId="77777777" w:rsidR="00D77CF9" w:rsidRDefault="00D77CF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TewMDU2sjAxNzBW0lEKTi0uzszPAykwrAUAwVp4vywAAAA="/>
  </w:docVars>
  <w:rsids>
    <w:rsidRoot w:val="00D77CF9"/>
    <w:rsid w:val="000E66BB"/>
    <w:rsid w:val="00151752"/>
    <w:rsid w:val="00153283"/>
    <w:rsid w:val="001C17E7"/>
    <w:rsid w:val="002811C2"/>
    <w:rsid w:val="00AF2AD0"/>
    <w:rsid w:val="00C3358D"/>
    <w:rsid w:val="00D77CF9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9FF9A"/>
  <w15:chartTrackingRefBased/>
  <w15:docId w15:val="{82AD1A7E-FBFC-42BA-B538-0CD4B01B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</TotalTime>
  <Pages>1</Pages>
  <Words>28</Words>
  <Characters>141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</cp:revision>
  <dcterms:created xsi:type="dcterms:W3CDTF">2020-06-03T11:24:00Z</dcterms:created>
  <dcterms:modified xsi:type="dcterms:W3CDTF">2020-06-03T11:25:00Z</dcterms:modified>
</cp:coreProperties>
</file>