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3482E" w14:textId="2FD778C6" w:rsidR="004A5D3C" w:rsidRDefault="00870594">
      <w:r>
        <w:rPr>
          <w:noProof/>
        </w:rPr>
        <w:drawing>
          <wp:inline distT="0" distB="0" distL="0" distR="0" wp14:anchorId="78412303" wp14:editId="70B0DB7F">
            <wp:extent cx="5760720" cy="60153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D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298E7" w14:textId="77777777" w:rsidR="00D73899" w:rsidRDefault="00D73899" w:rsidP="00F4573B">
      <w:pPr>
        <w:spacing w:after="0" w:line="240" w:lineRule="auto"/>
      </w:pPr>
      <w:r>
        <w:separator/>
      </w:r>
    </w:p>
  </w:endnote>
  <w:endnote w:type="continuationSeparator" w:id="0">
    <w:p w14:paraId="6F07963E" w14:textId="77777777" w:rsidR="00D73899" w:rsidRDefault="00D73899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2ECE1" w14:textId="77777777" w:rsidR="00870594" w:rsidRDefault="0087059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3D4F9351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EDB4273" wp14:editId="5C90F2E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4039A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EDB427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FC4039A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5E6D8" w14:textId="77777777" w:rsidR="00870594" w:rsidRDefault="0087059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3E667" w14:textId="77777777" w:rsidR="00D73899" w:rsidRDefault="00D73899" w:rsidP="00F4573B">
      <w:pPr>
        <w:spacing w:after="0" w:line="240" w:lineRule="auto"/>
      </w:pPr>
      <w:r>
        <w:separator/>
      </w:r>
    </w:p>
  </w:footnote>
  <w:footnote w:type="continuationSeparator" w:id="0">
    <w:p w14:paraId="5D2FA821" w14:textId="77777777" w:rsidR="00D73899" w:rsidRDefault="00D73899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6CE26" w14:textId="77777777" w:rsidR="00870594" w:rsidRDefault="0087059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5882E" w14:textId="5B8ADEE2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870594">
      <w:t>3</w:t>
    </w:r>
    <w:r>
      <w:tab/>
      <w:t>Deutsch</w:t>
    </w:r>
    <w:r>
      <w:tab/>
    </w:r>
    <w:r w:rsidR="00870594">
      <w:rPr>
        <w:lang w:val="de-DE"/>
      </w:rPr>
      <w:t>Mittwoch, den 17. Juni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BB522" w14:textId="77777777" w:rsidR="00870594" w:rsidRDefault="008705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MTQ0MzIyMjWxNLVQ0lEKTi0uzszPAykwrAUAAXr1fSwAAAA="/>
  </w:docVars>
  <w:rsids>
    <w:rsidRoot w:val="00870594"/>
    <w:rsid w:val="000E66BB"/>
    <w:rsid w:val="00151752"/>
    <w:rsid w:val="00153283"/>
    <w:rsid w:val="001C17E7"/>
    <w:rsid w:val="002811C2"/>
    <w:rsid w:val="00870594"/>
    <w:rsid w:val="00AF2AD0"/>
    <w:rsid w:val="00D73899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5591E"/>
  <w15:chartTrackingRefBased/>
  <w15:docId w15:val="{8D9564E0-4D3D-4E9B-AF01-4D245462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</cp:revision>
  <dcterms:created xsi:type="dcterms:W3CDTF">2020-06-18T08:06:00Z</dcterms:created>
  <dcterms:modified xsi:type="dcterms:W3CDTF">2020-06-18T08:07:00Z</dcterms:modified>
</cp:coreProperties>
</file>