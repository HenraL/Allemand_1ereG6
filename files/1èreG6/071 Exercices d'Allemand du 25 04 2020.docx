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0E41" w14:textId="77777777" w:rsidR="003D0507" w:rsidRPr="00552233" w:rsidRDefault="003D0507">
      <w:pPr>
        <w:rPr>
          <w:lang w:val="de-DE"/>
        </w:rPr>
      </w:pPr>
      <w:r w:rsidRPr="00552233">
        <w:rPr>
          <w:lang w:val="de-DE"/>
        </w:rPr>
        <w:t>Übung 3:</w:t>
      </w:r>
    </w:p>
    <w:p w14:paraId="7EC3971F" w14:textId="77777777" w:rsidR="003D0507" w:rsidRPr="00552233" w:rsidRDefault="003D0507">
      <w:pPr>
        <w:rPr>
          <w:lang w:val="de-DE"/>
        </w:rPr>
      </w:pPr>
      <w:r w:rsidRPr="00552233">
        <w:rPr>
          <w:lang w:val="de-DE"/>
        </w:rPr>
        <w:t>1)</w:t>
      </w:r>
    </w:p>
    <w:p w14:paraId="3089735A" w14:textId="77777777" w:rsidR="003D0507" w:rsidRDefault="00552233">
      <w:pPr>
        <w:rPr>
          <w:lang w:val="de-DE"/>
        </w:rPr>
      </w:pPr>
      <w:r w:rsidRPr="00552233">
        <w:rPr>
          <w:lang w:val="de-DE"/>
        </w:rPr>
        <w:t xml:space="preserve">Ich möchte </w:t>
      </w:r>
      <w:r>
        <w:rPr>
          <w:lang w:val="de-DE"/>
        </w:rPr>
        <w:t xml:space="preserve">Informationen über den Künstler lesen, </w:t>
      </w:r>
      <w:r>
        <w:rPr>
          <w:b/>
          <w:bCs/>
          <w:lang w:val="de-DE"/>
        </w:rPr>
        <w:t>bevor</w:t>
      </w:r>
      <w:r>
        <w:rPr>
          <w:lang w:val="de-DE"/>
        </w:rPr>
        <w:t xml:space="preserve"> wir in die Ausstellung gehen.</w:t>
      </w:r>
    </w:p>
    <w:p w14:paraId="241B1D89" w14:textId="77777777" w:rsidR="00552233" w:rsidRDefault="00552233">
      <w:pPr>
        <w:rPr>
          <w:lang w:val="de-DE"/>
        </w:rPr>
      </w:pPr>
    </w:p>
    <w:p w14:paraId="3F48E271" w14:textId="77777777" w:rsidR="00552233" w:rsidRDefault="00552233">
      <w:pPr>
        <w:rPr>
          <w:lang w:val="de-DE"/>
        </w:rPr>
      </w:pPr>
      <w:r>
        <w:rPr>
          <w:lang w:val="de-DE"/>
        </w:rPr>
        <w:t>2)</w:t>
      </w:r>
    </w:p>
    <w:p w14:paraId="6A23E270" w14:textId="197B8C4B" w:rsidR="00552233" w:rsidRDefault="00552233">
      <w:pPr>
        <w:rPr>
          <w:lang w:val="de-DE"/>
        </w:rPr>
      </w:pPr>
      <w:r>
        <w:rPr>
          <w:lang w:val="de-DE"/>
        </w:rPr>
        <w:t>Ich interessiere mich viel mehr für Kunst und Kultur</w:t>
      </w:r>
      <w:r w:rsidR="00BB76C8">
        <w:rPr>
          <w:lang w:val="de-DE"/>
        </w:rPr>
        <w:t>,</w:t>
      </w:r>
      <w:r>
        <w:rPr>
          <w:lang w:val="de-DE"/>
        </w:rPr>
        <w:t xml:space="preserve"> </w:t>
      </w:r>
      <w:r w:rsidR="007B5C30">
        <w:rPr>
          <w:b/>
          <w:bCs/>
          <w:lang w:val="de-DE"/>
        </w:rPr>
        <w:t>seitdem</w:t>
      </w:r>
      <w:r w:rsidR="00BB76C8">
        <w:rPr>
          <w:lang w:val="de-DE"/>
        </w:rPr>
        <w:t xml:space="preserve"> ich an einem Malkurs teilnehme.</w:t>
      </w:r>
    </w:p>
    <w:p w14:paraId="7DB2D746" w14:textId="77777777" w:rsidR="009A6684" w:rsidRDefault="009A6684">
      <w:pPr>
        <w:rPr>
          <w:lang w:val="de-DE"/>
        </w:rPr>
      </w:pPr>
    </w:p>
    <w:p w14:paraId="50F98A8B" w14:textId="77777777" w:rsidR="00BB76C8" w:rsidRDefault="00BB76C8">
      <w:pPr>
        <w:rPr>
          <w:lang w:val="de-DE"/>
        </w:rPr>
      </w:pPr>
      <w:r>
        <w:rPr>
          <w:lang w:val="de-DE"/>
        </w:rPr>
        <w:t>3)</w:t>
      </w:r>
    </w:p>
    <w:p w14:paraId="1044E8EA" w14:textId="77777777" w:rsidR="00BB76C8" w:rsidRDefault="00D06783">
      <w:pPr>
        <w:rPr>
          <w:lang w:val="de-DE"/>
        </w:rPr>
      </w:pPr>
      <w:r w:rsidRPr="003432E4">
        <w:rPr>
          <w:b/>
          <w:bCs/>
          <w:lang w:val="de-DE"/>
        </w:rPr>
        <w:t>Bevor</w:t>
      </w:r>
      <w:r>
        <w:rPr>
          <w:lang w:val="de-DE"/>
        </w:rPr>
        <w:t xml:space="preserve"> sie </w:t>
      </w:r>
      <w:r w:rsidR="003432E4">
        <w:rPr>
          <w:lang w:val="de-DE"/>
        </w:rPr>
        <w:t>nach Amerika emigrierte, hatte sie schon mehre Filme in Deutschland gedreht.</w:t>
      </w:r>
    </w:p>
    <w:p w14:paraId="3EA81A7F" w14:textId="77777777" w:rsidR="003432E4" w:rsidRDefault="003432E4">
      <w:pPr>
        <w:rPr>
          <w:lang w:val="de-DE"/>
        </w:rPr>
      </w:pPr>
    </w:p>
    <w:p w14:paraId="520D4A89" w14:textId="77777777" w:rsidR="003432E4" w:rsidRDefault="003432E4">
      <w:pPr>
        <w:rPr>
          <w:lang w:val="de-DE"/>
        </w:rPr>
      </w:pPr>
      <w:r>
        <w:rPr>
          <w:lang w:val="de-DE"/>
        </w:rPr>
        <w:t>4)</w:t>
      </w:r>
    </w:p>
    <w:p w14:paraId="62F13FC9" w14:textId="77777777" w:rsidR="003432E4" w:rsidRDefault="00CE5ED3">
      <w:pPr>
        <w:rPr>
          <w:lang w:val="de-DE"/>
        </w:rPr>
      </w:pPr>
      <w:r>
        <w:rPr>
          <w:lang w:val="de-DE"/>
        </w:rPr>
        <w:t xml:space="preserve">Meine Tochter möchte Kunst studieren, </w:t>
      </w:r>
      <w:r w:rsidRPr="00CE5ED3">
        <w:rPr>
          <w:b/>
          <w:bCs/>
          <w:lang w:val="de-DE"/>
        </w:rPr>
        <w:t>seitdem</w:t>
      </w:r>
      <w:r>
        <w:rPr>
          <w:lang w:val="de-DE"/>
        </w:rPr>
        <w:t xml:space="preserve"> sie den Film gesehen hat.</w:t>
      </w:r>
    </w:p>
    <w:p w14:paraId="5C28EFF0" w14:textId="77777777" w:rsidR="00CE5ED3" w:rsidRDefault="00CE5ED3">
      <w:pPr>
        <w:rPr>
          <w:lang w:val="de-DE"/>
        </w:rPr>
      </w:pPr>
    </w:p>
    <w:p w14:paraId="2989B5F0" w14:textId="77777777" w:rsidR="00CE5ED3" w:rsidRDefault="00CE5ED3">
      <w:pPr>
        <w:rPr>
          <w:lang w:val="de-DE"/>
        </w:rPr>
      </w:pPr>
      <w:r>
        <w:rPr>
          <w:lang w:val="de-DE"/>
        </w:rPr>
        <w:t>Übung 4:</w:t>
      </w:r>
    </w:p>
    <w:p w14:paraId="2315734F" w14:textId="77777777" w:rsidR="00CE5ED3" w:rsidRDefault="00D30650">
      <w:pPr>
        <w:rPr>
          <w:lang w:val="de-DE"/>
        </w:rPr>
      </w:pPr>
      <w:r>
        <w:rPr>
          <w:lang w:val="de-DE"/>
        </w:rPr>
        <w:t>A)</w:t>
      </w:r>
    </w:p>
    <w:p w14:paraId="08F55D3E" w14:textId="249C26FB" w:rsidR="00D30650" w:rsidRDefault="00040721">
      <w:pPr>
        <w:rPr>
          <w:lang w:val="de-DE"/>
        </w:rPr>
      </w:pPr>
      <w:r>
        <w:rPr>
          <w:lang w:val="de-DE"/>
        </w:rPr>
        <w:t>Nach</w:t>
      </w:r>
      <w:r w:rsidR="00923245">
        <w:rPr>
          <w:lang w:val="de-DE"/>
        </w:rPr>
        <w:t xml:space="preserve"> </w:t>
      </w:r>
      <w:r>
        <w:rPr>
          <w:lang w:val="de-DE"/>
        </w:rPr>
        <w:t xml:space="preserve">dem </w:t>
      </w:r>
      <w:r w:rsidR="00923245">
        <w:rPr>
          <w:lang w:val="de-DE"/>
        </w:rPr>
        <w:t>B</w:t>
      </w:r>
      <w:r>
        <w:rPr>
          <w:lang w:val="de-DE"/>
        </w:rPr>
        <w:t>esuch</w:t>
      </w:r>
      <w:r w:rsidR="00961F9A">
        <w:rPr>
          <w:lang w:val="de-DE"/>
        </w:rPr>
        <w:t xml:space="preserve"> von</w:t>
      </w:r>
      <w:r>
        <w:rPr>
          <w:lang w:val="de-DE"/>
        </w:rPr>
        <w:t xml:space="preserve"> d</w:t>
      </w:r>
      <w:r w:rsidR="00923245">
        <w:rPr>
          <w:lang w:val="de-DE"/>
        </w:rPr>
        <w:t>e</w:t>
      </w:r>
      <w:r w:rsidR="00961F9A">
        <w:rPr>
          <w:lang w:val="de-DE"/>
        </w:rPr>
        <w:t>m</w:t>
      </w:r>
      <w:r>
        <w:rPr>
          <w:lang w:val="de-DE"/>
        </w:rPr>
        <w:t xml:space="preserve"> Museu</w:t>
      </w:r>
      <w:r w:rsidR="00FB5BAD">
        <w:rPr>
          <w:lang w:val="de-DE"/>
        </w:rPr>
        <w:t>ms</w:t>
      </w:r>
      <w:r>
        <w:rPr>
          <w:lang w:val="de-DE"/>
        </w:rPr>
        <w:t xml:space="preserve"> gehen wir nach Hause.</w:t>
      </w:r>
    </w:p>
    <w:p w14:paraId="4806C833" w14:textId="77777777" w:rsidR="00040721" w:rsidRDefault="00040721">
      <w:pPr>
        <w:rPr>
          <w:lang w:val="de-DE"/>
        </w:rPr>
      </w:pPr>
    </w:p>
    <w:p w14:paraId="473B1A9A" w14:textId="77777777" w:rsidR="00040721" w:rsidRDefault="00040721">
      <w:pPr>
        <w:rPr>
          <w:lang w:val="de-DE"/>
        </w:rPr>
      </w:pPr>
      <w:r>
        <w:rPr>
          <w:lang w:val="de-DE"/>
        </w:rPr>
        <w:t>B)</w:t>
      </w:r>
      <w:bookmarkStart w:id="0" w:name="_GoBack"/>
      <w:bookmarkEnd w:id="0"/>
    </w:p>
    <w:p w14:paraId="41786A20" w14:textId="3AD41BEC" w:rsidR="00040721" w:rsidRDefault="00E01F8A">
      <w:pPr>
        <w:rPr>
          <w:lang w:val="de-DE"/>
        </w:rPr>
      </w:pPr>
      <w:r>
        <w:rPr>
          <w:lang w:val="de-DE"/>
        </w:rPr>
        <w:t>Bev</w:t>
      </w:r>
      <w:r w:rsidR="00040721">
        <w:rPr>
          <w:lang w:val="de-DE"/>
        </w:rPr>
        <w:t xml:space="preserve">or </w:t>
      </w:r>
      <w:r>
        <w:rPr>
          <w:lang w:val="de-DE"/>
        </w:rPr>
        <w:t>wir nach Berlin</w:t>
      </w:r>
      <w:r w:rsidR="00040721">
        <w:rPr>
          <w:lang w:val="de-DE"/>
        </w:rPr>
        <w:t xml:space="preserve"> </w:t>
      </w:r>
      <w:r>
        <w:rPr>
          <w:lang w:val="de-DE"/>
        </w:rPr>
        <w:t>zurückkehren</w:t>
      </w:r>
      <w:r w:rsidR="00FB5BAD">
        <w:rPr>
          <w:lang w:val="de-DE"/>
        </w:rPr>
        <w:t>,</w:t>
      </w:r>
      <w:r w:rsidR="00AF4F40">
        <w:rPr>
          <w:lang w:val="de-DE"/>
        </w:rPr>
        <w:t xml:space="preserve"> besuchen wir Freunde in Frankreich.</w:t>
      </w:r>
    </w:p>
    <w:p w14:paraId="438C21D8" w14:textId="77777777" w:rsidR="00AF4F40" w:rsidRDefault="00AF4F40">
      <w:pPr>
        <w:rPr>
          <w:lang w:val="de-DE"/>
        </w:rPr>
      </w:pPr>
    </w:p>
    <w:p w14:paraId="71FB3B99" w14:textId="77777777" w:rsidR="00AF4F40" w:rsidRDefault="00AF4F40">
      <w:pPr>
        <w:rPr>
          <w:lang w:val="de-DE"/>
        </w:rPr>
      </w:pPr>
      <w:r>
        <w:rPr>
          <w:lang w:val="de-DE"/>
        </w:rPr>
        <w:t>C)</w:t>
      </w:r>
    </w:p>
    <w:p w14:paraId="4E2A5E82" w14:textId="77777777" w:rsidR="00AF4F40" w:rsidRDefault="00AF4F40">
      <w:pPr>
        <w:rPr>
          <w:lang w:val="de-DE"/>
        </w:rPr>
      </w:pPr>
      <w:r>
        <w:rPr>
          <w:lang w:val="de-DE"/>
        </w:rPr>
        <w:t xml:space="preserve">Bevor </w:t>
      </w:r>
      <w:r w:rsidR="00E01F8A">
        <w:rPr>
          <w:lang w:val="de-DE"/>
        </w:rPr>
        <w:t>das Treffen</w:t>
      </w:r>
      <w:r>
        <w:rPr>
          <w:lang w:val="de-DE"/>
        </w:rPr>
        <w:t>, war sie nervös.</w:t>
      </w:r>
    </w:p>
    <w:p w14:paraId="4A7879DE" w14:textId="77777777" w:rsidR="00AF4F40" w:rsidRDefault="00AF4F40">
      <w:pPr>
        <w:rPr>
          <w:lang w:val="de-DE"/>
        </w:rPr>
      </w:pPr>
    </w:p>
    <w:p w14:paraId="0AE80EEC" w14:textId="77777777" w:rsidR="00AF4F40" w:rsidRDefault="00AF4F40">
      <w:pPr>
        <w:rPr>
          <w:lang w:val="de-DE"/>
        </w:rPr>
      </w:pPr>
      <w:r>
        <w:rPr>
          <w:lang w:val="de-DE"/>
        </w:rPr>
        <w:t>D)</w:t>
      </w:r>
    </w:p>
    <w:p w14:paraId="03911BFA" w14:textId="2D963A8B" w:rsidR="00AF4F40" w:rsidRPr="00961927" w:rsidRDefault="00E01F8A">
      <w:pPr>
        <w:rPr>
          <w:lang w:val="de-DE"/>
        </w:rPr>
      </w:pPr>
      <w:r w:rsidRPr="00961927">
        <w:rPr>
          <w:lang w:val="de-DE"/>
        </w:rPr>
        <w:t>Nachdem s</w:t>
      </w:r>
      <w:r w:rsidR="00337AB8" w:rsidRPr="00961927">
        <w:rPr>
          <w:lang w:val="de-DE"/>
        </w:rPr>
        <w:t xml:space="preserve">ie </w:t>
      </w:r>
      <w:r w:rsidRPr="00961927">
        <w:rPr>
          <w:lang w:val="de-DE"/>
        </w:rPr>
        <w:t xml:space="preserve">lange darüber </w:t>
      </w:r>
      <w:r w:rsidR="00337AB8" w:rsidRPr="00961927">
        <w:rPr>
          <w:lang w:val="de-DE"/>
        </w:rPr>
        <w:t>diskutier</w:t>
      </w:r>
      <w:r w:rsidRPr="00961927">
        <w:rPr>
          <w:lang w:val="de-DE"/>
        </w:rPr>
        <w:t>t</w:t>
      </w:r>
      <w:r w:rsidR="00337AB8" w:rsidRPr="00961927">
        <w:rPr>
          <w:lang w:val="de-DE"/>
        </w:rPr>
        <w:t>en</w:t>
      </w:r>
      <w:r w:rsidRPr="00961927">
        <w:rPr>
          <w:lang w:val="de-DE"/>
        </w:rPr>
        <w:t>,</w:t>
      </w:r>
      <w:r w:rsidR="00337AB8" w:rsidRPr="00961927">
        <w:rPr>
          <w:lang w:val="de-DE"/>
        </w:rPr>
        <w:t xml:space="preserve"> waren sie sich schließlich einig.</w:t>
      </w:r>
    </w:p>
    <w:p w14:paraId="7750C427" w14:textId="38FEA5AB" w:rsidR="00961927" w:rsidRPr="00961927" w:rsidRDefault="00961927">
      <w:pPr>
        <w:jc w:val="left"/>
        <w:rPr>
          <w:lang w:val="de-DE"/>
        </w:rPr>
      </w:pPr>
      <w:r w:rsidRPr="00961927">
        <w:rPr>
          <w:lang w:val="de-DE"/>
        </w:rPr>
        <w:br w:type="page"/>
      </w:r>
    </w:p>
    <w:p w14:paraId="389AE582" w14:textId="77777777" w:rsidR="00961927" w:rsidRPr="00961927" w:rsidRDefault="00961927" w:rsidP="00961927">
      <w:pPr>
        <w:rPr>
          <w:lang w:val="de-DE"/>
        </w:rPr>
      </w:pPr>
      <w:r w:rsidRPr="00961927">
        <w:rPr>
          <w:lang w:val="de-DE"/>
        </w:rPr>
        <w:lastRenderedPageBreak/>
        <w:t>Ex 1:</w:t>
      </w:r>
    </w:p>
    <w:p w14:paraId="146D1BE9" w14:textId="77777777" w:rsidR="00961927" w:rsidRPr="00961927" w:rsidRDefault="00961927" w:rsidP="00961927">
      <w:r w:rsidRPr="00961927">
        <w:t>1) Ici on parle allemand</w:t>
      </w:r>
    </w:p>
    <w:p w14:paraId="49FD7DD4" w14:textId="04EF423B" w:rsidR="00961927" w:rsidRPr="00961927" w:rsidRDefault="00961927" w:rsidP="00961927">
      <w:pPr>
        <w:rPr>
          <w:lang w:val="de-DE"/>
        </w:rPr>
      </w:pPr>
      <w:r w:rsidRPr="00961927">
        <w:rPr>
          <w:lang w:val="de-DE"/>
        </w:rPr>
        <w:t xml:space="preserve">a) </w:t>
      </w:r>
      <w:r>
        <w:rPr>
          <w:lang w:val="de-DE"/>
        </w:rPr>
        <w:t xml:space="preserve">FA: </w:t>
      </w:r>
      <w:r w:rsidR="00DC1C61">
        <w:rPr>
          <w:lang w:val="de-DE"/>
        </w:rPr>
        <w:t>Hier spricht</w:t>
      </w:r>
      <w:r w:rsidR="00DC1C61" w:rsidRPr="00DC1C61">
        <w:rPr>
          <w:lang w:val="de-DE"/>
        </w:rPr>
        <w:t xml:space="preserve"> </w:t>
      </w:r>
      <w:r w:rsidR="00DC1C61">
        <w:rPr>
          <w:lang w:val="de-DE"/>
        </w:rPr>
        <w:t>man Deutsch</w:t>
      </w:r>
    </w:p>
    <w:p w14:paraId="6FDC9782" w14:textId="48F48508" w:rsidR="00961927" w:rsidRPr="00961927" w:rsidRDefault="00961927" w:rsidP="00961927">
      <w:pPr>
        <w:rPr>
          <w:lang w:val="de-DE"/>
        </w:rPr>
      </w:pPr>
      <w:r w:rsidRPr="00961927">
        <w:rPr>
          <w:lang w:val="de-DE"/>
        </w:rPr>
        <w:t xml:space="preserve">b) </w:t>
      </w:r>
      <w:r>
        <w:rPr>
          <w:lang w:val="de-DE"/>
        </w:rPr>
        <w:t>FP:</w:t>
      </w:r>
      <w:r w:rsidR="001A427E">
        <w:rPr>
          <w:lang w:val="de-DE"/>
        </w:rPr>
        <w:t xml:space="preserve"> </w:t>
      </w:r>
      <w:r w:rsidR="00DC1C61">
        <w:rPr>
          <w:lang w:val="de-DE"/>
        </w:rPr>
        <w:t xml:space="preserve">Hier wird Deutsch gesprochen </w:t>
      </w:r>
    </w:p>
    <w:p w14:paraId="7CAD590C" w14:textId="1170870E" w:rsidR="00961927" w:rsidRPr="00961927" w:rsidRDefault="00961927" w:rsidP="00961927">
      <w:pPr>
        <w:rPr>
          <w:lang w:val="de-DE"/>
        </w:rPr>
      </w:pPr>
    </w:p>
    <w:p w14:paraId="213E2742" w14:textId="6B4A389D" w:rsidR="00961927" w:rsidRPr="00961927" w:rsidRDefault="00961927" w:rsidP="00961927">
      <w:r w:rsidRPr="00961927">
        <w:t>2) A 8 heures, on prend le petit déjeuner. (</w:t>
      </w:r>
      <w:r w:rsidRPr="00961927">
        <w:rPr>
          <w:lang w:val="de-DE"/>
        </w:rPr>
        <w:t>frühstücken)</w:t>
      </w:r>
    </w:p>
    <w:p w14:paraId="32D52690" w14:textId="5098DEBB" w:rsidR="00961927" w:rsidRPr="00961927" w:rsidRDefault="00961927" w:rsidP="00961927">
      <w:pPr>
        <w:rPr>
          <w:lang w:val="de-DE"/>
        </w:rPr>
      </w:pPr>
      <w:r w:rsidRPr="00961927">
        <w:rPr>
          <w:lang w:val="de-DE"/>
        </w:rPr>
        <w:t xml:space="preserve">a) </w:t>
      </w:r>
      <w:r>
        <w:rPr>
          <w:lang w:val="de-DE"/>
        </w:rPr>
        <w:t>FA:</w:t>
      </w:r>
      <w:r w:rsidR="00DE33BF">
        <w:rPr>
          <w:lang w:val="de-DE"/>
        </w:rPr>
        <w:t xml:space="preserve"> </w:t>
      </w:r>
      <w:r w:rsidR="00DF5746">
        <w:rPr>
          <w:lang w:val="de-DE"/>
        </w:rPr>
        <w:t>U</w:t>
      </w:r>
      <w:r w:rsidR="00DE33BF">
        <w:rPr>
          <w:lang w:val="de-DE"/>
        </w:rPr>
        <w:t xml:space="preserve">m 8Uhr </w:t>
      </w:r>
      <w:r w:rsidR="00DE33BF" w:rsidRPr="00961927">
        <w:rPr>
          <w:lang w:val="de-DE"/>
        </w:rPr>
        <w:t>frühstück</w:t>
      </w:r>
      <w:r w:rsidR="00DF5746">
        <w:rPr>
          <w:lang w:val="de-DE"/>
        </w:rPr>
        <w:t>t</w:t>
      </w:r>
      <w:r w:rsidR="00314C91">
        <w:rPr>
          <w:lang w:val="de-DE"/>
        </w:rPr>
        <w:t xml:space="preserve"> man</w:t>
      </w:r>
    </w:p>
    <w:p w14:paraId="36352DFE" w14:textId="6A67D0CA" w:rsidR="00961927" w:rsidRPr="00961927" w:rsidRDefault="00961927" w:rsidP="00961927">
      <w:pPr>
        <w:rPr>
          <w:lang w:val="de-DE"/>
        </w:rPr>
      </w:pPr>
      <w:r w:rsidRPr="00961927">
        <w:rPr>
          <w:lang w:val="de-DE"/>
        </w:rPr>
        <w:t>b)</w:t>
      </w:r>
      <w:r>
        <w:rPr>
          <w:lang w:val="de-DE"/>
        </w:rPr>
        <w:t xml:space="preserve"> FP:</w:t>
      </w:r>
      <w:r w:rsidR="00DF5746">
        <w:rPr>
          <w:lang w:val="de-DE"/>
        </w:rPr>
        <w:t xml:space="preserve"> Um 8Uhr wird ge</w:t>
      </w:r>
      <w:r w:rsidR="00DF5746" w:rsidRPr="00961927">
        <w:rPr>
          <w:lang w:val="de-DE"/>
        </w:rPr>
        <w:t>frühstück</w:t>
      </w:r>
      <w:r w:rsidR="00DF5746">
        <w:rPr>
          <w:lang w:val="de-DE"/>
        </w:rPr>
        <w:t>t</w:t>
      </w:r>
    </w:p>
    <w:p w14:paraId="196AD75F" w14:textId="77777777" w:rsidR="00961927" w:rsidRPr="00961927" w:rsidRDefault="00961927" w:rsidP="00961927">
      <w:pPr>
        <w:rPr>
          <w:lang w:val="de-DE"/>
        </w:rPr>
      </w:pPr>
    </w:p>
    <w:p w14:paraId="486C26E5" w14:textId="7953353F" w:rsidR="00961927" w:rsidRDefault="00961927" w:rsidP="00961927">
      <w:r w:rsidRPr="00961927">
        <w:t>Ex2 :Décrire les photos c et d du document sur diversité et inclusion. (Voir dans les documents)</w:t>
      </w:r>
    </w:p>
    <w:p w14:paraId="082EB3BE" w14:textId="350CE279" w:rsidR="00DA3131" w:rsidRDefault="00DA3131" w:rsidP="00961927">
      <w:pPr>
        <w:rPr>
          <w:lang w:val="de-DE"/>
        </w:rPr>
      </w:pPr>
    </w:p>
    <w:p w14:paraId="4A591100" w14:textId="1701FB9C" w:rsidR="00905CC2" w:rsidRDefault="00905CC2" w:rsidP="00961927">
      <w:pPr>
        <w:rPr>
          <w:lang w:val="de-DE"/>
        </w:rPr>
      </w:pPr>
      <w:r>
        <w:rPr>
          <w:lang w:val="de-DE"/>
        </w:rPr>
        <w:t>b)</w:t>
      </w:r>
    </w:p>
    <w:p w14:paraId="70E54A1B" w14:textId="1C76DAEA" w:rsidR="00905CC2" w:rsidRDefault="00905CC2" w:rsidP="00961927">
      <w:pPr>
        <w:rPr>
          <w:lang w:val="de-DE"/>
        </w:rPr>
      </w:pPr>
      <w:r>
        <w:rPr>
          <w:lang w:val="de-DE"/>
        </w:rPr>
        <w:t>Der Mann ist obdachlos und er spricht mit einer Frau. Diese Frau verteilt Essen und Decken.</w:t>
      </w:r>
    </w:p>
    <w:p w14:paraId="6DE9952D" w14:textId="77777777" w:rsidR="00905CC2" w:rsidRPr="00DA3131" w:rsidRDefault="00905CC2" w:rsidP="00961927">
      <w:pPr>
        <w:rPr>
          <w:lang w:val="de-DE"/>
        </w:rPr>
      </w:pPr>
    </w:p>
    <w:p w14:paraId="4FDF6DFA" w14:textId="236BD3BE" w:rsidR="00DA3131" w:rsidRPr="00DA3131" w:rsidRDefault="00DA3131" w:rsidP="00961927">
      <w:pPr>
        <w:rPr>
          <w:lang w:val="de-DE"/>
        </w:rPr>
      </w:pPr>
      <w:r w:rsidRPr="00DA3131">
        <w:rPr>
          <w:lang w:val="de-DE"/>
        </w:rPr>
        <w:t>C)</w:t>
      </w:r>
    </w:p>
    <w:p w14:paraId="7AA6ED7F" w14:textId="519296D5" w:rsidR="00DA3131" w:rsidRDefault="00905CC2" w:rsidP="00961927">
      <w:pPr>
        <w:rPr>
          <w:lang w:val="de-DE"/>
        </w:rPr>
      </w:pPr>
      <w:r>
        <w:rPr>
          <w:lang w:val="de-DE"/>
        </w:rPr>
        <w:t>Auf dem Bild</w:t>
      </w:r>
      <w:r w:rsidR="00DA3131" w:rsidRPr="00DA3131">
        <w:rPr>
          <w:lang w:val="de-DE"/>
        </w:rPr>
        <w:t xml:space="preserve"> zeigt elf </w:t>
      </w:r>
      <w:r w:rsidR="00863C86">
        <w:rPr>
          <w:lang w:val="de-DE"/>
        </w:rPr>
        <w:t>Schülern</w:t>
      </w:r>
      <w:r w:rsidR="00DA3131" w:rsidRPr="00DA3131">
        <w:rPr>
          <w:lang w:val="de-DE"/>
        </w:rPr>
        <w:t xml:space="preserve"> </w:t>
      </w:r>
      <w:r w:rsidR="00DA3131">
        <w:rPr>
          <w:lang w:val="de-DE"/>
        </w:rPr>
        <w:t>und ei</w:t>
      </w:r>
      <w:r w:rsidR="00DC1C61">
        <w:rPr>
          <w:lang w:val="de-DE"/>
        </w:rPr>
        <w:t>n</w:t>
      </w:r>
      <w:r w:rsidR="00DA3131">
        <w:rPr>
          <w:lang w:val="de-DE"/>
        </w:rPr>
        <w:t xml:space="preserve">e </w:t>
      </w:r>
      <w:r w:rsidR="00DC1C61">
        <w:rPr>
          <w:lang w:val="de-DE"/>
        </w:rPr>
        <w:t xml:space="preserve">Tafel </w:t>
      </w:r>
      <w:r w:rsidR="00863C86">
        <w:rPr>
          <w:lang w:val="de-DE"/>
        </w:rPr>
        <w:t>auf dem</w:t>
      </w:r>
      <w:r w:rsidR="00DC1C61">
        <w:rPr>
          <w:lang w:val="de-DE"/>
        </w:rPr>
        <w:t xml:space="preserve"> „Schule</w:t>
      </w:r>
      <w:r w:rsidR="006407E6">
        <w:rPr>
          <w:lang w:val="de-DE"/>
        </w:rPr>
        <w:t>r</w:t>
      </w:r>
      <w:r w:rsidR="00DC1C61">
        <w:rPr>
          <w:lang w:val="de-DE"/>
        </w:rPr>
        <w:t xml:space="preserve"> für Afrika“ geschrieb</w:t>
      </w:r>
      <w:r w:rsidR="00863C86">
        <w:rPr>
          <w:lang w:val="de-DE"/>
        </w:rPr>
        <w:t>en ist</w:t>
      </w:r>
      <w:r w:rsidR="00DC1C61">
        <w:rPr>
          <w:lang w:val="de-DE"/>
        </w:rPr>
        <w:t>.</w:t>
      </w:r>
      <w:r w:rsidR="00863C86">
        <w:rPr>
          <w:lang w:val="de-DE"/>
        </w:rPr>
        <w:t xml:space="preserve"> Sie </w:t>
      </w:r>
      <w:r w:rsidR="008C33D1">
        <w:rPr>
          <w:lang w:val="de-DE"/>
        </w:rPr>
        <w:t>lächeln</w:t>
      </w:r>
      <w:r w:rsidR="00863C86">
        <w:rPr>
          <w:lang w:val="de-DE"/>
        </w:rPr>
        <w:t xml:space="preserve"> fast alle</w:t>
      </w:r>
      <w:r w:rsidR="008C33D1">
        <w:rPr>
          <w:lang w:val="de-DE"/>
        </w:rPr>
        <w:t>.</w:t>
      </w:r>
      <w:r>
        <w:rPr>
          <w:lang w:val="de-DE"/>
        </w:rPr>
        <w:t xml:space="preserve"> Sie </w:t>
      </w:r>
      <w:r w:rsidR="006407E6">
        <w:rPr>
          <w:lang w:val="de-DE"/>
        </w:rPr>
        <w:t>lachen</w:t>
      </w:r>
      <w:r>
        <w:rPr>
          <w:lang w:val="de-DE"/>
        </w:rPr>
        <w:t xml:space="preserve"> und sehen glücklich aus. </w:t>
      </w:r>
      <w:r w:rsidR="006407E6">
        <w:rPr>
          <w:lang w:val="de-DE"/>
        </w:rPr>
        <w:t xml:space="preserve">Sie wollen eine Schule. Was können die Leute den Kindern schicken. Die Leute könne Bücher schicken, </w:t>
      </w:r>
      <w:r w:rsidR="00865988">
        <w:rPr>
          <w:lang w:val="de-DE"/>
        </w:rPr>
        <w:t>schule</w:t>
      </w:r>
      <w:r w:rsidR="006407E6">
        <w:rPr>
          <w:lang w:val="de-DE"/>
        </w:rPr>
        <w:t xml:space="preserve"> </w:t>
      </w:r>
      <w:r w:rsidR="00865988">
        <w:rPr>
          <w:lang w:val="de-DE"/>
        </w:rPr>
        <w:t>Material</w:t>
      </w:r>
      <w:r w:rsidR="006407E6">
        <w:rPr>
          <w:lang w:val="de-DE"/>
        </w:rPr>
        <w:t xml:space="preserve">, </w:t>
      </w:r>
    </w:p>
    <w:p w14:paraId="324A738F" w14:textId="6D400B90" w:rsidR="00DC1C61" w:rsidRDefault="00DC1C61" w:rsidP="00961927">
      <w:pPr>
        <w:rPr>
          <w:lang w:val="de-DE"/>
        </w:rPr>
      </w:pPr>
    </w:p>
    <w:p w14:paraId="4D08929D" w14:textId="1715E4A3" w:rsidR="00DC1C61" w:rsidRDefault="00DC1C61" w:rsidP="00961927">
      <w:pPr>
        <w:rPr>
          <w:lang w:val="de-DE"/>
        </w:rPr>
      </w:pPr>
      <w:r>
        <w:rPr>
          <w:lang w:val="de-DE"/>
        </w:rPr>
        <w:t>D)</w:t>
      </w:r>
    </w:p>
    <w:p w14:paraId="3DF1113D" w14:textId="27E43914" w:rsidR="00DC1C61" w:rsidRDefault="00DC1C61" w:rsidP="00961927">
      <w:pPr>
        <w:rPr>
          <w:lang w:val="de-DE"/>
        </w:rPr>
      </w:pPr>
      <w:r>
        <w:rPr>
          <w:lang w:val="de-DE"/>
        </w:rPr>
        <w:t xml:space="preserve">Das </w:t>
      </w:r>
      <w:r w:rsidR="00863C86">
        <w:rPr>
          <w:lang w:val="de-DE"/>
        </w:rPr>
        <w:t>Foto</w:t>
      </w:r>
      <w:r>
        <w:rPr>
          <w:lang w:val="de-DE"/>
        </w:rPr>
        <w:t xml:space="preserve"> zeigt Zwei Personen</w:t>
      </w:r>
      <w:r w:rsidR="008C33D1">
        <w:rPr>
          <w:lang w:val="de-DE"/>
        </w:rPr>
        <w:t xml:space="preserve">. Sie spielen einen </w:t>
      </w:r>
      <w:r w:rsidR="008C33D1" w:rsidRPr="008C33D1">
        <w:rPr>
          <w:lang w:val="de-DE"/>
        </w:rPr>
        <w:t>Brettspiel</w:t>
      </w:r>
      <w:r w:rsidR="008C33D1">
        <w:rPr>
          <w:lang w:val="de-DE"/>
        </w:rPr>
        <w:t xml:space="preserve">. Am links sieht man ein </w:t>
      </w:r>
      <w:r w:rsidR="008C33D1" w:rsidRPr="008C33D1">
        <w:rPr>
          <w:lang w:val="de-DE"/>
        </w:rPr>
        <w:t>ältere Person</w:t>
      </w:r>
      <w:r w:rsidR="008C33D1">
        <w:rPr>
          <w:lang w:val="de-DE"/>
        </w:rPr>
        <w:t xml:space="preserve"> und gegenüber von ihn ist ein j</w:t>
      </w:r>
      <w:r w:rsidR="008C33D1" w:rsidRPr="008C33D1">
        <w:rPr>
          <w:lang w:val="de-DE"/>
        </w:rPr>
        <w:t>ugendliche</w:t>
      </w:r>
      <w:r w:rsidR="008C33D1">
        <w:rPr>
          <w:lang w:val="de-DE"/>
        </w:rPr>
        <w:t>, sie lachen zusammen.</w:t>
      </w:r>
    </w:p>
    <w:p w14:paraId="796E724E" w14:textId="380D67A7" w:rsidR="00865988" w:rsidRDefault="00865988" w:rsidP="00961927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Vortergrund</w:t>
      </w:r>
      <w:proofErr w:type="spellEnd"/>
      <w:r>
        <w:rPr>
          <w:lang w:val="de-DE"/>
        </w:rPr>
        <w:t xml:space="preserve"> sieht man links eine ältere Frau und rechts einen Jungen.</w:t>
      </w:r>
    </w:p>
    <w:p w14:paraId="754E3FD1" w14:textId="41C16422" w:rsidR="00865988" w:rsidRDefault="00865988" w:rsidP="00961927">
      <w:pPr>
        <w:rPr>
          <w:lang w:val="de-DE"/>
        </w:rPr>
      </w:pPr>
      <w:r>
        <w:rPr>
          <w:lang w:val="de-DE"/>
        </w:rPr>
        <w:t xml:space="preserve">Sie </w:t>
      </w:r>
      <w:proofErr w:type="spellStart"/>
      <w:r>
        <w:rPr>
          <w:lang w:val="de-DE"/>
        </w:rPr>
        <w:t>spielent</w:t>
      </w:r>
      <w:proofErr w:type="spellEnd"/>
      <w:r>
        <w:rPr>
          <w:lang w:val="de-DE"/>
        </w:rPr>
        <w:t xml:space="preserve"> zusammen: „Mensch ärgere dich nicht“.</w:t>
      </w:r>
      <w:r w:rsidR="006D50DC">
        <w:rPr>
          <w:lang w:val="de-DE"/>
        </w:rPr>
        <w:t xml:space="preserve"> Sie sprechen. Die Frau ist allein (</w:t>
      </w:r>
      <w:proofErr w:type="spellStart"/>
      <w:r w:rsidR="006D50DC">
        <w:rPr>
          <w:lang w:val="de-DE"/>
        </w:rPr>
        <w:t>seul</w:t>
      </w:r>
      <w:proofErr w:type="spellEnd"/>
      <w:r w:rsidR="006D50DC">
        <w:rPr>
          <w:lang w:val="de-DE"/>
        </w:rPr>
        <w:t>) und der unterhält die Frau.</w:t>
      </w:r>
    </w:p>
    <w:p w14:paraId="3E12F726" w14:textId="77777777" w:rsidR="00865988" w:rsidRDefault="00865988" w:rsidP="00961927">
      <w:pPr>
        <w:rPr>
          <w:lang w:val="de-DE"/>
        </w:rPr>
      </w:pPr>
    </w:p>
    <w:p w14:paraId="4391D373" w14:textId="4C69CAED" w:rsidR="00210347" w:rsidRDefault="00210347" w:rsidP="00961927">
      <w:pPr>
        <w:rPr>
          <w:lang w:val="de-DE"/>
        </w:rPr>
      </w:pPr>
    </w:p>
    <w:p w14:paraId="119AD25F" w14:textId="4C0F4DD1" w:rsidR="00210347" w:rsidRDefault="00210347" w:rsidP="00961927">
      <w:pPr>
        <w:rPr>
          <w:lang w:val="de-DE"/>
        </w:rPr>
      </w:pPr>
      <w:r>
        <w:rPr>
          <w:lang w:val="de-DE"/>
        </w:rPr>
        <w:t xml:space="preserve">Unterstützen = </w:t>
      </w:r>
      <w:r w:rsidRPr="00210347">
        <w:t>soutenir</w:t>
      </w:r>
    </w:p>
    <w:p w14:paraId="02292D76" w14:textId="7362424F" w:rsidR="00210347" w:rsidRDefault="00210347" w:rsidP="00961927">
      <w:pPr>
        <w:rPr>
          <w:lang w:val="de-DE"/>
        </w:rPr>
      </w:pPr>
      <w:r>
        <w:rPr>
          <w:lang w:val="de-DE"/>
        </w:rPr>
        <w:t>Niedergeschlagen = deprimiert</w:t>
      </w:r>
    </w:p>
    <w:p w14:paraId="36957681" w14:textId="3AF60878" w:rsidR="00210347" w:rsidRDefault="00905CC2" w:rsidP="00961927">
      <w:pPr>
        <w:rPr>
          <w:lang w:val="de-DE"/>
        </w:rPr>
      </w:pPr>
      <w:r>
        <w:rPr>
          <w:lang w:val="de-DE"/>
        </w:rPr>
        <w:t xml:space="preserve">Die Decke (n) = la </w:t>
      </w:r>
      <w:proofErr w:type="spellStart"/>
      <w:r>
        <w:rPr>
          <w:lang w:val="de-DE"/>
        </w:rPr>
        <w:t>couverture</w:t>
      </w:r>
      <w:proofErr w:type="spellEnd"/>
    </w:p>
    <w:p w14:paraId="3510819A" w14:textId="77777777" w:rsidR="00905CC2" w:rsidRDefault="00905CC2" w:rsidP="00905CC2">
      <w:pPr>
        <w:rPr>
          <w:lang w:val="de-DE"/>
        </w:rPr>
      </w:pPr>
      <w:r>
        <w:rPr>
          <w:lang w:val="de-DE"/>
        </w:rPr>
        <w:t xml:space="preserve">Der Bettler (-) = le </w:t>
      </w:r>
      <w:proofErr w:type="spellStart"/>
      <w:r>
        <w:rPr>
          <w:lang w:val="de-DE"/>
        </w:rPr>
        <w:t>mendiant</w:t>
      </w:r>
      <w:proofErr w:type="spellEnd"/>
    </w:p>
    <w:p w14:paraId="5A242AF5" w14:textId="504DAACC" w:rsidR="00905CC2" w:rsidRDefault="00905CC2" w:rsidP="00905CC2">
      <w:pPr>
        <w:rPr>
          <w:lang w:val="de-DE"/>
        </w:rPr>
      </w:pPr>
      <w:r>
        <w:rPr>
          <w:lang w:val="de-DE"/>
        </w:rPr>
        <w:t xml:space="preserve">auf der Straße leben = </w:t>
      </w:r>
      <w:proofErr w:type="spellStart"/>
      <w:r>
        <w:rPr>
          <w:lang w:val="de-DE"/>
        </w:rPr>
        <w:t>vivre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dnas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rue</w:t>
      </w:r>
      <w:proofErr w:type="spellEnd"/>
    </w:p>
    <w:p w14:paraId="3890DC23" w14:textId="77777777" w:rsidR="00905CC2" w:rsidRDefault="00905CC2" w:rsidP="00905CC2">
      <w:pPr>
        <w:rPr>
          <w:lang w:val="de-DE"/>
        </w:rPr>
      </w:pPr>
      <w:r>
        <w:rPr>
          <w:lang w:val="de-DE"/>
        </w:rPr>
        <w:lastRenderedPageBreak/>
        <w:t xml:space="preserve">obdachlos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>-abri</w:t>
      </w:r>
    </w:p>
    <w:p w14:paraId="53C1DC10" w14:textId="49A148E1" w:rsidR="00905CC2" w:rsidRDefault="006407E6" w:rsidP="00961927">
      <w:pPr>
        <w:rPr>
          <w:lang w:val="de-DE"/>
        </w:rPr>
      </w:pPr>
      <w:r>
        <w:rPr>
          <w:lang w:val="de-DE"/>
        </w:rPr>
        <w:t xml:space="preserve">brauchen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besoin</w:t>
      </w:r>
      <w:proofErr w:type="spellEnd"/>
    </w:p>
    <w:p w14:paraId="4B75C6FD" w14:textId="6410C6AA" w:rsidR="006407E6" w:rsidRDefault="00865988" w:rsidP="00961927">
      <w:pPr>
        <w:rPr>
          <w:lang w:val="de-DE"/>
        </w:rPr>
      </w:pPr>
      <w:proofErr w:type="spellStart"/>
      <w:r>
        <w:rPr>
          <w:lang w:val="de-DE"/>
        </w:rPr>
        <w:t>schiken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envoyer</w:t>
      </w:r>
      <w:proofErr w:type="spellEnd"/>
    </w:p>
    <w:p w14:paraId="72A25D05" w14:textId="3B12F0BB" w:rsidR="00865988" w:rsidRDefault="00865988" w:rsidP="00961927">
      <w:pPr>
        <w:rPr>
          <w:lang w:val="de-DE"/>
        </w:rPr>
      </w:pPr>
      <w:r>
        <w:rPr>
          <w:lang w:val="de-DE"/>
        </w:rPr>
        <w:t xml:space="preserve">die Leute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gens</w:t>
      </w:r>
      <w:proofErr w:type="spellEnd"/>
    </w:p>
    <w:p w14:paraId="60A9F745" w14:textId="517C043A" w:rsidR="00865988" w:rsidRDefault="00865988" w:rsidP="00961927">
      <w:pPr>
        <w:rPr>
          <w:lang w:val="de-DE"/>
        </w:rPr>
      </w:pPr>
      <w:r>
        <w:rPr>
          <w:lang w:val="de-DE"/>
        </w:rPr>
        <w:t xml:space="preserve">die Bildung = </w:t>
      </w:r>
      <w:proofErr w:type="spellStart"/>
      <w:r>
        <w:rPr>
          <w:lang w:val="de-DE"/>
        </w:rPr>
        <w:t>l’éducation</w:t>
      </w:r>
      <w:proofErr w:type="spellEnd"/>
    </w:p>
    <w:p w14:paraId="63EE8FA4" w14:textId="0897B097" w:rsidR="00865988" w:rsidRDefault="00865988" w:rsidP="00961927">
      <w:pPr>
        <w:rPr>
          <w:lang w:val="de-DE"/>
        </w:rPr>
      </w:pPr>
      <w:r>
        <w:rPr>
          <w:lang w:val="de-DE"/>
        </w:rPr>
        <w:t xml:space="preserve">Die Leute können Bücher, Schulmaterial </w:t>
      </w:r>
      <w:proofErr w:type="spellStart"/>
      <w:r>
        <w:rPr>
          <w:lang w:val="de-DE"/>
        </w:rPr>
        <w:t>schiken</w:t>
      </w:r>
      <w:proofErr w:type="spellEnd"/>
    </w:p>
    <w:p w14:paraId="3E5E4814" w14:textId="3842E610" w:rsidR="00865988" w:rsidRDefault="00865988" w:rsidP="00961927">
      <w:pPr>
        <w:rPr>
          <w:lang w:val="de-DE"/>
        </w:rPr>
      </w:pPr>
      <w:r>
        <w:rPr>
          <w:lang w:val="de-DE"/>
        </w:rPr>
        <w:t xml:space="preserve">Bauen = </w:t>
      </w:r>
      <w:proofErr w:type="spellStart"/>
      <w:r>
        <w:rPr>
          <w:lang w:val="de-DE"/>
        </w:rPr>
        <w:t>construire</w:t>
      </w:r>
      <w:proofErr w:type="spellEnd"/>
    </w:p>
    <w:p w14:paraId="7980C555" w14:textId="290C85CD" w:rsidR="00865988" w:rsidRDefault="00865988" w:rsidP="00961927">
      <w:pPr>
        <w:rPr>
          <w:lang w:val="de-DE"/>
        </w:rPr>
      </w:pPr>
      <w:r>
        <w:rPr>
          <w:lang w:val="de-DE"/>
        </w:rPr>
        <w:t xml:space="preserve">Geld </w:t>
      </w:r>
      <w:proofErr w:type="spellStart"/>
      <w:r>
        <w:rPr>
          <w:lang w:val="de-DE"/>
        </w:rPr>
        <w:t>spendne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donner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l’argent</w:t>
      </w:r>
      <w:proofErr w:type="spellEnd"/>
    </w:p>
    <w:p w14:paraId="3A2C2C36" w14:textId="481359CF" w:rsidR="00865988" w:rsidRDefault="00865988" w:rsidP="00961927">
      <w:pPr>
        <w:rPr>
          <w:lang w:val="de-DE"/>
        </w:rPr>
      </w:pPr>
      <w:r>
        <w:rPr>
          <w:lang w:val="de-DE"/>
        </w:rPr>
        <w:t xml:space="preserve">Spenden = faire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don</w:t>
      </w:r>
      <w:proofErr w:type="spellEnd"/>
    </w:p>
    <w:p w14:paraId="635AC6D0" w14:textId="77777777" w:rsidR="006D50DC" w:rsidRDefault="006D50DC" w:rsidP="006D50DC">
      <w:pPr>
        <w:rPr>
          <w:lang w:val="de-DE"/>
        </w:rPr>
      </w:pPr>
      <w:proofErr w:type="spellStart"/>
      <w:r>
        <w:rPr>
          <w:lang w:val="de-DE"/>
        </w:rPr>
        <w:t>Ärgen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énerver</w:t>
      </w:r>
      <w:proofErr w:type="spellEnd"/>
    </w:p>
    <w:p w14:paraId="7DB98046" w14:textId="2C8A16FE" w:rsidR="006D50DC" w:rsidRDefault="006D50DC" w:rsidP="006D50DC">
      <w:pPr>
        <w:rPr>
          <w:lang w:val="de-DE"/>
        </w:rPr>
      </w:pPr>
      <w:r>
        <w:rPr>
          <w:lang w:val="de-DE"/>
        </w:rPr>
        <w:t xml:space="preserve">Jemanden unterhalten = </w:t>
      </w:r>
      <w:proofErr w:type="spellStart"/>
      <w:r>
        <w:rPr>
          <w:lang w:val="de-DE"/>
        </w:rPr>
        <w:t>divertir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quelqu’un</w:t>
      </w:r>
      <w:proofErr w:type="spellEnd"/>
    </w:p>
    <w:sectPr w:rsidR="006D50D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7B467" w14:textId="77777777" w:rsidR="00C27E11" w:rsidRDefault="00C27E11" w:rsidP="00F4573B">
      <w:pPr>
        <w:spacing w:after="0" w:line="240" w:lineRule="auto"/>
      </w:pPr>
      <w:r>
        <w:separator/>
      </w:r>
    </w:p>
  </w:endnote>
  <w:endnote w:type="continuationSeparator" w:id="0">
    <w:p w14:paraId="766DBA19" w14:textId="77777777" w:rsidR="00C27E11" w:rsidRDefault="00C27E1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78108D5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3B67A0" wp14:editId="61035B4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1EA97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3B67A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8D1EA97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3F102" w14:textId="77777777" w:rsidR="00C27E11" w:rsidRDefault="00C27E11" w:rsidP="00F4573B">
      <w:pPr>
        <w:spacing w:after="0" w:line="240" w:lineRule="auto"/>
      </w:pPr>
      <w:r>
        <w:separator/>
      </w:r>
    </w:p>
  </w:footnote>
  <w:footnote w:type="continuationSeparator" w:id="0">
    <w:p w14:paraId="65011E36" w14:textId="77777777" w:rsidR="00C27E11" w:rsidRDefault="00C27E1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9BDCA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7E3AB4">
      <w:t>3</w:t>
    </w:r>
    <w:r>
      <w:tab/>
      <w:t>Deutsch</w:t>
    </w:r>
    <w:r>
      <w:tab/>
    </w:r>
    <w:r w:rsidR="007E3AB4">
      <w:rPr>
        <w:lang w:val="de-DE"/>
      </w:rPr>
      <w:t>Samstag, den 25. April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gMDSwNTM1MjSwMjCyUdpeDU4uLM/DyQAtNaAAhVJmIsAAAA"/>
  </w:docVars>
  <w:rsids>
    <w:rsidRoot w:val="007E3AB4"/>
    <w:rsid w:val="00040721"/>
    <w:rsid w:val="000E66BB"/>
    <w:rsid w:val="00151752"/>
    <w:rsid w:val="00153283"/>
    <w:rsid w:val="001A427E"/>
    <w:rsid w:val="001C17E7"/>
    <w:rsid w:val="00210347"/>
    <w:rsid w:val="002811C2"/>
    <w:rsid w:val="003141A7"/>
    <w:rsid w:val="00314C91"/>
    <w:rsid w:val="00337AB8"/>
    <w:rsid w:val="003432E4"/>
    <w:rsid w:val="003D0507"/>
    <w:rsid w:val="004C328B"/>
    <w:rsid w:val="00552233"/>
    <w:rsid w:val="006206EB"/>
    <w:rsid w:val="006407E6"/>
    <w:rsid w:val="00646FFF"/>
    <w:rsid w:val="006D50DC"/>
    <w:rsid w:val="007B5C30"/>
    <w:rsid w:val="007E3AB4"/>
    <w:rsid w:val="00863C86"/>
    <w:rsid w:val="00865988"/>
    <w:rsid w:val="008C33D1"/>
    <w:rsid w:val="00905CC2"/>
    <w:rsid w:val="00910313"/>
    <w:rsid w:val="00923245"/>
    <w:rsid w:val="00961927"/>
    <w:rsid w:val="00961F9A"/>
    <w:rsid w:val="009A6684"/>
    <w:rsid w:val="00AF2AD0"/>
    <w:rsid w:val="00AF4F40"/>
    <w:rsid w:val="00BB76C8"/>
    <w:rsid w:val="00C27E11"/>
    <w:rsid w:val="00CB10A1"/>
    <w:rsid w:val="00CE5ED3"/>
    <w:rsid w:val="00D06783"/>
    <w:rsid w:val="00D30650"/>
    <w:rsid w:val="00D50FF8"/>
    <w:rsid w:val="00DA3131"/>
    <w:rsid w:val="00DC1C61"/>
    <w:rsid w:val="00DE33BF"/>
    <w:rsid w:val="00DF5746"/>
    <w:rsid w:val="00E01F8A"/>
    <w:rsid w:val="00E753DD"/>
    <w:rsid w:val="00F3124E"/>
    <w:rsid w:val="00F4573B"/>
    <w:rsid w:val="00FA1721"/>
    <w:rsid w:val="00F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C45AE"/>
  <w15:chartTrackingRefBased/>
  <w15:docId w15:val="{2CE2C2DF-D5D1-479C-8F1F-0600F97A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27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96192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1465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16</cp:revision>
  <dcterms:created xsi:type="dcterms:W3CDTF">2020-04-25T15:08:00Z</dcterms:created>
  <dcterms:modified xsi:type="dcterms:W3CDTF">2020-04-30T08:06:00Z</dcterms:modified>
</cp:coreProperties>
</file>