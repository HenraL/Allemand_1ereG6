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E70" w:rsidRDefault="00CB0E70">
      <w:pPr>
        <w:rPr>
          <w:lang w:val="de-DE"/>
        </w:rPr>
      </w:pPr>
      <w:r>
        <w:rPr>
          <w:lang w:val="de-DE"/>
        </w:rPr>
        <w:t xml:space="preserve">Am liebsten = de </w:t>
      </w:r>
      <w:proofErr w:type="spellStart"/>
      <w:r>
        <w:rPr>
          <w:lang w:val="de-DE"/>
        </w:rPr>
        <w:t>préférence</w:t>
      </w:r>
      <w:proofErr w:type="spellEnd"/>
    </w:p>
    <w:p w:rsidR="00CB0E70" w:rsidRDefault="00CB0E70">
      <w:pPr>
        <w:rPr>
          <w:lang w:val="de-DE"/>
        </w:rPr>
      </w:pPr>
      <w:r>
        <w:rPr>
          <w:lang w:val="de-DE"/>
        </w:rPr>
        <w:t xml:space="preserve">Zwischen </w:t>
      </w:r>
      <w:r>
        <w:rPr>
          <w:lang w:val="de-DE"/>
        </w:rPr>
        <w:fldChar w:fldCharType="begin"/>
      </w:r>
      <w:r>
        <w:rPr>
          <w:lang w:val="de-DE"/>
        </w:rPr>
        <w:instrText xml:space="preserve"> EQ \x\le(\a\ac\hs4\co1(+a;+D))</w:instrText>
      </w:r>
      <w:r>
        <w:rPr>
          <w:lang w:val="de-DE"/>
        </w:rPr>
        <w:fldChar w:fldCharType="end"/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encore</w:t>
      </w:r>
      <w:proofErr w:type="spellEnd"/>
    </w:p>
    <w:p w:rsidR="0094293B" w:rsidRDefault="0094293B">
      <w:pPr>
        <w:rPr>
          <w:lang w:val="de-DE"/>
        </w:rPr>
      </w:pPr>
      <w:r>
        <w:rPr>
          <w:lang w:val="de-DE"/>
        </w:rPr>
        <w:t xml:space="preserve">Erklären = </w:t>
      </w:r>
      <w:proofErr w:type="spellStart"/>
      <w:r>
        <w:rPr>
          <w:lang w:val="de-DE"/>
        </w:rPr>
        <w:t>expliquer</w:t>
      </w:r>
      <w:proofErr w:type="spellEnd"/>
    </w:p>
    <w:p w:rsidR="006B6460" w:rsidRDefault="006B6460">
      <w:pPr>
        <w:rPr>
          <w:lang w:val="de-DE"/>
        </w:rPr>
      </w:pPr>
      <w:proofErr w:type="spellStart"/>
      <w:r>
        <w:rPr>
          <w:lang w:val="de-DE"/>
        </w:rPr>
        <w:t>Festellen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constater</w:t>
      </w:r>
      <w:proofErr w:type="spellEnd"/>
    </w:p>
    <w:p w:rsidR="007A1D07" w:rsidRDefault="007A1D07">
      <w:pPr>
        <w:rPr>
          <w:lang w:val="de-DE"/>
        </w:rPr>
      </w:pPr>
      <w:r>
        <w:rPr>
          <w:lang w:val="de-DE"/>
        </w:rPr>
        <w:t xml:space="preserve">Die Blätter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feuilles</w:t>
      </w:r>
      <w:proofErr w:type="spellEnd"/>
    </w:p>
    <w:p w:rsidR="00C73CE1" w:rsidRDefault="00C73CE1">
      <w:pPr>
        <w:rPr>
          <w:lang w:val="de-DE"/>
        </w:rPr>
      </w:pPr>
      <w:r>
        <w:rPr>
          <w:lang w:val="de-DE"/>
        </w:rPr>
        <w:t xml:space="preserve">Der Bekanntschaft = la </w:t>
      </w:r>
      <w:proofErr w:type="spellStart"/>
      <w:r>
        <w:rPr>
          <w:lang w:val="de-DE"/>
        </w:rPr>
        <w:t>connaisance</w:t>
      </w:r>
      <w:proofErr w:type="spellEnd"/>
    </w:p>
    <w:p w:rsidR="00C73CE1" w:rsidRDefault="00C73CE1">
      <w:pPr>
        <w:rPr>
          <w:lang w:val="de-DE"/>
        </w:rPr>
      </w:pPr>
      <w:r>
        <w:rPr>
          <w:lang w:val="de-DE"/>
        </w:rPr>
        <w:t>Der Krimi = le policier</w:t>
      </w:r>
    </w:p>
    <w:p w:rsidR="00C73CE1" w:rsidRDefault="00C73CE1">
      <w:pPr>
        <w:rPr>
          <w:lang w:val="de-DE"/>
        </w:rPr>
      </w:pPr>
      <w:r>
        <w:rPr>
          <w:lang w:val="de-DE"/>
        </w:rPr>
        <w:t xml:space="preserve">Spannend = le </w:t>
      </w:r>
      <w:proofErr w:type="spellStart"/>
      <w:r>
        <w:rPr>
          <w:lang w:val="de-DE"/>
        </w:rPr>
        <w:t>suspence</w:t>
      </w:r>
      <w:proofErr w:type="spellEnd"/>
    </w:p>
    <w:p w:rsidR="006B6460" w:rsidRDefault="006B6460">
      <w:pPr>
        <w:rPr>
          <w:lang w:val="de-DE"/>
        </w:rPr>
      </w:pPr>
    </w:p>
    <w:p w:rsidR="004A5D3C" w:rsidRDefault="00A23EE8">
      <w:pPr>
        <w:rPr>
          <w:lang w:val="de-DE"/>
        </w:rPr>
      </w:pPr>
      <w:r w:rsidRPr="00A23EE8">
        <w:rPr>
          <w:lang w:val="de-DE"/>
        </w:rPr>
        <w:t xml:space="preserve">Für die Navigation benutzen die Deutschen meistens das Smartphones, manchmal </w:t>
      </w:r>
      <w:r>
        <w:rPr>
          <w:lang w:val="de-DE"/>
        </w:rPr>
        <w:t xml:space="preserve">das Tablet und selten </w:t>
      </w:r>
      <w:r w:rsidR="00B75BD9">
        <w:rPr>
          <w:lang w:val="de-DE"/>
        </w:rPr>
        <w:t>den Computer.</w:t>
      </w:r>
    </w:p>
    <w:p w:rsidR="00B75BD9" w:rsidRDefault="00B75BD9">
      <w:pPr>
        <w:rPr>
          <w:lang w:val="de-DE"/>
        </w:rPr>
      </w:pPr>
      <w:r>
        <w:rPr>
          <w:lang w:val="de-DE"/>
        </w:rPr>
        <w:t xml:space="preserve">Für die Sozialen Netzwerke benutzen die Deutschen meistens das Smartphone, manchmal den Laptop </w:t>
      </w:r>
      <w:r w:rsidR="009D06E1">
        <w:rPr>
          <w:lang w:val="de-DE"/>
        </w:rPr>
        <w:t>und das Tablet aber seltener den Computer.</w:t>
      </w:r>
    </w:p>
    <w:p w:rsidR="009D06E1" w:rsidRDefault="009D06E1">
      <w:pPr>
        <w:rPr>
          <w:lang w:val="de-DE"/>
        </w:rPr>
      </w:pPr>
      <w:r>
        <w:rPr>
          <w:lang w:val="de-DE"/>
        </w:rPr>
        <w:t>Für Musik benutzen die meisten Deutschen das Smartphone. Nur 17% benutzen das Tablet.</w:t>
      </w:r>
    </w:p>
    <w:p w:rsidR="009D06E1" w:rsidRDefault="009D06E1">
      <w:pPr>
        <w:rPr>
          <w:lang w:val="de-DE"/>
        </w:rPr>
      </w:pPr>
      <w:r>
        <w:rPr>
          <w:lang w:val="de-DE"/>
        </w:rPr>
        <w:t>Für Nachrichten ist es noch das Smartphone und manchmal der Laptop.</w:t>
      </w:r>
    </w:p>
    <w:p w:rsidR="00E44734" w:rsidRDefault="00E44734">
      <w:pPr>
        <w:rPr>
          <w:lang w:val="de-DE"/>
        </w:rPr>
      </w:pPr>
      <w:r>
        <w:rPr>
          <w:lang w:val="de-DE"/>
        </w:rPr>
        <w:t xml:space="preserve">Für Internetsuche benutzen die meisten Deutschen ständig den </w:t>
      </w:r>
      <w:r w:rsidR="00CB0E70">
        <w:rPr>
          <w:lang w:val="de-DE"/>
        </w:rPr>
        <w:t>Laptop</w:t>
      </w:r>
      <w:r>
        <w:rPr>
          <w:lang w:val="de-DE"/>
        </w:rPr>
        <w:t>.</w:t>
      </w:r>
    </w:p>
    <w:p w:rsidR="004238CF" w:rsidRDefault="004238CF">
      <w:pPr>
        <w:rPr>
          <w:lang w:val="de-DE"/>
        </w:rPr>
      </w:pPr>
    </w:p>
    <w:p w:rsidR="004238CF" w:rsidRDefault="004238CF">
      <w:pPr>
        <w:rPr>
          <w:lang w:val="de-DE"/>
        </w:rPr>
      </w:pPr>
      <w:r>
        <w:rPr>
          <w:lang w:val="de-DE"/>
        </w:rPr>
        <w:t>Für die Kommunikation</w:t>
      </w:r>
      <w:r w:rsidR="00CB0E70">
        <w:rPr>
          <w:lang w:val="de-DE"/>
        </w:rPr>
        <w:t xml:space="preserve"> benutzen die Deutschen über 65 Jahren am liebsten das Telefon.</w:t>
      </w:r>
    </w:p>
    <w:p w:rsidR="00CB0E70" w:rsidRDefault="00CB0E70">
      <w:pPr>
        <w:rPr>
          <w:lang w:val="de-DE"/>
        </w:rPr>
      </w:pPr>
      <w:r>
        <w:rPr>
          <w:lang w:val="de-DE"/>
        </w:rPr>
        <w:t>Deutsche zwischen 30 und 49 Jahren schreiben am liebsten E-Mails.</w:t>
      </w:r>
    </w:p>
    <w:p w:rsidR="00CB0E70" w:rsidRDefault="00CB0E70">
      <w:pPr>
        <w:rPr>
          <w:lang w:val="de-DE"/>
        </w:rPr>
      </w:pPr>
    </w:p>
    <w:p w:rsidR="0094293B" w:rsidRDefault="0094293B">
      <w:pPr>
        <w:rPr>
          <w:lang w:val="de-DE"/>
        </w:rPr>
      </w:pPr>
      <w:r>
        <w:rPr>
          <w:lang w:val="de-DE"/>
        </w:rPr>
        <w:t xml:space="preserve">Korrektion de la </w:t>
      </w:r>
      <w:proofErr w:type="spellStart"/>
      <w:r>
        <w:rPr>
          <w:lang w:val="de-DE"/>
        </w:rPr>
        <w:t>composition</w:t>
      </w:r>
      <w:proofErr w:type="spellEnd"/>
      <w:r>
        <w:rPr>
          <w:lang w:val="de-DE"/>
        </w:rPr>
        <w:t>:</w:t>
      </w:r>
    </w:p>
    <w:p w:rsidR="006B6460" w:rsidRDefault="006B6460">
      <w:pPr>
        <w:rPr>
          <w:lang w:val="de-DE"/>
        </w:rPr>
      </w:pPr>
      <w:r>
        <w:rPr>
          <w:lang w:val="de-DE"/>
        </w:rPr>
        <w:t>Grammatik</w:t>
      </w:r>
    </w:p>
    <w:p w:rsidR="006B6460" w:rsidRDefault="006B6460">
      <w:pPr>
        <w:rPr>
          <w:lang w:val="de-DE"/>
        </w:rPr>
      </w:pPr>
      <w:r>
        <w:rPr>
          <w:lang w:val="de-DE"/>
        </w:rPr>
        <w:t>A</w:t>
      </w:r>
    </w:p>
    <w:p w:rsidR="006B6460" w:rsidRDefault="006B6460" w:rsidP="006B6460">
      <w:pPr>
        <w:pStyle w:val="Paragraphedeliste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Festellen</w:t>
      </w:r>
      <w:proofErr w:type="spellEnd"/>
    </w:p>
    <w:p w:rsidR="006B6460" w:rsidRDefault="006B6460" w:rsidP="006B6460">
      <w:pPr>
        <w:pStyle w:val="Paragraphedeliste"/>
        <w:rPr>
          <w:lang w:val="de-DE"/>
        </w:rPr>
      </w:pPr>
      <w:r>
        <w:rPr>
          <w:lang w:val="de-DE"/>
        </w:rPr>
        <w:t>Sich aus/breiten</w:t>
      </w:r>
    </w:p>
    <w:p w:rsidR="006B6460" w:rsidRDefault="006B6460" w:rsidP="006B6460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Präsenz </w:t>
      </w:r>
      <w:r w:rsidRPr="006B6460">
        <w:rPr>
          <w:lang w:val="de-DE"/>
        </w:rPr>
        <w:sym w:font="Wingdings" w:char="F0E0"/>
      </w:r>
      <w:r>
        <w:rPr>
          <w:lang w:val="de-DE"/>
        </w:rPr>
        <w:t xml:space="preserve"> reist, ist, vermisse, ist, hörst (Z.11)</w:t>
      </w:r>
    </w:p>
    <w:p w:rsidR="006B6460" w:rsidRDefault="006B6460" w:rsidP="006B6460">
      <w:pPr>
        <w:pStyle w:val="Paragraphedeliste"/>
        <w:numPr>
          <w:ilvl w:val="0"/>
          <w:numId w:val="1"/>
        </w:numPr>
        <w:rPr>
          <w:lang w:val="de-DE"/>
        </w:rPr>
      </w:pPr>
    </w:p>
    <w:p w:rsidR="006B6460" w:rsidRDefault="007A1D07" w:rsidP="006B6460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Nominativ</w:t>
      </w:r>
      <w:r w:rsidR="006B6460">
        <w:rPr>
          <w:lang w:val="de-DE"/>
        </w:rPr>
        <w:t xml:space="preserve">: dieses Panorama (Z:23), (Z:2) was </w:t>
      </w:r>
      <w:proofErr w:type="spellStart"/>
      <w:r w:rsidR="006B6460">
        <w:rPr>
          <w:lang w:val="de-DE"/>
        </w:rPr>
        <w:t>heimat</w:t>
      </w:r>
      <w:proofErr w:type="spellEnd"/>
      <w:r w:rsidR="006B6460">
        <w:rPr>
          <w:lang w:val="de-DE"/>
        </w:rPr>
        <w:t xml:space="preserve"> ist, (Z:4) streichelte eine warme brise</w:t>
      </w:r>
    </w:p>
    <w:p w:rsidR="006B6460" w:rsidRDefault="007A1D07" w:rsidP="006B6460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Akkusativ: die Blätter (Z:4)</w:t>
      </w:r>
    </w:p>
    <w:p w:rsidR="007A1D07" w:rsidRDefault="007A1D07" w:rsidP="006B6460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Genitiv: Der </w:t>
      </w:r>
      <w:proofErr w:type="spellStart"/>
      <w:r>
        <w:rPr>
          <w:lang w:val="de-DE"/>
        </w:rPr>
        <w:t>palmen</w:t>
      </w:r>
      <w:proofErr w:type="spellEnd"/>
      <w:r>
        <w:rPr>
          <w:lang w:val="de-DE"/>
        </w:rPr>
        <w:t xml:space="preserve"> (Z:5)</w:t>
      </w:r>
    </w:p>
    <w:p w:rsidR="007A1D07" w:rsidRDefault="007A1D07" w:rsidP="007A1D07">
      <w:pPr>
        <w:rPr>
          <w:lang w:val="de-DE"/>
        </w:rPr>
      </w:pPr>
      <w:r>
        <w:rPr>
          <w:lang w:val="de-DE"/>
        </w:rPr>
        <w:t>B</w:t>
      </w:r>
    </w:p>
    <w:p w:rsidR="007A1D07" w:rsidRDefault="007A1D07" w:rsidP="007A1D07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</w:t>
      </w:r>
      <w:r w:rsidRPr="007A1D07">
        <w:rPr>
          <w:u w:val="single"/>
          <w:lang w:val="de-DE"/>
        </w:rPr>
        <w:t>ie</w:t>
      </w:r>
      <w:r>
        <w:rPr>
          <w:lang w:val="de-DE"/>
        </w:rPr>
        <w:t xml:space="preserve"> Kastanie habe ich mein</w:t>
      </w:r>
      <w:r w:rsidRPr="007A1D07">
        <w:rPr>
          <w:u w:val="single"/>
          <w:lang w:val="de-DE"/>
        </w:rPr>
        <w:t>em</w:t>
      </w:r>
      <w:r>
        <w:rPr>
          <w:lang w:val="de-DE"/>
        </w:rPr>
        <w:t xml:space="preserve"> Vater geschenkt.</w:t>
      </w:r>
    </w:p>
    <w:p w:rsidR="007A1D07" w:rsidRDefault="007A1D07" w:rsidP="007A1D07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D</w:t>
      </w:r>
      <w:r w:rsidRPr="007A1D07">
        <w:rPr>
          <w:u w:val="single"/>
          <w:lang w:val="de-DE"/>
        </w:rPr>
        <w:t>er</w:t>
      </w:r>
      <w:r>
        <w:rPr>
          <w:lang w:val="de-DE"/>
        </w:rPr>
        <w:t xml:space="preserve"> Mann hat sich ein</w:t>
      </w:r>
      <w:r w:rsidRPr="007A1D07">
        <w:rPr>
          <w:u w:val="single"/>
          <w:lang w:val="de-DE"/>
        </w:rPr>
        <w:t>e</w:t>
      </w:r>
      <w:r>
        <w:rPr>
          <w:lang w:val="de-DE"/>
        </w:rPr>
        <w:t xml:space="preserve"> Mütze gekauft.</w:t>
      </w:r>
    </w:p>
    <w:p w:rsidR="007A1D07" w:rsidRDefault="00C73CE1" w:rsidP="007A1D07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Ich habe d</w:t>
      </w:r>
      <w:r w:rsidRPr="00C73CE1">
        <w:rPr>
          <w:u w:val="single"/>
          <w:lang w:val="de-DE"/>
        </w:rPr>
        <w:t>en</w:t>
      </w:r>
      <w:r>
        <w:rPr>
          <w:lang w:val="de-DE"/>
        </w:rPr>
        <w:t xml:space="preserve"> Laternenumzug verpasst.</w:t>
      </w:r>
    </w:p>
    <w:p w:rsidR="00C73CE1" w:rsidRDefault="00C73CE1" w:rsidP="007A1D07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Er hat d</w:t>
      </w:r>
      <w:r w:rsidRPr="00C73CE1">
        <w:rPr>
          <w:u w:val="single"/>
          <w:lang w:val="de-DE"/>
        </w:rPr>
        <w:t>ie</w:t>
      </w:r>
      <w:r>
        <w:rPr>
          <w:lang w:val="de-DE"/>
        </w:rPr>
        <w:t xml:space="preserve"> Bekanntschaft ein</w:t>
      </w:r>
      <w:r>
        <w:rPr>
          <w:u w:val="single"/>
          <w:lang w:val="de-DE"/>
        </w:rPr>
        <w:t>es</w:t>
      </w:r>
      <w:r>
        <w:rPr>
          <w:lang w:val="de-DE"/>
        </w:rPr>
        <w:t xml:space="preserve"> Österreicher/0/ gemacht</w:t>
      </w:r>
    </w:p>
    <w:p w:rsidR="00C73CE1" w:rsidRDefault="00C73CE1" w:rsidP="007A1D07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</w:t>
      </w:r>
      <w:r w:rsidRPr="00C73CE1">
        <w:rPr>
          <w:u w:val="single"/>
          <w:lang w:val="de-DE"/>
        </w:rPr>
        <w:t>er</w:t>
      </w:r>
      <w:r>
        <w:rPr>
          <w:lang w:val="de-DE"/>
        </w:rPr>
        <w:t xml:space="preserve"> Krimi war spannend.</w:t>
      </w:r>
    </w:p>
    <w:p w:rsidR="00C73CE1" w:rsidRDefault="00C73CE1" w:rsidP="007A1D07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Gib mir mal ein/0/ Buch!</w:t>
      </w:r>
    </w:p>
    <w:p w:rsidR="00C73CE1" w:rsidRDefault="00C73CE1" w:rsidP="00C73CE1">
      <w:pPr>
        <w:rPr>
          <w:lang w:val="de-DE"/>
        </w:rPr>
      </w:pPr>
      <w:r>
        <w:rPr>
          <w:lang w:val="de-DE"/>
        </w:rPr>
        <w:t>C</w:t>
      </w:r>
    </w:p>
    <w:p w:rsidR="00C73CE1" w:rsidRDefault="00C73CE1" w:rsidP="00C73CE1">
      <w:pPr>
        <w:rPr>
          <w:lang w:val="de-DE"/>
        </w:rPr>
      </w:pPr>
      <w:r>
        <w:rPr>
          <w:lang w:val="de-DE"/>
        </w:rPr>
        <w:t xml:space="preserve">Sie telefoniert stundenlang </w:t>
      </w:r>
      <w:r w:rsidR="00793B22">
        <w:rPr>
          <w:lang w:val="de-DE"/>
        </w:rPr>
        <w:t>mit Ihren Freundinnen</w:t>
      </w:r>
    </w:p>
    <w:p w:rsidR="00C73CE1" w:rsidRDefault="00C73CE1" w:rsidP="00C73CE1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, VSC</w:t>
      </w:r>
    </w:p>
    <w:p w:rsidR="00C73CE1" w:rsidRDefault="00793B22" w:rsidP="00C73CE1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, weil </w:t>
      </w:r>
      <w:r w:rsidR="00C73CE1">
        <w:rPr>
          <w:lang w:val="de-DE"/>
        </w:rPr>
        <w:t>SCV</w:t>
      </w:r>
    </w:p>
    <w:p w:rsidR="00C73CE1" w:rsidRDefault="00793B22" w:rsidP="00C73CE1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, denn SVC</w:t>
      </w:r>
    </w:p>
    <w:p w:rsidR="00793B22" w:rsidRDefault="00793B22" w:rsidP="00C73CE1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Da sie SCV</w:t>
      </w:r>
    </w:p>
    <w:p w:rsidR="00793B22" w:rsidRDefault="00793B22" w:rsidP="00C73CE1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Am Abend VSC</w:t>
      </w:r>
    </w:p>
    <w:p w:rsidR="00793B22" w:rsidRDefault="00793B22" w:rsidP="00C73CE1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, aber SVC</w:t>
      </w:r>
    </w:p>
    <w:p w:rsidR="00793B22" w:rsidRDefault="00793B22" w:rsidP="00C73CE1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? VSC?</w:t>
      </w:r>
    </w:p>
    <w:p w:rsidR="00793B22" w:rsidRDefault="00793B22" w:rsidP="00793B22">
      <w:pPr>
        <w:rPr>
          <w:lang w:val="de-DE"/>
        </w:rPr>
      </w:pPr>
      <w:r>
        <w:rPr>
          <w:lang w:val="de-DE"/>
        </w:rPr>
        <w:t>D</w:t>
      </w:r>
    </w:p>
    <w:p w:rsidR="00793B22" w:rsidRDefault="00793B22" w:rsidP="00793B22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Im Winter sind die Tage kürzer als im Sommer</w:t>
      </w:r>
    </w:p>
    <w:p w:rsidR="00793B22" w:rsidRDefault="00793B22" w:rsidP="00793B22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Es ist kälter im Januar als im März</w:t>
      </w:r>
    </w:p>
    <w:p w:rsidR="00793B22" w:rsidRDefault="00793B22" w:rsidP="00793B22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Er geht lieber ins Kino als ins Theater</w:t>
      </w:r>
    </w:p>
    <w:p w:rsidR="00793B22" w:rsidRDefault="00793B22" w:rsidP="00793B22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Der Eiffelturm ist höher als der Triumphbogen.</w:t>
      </w:r>
    </w:p>
    <w:p w:rsidR="00793B22" w:rsidRDefault="00793B22" w:rsidP="00793B22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Dieses Restaurant ist teurer als jenes.</w:t>
      </w:r>
    </w:p>
    <w:p w:rsidR="00793B22" w:rsidRDefault="00793B22" w:rsidP="00793B22">
      <w:pPr>
        <w:rPr>
          <w:lang w:val="de-DE"/>
        </w:rPr>
      </w:pPr>
      <w:r>
        <w:rPr>
          <w:lang w:val="de-DE"/>
        </w:rPr>
        <w:t>III</w:t>
      </w:r>
    </w:p>
    <w:p w:rsidR="00793B22" w:rsidRPr="00793B22" w:rsidRDefault="00793B22" w:rsidP="00793B22">
      <w:pPr>
        <w:rPr>
          <w:lang w:val="de-DE"/>
        </w:rPr>
      </w:pPr>
      <w:bookmarkStart w:id="0" w:name="_GoBack"/>
      <w:bookmarkEnd w:id="0"/>
    </w:p>
    <w:sectPr w:rsidR="00793B22" w:rsidRPr="00793B2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46A" w:rsidRDefault="00AA246A" w:rsidP="00F4573B">
      <w:pPr>
        <w:spacing w:after="0" w:line="240" w:lineRule="auto"/>
      </w:pPr>
      <w:r>
        <w:separator/>
      </w:r>
    </w:p>
  </w:endnote>
  <w:endnote w:type="continuationSeparator" w:id="0">
    <w:p w:rsidR="00AA246A" w:rsidRDefault="00AA246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46A" w:rsidRDefault="00AA246A" w:rsidP="00F4573B">
      <w:pPr>
        <w:spacing w:after="0" w:line="240" w:lineRule="auto"/>
      </w:pPr>
      <w:r>
        <w:separator/>
      </w:r>
    </w:p>
  </w:footnote>
  <w:footnote w:type="continuationSeparator" w:id="0">
    <w:p w:rsidR="00AA246A" w:rsidRDefault="00AA246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A23EE8">
      <w:t>3</w:t>
    </w:r>
    <w:r>
      <w:tab/>
      <w:t>Deutsch</w:t>
    </w:r>
    <w:r>
      <w:tab/>
    </w:r>
    <w:r w:rsidR="00A23EE8">
      <w:rPr>
        <w:lang w:val="de-DE"/>
      </w:rPr>
      <w:t>Mittwoch, den 18. Dezember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3E46"/>
    <w:multiLevelType w:val="hybridMultilevel"/>
    <w:tmpl w:val="FA3A13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21B86"/>
    <w:multiLevelType w:val="hybridMultilevel"/>
    <w:tmpl w:val="9BDE44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C0262"/>
    <w:multiLevelType w:val="hybridMultilevel"/>
    <w:tmpl w:val="A00C7D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B4971"/>
    <w:multiLevelType w:val="hybridMultilevel"/>
    <w:tmpl w:val="CF2E90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E8"/>
    <w:rsid w:val="000E66BB"/>
    <w:rsid w:val="00151752"/>
    <w:rsid w:val="00153283"/>
    <w:rsid w:val="001C17E7"/>
    <w:rsid w:val="002811C2"/>
    <w:rsid w:val="004238CF"/>
    <w:rsid w:val="006B6460"/>
    <w:rsid w:val="00793B22"/>
    <w:rsid w:val="007A1D07"/>
    <w:rsid w:val="0094293B"/>
    <w:rsid w:val="009D06E1"/>
    <w:rsid w:val="00A23EE8"/>
    <w:rsid w:val="00AA246A"/>
    <w:rsid w:val="00AF2AD0"/>
    <w:rsid w:val="00B75BD9"/>
    <w:rsid w:val="00C73CE1"/>
    <w:rsid w:val="00CB0E70"/>
    <w:rsid w:val="00E44734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5EA25742-E2F8-4A0D-924E-6140C9E9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6B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40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2019-12-18T12:11:00Z</dcterms:created>
  <dcterms:modified xsi:type="dcterms:W3CDTF">2019-12-18T12:54:00Z</dcterms:modified>
</cp:coreProperties>
</file>