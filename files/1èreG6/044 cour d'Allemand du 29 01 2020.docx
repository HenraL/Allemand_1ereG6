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848" w:rsidRPr="00EB5848" w:rsidRDefault="00EB5848">
      <w:pPr>
        <w:rPr>
          <w:lang w:val="de-DE"/>
        </w:rPr>
      </w:pPr>
      <w:r w:rsidRPr="00EB5848">
        <w:rPr>
          <w:lang w:val="de-DE"/>
        </w:rPr>
        <w:t>Text</w:t>
      </w:r>
      <w:r>
        <w:rPr>
          <w:lang w:val="de-DE"/>
        </w:rPr>
        <w:t>:</w:t>
      </w:r>
      <w:r w:rsidRPr="00EB5848">
        <w:rPr>
          <w:lang w:val="de-DE"/>
        </w:rPr>
        <w:t xml:space="preserve"> dieses Selfie</w:t>
      </w:r>
    </w:p>
    <w:p w:rsidR="004A5D3C" w:rsidRPr="00EB5848" w:rsidRDefault="00EB5848">
      <w:pPr>
        <w:rPr>
          <w:lang w:val="de-DE"/>
        </w:rPr>
      </w:pPr>
      <w:r w:rsidRPr="00EB5848">
        <w:rPr>
          <w:lang w:val="de-DE"/>
        </w:rPr>
        <w:t>Treffen = rencontrer</w:t>
      </w:r>
    </w:p>
    <w:p w:rsidR="00EB5848" w:rsidRDefault="00EB5848">
      <w:pPr>
        <w:rPr>
          <w:lang w:val="de-DE"/>
        </w:rPr>
      </w:pPr>
      <w:r>
        <w:rPr>
          <w:lang w:val="de-DE"/>
        </w:rPr>
        <w:t>Richten = diriger, adresser</w:t>
      </w:r>
    </w:p>
    <w:p w:rsidR="00EB5848" w:rsidRDefault="00EB5848">
      <w:pPr>
        <w:rPr>
          <w:lang w:val="de-DE"/>
        </w:rPr>
      </w:pPr>
      <w:r>
        <w:rPr>
          <w:lang w:val="de-DE"/>
        </w:rPr>
        <w:t>Gegen + A = contre</w:t>
      </w:r>
    </w:p>
    <w:p w:rsidR="00EB5848" w:rsidRDefault="005C5FD3">
      <w:pPr>
        <w:rPr>
          <w:lang w:val="de-DE"/>
        </w:rPr>
      </w:pPr>
      <w:r>
        <w:rPr>
          <w:lang w:val="de-DE"/>
        </w:rPr>
        <w:t>Nicht nur = non sqeulement</w:t>
      </w:r>
    </w:p>
    <w:p w:rsidR="005C5FD3" w:rsidRDefault="005C5FD3">
      <w:pPr>
        <w:rPr>
          <w:lang w:val="de-DE"/>
        </w:rPr>
      </w:pPr>
      <w:r>
        <w:rPr>
          <w:lang w:val="de-DE"/>
        </w:rPr>
        <w:t>Sondern = mais aussi</w:t>
      </w:r>
    </w:p>
    <w:p w:rsidR="005C5FD3" w:rsidRDefault="005C5FD3">
      <w:pPr>
        <w:rPr>
          <w:lang w:val="de-DE"/>
        </w:rPr>
      </w:pPr>
      <w:r>
        <w:rPr>
          <w:lang w:val="de-DE"/>
        </w:rPr>
        <w:t>Wissen = savoir</w:t>
      </w:r>
    </w:p>
    <w:p w:rsidR="005C5FD3" w:rsidRDefault="005C5FD3">
      <w:pPr>
        <w:rPr>
          <w:lang w:val="de-DE"/>
        </w:rPr>
      </w:pPr>
      <w:r>
        <w:rPr>
          <w:lang w:val="de-DE"/>
        </w:rPr>
        <w:t>Erreichen = atteindre</w:t>
      </w:r>
    </w:p>
    <w:p w:rsidR="005C5FD3" w:rsidRDefault="005C5FD3">
      <w:pPr>
        <w:rPr>
          <w:lang w:val="de-DE"/>
        </w:rPr>
      </w:pPr>
      <w:r>
        <w:rPr>
          <w:lang w:val="de-DE"/>
        </w:rPr>
        <w:t>Werden + participe passé = forme passive</w:t>
      </w:r>
    </w:p>
    <w:p w:rsidR="005C5FD3" w:rsidRDefault="00414A8F">
      <w:pPr>
        <w:rPr>
          <w:lang w:val="de-DE"/>
        </w:rPr>
      </w:pPr>
      <w:r>
        <w:rPr>
          <w:lang w:val="de-DE"/>
        </w:rPr>
        <w:t>Kennen = connaitre</w:t>
      </w:r>
    </w:p>
    <w:p w:rsidR="00414A8F" w:rsidRDefault="00414A8F">
      <w:pPr>
        <w:rPr>
          <w:lang w:val="de-DE"/>
        </w:rPr>
      </w:pPr>
      <w:r>
        <w:rPr>
          <w:lang w:val="de-DE"/>
        </w:rPr>
        <w:t xml:space="preserve">Kennen </w:t>
      </w:r>
      <w:r w:rsidRPr="00414A8F">
        <w:rPr>
          <w:lang w:val="de-DE"/>
        </w:rPr>
        <w:t>≠</w:t>
      </w:r>
      <w:r>
        <w:rPr>
          <w:lang w:val="de-DE"/>
        </w:rPr>
        <w:t xml:space="preserve"> können</w:t>
      </w:r>
    </w:p>
    <w:p w:rsidR="00414A8F" w:rsidRDefault="00414A8F">
      <w:pPr>
        <w:rPr>
          <w:lang w:val="de-DE"/>
        </w:rPr>
      </w:pPr>
      <w:r>
        <w:rPr>
          <w:lang w:val="de-DE"/>
        </w:rPr>
        <w:t>Erkenen = reconnaitre</w:t>
      </w:r>
    </w:p>
    <w:p w:rsidR="00414A8F" w:rsidRDefault="00414A8F">
      <w:pPr>
        <w:rPr>
          <w:lang w:val="de-DE"/>
        </w:rPr>
      </w:pPr>
      <w:r>
        <w:rPr>
          <w:lang w:val="de-DE"/>
        </w:rPr>
        <w:t xml:space="preserve">Wurden = </w:t>
      </w:r>
    </w:p>
    <w:p w:rsidR="00414A8F" w:rsidRDefault="00414A8F">
      <w:pPr>
        <w:rPr>
          <w:lang w:val="de-DE"/>
        </w:rPr>
      </w:pPr>
      <w:r>
        <w:rPr>
          <w:lang w:val="de-DE"/>
        </w:rPr>
        <w:t>Die S bahn = le RER</w:t>
      </w:r>
    </w:p>
    <w:p w:rsidR="00414A8F" w:rsidRDefault="00212866">
      <w:pPr>
        <w:rPr>
          <w:lang w:val="de-DE"/>
        </w:rPr>
      </w:pPr>
      <w:r>
        <w:rPr>
          <w:lang w:val="de-DE"/>
        </w:rPr>
        <w:t>Der weg (e) = le chemin</w:t>
      </w:r>
    </w:p>
    <w:p w:rsidR="00212866" w:rsidRDefault="00B11E41">
      <w:pPr>
        <w:rPr>
          <w:lang w:val="de-DE"/>
        </w:rPr>
      </w:pPr>
      <w:r>
        <w:rPr>
          <w:lang w:val="de-DE"/>
        </w:rPr>
        <w:t>Wieder = à nouveau</w:t>
      </w:r>
    </w:p>
    <w:p w:rsidR="00B11E41" w:rsidRDefault="00B11E41">
      <w:pPr>
        <w:rPr>
          <w:lang w:val="de-DE"/>
        </w:rPr>
      </w:pPr>
      <w:r>
        <w:rPr>
          <w:lang w:val="de-DE"/>
        </w:rPr>
        <w:t>Glauben = croire</w:t>
      </w:r>
    </w:p>
    <w:p w:rsidR="00B11E41" w:rsidRDefault="00447CA0">
      <w:pPr>
        <w:rPr>
          <w:lang w:val="de-DE"/>
        </w:rPr>
      </w:pPr>
      <w:r>
        <w:rPr>
          <w:lang w:val="de-DE"/>
        </w:rPr>
        <w:t xml:space="preserve">Die liebe = </w:t>
      </w:r>
      <w:r w:rsidR="00E112B5">
        <w:rPr>
          <w:lang w:val="de-DE"/>
        </w:rPr>
        <w:t>l’amour</w:t>
      </w:r>
    </w:p>
    <w:p w:rsidR="00E112B5" w:rsidRDefault="00E112B5">
      <w:pPr>
        <w:rPr>
          <w:lang w:val="de-DE"/>
        </w:rPr>
      </w:pPr>
      <w:r>
        <w:rPr>
          <w:lang w:val="de-DE"/>
        </w:rPr>
        <w:t>Der Hass = la haine</w:t>
      </w:r>
    </w:p>
    <w:p w:rsidR="00E112B5" w:rsidRDefault="00E112B5">
      <w:pPr>
        <w:rPr>
          <w:lang w:val="de-DE"/>
        </w:rPr>
      </w:pPr>
      <w:r>
        <w:rPr>
          <w:lang w:val="de-DE"/>
        </w:rPr>
        <w:t>Liebe ≠ der Hass</w:t>
      </w:r>
    </w:p>
    <w:p w:rsidR="00E112B5" w:rsidRDefault="004C21A1">
      <w:pPr>
        <w:rPr>
          <w:lang w:val="de-DE"/>
        </w:rPr>
      </w:pPr>
      <w:r>
        <w:rPr>
          <w:lang w:val="de-DE"/>
        </w:rPr>
        <w:t>Die meisten = la pluspart</w:t>
      </w:r>
    </w:p>
    <w:p w:rsidR="004C21A1" w:rsidRDefault="00A2266B">
      <w:pPr>
        <w:rPr>
          <w:lang w:val="de-DE"/>
        </w:rPr>
      </w:pPr>
      <w:r>
        <w:rPr>
          <w:lang w:val="de-DE"/>
        </w:rPr>
        <w:t>Verantwortlich sein für + A = Être responsable de</w:t>
      </w:r>
    </w:p>
    <w:p w:rsidR="003F419D" w:rsidRPr="00EB5848" w:rsidRDefault="003F419D">
      <w:pPr>
        <w:rPr>
          <w:lang w:val="de-DE"/>
        </w:rPr>
      </w:pPr>
      <w:r>
        <w:rPr>
          <w:lang w:val="de-DE"/>
        </w:rPr>
        <w:t>Der grund (e) = la raison</w:t>
      </w:r>
      <w:bookmarkStart w:id="0" w:name="_GoBack"/>
      <w:bookmarkEnd w:id="0"/>
    </w:p>
    <w:sectPr w:rsidR="003F419D" w:rsidRPr="00EB5848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34E8" w:rsidRDefault="002534E8" w:rsidP="00F4573B">
      <w:pPr>
        <w:spacing w:after="0" w:line="240" w:lineRule="auto"/>
      </w:pPr>
      <w:r>
        <w:separator/>
      </w:r>
    </w:p>
  </w:endnote>
  <w:endnote w:type="continuationSeparator" w:id="0">
    <w:p w:rsidR="002534E8" w:rsidRDefault="002534E8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35ECBBF" wp14:editId="4D4842BB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5ECBB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34E8" w:rsidRDefault="002534E8" w:rsidP="00F4573B">
      <w:pPr>
        <w:spacing w:after="0" w:line="240" w:lineRule="auto"/>
      </w:pPr>
      <w:r>
        <w:separator/>
      </w:r>
    </w:p>
  </w:footnote>
  <w:footnote w:type="continuationSeparator" w:id="0">
    <w:p w:rsidR="002534E8" w:rsidRDefault="002534E8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EB5848">
      <w:t>3</w:t>
    </w:r>
    <w:r>
      <w:tab/>
      <w:t>Deutsch</w:t>
    </w:r>
    <w:r>
      <w:tab/>
    </w:r>
    <w:r w:rsidR="00EB5848">
      <w:rPr>
        <w:lang w:val="de-DE"/>
      </w:rPr>
      <w:t>Mittwoch, den 29. Januar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3NzGytDQ0Nze3NDZS0lEKTi0uzszPAykwrAUAP8Az6SwAAAA="/>
  </w:docVars>
  <w:rsids>
    <w:rsidRoot w:val="00EB5848"/>
    <w:rsid w:val="000E66BB"/>
    <w:rsid w:val="00151752"/>
    <w:rsid w:val="00153283"/>
    <w:rsid w:val="001C17E7"/>
    <w:rsid w:val="00212866"/>
    <w:rsid w:val="002534E8"/>
    <w:rsid w:val="002811C2"/>
    <w:rsid w:val="003F419D"/>
    <w:rsid w:val="00414A8F"/>
    <w:rsid w:val="00447CA0"/>
    <w:rsid w:val="004C21A1"/>
    <w:rsid w:val="005C5FD3"/>
    <w:rsid w:val="00A2266B"/>
    <w:rsid w:val="00AE4F31"/>
    <w:rsid w:val="00AF2AD0"/>
    <w:rsid w:val="00B11E41"/>
    <w:rsid w:val="00E112B5"/>
    <w:rsid w:val="00EB5848"/>
    <w:rsid w:val="00F3124E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0CD3AE"/>
  <w15:chartTrackingRefBased/>
  <w15:docId w15:val="{84E94EE1-AF3F-4963-A9F2-2130CF09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31</TotalTime>
  <Pages>1</Pages>
  <Words>97</Words>
  <Characters>424</Characters>
  <Application>Microsoft Office Word</Application>
  <DocSecurity>0</DocSecurity>
  <Lines>24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9</cp:revision>
  <dcterms:created xsi:type="dcterms:W3CDTF">2020-01-29T12:24:00Z</dcterms:created>
  <dcterms:modified xsi:type="dcterms:W3CDTF">2020-01-29T12:55:00Z</dcterms:modified>
</cp:coreProperties>
</file>