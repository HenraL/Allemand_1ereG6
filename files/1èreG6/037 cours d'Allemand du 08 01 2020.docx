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E436C" w14:textId="77777777" w:rsidR="00696FCE" w:rsidRPr="00D120B7" w:rsidRDefault="00696FCE" w:rsidP="00696FCE">
      <w:pPr>
        <w:rPr>
          <w:lang w:val="de-DE"/>
        </w:rPr>
      </w:pPr>
      <w:r w:rsidRPr="00D120B7">
        <w:rPr>
          <w:lang w:val="de-DE"/>
        </w:rPr>
        <w:t>Ich wünsche euch ein gutes neues Jahr</w:t>
      </w:r>
      <w:r>
        <w:rPr>
          <w:lang w:val="de-DE"/>
        </w:rPr>
        <w:t xml:space="preserve"> = </w:t>
      </w:r>
      <w:r w:rsidRPr="00696FCE">
        <w:rPr>
          <w:lang w:val="de-DE"/>
        </w:rPr>
        <w:t>Je vous souhaite une bonne année</w:t>
      </w:r>
    </w:p>
    <w:p w14:paraId="549D7534" w14:textId="77777777" w:rsidR="00696FCE" w:rsidRPr="00D120B7" w:rsidRDefault="00696FCE" w:rsidP="00696FCE">
      <w:pPr>
        <w:rPr>
          <w:lang w:val="de-DE"/>
        </w:rPr>
      </w:pPr>
      <w:r w:rsidRPr="00D120B7">
        <w:rPr>
          <w:lang w:val="de-DE"/>
        </w:rPr>
        <w:t>Ich wünsche dir ein gutes neues Jahr</w:t>
      </w:r>
      <w:r>
        <w:rPr>
          <w:lang w:val="de-DE"/>
        </w:rPr>
        <w:t xml:space="preserve"> = </w:t>
      </w:r>
      <w:r w:rsidRPr="00696FCE">
        <w:rPr>
          <w:lang w:val="de-DE"/>
        </w:rPr>
        <w:t>Je te souhaite une bonne année</w:t>
      </w:r>
    </w:p>
    <w:p w14:paraId="37A6261B" w14:textId="77777777" w:rsidR="00696FCE" w:rsidRPr="00D120B7" w:rsidRDefault="00696FCE" w:rsidP="00696FCE">
      <w:pPr>
        <w:rPr>
          <w:lang w:val="de-DE"/>
        </w:rPr>
      </w:pPr>
      <w:r w:rsidRPr="00D120B7">
        <w:rPr>
          <w:lang w:val="de-DE"/>
        </w:rPr>
        <w:t>Ich wünsche Ihnen ein gutes neues Jahr</w:t>
      </w:r>
      <w:r>
        <w:rPr>
          <w:lang w:val="de-DE"/>
        </w:rPr>
        <w:t xml:space="preserve"> = </w:t>
      </w:r>
      <w:r w:rsidRPr="00696FCE">
        <w:rPr>
          <w:lang w:val="de-DE"/>
        </w:rPr>
        <w:t>Je vous souhaite une bonne année</w:t>
      </w:r>
    </w:p>
    <w:p w14:paraId="7C10A7F5" w14:textId="77777777" w:rsidR="00696FCE" w:rsidRDefault="00696FCE" w:rsidP="00696FCE">
      <w:pPr>
        <w:rPr>
          <w:lang w:val="de-DE"/>
        </w:rPr>
      </w:pPr>
      <w:r>
        <w:rPr>
          <w:lang w:val="de-DE"/>
        </w:rPr>
        <w:t>Habt ihr gute Vorsätze gefast?</w:t>
      </w:r>
      <w:r w:rsidRPr="00696FCE">
        <w:rPr>
          <w:lang w:val="de-DE"/>
        </w:rPr>
        <w:t xml:space="preserve"> </w:t>
      </w:r>
      <w:r>
        <w:rPr>
          <w:lang w:val="de-DE"/>
        </w:rPr>
        <w:t xml:space="preserve">= </w:t>
      </w:r>
      <w:r w:rsidRPr="00696FCE">
        <w:rPr>
          <w:lang w:val="de-DE"/>
        </w:rPr>
        <w:t xml:space="preserve">Vous avez pris de bonnes </w:t>
      </w:r>
      <w:proofErr w:type="gramStart"/>
      <w:r w:rsidRPr="00696FCE">
        <w:rPr>
          <w:lang w:val="de-DE"/>
        </w:rPr>
        <w:t>résolutions ?</w:t>
      </w:r>
      <w:proofErr w:type="gramEnd"/>
    </w:p>
    <w:p w14:paraId="26084D27" w14:textId="77777777" w:rsidR="00696FCE" w:rsidRDefault="00696FCE" w:rsidP="00696FCE">
      <w:pPr>
        <w:rPr>
          <w:lang w:val="de-DE"/>
        </w:rPr>
      </w:pPr>
      <w:r>
        <w:rPr>
          <w:lang w:val="de-DE"/>
        </w:rPr>
        <w:t>Gute Vorsätze fasse = prendre de bonnes résolutions</w:t>
      </w:r>
    </w:p>
    <w:p w14:paraId="2784A16B" w14:textId="77777777" w:rsidR="00696FCE" w:rsidRDefault="00696FCE" w:rsidP="00696FCE">
      <w:pPr>
        <w:rPr>
          <w:lang w:val="de-DE"/>
        </w:rPr>
      </w:pPr>
      <w:r>
        <w:rPr>
          <w:lang w:val="de-DE"/>
        </w:rPr>
        <w:t>Eine gutte note in Fränzösich = une bonne note en français</w:t>
      </w:r>
    </w:p>
    <w:p w14:paraId="26314DF4" w14:textId="77777777" w:rsidR="00696FCE" w:rsidRDefault="00696FCE" w:rsidP="00696FCE">
      <w:pPr>
        <w:rPr>
          <w:lang w:val="de-DE"/>
        </w:rPr>
      </w:pPr>
      <w:r>
        <w:rPr>
          <w:lang w:val="de-DE"/>
        </w:rPr>
        <w:t xml:space="preserve">Meinen Deutschkurs drucken = </w:t>
      </w:r>
      <w:r w:rsidRPr="00696FCE">
        <w:rPr>
          <w:lang w:val="de-DE"/>
        </w:rPr>
        <w:t>Imprimer mon cours d’allemand</w:t>
      </w:r>
    </w:p>
    <w:p w14:paraId="4C885970" w14:textId="77777777" w:rsidR="00696FCE" w:rsidRDefault="00696FCE" w:rsidP="00696FCE">
      <w:pPr>
        <w:rPr>
          <w:lang w:val="de-DE"/>
        </w:rPr>
      </w:pPr>
      <w:r>
        <w:rPr>
          <w:lang w:val="de-DE"/>
        </w:rPr>
        <w:t>Die neuen Technologien.</w:t>
      </w:r>
      <w:r w:rsidRPr="00696FCE">
        <w:rPr>
          <w:lang w:val="de-DE"/>
        </w:rPr>
        <w:t xml:space="preserve"> </w:t>
      </w:r>
      <w:r>
        <w:rPr>
          <w:lang w:val="de-DE"/>
        </w:rPr>
        <w:t xml:space="preserve">= </w:t>
      </w:r>
      <w:r w:rsidRPr="00696FCE">
        <w:rPr>
          <w:lang w:val="de-DE"/>
        </w:rPr>
        <w:t>Les nouvelles technologies</w:t>
      </w:r>
    </w:p>
    <w:p w14:paraId="25DC08B0" w14:textId="4E26EA7A" w:rsidR="00696FCE" w:rsidRDefault="00696FCE" w:rsidP="00696FCE">
      <w:pPr>
        <w:rPr>
          <w:lang w:val="de-DE"/>
        </w:rPr>
      </w:pPr>
      <w:r>
        <w:rPr>
          <w:lang w:val="de-DE"/>
        </w:rPr>
        <w:t xml:space="preserve">Die Jugendlichen sind online und sprechen </w:t>
      </w:r>
      <w:bookmarkStart w:id="0" w:name="_GoBack"/>
      <w:bookmarkEnd w:id="0"/>
      <w:r>
        <w:rPr>
          <w:lang w:val="de-DE"/>
        </w:rPr>
        <w:t xml:space="preserve">nicht mit anderen. = </w:t>
      </w:r>
      <w:r w:rsidRPr="00696FCE">
        <w:rPr>
          <w:lang w:val="de-DE"/>
        </w:rPr>
        <w:t>Les jeunes sont en ligne et ne parlent pas aux autres.</w:t>
      </w:r>
    </w:p>
    <w:p w14:paraId="05460A1A" w14:textId="77777777" w:rsidR="00696FCE" w:rsidRDefault="00696FCE" w:rsidP="00696FCE">
      <w:pPr>
        <w:rPr>
          <w:lang w:val="de-DE"/>
        </w:rPr>
      </w:pPr>
      <w:r>
        <w:rPr>
          <w:lang w:val="de-DE"/>
        </w:rPr>
        <w:t>Gefährlich = dangereux</w:t>
      </w:r>
    </w:p>
    <w:p w14:paraId="6AFE49D4" w14:textId="77777777" w:rsidR="00696FCE" w:rsidRDefault="00696FCE" w:rsidP="00696FCE">
      <w:pPr>
        <w:rPr>
          <w:lang w:val="de-DE"/>
        </w:rPr>
      </w:pPr>
      <w:r>
        <w:rPr>
          <w:lang w:val="de-DE"/>
        </w:rPr>
        <w:t>Die Gefahr (en) = le danger</w:t>
      </w:r>
    </w:p>
    <w:p w14:paraId="386347AC" w14:textId="77777777" w:rsidR="00696FCE" w:rsidRDefault="00696FCE" w:rsidP="00696FCE">
      <w:pPr>
        <w:rPr>
          <w:lang w:val="de-DE"/>
        </w:rPr>
      </w:pPr>
      <w:r>
        <w:rPr>
          <w:lang w:val="de-DE"/>
        </w:rPr>
        <w:t>Der Vorteil (e) = avantage</w:t>
      </w:r>
    </w:p>
    <w:p w14:paraId="53C15C7D" w14:textId="77777777" w:rsidR="00696FCE" w:rsidRDefault="00696FCE" w:rsidP="00696FCE">
      <w:pPr>
        <w:rPr>
          <w:lang w:val="de-DE"/>
        </w:rPr>
      </w:pPr>
      <w:r>
        <w:rPr>
          <w:lang w:val="de-DE"/>
        </w:rPr>
        <w:t>Der Nachteil (e) = l’inconvénient</w:t>
      </w:r>
    </w:p>
    <w:p w14:paraId="3C05FA6E" w14:textId="77777777" w:rsidR="00696FCE" w:rsidRDefault="00696FCE" w:rsidP="00696FCE">
      <w:pPr>
        <w:rPr>
          <w:lang w:val="de-DE"/>
        </w:rPr>
      </w:pPr>
      <w:r>
        <w:rPr>
          <w:lang w:val="de-DE"/>
        </w:rPr>
        <w:t>Das netz (e) = le réseau</w:t>
      </w:r>
    </w:p>
    <w:p w14:paraId="4C6531B1" w14:textId="77777777" w:rsidR="00696FCE" w:rsidRDefault="00696FCE" w:rsidP="00696FCE">
      <w:pPr>
        <w:rPr>
          <w:lang w:val="de-DE"/>
        </w:rPr>
      </w:pPr>
      <w:r>
        <w:rPr>
          <w:lang w:val="de-DE"/>
        </w:rPr>
        <w:t>Die sozialen Netzwerke = les résaux sociaux</w:t>
      </w:r>
    </w:p>
    <w:p w14:paraId="61302412" w14:textId="77777777" w:rsidR="00696FCE" w:rsidRDefault="00696FCE" w:rsidP="00696FCE">
      <w:pPr>
        <w:rPr>
          <w:lang w:val="de-DE"/>
        </w:rPr>
      </w:pPr>
      <w:r>
        <w:rPr>
          <w:lang w:val="de-DE"/>
        </w:rPr>
        <w:t>Die grenze (n) = la frontière/la limite</w:t>
      </w:r>
    </w:p>
    <w:p w14:paraId="0EE4BF67" w14:textId="77777777" w:rsidR="00696FCE" w:rsidRDefault="00696FCE" w:rsidP="00696FCE">
      <w:pPr>
        <w:rPr>
          <w:lang w:val="de-DE"/>
        </w:rPr>
      </w:pPr>
      <w:r>
        <w:rPr>
          <w:lang w:val="de-DE"/>
        </w:rPr>
        <w:t>Die Bildung (en) = la formation</w:t>
      </w:r>
    </w:p>
    <w:p w14:paraId="788F855E" w14:textId="77777777" w:rsidR="00696FCE" w:rsidRDefault="00696FCE" w:rsidP="00696FCE">
      <w:pPr>
        <w:rPr>
          <w:lang w:val="de-DE"/>
        </w:rPr>
      </w:pPr>
      <w:r>
        <w:rPr>
          <w:lang w:val="de-DE"/>
        </w:rPr>
        <w:t>Die Meinung (en) = pensée/l‘opinion</w:t>
      </w:r>
    </w:p>
    <w:p w14:paraId="34FC54C5" w14:textId="77777777" w:rsidR="00696FCE" w:rsidRDefault="00696FCE" w:rsidP="00696FCE">
      <w:pPr>
        <w:rPr>
          <w:lang w:val="de-DE"/>
        </w:rPr>
      </w:pPr>
      <w:r>
        <w:rPr>
          <w:lang w:val="de-DE"/>
        </w:rPr>
        <w:t>Meinen = penser</w:t>
      </w:r>
    </w:p>
    <w:p w14:paraId="4F4CD984" w14:textId="77777777" w:rsidR="00696FCE" w:rsidRDefault="00696FCE" w:rsidP="00696FCE">
      <w:pPr>
        <w:rPr>
          <w:lang w:val="de-DE"/>
        </w:rPr>
      </w:pPr>
      <w:r>
        <w:rPr>
          <w:lang w:val="de-DE"/>
        </w:rPr>
        <w:t>Die Meinungsbildung = la formation de l’opinion</w:t>
      </w:r>
    </w:p>
    <w:p w14:paraId="52416F86" w14:textId="77777777" w:rsidR="00696FCE" w:rsidRDefault="00696FCE" w:rsidP="00696FCE">
      <w:pPr>
        <w:rPr>
          <w:lang w:val="de-DE"/>
        </w:rPr>
      </w:pPr>
      <w:r>
        <w:rPr>
          <w:lang w:val="de-DE"/>
        </w:rPr>
        <w:t>Die Wahl(en) = l’élection/le choix</w:t>
      </w:r>
    </w:p>
    <w:p w14:paraId="336047F7" w14:textId="77777777" w:rsidR="00696FCE" w:rsidRDefault="00696FCE" w:rsidP="00696FCE">
      <w:pPr>
        <w:rPr>
          <w:lang w:val="de-DE"/>
        </w:rPr>
      </w:pPr>
      <w:r>
        <w:rPr>
          <w:lang w:val="de-DE"/>
        </w:rPr>
        <w:t>Der begrief (e) = la notion</w:t>
      </w:r>
    </w:p>
    <w:p w14:paraId="0FB591DF" w14:textId="77777777" w:rsidR="00696FCE" w:rsidRDefault="00696FCE" w:rsidP="00696FCE">
      <w:pPr>
        <w:rPr>
          <w:lang w:val="de-DE"/>
        </w:rPr>
      </w:pPr>
      <w:r>
        <w:rPr>
          <w:lang w:val="de-DE"/>
        </w:rPr>
        <w:t>Die Fake-News sind falshe informationnen = Les Fake News sont de fausse informations</w:t>
      </w:r>
    </w:p>
    <w:p w14:paraId="43A9C1E6" w14:textId="77777777" w:rsidR="00696FCE" w:rsidRDefault="00696FCE" w:rsidP="00696FCE">
      <w:pPr>
        <w:rPr>
          <w:lang w:val="de-DE"/>
        </w:rPr>
      </w:pPr>
      <w:r>
        <w:rPr>
          <w:lang w:val="de-DE"/>
        </w:rPr>
        <w:t>Wozu = dans quel but</w:t>
      </w:r>
    </w:p>
    <w:p w14:paraId="62805CA2" w14:textId="77777777" w:rsidR="00696FCE" w:rsidRDefault="00696FCE" w:rsidP="00696FCE">
      <w:pPr>
        <w:tabs>
          <w:tab w:val="left" w:pos="3179"/>
        </w:tabs>
        <w:rPr>
          <w:lang w:val="de-DE"/>
        </w:rPr>
      </w:pPr>
      <w:r>
        <w:rPr>
          <w:lang w:val="de-DE"/>
        </w:rPr>
        <w:t>Manipulieren = manipuler</w:t>
      </w:r>
    </w:p>
    <w:p w14:paraId="716EA903" w14:textId="77777777" w:rsidR="00696FCE" w:rsidRDefault="00696FCE" w:rsidP="00696FCE">
      <w:pPr>
        <w:rPr>
          <w:lang w:val="de-DE"/>
        </w:rPr>
      </w:pPr>
      <w:r>
        <w:rPr>
          <w:lang w:val="de-DE"/>
        </w:rPr>
        <w:t xml:space="preserve">Ich bin mit ihn einverstanden. = </w:t>
      </w:r>
      <w:r w:rsidRPr="00696FCE">
        <w:rPr>
          <w:lang w:val="de-DE"/>
        </w:rPr>
        <w:t>Je suis d’accord avec lui.</w:t>
      </w:r>
    </w:p>
    <w:p w14:paraId="3D56C317" w14:textId="77777777" w:rsidR="00696FCE" w:rsidRDefault="00696FCE" w:rsidP="00696FCE">
      <w:pPr>
        <w:rPr>
          <w:lang w:val="de-DE"/>
        </w:rPr>
      </w:pPr>
      <w:r>
        <w:rPr>
          <w:lang w:val="de-DE"/>
        </w:rPr>
        <w:t xml:space="preserve">Ich bin mit dir einverstanden. = </w:t>
      </w:r>
      <w:r w:rsidRPr="00696FCE">
        <w:rPr>
          <w:lang w:val="de-DE"/>
        </w:rPr>
        <w:t>Je suis d’accord avec toi.</w:t>
      </w:r>
    </w:p>
    <w:p w14:paraId="44870B84" w14:textId="77777777" w:rsidR="00696FCE" w:rsidRDefault="00696FCE" w:rsidP="00696FCE">
      <w:pPr>
        <w:rPr>
          <w:lang w:val="de-DE"/>
        </w:rPr>
      </w:pPr>
      <w:r>
        <w:rPr>
          <w:lang w:val="de-DE"/>
        </w:rPr>
        <w:t xml:space="preserve">Die Journalisten manipulieren des täuschen das Publikum = </w:t>
      </w:r>
      <w:r w:rsidRPr="00696FCE">
        <w:rPr>
          <w:lang w:val="de-DE"/>
        </w:rPr>
        <w:t>Les journalistes manipulent le public</w:t>
      </w:r>
    </w:p>
    <w:p w14:paraId="0BD1AFB5" w14:textId="77777777" w:rsidR="00696FCE" w:rsidRDefault="00696FCE" w:rsidP="00696FCE">
      <w:pPr>
        <w:rPr>
          <w:lang w:val="de-DE"/>
        </w:rPr>
      </w:pPr>
      <w:r>
        <w:rPr>
          <w:lang w:val="de-DE"/>
        </w:rPr>
        <w:t>am meisten = le plus</w:t>
      </w:r>
    </w:p>
    <w:p w14:paraId="064E63B0" w14:textId="77777777" w:rsidR="00696FCE" w:rsidRDefault="00696FCE" w:rsidP="00696FCE">
      <w:pPr>
        <w:rPr>
          <w:lang w:val="de-DE"/>
        </w:rPr>
      </w:pPr>
      <w:r>
        <w:rPr>
          <w:lang w:val="de-DE"/>
        </w:rPr>
        <w:lastRenderedPageBreak/>
        <w:t>Wer ist angela merkel? = qui est angela merkel</w:t>
      </w:r>
    </w:p>
    <w:p w14:paraId="0852FB82" w14:textId="77777777" w:rsidR="00696FCE" w:rsidRPr="00D120B7" w:rsidRDefault="00696FCE" w:rsidP="00696FCE">
      <w:pPr>
        <w:rPr>
          <w:lang w:val="de-DE"/>
        </w:rPr>
      </w:pPr>
      <w:r>
        <w:rPr>
          <w:lang w:val="de-DE"/>
        </w:rPr>
        <w:t>Anglea Merkel ist Kanzlerin. = angela merkel est la chancelière</w:t>
      </w:r>
    </w:p>
    <w:p w14:paraId="618D3219" w14:textId="003870B4" w:rsidR="001C352F" w:rsidRPr="00696FCE" w:rsidRDefault="001C352F" w:rsidP="00696FCE"/>
    <w:sectPr w:rsidR="001C352F" w:rsidRPr="00696FC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6BFCE" w14:textId="77777777" w:rsidR="000D7454" w:rsidRDefault="000D7454" w:rsidP="00F4573B">
      <w:pPr>
        <w:spacing w:after="0" w:line="240" w:lineRule="auto"/>
      </w:pPr>
      <w:r>
        <w:separator/>
      </w:r>
    </w:p>
  </w:endnote>
  <w:endnote w:type="continuationSeparator" w:id="0">
    <w:p w14:paraId="68B47195" w14:textId="77777777" w:rsidR="000D7454" w:rsidRDefault="000D7454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5CC4923E" w14:textId="77777777" w:rsidR="00DE5DF0" w:rsidRDefault="00DE5DF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BCD54BC" wp14:editId="0F38B32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C8BCC" w14:textId="77777777" w:rsidR="00DE5DF0" w:rsidRDefault="00DE5DF0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BCD54B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0D3C8BCC" w14:textId="77777777" w:rsidR="00DE5DF0" w:rsidRDefault="00DE5DF0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FCBDC" w14:textId="77777777" w:rsidR="000D7454" w:rsidRDefault="000D7454" w:rsidP="00F4573B">
      <w:pPr>
        <w:spacing w:after="0" w:line="240" w:lineRule="auto"/>
      </w:pPr>
      <w:r>
        <w:separator/>
      </w:r>
    </w:p>
  </w:footnote>
  <w:footnote w:type="continuationSeparator" w:id="0">
    <w:p w14:paraId="5ABF7CD7" w14:textId="77777777" w:rsidR="000D7454" w:rsidRDefault="000D7454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ED792" w14:textId="77777777" w:rsidR="00DE5DF0" w:rsidRDefault="00DE5DF0">
    <w:pPr>
      <w:pStyle w:val="En-tte"/>
    </w:pPr>
    <w:r>
      <w:t>Henry Letellier 1</w:t>
    </w:r>
    <w:r w:rsidRPr="008A39B1">
      <w:rPr>
        <w:vertAlign w:val="superscript"/>
      </w:rPr>
      <w:t>ère</w:t>
    </w:r>
    <w:r>
      <w:t>G3</w:t>
    </w:r>
    <w:r>
      <w:tab/>
      <w:t>Deutsch</w:t>
    </w:r>
    <w:r>
      <w:tab/>
    </w:r>
    <w:r>
      <w:rPr>
        <w:lang w:val="de-DE"/>
      </w:rPr>
      <w:t>Mittwoch, den 8. Januar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0tTA1MLWwNDEzsjBV0lEKTi0uzszPAykwrgUA45ipHiwAAAA="/>
  </w:docVars>
  <w:rsids>
    <w:rsidRoot w:val="00D120B7"/>
    <w:rsid w:val="000D7454"/>
    <w:rsid w:val="000E66BB"/>
    <w:rsid w:val="00151752"/>
    <w:rsid w:val="00153283"/>
    <w:rsid w:val="00166CEC"/>
    <w:rsid w:val="001C17E7"/>
    <w:rsid w:val="001C352F"/>
    <w:rsid w:val="002811C2"/>
    <w:rsid w:val="002E6621"/>
    <w:rsid w:val="006538EE"/>
    <w:rsid w:val="00696FCE"/>
    <w:rsid w:val="008B4AAE"/>
    <w:rsid w:val="008D21F8"/>
    <w:rsid w:val="00AF2AD0"/>
    <w:rsid w:val="00BE142D"/>
    <w:rsid w:val="00C279D7"/>
    <w:rsid w:val="00CE6425"/>
    <w:rsid w:val="00D120B7"/>
    <w:rsid w:val="00DE5DF0"/>
    <w:rsid w:val="00DF7C00"/>
    <w:rsid w:val="00E267D6"/>
    <w:rsid w:val="00F3124E"/>
    <w:rsid w:val="00F4573B"/>
    <w:rsid w:val="00FA1721"/>
    <w:rsid w:val="00FD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22FF9"/>
  <w15:chartTrackingRefBased/>
  <w15:docId w15:val="{561085FD-2705-4D9A-BE11-B8220F67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FCE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589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2020-01-08T12:01:00Z</dcterms:created>
  <dcterms:modified xsi:type="dcterms:W3CDTF">2020-01-26T21:28:00Z</dcterms:modified>
</cp:coreProperties>
</file>